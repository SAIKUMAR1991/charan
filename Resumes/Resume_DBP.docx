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CCAE6" w14:textId="77777777" w:rsidR="005925B0" w:rsidRPr="001A7C39" w:rsidRDefault="008A029F" w:rsidP="001A7C39">
      <w:pPr>
        <w:pStyle w:val="SectionHeading"/>
        <w:rPr>
          <w:b/>
          <w:sz w:val="22"/>
        </w:rPr>
      </w:pPr>
      <w:r w:rsidRPr="001A7C39">
        <w:rPr>
          <w:b/>
          <w:sz w:val="22"/>
        </w:rPr>
        <w:t>PROFESSIONAL SUMMARY</w:t>
      </w:r>
    </w:p>
    <w:p w14:paraId="681F886C" w14:textId="329EA0A2" w:rsidR="0002436E" w:rsidRDefault="00AD798B" w:rsidP="003C230F">
      <w:pPr>
        <w:pStyle w:val="NormalBodyText"/>
      </w:pPr>
      <w:r>
        <w:t xml:space="preserve">Dedicated learning and performance development manager with </w:t>
      </w:r>
      <w:r w:rsidR="0002436E">
        <w:t xml:space="preserve">25 years </w:t>
      </w:r>
      <w:r>
        <w:t>leading</w:t>
      </w:r>
      <w:r w:rsidR="0002436E">
        <w:t xml:space="preserve"> the design, development, and delivery of </w:t>
      </w:r>
      <w:r>
        <w:t>vari</w:t>
      </w:r>
      <w:r w:rsidR="001F0922">
        <w:t>ous forms of online and blended-</w:t>
      </w:r>
      <w:r>
        <w:t xml:space="preserve">learning </w:t>
      </w:r>
      <w:r w:rsidR="001F0922">
        <w:t xml:space="preserve">programs and projects </w:t>
      </w:r>
      <w:r w:rsidR="0002436E">
        <w:t>across multiple functional areas for profes</w:t>
      </w:r>
      <w:r w:rsidR="001F0922">
        <w:t xml:space="preserve">sional adults and </w:t>
      </w:r>
      <w:r w:rsidR="00097760">
        <w:t>graduate students</w:t>
      </w:r>
      <w:r w:rsidR="0002436E">
        <w:t xml:space="preserve">. </w:t>
      </w:r>
      <w:bookmarkStart w:id="0" w:name="_GoBack"/>
      <w:bookmarkEnd w:id="0"/>
      <w:r w:rsidR="003C230F" w:rsidRPr="003C230F">
        <w:t>Demonstrated ability to analyze evaluation data to make educated decisions during program implementation; to identify program success factors and results; and to create compelling reports and presentations of ultimate program value for stakeholders. </w:t>
      </w:r>
    </w:p>
    <w:p w14:paraId="390E6A2E" w14:textId="77777777" w:rsidR="004C0716" w:rsidRPr="001A7C39" w:rsidRDefault="004C0716" w:rsidP="001A7C39">
      <w:pPr>
        <w:pStyle w:val="SectionHeading"/>
        <w:rPr>
          <w:b/>
          <w:sz w:val="22"/>
        </w:rPr>
      </w:pPr>
      <w:r w:rsidRPr="001A7C39">
        <w:rPr>
          <w:b/>
          <w:sz w:val="22"/>
        </w:rPr>
        <w:t>Highlights of Expertise</w:t>
      </w:r>
    </w:p>
    <w:p w14:paraId="40B79F39" w14:textId="62250E38" w:rsidR="007509EF" w:rsidRDefault="007509EF" w:rsidP="007509EF">
      <w:pPr>
        <w:pStyle w:val="ListParagraph"/>
        <w:numPr>
          <w:ilvl w:val="0"/>
          <w:numId w:val="8"/>
        </w:numPr>
        <w:spacing w:line="240" w:lineRule="auto"/>
      </w:pPr>
      <w:r>
        <w:t>Ability to manage multiple projects and people in a fast-paced environment</w:t>
      </w:r>
    </w:p>
    <w:p w14:paraId="15E8D3E1" w14:textId="7D9AECDE" w:rsidR="007509EF" w:rsidRDefault="009E768B" w:rsidP="007509EF">
      <w:pPr>
        <w:pStyle w:val="ListParagraph"/>
        <w:numPr>
          <w:ilvl w:val="0"/>
          <w:numId w:val="8"/>
        </w:numPr>
        <w:spacing w:line="240" w:lineRule="auto"/>
      </w:pPr>
      <w:r>
        <w:t>Strong collaborative skills across multiple functional disciplines</w:t>
      </w:r>
    </w:p>
    <w:p w14:paraId="790C3BC0" w14:textId="0D0442A7" w:rsidR="004C0716" w:rsidRDefault="00C87ED2" w:rsidP="007509EF">
      <w:pPr>
        <w:pStyle w:val="ListParagraph"/>
        <w:numPr>
          <w:ilvl w:val="0"/>
          <w:numId w:val="8"/>
        </w:numPr>
        <w:spacing w:line="240" w:lineRule="auto"/>
      </w:pPr>
      <w:r>
        <w:t>Exceptional</w:t>
      </w:r>
      <w:r w:rsidR="004C0716">
        <w:t xml:space="preserve"> </w:t>
      </w:r>
      <w:r>
        <w:t>ability</w:t>
      </w:r>
      <w:r w:rsidR="004C0716">
        <w:t xml:space="preserve"> to develop content, materials</w:t>
      </w:r>
      <w:r>
        <w:t>,</w:t>
      </w:r>
      <w:r w:rsidR="004C0716">
        <w:t xml:space="preserve"> and media to meet detailed design specifications and support overall learning </w:t>
      </w:r>
      <w:r>
        <w:t>outcomes</w:t>
      </w:r>
      <w:r w:rsidR="004C0716">
        <w:t>.</w:t>
      </w:r>
    </w:p>
    <w:p w14:paraId="655D3B2B" w14:textId="5C50D6B1" w:rsidR="00C87ED2" w:rsidRDefault="00C87ED2" w:rsidP="00BA1B58">
      <w:pPr>
        <w:pStyle w:val="ListParagraph"/>
        <w:numPr>
          <w:ilvl w:val="0"/>
          <w:numId w:val="8"/>
        </w:numPr>
        <w:spacing w:line="240" w:lineRule="auto"/>
      </w:pPr>
      <w:r>
        <w:t>Knowledge</w:t>
      </w:r>
      <w:r w:rsidR="004C0716">
        <w:t xml:space="preserve"> of SCORM model</w:t>
      </w:r>
      <w:r>
        <w:t xml:space="preserve"> and </w:t>
      </w:r>
      <w:r w:rsidR="001F0922">
        <w:t>conformance specifications</w:t>
      </w:r>
      <w:r>
        <w:t>.</w:t>
      </w:r>
    </w:p>
    <w:p w14:paraId="06F929F0" w14:textId="77777777" w:rsidR="00476D10" w:rsidRPr="00476D10" w:rsidRDefault="00476D10" w:rsidP="00BA1B58">
      <w:pPr>
        <w:pStyle w:val="ListParagraph"/>
        <w:numPr>
          <w:ilvl w:val="0"/>
          <w:numId w:val="8"/>
        </w:numPr>
        <w:spacing w:line="240" w:lineRule="auto"/>
      </w:pPr>
      <w:r w:rsidRPr="00476D10">
        <w:t>Strong working knowledge of learning technologies and support systems, such as collaborative learning software, learning management systems.</w:t>
      </w:r>
    </w:p>
    <w:p w14:paraId="1FCA8ADF" w14:textId="7A82A644" w:rsidR="00476D10" w:rsidRDefault="009E768B" w:rsidP="00BA1B58">
      <w:pPr>
        <w:pStyle w:val="ListParagraph"/>
        <w:numPr>
          <w:ilvl w:val="0"/>
          <w:numId w:val="8"/>
        </w:numPr>
        <w:spacing w:line="240" w:lineRule="auto"/>
      </w:pPr>
      <w:r>
        <w:t>E</w:t>
      </w:r>
      <w:r w:rsidR="00476D10">
        <w:t>xpe</w:t>
      </w:r>
      <w:r w:rsidR="00027447">
        <w:t xml:space="preserve">rience applying </w:t>
      </w:r>
      <w:r w:rsidR="001F0922">
        <w:t xml:space="preserve">rapid course </w:t>
      </w:r>
      <w:r w:rsidR="00186C6D">
        <w:t>development mo</w:t>
      </w:r>
      <w:r w:rsidR="001F0922">
        <w:t xml:space="preserve">dels (ADDIE </w:t>
      </w:r>
      <w:r w:rsidR="001F0922">
        <w:sym w:font="Wingdings" w:char="F0E0"/>
      </w:r>
      <w:r w:rsidR="001F0922">
        <w:t xml:space="preserve"> </w:t>
      </w:r>
      <w:r>
        <w:t>SAM</w:t>
      </w:r>
      <w:r w:rsidR="001F0922">
        <w:t>)</w:t>
      </w:r>
    </w:p>
    <w:p w14:paraId="383E46B5" w14:textId="7D908D70" w:rsidR="00786BB6" w:rsidRDefault="004C0716" w:rsidP="00BA1B58">
      <w:pPr>
        <w:pStyle w:val="ListParagraph"/>
        <w:numPr>
          <w:ilvl w:val="0"/>
          <w:numId w:val="8"/>
        </w:numPr>
        <w:spacing w:line="240" w:lineRule="auto"/>
      </w:pPr>
      <w:r>
        <w:t>Proficien</w:t>
      </w:r>
      <w:r w:rsidR="00C87ED2">
        <w:t>t</w:t>
      </w:r>
      <w:r>
        <w:t xml:space="preserve"> with </w:t>
      </w:r>
      <w:r w:rsidR="001F0922">
        <w:t>numerous software and hardware combinations such as:</w:t>
      </w:r>
    </w:p>
    <w:p w14:paraId="482B6259" w14:textId="71844F70" w:rsidR="00786BB6" w:rsidRDefault="00786BB6" w:rsidP="00BA1B58">
      <w:pPr>
        <w:pStyle w:val="ListParagraph"/>
        <w:numPr>
          <w:ilvl w:val="1"/>
          <w:numId w:val="8"/>
        </w:numPr>
        <w:spacing w:line="240" w:lineRule="auto"/>
      </w:pPr>
      <w:r>
        <w:t>A</w:t>
      </w:r>
      <w:r w:rsidR="004C0716">
        <w:t xml:space="preserve">uthoring tools </w:t>
      </w:r>
      <w:r w:rsidR="00C87ED2">
        <w:t>such as Captivate</w:t>
      </w:r>
      <w:r w:rsidR="00C016D6">
        <w:t>,</w:t>
      </w:r>
      <w:r w:rsidR="00C87ED2">
        <w:t xml:space="preserve"> </w:t>
      </w:r>
      <w:r w:rsidR="00C016D6">
        <w:t>A</w:t>
      </w:r>
      <w:r w:rsidR="004C0716">
        <w:t>rticulate</w:t>
      </w:r>
      <w:r w:rsidR="00867D01">
        <w:t>, Presenter</w:t>
      </w:r>
    </w:p>
    <w:p w14:paraId="4368CCF2" w14:textId="463C9693" w:rsidR="00786BB6" w:rsidRDefault="001F0922" w:rsidP="00BA1B58">
      <w:pPr>
        <w:pStyle w:val="ListParagraph"/>
        <w:numPr>
          <w:ilvl w:val="1"/>
          <w:numId w:val="8"/>
        </w:numPr>
        <w:spacing w:line="240" w:lineRule="auto"/>
      </w:pPr>
      <w:r>
        <w:t>Adobe Creative Suite software including</w:t>
      </w:r>
      <w:r w:rsidR="004C0716">
        <w:t xml:space="preserve"> Photoshop, </w:t>
      </w:r>
      <w:r w:rsidR="00C016D6">
        <w:t>Fireworks, Illustrator</w:t>
      </w:r>
    </w:p>
    <w:p w14:paraId="435F1360" w14:textId="614C4694" w:rsidR="004C0716" w:rsidRDefault="004C0716" w:rsidP="00BA1B58">
      <w:pPr>
        <w:pStyle w:val="ListParagraph"/>
        <w:numPr>
          <w:ilvl w:val="1"/>
          <w:numId w:val="8"/>
        </w:numPr>
        <w:spacing w:line="240" w:lineRule="auto"/>
      </w:pPr>
      <w:r>
        <w:t>M</w:t>
      </w:r>
      <w:r w:rsidR="00E66E46">
        <w:t>icrosoft</w:t>
      </w:r>
      <w:r>
        <w:t xml:space="preserve"> </w:t>
      </w:r>
      <w:r w:rsidR="007E399C">
        <w:t xml:space="preserve">suite of software </w:t>
      </w:r>
      <w:r w:rsidR="00C016D6">
        <w:t xml:space="preserve">such as </w:t>
      </w:r>
      <w:r>
        <w:t>Wor</w:t>
      </w:r>
      <w:r w:rsidR="007E399C">
        <w:t>d, PowerPoint, Excel</w:t>
      </w:r>
      <w:r w:rsidR="00E66E46">
        <w:t>, Project</w:t>
      </w:r>
    </w:p>
    <w:p w14:paraId="317725F7" w14:textId="77777777" w:rsidR="005925B0" w:rsidRPr="001A7C39" w:rsidRDefault="00161612" w:rsidP="001A7C39">
      <w:pPr>
        <w:pStyle w:val="SectionHeading"/>
        <w:spacing w:before="480" w:line="276" w:lineRule="auto"/>
        <w:rPr>
          <w:b/>
          <w:sz w:val="22"/>
        </w:rPr>
      </w:pPr>
      <w:r w:rsidRPr="001A7C39">
        <w:rPr>
          <w:b/>
          <w:sz w:val="22"/>
        </w:rPr>
        <w:t>Professional Experience</w:t>
      </w:r>
    </w:p>
    <w:p w14:paraId="42F83146" w14:textId="4F2778D8" w:rsidR="005925B0" w:rsidRDefault="00E66E46" w:rsidP="00283E5D">
      <w:pPr>
        <w:pStyle w:val="JobTitle"/>
        <w:tabs>
          <w:tab w:val="clear" w:pos="7560"/>
          <w:tab w:val="right" w:pos="9360"/>
        </w:tabs>
      </w:pPr>
      <w:r>
        <w:t>Curriculum Development Manager</w:t>
      </w:r>
      <w:r w:rsidR="004C0716">
        <w:tab/>
        <w:t>10/2003 to Present</w:t>
      </w:r>
    </w:p>
    <w:p w14:paraId="46871B47" w14:textId="77777777" w:rsidR="004C0716" w:rsidRPr="00F5266F" w:rsidRDefault="004C0716" w:rsidP="00590A2B">
      <w:pPr>
        <w:pStyle w:val="NormalBodyText"/>
        <w:rPr>
          <w:i/>
        </w:rPr>
      </w:pPr>
      <w:r w:rsidRPr="00F5266F">
        <w:rPr>
          <w:i/>
        </w:rPr>
        <w:t>Center for Advanced Transportation Technology (CATT), University of Maryland (UMD)</w:t>
      </w:r>
    </w:p>
    <w:p w14:paraId="482E4C42" w14:textId="77777777" w:rsidR="004C0716" w:rsidRPr="00F5266F" w:rsidRDefault="004C0716" w:rsidP="00590A2B">
      <w:pPr>
        <w:pStyle w:val="NormalBodyText"/>
        <w:rPr>
          <w:i/>
        </w:rPr>
      </w:pPr>
      <w:r w:rsidRPr="00F5266F">
        <w:rPr>
          <w:i/>
        </w:rPr>
        <w:t>College Park, Maryland</w:t>
      </w:r>
    </w:p>
    <w:p w14:paraId="3330552C" w14:textId="03CFA857" w:rsidR="00E85970" w:rsidRDefault="00747A62" w:rsidP="00833DFF">
      <w:pPr>
        <w:pStyle w:val="SpaceAfter1NoRightIndent"/>
        <w:spacing w:after="0" w:line="276" w:lineRule="auto"/>
      </w:pPr>
      <w:r>
        <w:t xml:space="preserve">As the </w:t>
      </w:r>
      <w:r w:rsidR="00E66E46">
        <w:t>curriculum development manager</w:t>
      </w:r>
      <w:r>
        <w:t>, these are my main responsibilities and accomplishments at CITE:</w:t>
      </w:r>
    </w:p>
    <w:p w14:paraId="21D6A833" w14:textId="46283A8A" w:rsidR="00CB43AC" w:rsidRDefault="00E85970" w:rsidP="00CB43AC">
      <w:pPr>
        <w:pStyle w:val="SpaceAfter1NoRightIndent"/>
        <w:numPr>
          <w:ilvl w:val="0"/>
          <w:numId w:val="11"/>
        </w:numPr>
        <w:spacing w:after="0" w:line="240" w:lineRule="auto"/>
      </w:pPr>
      <w:r>
        <w:t>Plan and manage</w:t>
      </w:r>
      <w:r w:rsidR="009E12BB">
        <w:t xml:space="preserve"> </w:t>
      </w:r>
      <w:r w:rsidR="00E66E46">
        <w:t xml:space="preserve">course development </w:t>
      </w:r>
      <w:r w:rsidR="009E12BB">
        <w:t>projects</w:t>
      </w:r>
    </w:p>
    <w:p w14:paraId="1BFBB9C1" w14:textId="77777777" w:rsidR="009E12BB" w:rsidRDefault="00E85970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Manage</w:t>
      </w:r>
      <w:r w:rsidR="009E12BB">
        <w:t xml:space="preserve"> the instructional design and course development functions for CITE</w:t>
      </w:r>
    </w:p>
    <w:p w14:paraId="2311D81D" w14:textId="77777777" w:rsidR="00027447" w:rsidRDefault="00E85970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Design</w:t>
      </w:r>
      <w:r w:rsidR="00027447">
        <w:t xml:space="preserve"> exercises and activities that enhance the learning process for learners enrolled in CITE and FHWA courses</w:t>
      </w:r>
    </w:p>
    <w:p w14:paraId="7E9C9072" w14:textId="77777777" w:rsidR="00027447" w:rsidRDefault="00E85970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Apply</w:t>
      </w:r>
      <w:r w:rsidR="00027447">
        <w:t xml:space="preserve"> instructional design theories, practices, and methods to engage learners enrolled in CITE and FHWA courses</w:t>
      </w:r>
    </w:p>
    <w:p w14:paraId="575E634B" w14:textId="77777777" w:rsidR="00027447" w:rsidRDefault="00E85970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Run</w:t>
      </w:r>
      <w:r w:rsidR="00027447">
        <w:t xml:space="preserve"> design meetings </w:t>
      </w:r>
      <w:r>
        <w:t>where</w:t>
      </w:r>
      <w:r w:rsidR="00027447">
        <w:t xml:space="preserve"> instructional graphics, interactions, and user interfaces are designed and implemented in the final pr</w:t>
      </w:r>
      <w:r w:rsidR="009E12BB">
        <w:t>oduct for CITE and FHWA courses</w:t>
      </w:r>
    </w:p>
    <w:p w14:paraId="5B141414" w14:textId="77777777" w:rsidR="009E12BB" w:rsidRPr="009E768B" w:rsidRDefault="00E85970" w:rsidP="00BA1B58">
      <w:pPr>
        <w:pStyle w:val="SpaceAfter1NoRightIndent"/>
        <w:numPr>
          <w:ilvl w:val="0"/>
          <w:numId w:val="9"/>
        </w:numPr>
        <w:spacing w:after="0" w:line="240" w:lineRule="auto"/>
      </w:pPr>
      <w:r w:rsidRPr="009E768B">
        <w:t>Determine</w:t>
      </w:r>
      <w:r w:rsidR="009E12BB" w:rsidRPr="009E768B">
        <w:t xml:space="preserve"> the instructional design methodologies used to develop CITE and FHWA courses</w:t>
      </w:r>
    </w:p>
    <w:p w14:paraId="2C532952" w14:textId="0030675B" w:rsidR="009E12BB" w:rsidRDefault="00E85970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Manage</w:t>
      </w:r>
      <w:r w:rsidR="009E12BB">
        <w:t xml:space="preserve"> collaborative relationships with Web/Media Programmer and </w:t>
      </w:r>
      <w:r w:rsidR="00E66E46">
        <w:t>Digital</w:t>
      </w:r>
      <w:r w:rsidR="009E12BB">
        <w:t xml:space="preserve"> Media Specialist to develop and publish CITE and FHWA courses</w:t>
      </w:r>
    </w:p>
    <w:p w14:paraId="0D64F167" w14:textId="77777777" w:rsidR="00027447" w:rsidRDefault="00E85970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Manage</w:t>
      </w:r>
      <w:r w:rsidR="00027447">
        <w:t xml:space="preserve"> collaborative relationships </w:t>
      </w:r>
      <w:r w:rsidR="00D41BF6" w:rsidRPr="004C0716">
        <w:t>with (blended course) instructors an</w:t>
      </w:r>
      <w:r w:rsidR="009E12BB">
        <w:t>d subject matter experts (SMEs)</w:t>
      </w:r>
    </w:p>
    <w:p w14:paraId="7D61F62D" w14:textId="77777777" w:rsidR="009E12BB" w:rsidRDefault="009E12BB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Design and develop instructional and non-instructional interventions for CITE and FHWA courses</w:t>
      </w:r>
    </w:p>
    <w:p w14:paraId="322E0FF7" w14:textId="77777777" w:rsidR="00A34197" w:rsidRDefault="009E12BB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Decide on criteria used to judge learner performance and develop appropriate assessments for CITE and FHWA courses</w:t>
      </w:r>
      <w:r w:rsidR="00D41BF6">
        <w:t>.</w:t>
      </w:r>
    </w:p>
    <w:p w14:paraId="2C2734B3" w14:textId="77777777" w:rsidR="009E12BB" w:rsidRDefault="009E12BB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Modify existing CITE and FHWA instructional materials</w:t>
      </w:r>
    </w:p>
    <w:p w14:paraId="771D72D1" w14:textId="77777777" w:rsidR="009E12BB" w:rsidRDefault="009E12BB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Develop and/or modify course and lesson learning outcomes and objectives for CITE and FHWA courses</w:t>
      </w:r>
    </w:p>
    <w:p w14:paraId="5F555319" w14:textId="0B859938" w:rsidR="00E85970" w:rsidRPr="009E768B" w:rsidRDefault="00E85970" w:rsidP="009E768B">
      <w:pPr>
        <w:pStyle w:val="SpaceAfter1NoRightIndent"/>
        <w:numPr>
          <w:ilvl w:val="0"/>
          <w:numId w:val="9"/>
        </w:numPr>
        <w:spacing w:after="0" w:line="240" w:lineRule="auto"/>
      </w:pPr>
      <w:r w:rsidRPr="009E768B">
        <w:t>Manage quality assurance functions</w:t>
      </w:r>
      <w:r w:rsidR="00CB43AC" w:rsidRPr="009E768B">
        <w:t xml:space="preserve">, and </w:t>
      </w:r>
      <w:r w:rsidRPr="009E768B">
        <w:t>pilot course offering</w:t>
      </w:r>
      <w:r w:rsidR="0024050D" w:rsidRPr="009E768B">
        <w:t>s</w:t>
      </w:r>
    </w:p>
    <w:p w14:paraId="2BD5F4DD" w14:textId="03C39766" w:rsidR="00833DFF" w:rsidRPr="009E768B" w:rsidRDefault="00833DFF" w:rsidP="00BA1B58">
      <w:pPr>
        <w:pStyle w:val="SpaceAfter1NoRightIndent"/>
        <w:numPr>
          <w:ilvl w:val="0"/>
          <w:numId w:val="9"/>
        </w:numPr>
        <w:spacing w:after="0" w:line="240" w:lineRule="auto"/>
      </w:pPr>
      <w:r w:rsidRPr="009E768B">
        <w:t>Train instructors/professors on how to use LMS</w:t>
      </w:r>
      <w:r w:rsidR="0002436E" w:rsidRPr="009E768B">
        <w:t xml:space="preserve"> </w:t>
      </w:r>
    </w:p>
    <w:p w14:paraId="4A1F9D3F" w14:textId="1D695414" w:rsidR="00E85970" w:rsidRDefault="00E85970" w:rsidP="00BA1B58">
      <w:pPr>
        <w:pStyle w:val="SpaceAfter1NoRightIndent"/>
        <w:numPr>
          <w:ilvl w:val="0"/>
          <w:numId w:val="9"/>
        </w:numPr>
        <w:spacing w:after="0" w:line="240" w:lineRule="auto"/>
      </w:pPr>
      <w:r>
        <w:t>Write and edit</w:t>
      </w:r>
      <w:r w:rsidR="00951012">
        <w:t xml:space="preserve"> proposals, user documentation</w:t>
      </w:r>
      <w:r>
        <w:t xml:space="preserve">, and other </w:t>
      </w:r>
      <w:r w:rsidR="00951012">
        <w:t>on-</w:t>
      </w:r>
      <w:r w:rsidR="00E66E46">
        <w:t xml:space="preserve"> </w:t>
      </w:r>
      <w:r w:rsidR="00951012">
        <w:t xml:space="preserve">and off-line </w:t>
      </w:r>
      <w:r>
        <w:t>technical content</w:t>
      </w:r>
    </w:p>
    <w:p w14:paraId="24743D64" w14:textId="0B033889" w:rsidR="007509EF" w:rsidRDefault="007509EF" w:rsidP="007509EF">
      <w:pPr>
        <w:pStyle w:val="ListParagraph"/>
        <w:numPr>
          <w:ilvl w:val="0"/>
          <w:numId w:val="9"/>
        </w:numPr>
        <w:spacing w:line="240" w:lineRule="auto"/>
      </w:pPr>
      <w:r>
        <w:t xml:space="preserve">Increased effectiveness and proficiency of students </w:t>
      </w:r>
      <w:r w:rsidR="009E768B">
        <w:t>through elearning to gain and/or maintain specialized certification</w:t>
      </w:r>
    </w:p>
    <w:p w14:paraId="5DB54855" w14:textId="78F58981" w:rsidR="009E768B" w:rsidRDefault="009E768B" w:rsidP="007509EF">
      <w:pPr>
        <w:pStyle w:val="ListParagraph"/>
        <w:numPr>
          <w:ilvl w:val="0"/>
          <w:numId w:val="9"/>
        </w:numPr>
        <w:spacing w:line="240" w:lineRule="auto"/>
      </w:pPr>
      <w:r>
        <w:t xml:space="preserve">Implemented </w:t>
      </w:r>
      <w:r w:rsidR="001A7C39">
        <w:t xml:space="preserve">student </w:t>
      </w:r>
      <w:r>
        <w:t>course evaluation system</w:t>
      </w:r>
    </w:p>
    <w:p w14:paraId="7EA91844" w14:textId="11F083CB" w:rsidR="001A7C39" w:rsidRDefault="001A7C39" w:rsidP="007509EF">
      <w:pPr>
        <w:pStyle w:val="ListParagraph"/>
        <w:numPr>
          <w:ilvl w:val="0"/>
          <w:numId w:val="9"/>
        </w:numPr>
        <w:spacing w:line="240" w:lineRule="auto"/>
      </w:pPr>
      <w:r>
        <w:t>Designed and developed root cause analysis methodology for student assessment failures</w:t>
      </w:r>
    </w:p>
    <w:p w14:paraId="3D7705F3" w14:textId="35113F4A" w:rsidR="00994221" w:rsidRPr="00027447" w:rsidRDefault="00994221" w:rsidP="007509EF">
      <w:pPr>
        <w:pStyle w:val="ListParagraph"/>
        <w:numPr>
          <w:ilvl w:val="0"/>
          <w:numId w:val="9"/>
        </w:numPr>
        <w:spacing w:line="240" w:lineRule="auto"/>
      </w:pPr>
      <w:r w:rsidRPr="00994221">
        <w:t>Developed a training and capacity building framework for transportation operations technicians, engineers, and managers as part of the National Cooperative Highway Research Program</w:t>
      </w:r>
    </w:p>
    <w:p w14:paraId="39E0675C" w14:textId="77777777" w:rsidR="00BA1B58" w:rsidRDefault="00BA1B58" w:rsidP="00D80932">
      <w:pPr>
        <w:pStyle w:val="JobTitle"/>
        <w:tabs>
          <w:tab w:val="clear" w:pos="7560"/>
          <w:tab w:val="right" w:pos="9360"/>
        </w:tabs>
        <w:spacing w:before="120"/>
      </w:pPr>
    </w:p>
    <w:p w14:paraId="322E7C0B" w14:textId="77777777" w:rsidR="009E768B" w:rsidRDefault="009E768B" w:rsidP="00994221">
      <w:pPr>
        <w:pStyle w:val="JobTitle"/>
        <w:tabs>
          <w:tab w:val="clear" w:pos="7560"/>
          <w:tab w:val="right" w:pos="9360"/>
        </w:tabs>
        <w:spacing w:before="120"/>
        <w:ind w:left="0"/>
      </w:pPr>
    </w:p>
    <w:p w14:paraId="5A9CFB44" w14:textId="7B50A4D1" w:rsidR="00F5266F" w:rsidRDefault="00F5266F" w:rsidP="00D80932">
      <w:pPr>
        <w:pStyle w:val="JobTitle"/>
        <w:tabs>
          <w:tab w:val="clear" w:pos="7560"/>
          <w:tab w:val="right" w:pos="9360"/>
        </w:tabs>
        <w:spacing w:before="120"/>
      </w:pPr>
      <w:r>
        <w:lastRenderedPageBreak/>
        <w:t>Instructional Design</w:t>
      </w:r>
      <w:r w:rsidR="00747A62">
        <w:t>er</w:t>
      </w:r>
      <w:r>
        <w:tab/>
      </w:r>
      <w:r w:rsidR="00972DEE">
        <w:t>1</w:t>
      </w:r>
      <w:r w:rsidR="00E77890">
        <w:t>1</w:t>
      </w:r>
      <w:r>
        <w:t>/200</w:t>
      </w:r>
      <w:r w:rsidR="00972DEE">
        <w:t>1</w:t>
      </w:r>
      <w:r>
        <w:t xml:space="preserve"> to 10/2003</w:t>
      </w:r>
    </w:p>
    <w:p w14:paraId="5360436F" w14:textId="77777777" w:rsidR="00F5266F" w:rsidRPr="00F5266F" w:rsidRDefault="00F5266F" w:rsidP="00F5266F">
      <w:pPr>
        <w:pStyle w:val="NormalBodyText"/>
        <w:rPr>
          <w:i/>
        </w:rPr>
      </w:pPr>
      <w:r w:rsidRPr="00F5266F">
        <w:rPr>
          <w:i/>
        </w:rPr>
        <w:t>Center for Advanced Transportation Technology (CATT), University of Maryland (UMD)</w:t>
      </w:r>
    </w:p>
    <w:p w14:paraId="2F07CA19" w14:textId="77777777" w:rsidR="00F5266F" w:rsidRPr="00C02D55" w:rsidRDefault="00F5266F" w:rsidP="00F5266F">
      <w:pPr>
        <w:pStyle w:val="NormalBodyText"/>
        <w:rPr>
          <w:i/>
        </w:rPr>
      </w:pPr>
      <w:r w:rsidRPr="00C02D55">
        <w:rPr>
          <w:i/>
        </w:rPr>
        <w:t>College Park, Maryland</w:t>
      </w:r>
    </w:p>
    <w:p w14:paraId="58E0F394" w14:textId="77777777" w:rsidR="0024050D" w:rsidRDefault="00F5266F" w:rsidP="00833DFF">
      <w:pPr>
        <w:pStyle w:val="SpaceAfter1NoRightIndent"/>
        <w:spacing w:after="0" w:line="276" w:lineRule="auto"/>
      </w:pPr>
      <w:r>
        <w:t xml:space="preserve">As a contract employee, </w:t>
      </w:r>
      <w:r w:rsidR="00951012">
        <w:t>I had the following responsibilities and accomplishments:</w:t>
      </w:r>
    </w:p>
    <w:p w14:paraId="3C599264" w14:textId="081B874C" w:rsidR="009E768B" w:rsidRDefault="009E768B" w:rsidP="00BA1B58">
      <w:pPr>
        <w:pStyle w:val="SpaceAfter1NoRightIndent"/>
        <w:numPr>
          <w:ilvl w:val="0"/>
          <w:numId w:val="12"/>
        </w:numPr>
        <w:spacing w:after="0" w:line="240" w:lineRule="auto"/>
      </w:pPr>
      <w:r>
        <w:t>Implemented ADDIE course development model</w:t>
      </w:r>
    </w:p>
    <w:p w14:paraId="48ED4E14" w14:textId="54508943" w:rsidR="0024050D" w:rsidRDefault="0024050D" w:rsidP="00BA1B58">
      <w:pPr>
        <w:pStyle w:val="SpaceAfter1NoRightIndent"/>
        <w:numPr>
          <w:ilvl w:val="0"/>
          <w:numId w:val="12"/>
        </w:numPr>
        <w:spacing w:after="0" w:line="240" w:lineRule="auto"/>
      </w:pPr>
      <w:r>
        <w:t>Design</w:t>
      </w:r>
      <w:r w:rsidR="00994221">
        <w:t>ed</w:t>
      </w:r>
      <w:r>
        <w:t xml:space="preserve"> and develop</w:t>
      </w:r>
      <w:r w:rsidR="00994221">
        <w:t>ed</w:t>
      </w:r>
      <w:r>
        <w:t xml:space="preserve"> instructional and non-instructional interventions for CITE courses</w:t>
      </w:r>
    </w:p>
    <w:p w14:paraId="52D942E3" w14:textId="30AEAF66" w:rsidR="0024050D" w:rsidRDefault="0024050D" w:rsidP="00BA1B58">
      <w:pPr>
        <w:pStyle w:val="SpaceAfter1NoRightIndent"/>
        <w:numPr>
          <w:ilvl w:val="0"/>
          <w:numId w:val="12"/>
        </w:numPr>
        <w:spacing w:after="0" w:line="240" w:lineRule="auto"/>
      </w:pPr>
      <w:r>
        <w:t>Train</w:t>
      </w:r>
      <w:r w:rsidR="00994221">
        <w:t>ed</w:t>
      </w:r>
      <w:r>
        <w:t xml:space="preserve"> UMD/CITE employees on how to use course development tools</w:t>
      </w:r>
    </w:p>
    <w:p w14:paraId="73E7CE56" w14:textId="388BB0A6" w:rsidR="0024050D" w:rsidRDefault="0024050D" w:rsidP="00BA1B58">
      <w:pPr>
        <w:pStyle w:val="SpaceAfter1NoRightIndent"/>
        <w:numPr>
          <w:ilvl w:val="0"/>
          <w:numId w:val="12"/>
        </w:numPr>
        <w:spacing w:after="0" w:line="240" w:lineRule="auto"/>
      </w:pPr>
      <w:r>
        <w:t>Train</w:t>
      </w:r>
      <w:r w:rsidR="00994221">
        <w:t>ed</w:t>
      </w:r>
      <w:r>
        <w:t xml:space="preserve"> UMD/CITE employees on how to use university-specific and CITE-specific LMSs</w:t>
      </w:r>
    </w:p>
    <w:p w14:paraId="1EE3AB36" w14:textId="6204ACEA" w:rsidR="0024050D" w:rsidRDefault="0024050D" w:rsidP="00BA1B58">
      <w:pPr>
        <w:pStyle w:val="SpaceAfter1NoRightIndent"/>
        <w:numPr>
          <w:ilvl w:val="0"/>
          <w:numId w:val="12"/>
        </w:numPr>
        <w:spacing w:after="0" w:line="240" w:lineRule="auto"/>
      </w:pPr>
      <w:r>
        <w:t>Design</w:t>
      </w:r>
      <w:r w:rsidR="00994221">
        <w:t>ed</w:t>
      </w:r>
      <w:r>
        <w:t xml:space="preserve"> interactive Flash-based exercises and activities </w:t>
      </w:r>
    </w:p>
    <w:p w14:paraId="1F2BF4BC" w14:textId="686A7A53" w:rsidR="0024050D" w:rsidRPr="00A34197" w:rsidRDefault="0024050D" w:rsidP="00BA1B58">
      <w:pPr>
        <w:pStyle w:val="SpaceAfter1NoRightIndent"/>
        <w:numPr>
          <w:ilvl w:val="0"/>
          <w:numId w:val="12"/>
        </w:numPr>
        <w:spacing w:after="0" w:line="240" w:lineRule="auto"/>
      </w:pPr>
      <w:r>
        <w:t>Perform</w:t>
      </w:r>
      <w:r w:rsidR="00994221">
        <w:t>ed</w:t>
      </w:r>
      <w:r w:rsidR="00F5266F">
        <w:t xml:space="preserve"> formative and summative e</w:t>
      </w:r>
      <w:r w:rsidR="00C85359">
        <w:t xml:space="preserve">valuations </w:t>
      </w:r>
      <w:r w:rsidR="007F3408">
        <w:t xml:space="preserve">of new CITE courses </w:t>
      </w:r>
      <w:r w:rsidR="00C85359">
        <w:t>for a Learning Anytime, Anywhere Partners</w:t>
      </w:r>
      <w:r w:rsidR="00972DEE">
        <w:t>hip Grant awarded to CITE by</w:t>
      </w:r>
      <w:r w:rsidR="00C85359">
        <w:t xml:space="preserve"> the U.S. Department of Education Office of </w:t>
      </w:r>
      <w:r w:rsidR="00972DEE">
        <w:t>Post-Secondary</w:t>
      </w:r>
      <w:r>
        <w:t xml:space="preserve"> Education</w:t>
      </w:r>
    </w:p>
    <w:p w14:paraId="74589A06" w14:textId="5C7478F1" w:rsidR="00972DEE" w:rsidRDefault="00972DEE" w:rsidP="00833DFF">
      <w:pPr>
        <w:pStyle w:val="JobTitle"/>
        <w:tabs>
          <w:tab w:val="clear" w:pos="7560"/>
          <w:tab w:val="right" w:pos="9360"/>
        </w:tabs>
        <w:spacing w:before="120" w:line="276" w:lineRule="auto"/>
      </w:pPr>
      <w:r>
        <w:t>Instructional Designer/Project Manager</w:t>
      </w:r>
      <w:r>
        <w:tab/>
      </w:r>
      <w:r w:rsidR="00786BB6">
        <w:t>10</w:t>
      </w:r>
      <w:r>
        <w:t>/1999 to 10/2000</w:t>
      </w:r>
    </w:p>
    <w:p w14:paraId="0619CE32" w14:textId="77777777" w:rsidR="00972DEE" w:rsidRPr="00F5266F" w:rsidRDefault="00E77890" w:rsidP="00972DEE">
      <w:pPr>
        <w:pStyle w:val="NormalBodyText"/>
        <w:rPr>
          <w:i/>
        </w:rPr>
      </w:pPr>
      <w:r>
        <w:rPr>
          <w:i/>
        </w:rPr>
        <w:t>Intelligent Automation, Inc.</w:t>
      </w:r>
    </w:p>
    <w:p w14:paraId="27080AF0" w14:textId="77777777" w:rsidR="00972DEE" w:rsidRPr="00C02D55" w:rsidRDefault="00E77890" w:rsidP="00972DEE">
      <w:pPr>
        <w:pStyle w:val="NormalBodyText"/>
        <w:rPr>
          <w:i/>
        </w:rPr>
      </w:pPr>
      <w:r w:rsidRPr="00C02D55">
        <w:rPr>
          <w:i/>
        </w:rPr>
        <w:t>Rockville</w:t>
      </w:r>
      <w:r w:rsidR="00972DEE" w:rsidRPr="00C02D55">
        <w:rPr>
          <w:i/>
        </w:rPr>
        <w:t>, Maryland</w:t>
      </w:r>
    </w:p>
    <w:p w14:paraId="7A986A8E" w14:textId="77777777" w:rsidR="00833DFF" w:rsidRDefault="00833DFF" w:rsidP="00833DFF">
      <w:pPr>
        <w:pStyle w:val="SpaceAfter1NoRightIndent"/>
        <w:spacing w:after="0" w:line="276" w:lineRule="auto"/>
      </w:pPr>
      <w:r>
        <w:t>As a contract employee, I had the following responsibilities and achieved the following:</w:t>
      </w:r>
    </w:p>
    <w:p w14:paraId="443CD3D4" w14:textId="5A6BC484" w:rsidR="00833DFF" w:rsidRDefault="00833DFF" w:rsidP="00BA1B58">
      <w:pPr>
        <w:pStyle w:val="SpaceAfter1NoRightIndent"/>
        <w:numPr>
          <w:ilvl w:val="0"/>
          <w:numId w:val="13"/>
        </w:numPr>
        <w:spacing w:after="0" w:line="240" w:lineRule="auto"/>
      </w:pPr>
      <w:r>
        <w:t>Manage</w:t>
      </w:r>
      <w:r w:rsidR="00406DAA">
        <w:t>d</w:t>
      </w:r>
      <w:r w:rsidR="00E77890" w:rsidRPr="00E77890">
        <w:t xml:space="preserve"> web development &amp; programming, instructional design, web design, and graphics design tasks </w:t>
      </w:r>
      <w:r>
        <w:t>for</w:t>
      </w:r>
      <w:r w:rsidR="00E77890" w:rsidRPr="00E77890">
        <w:t xml:space="preserve"> a distance learning project for the CITE Consortium which is affiliated with the Center for Advanced Transportation Technology</w:t>
      </w:r>
      <w:r>
        <w:t xml:space="preserve"> (CATT) at the University of Maryland (UMD)</w:t>
      </w:r>
      <w:r w:rsidR="00E77890" w:rsidRPr="00E77890">
        <w:t xml:space="preserve">. </w:t>
      </w:r>
    </w:p>
    <w:p w14:paraId="6C974ACC" w14:textId="77777777" w:rsidR="00833DFF" w:rsidRDefault="00833DFF" w:rsidP="00BA1B58">
      <w:pPr>
        <w:pStyle w:val="SpaceAfter1NoRightIndent"/>
        <w:numPr>
          <w:ilvl w:val="0"/>
          <w:numId w:val="13"/>
        </w:numPr>
        <w:spacing w:after="0" w:line="240" w:lineRule="auto"/>
      </w:pPr>
      <w:r>
        <w:t>Wrote and edited</w:t>
      </w:r>
      <w:r w:rsidR="00E77890" w:rsidRPr="00E77890">
        <w:t xml:space="preserve"> educational content for web-based, graduate-level courses in the area of Intelligent Transportation technology. </w:t>
      </w:r>
    </w:p>
    <w:p w14:paraId="031D6BB3" w14:textId="77777777" w:rsidR="00E77890" w:rsidRPr="00E77890" w:rsidRDefault="00833DFF" w:rsidP="00BA1B58">
      <w:pPr>
        <w:pStyle w:val="SpaceAfter1NoRightIndent"/>
        <w:numPr>
          <w:ilvl w:val="0"/>
          <w:numId w:val="13"/>
        </w:numPr>
        <w:spacing w:after="0" w:line="240" w:lineRule="auto"/>
      </w:pPr>
      <w:r>
        <w:t xml:space="preserve">Developed reading comprehension interactions for “LADDER.” </w:t>
      </w:r>
      <w:r w:rsidR="00E77890" w:rsidRPr="00E77890">
        <w:t xml:space="preserve">LADDER is web-based adult literacy aid that uses latent semantic analysis techniques to judge reading comprehension. </w:t>
      </w:r>
    </w:p>
    <w:p w14:paraId="1AB9619C" w14:textId="77777777" w:rsidR="00E77890" w:rsidRDefault="0097185C" w:rsidP="00833DFF">
      <w:pPr>
        <w:pStyle w:val="JobTitle"/>
        <w:tabs>
          <w:tab w:val="clear" w:pos="7560"/>
          <w:tab w:val="right" w:pos="9360"/>
        </w:tabs>
        <w:spacing w:before="120" w:line="276" w:lineRule="auto"/>
      </w:pPr>
      <w:r>
        <w:t>Technical Writer/Instructional Designer</w:t>
      </w:r>
      <w:r w:rsidR="00E77890">
        <w:tab/>
      </w:r>
      <w:r>
        <w:t>9</w:t>
      </w:r>
      <w:r w:rsidR="00E77890">
        <w:t>/</w:t>
      </w:r>
      <w:r>
        <w:t>1993</w:t>
      </w:r>
      <w:r w:rsidR="00E77890">
        <w:t xml:space="preserve"> to </w:t>
      </w:r>
      <w:r w:rsidR="00786BB6">
        <w:t>9</w:t>
      </w:r>
      <w:r w:rsidR="00E77890">
        <w:t>/</w:t>
      </w:r>
      <w:r>
        <w:t>1999</w:t>
      </w:r>
    </w:p>
    <w:p w14:paraId="54E25E43" w14:textId="77777777" w:rsidR="00E77890" w:rsidRPr="00F5266F" w:rsidRDefault="0097185C" w:rsidP="00E77890">
      <w:pPr>
        <w:pStyle w:val="NormalBodyText"/>
        <w:rPr>
          <w:i/>
        </w:rPr>
      </w:pPr>
      <w:r>
        <w:rPr>
          <w:i/>
        </w:rPr>
        <w:t xml:space="preserve">The Learning Company, Inc. (School Development – </w:t>
      </w:r>
      <w:r w:rsidR="00833DFF">
        <w:rPr>
          <w:i/>
        </w:rPr>
        <w:t xml:space="preserve">formerly </w:t>
      </w:r>
      <w:r>
        <w:rPr>
          <w:i/>
        </w:rPr>
        <w:t>SkillsBank)</w:t>
      </w:r>
    </w:p>
    <w:p w14:paraId="0B4710DA" w14:textId="77777777" w:rsidR="00E77890" w:rsidRPr="00C02D55" w:rsidRDefault="0097185C" w:rsidP="00E77890">
      <w:pPr>
        <w:pStyle w:val="NormalBodyText"/>
        <w:rPr>
          <w:i/>
        </w:rPr>
      </w:pPr>
      <w:r w:rsidRPr="00C02D55">
        <w:rPr>
          <w:i/>
        </w:rPr>
        <w:t>Baltimore</w:t>
      </w:r>
      <w:r w:rsidR="00E77890" w:rsidRPr="00C02D55">
        <w:rPr>
          <w:i/>
        </w:rPr>
        <w:t>, Maryland</w:t>
      </w:r>
    </w:p>
    <w:p w14:paraId="405E2CE0" w14:textId="77777777" w:rsidR="00833DFF" w:rsidRDefault="00833DFF" w:rsidP="00833DFF">
      <w:pPr>
        <w:pStyle w:val="SpaceAfter1NoRightIndent"/>
        <w:spacing w:after="0" w:line="276" w:lineRule="auto"/>
      </w:pPr>
      <w:r>
        <w:t>As both the only technical writer and one of three instructional designers, I had the following responsibilities:</w:t>
      </w:r>
      <w:r w:rsidR="0097185C" w:rsidRPr="0097185C">
        <w:t xml:space="preserve"> </w:t>
      </w:r>
    </w:p>
    <w:p w14:paraId="77EC5142" w14:textId="66A72C4D" w:rsidR="00186C6D" w:rsidRDefault="00833DFF" w:rsidP="00BA1B58">
      <w:pPr>
        <w:pStyle w:val="SpaceAfter1NoRightIndent"/>
        <w:numPr>
          <w:ilvl w:val="0"/>
          <w:numId w:val="14"/>
        </w:numPr>
        <w:spacing w:after="0" w:line="240" w:lineRule="auto"/>
      </w:pPr>
      <w:r>
        <w:t>D</w:t>
      </w:r>
      <w:r w:rsidR="0097185C" w:rsidRPr="0097185C">
        <w:t>eveloped interactive help systems and tutorials for all products</w:t>
      </w:r>
      <w:r>
        <w:t>, in</w:t>
      </w:r>
      <w:r w:rsidR="00C063ED">
        <w:t>cluding SkillsB</w:t>
      </w:r>
      <w:r>
        <w:t>ank, Cornerstone Reading, Cornerstone Math, and Cornerstone Language Arts</w:t>
      </w:r>
      <w:r w:rsidR="0097185C" w:rsidRPr="0097185C">
        <w:t xml:space="preserve">. </w:t>
      </w:r>
    </w:p>
    <w:p w14:paraId="3FF6408C" w14:textId="77777777" w:rsidR="00186C6D" w:rsidRDefault="00186C6D" w:rsidP="00BA1B58">
      <w:pPr>
        <w:pStyle w:val="SpaceAfter1NoRightIndent"/>
        <w:numPr>
          <w:ilvl w:val="0"/>
          <w:numId w:val="14"/>
        </w:numPr>
        <w:spacing w:after="0" w:line="240" w:lineRule="auto"/>
      </w:pPr>
      <w:r>
        <w:t>Wrote</w:t>
      </w:r>
      <w:r w:rsidR="0097185C" w:rsidRPr="0097185C">
        <w:t xml:space="preserve"> all software and content manuals for a variety of educational software products. </w:t>
      </w:r>
    </w:p>
    <w:p w14:paraId="6517002B" w14:textId="77777777" w:rsidR="00186C6D" w:rsidRDefault="00186C6D" w:rsidP="00BA1B58">
      <w:pPr>
        <w:pStyle w:val="SpaceAfter1NoRightIndent"/>
        <w:numPr>
          <w:ilvl w:val="0"/>
          <w:numId w:val="14"/>
        </w:numPr>
        <w:spacing w:after="0" w:line="240" w:lineRule="auto"/>
      </w:pPr>
      <w:r>
        <w:t xml:space="preserve">Wrote educational content </w:t>
      </w:r>
      <w:r w:rsidRPr="0097185C">
        <w:t xml:space="preserve">in </w:t>
      </w:r>
      <w:r>
        <w:t xml:space="preserve">subject </w:t>
      </w:r>
      <w:r w:rsidRPr="0097185C">
        <w:t>areas such as language usage, reading, mathematics, writing, and information skills fo</w:t>
      </w:r>
      <w:r>
        <w:t>r students ages 8 through adult</w:t>
      </w:r>
    </w:p>
    <w:p w14:paraId="3E6E4C23" w14:textId="77777777" w:rsidR="0097185C" w:rsidRPr="0097185C" w:rsidRDefault="00186C6D" w:rsidP="00BA1B58">
      <w:pPr>
        <w:pStyle w:val="SpaceAfter1NoRightIndent"/>
        <w:numPr>
          <w:ilvl w:val="0"/>
          <w:numId w:val="14"/>
        </w:numPr>
        <w:spacing w:after="0" w:line="240" w:lineRule="auto"/>
      </w:pPr>
      <w:r>
        <w:t>D</w:t>
      </w:r>
      <w:r w:rsidR="0097185C" w:rsidRPr="0097185C">
        <w:t>esign</w:t>
      </w:r>
      <w:r w:rsidR="0097185C">
        <w:t>ed</w:t>
      </w:r>
      <w:r w:rsidR="0097185C" w:rsidRPr="0097185C">
        <w:t xml:space="preserve"> interfaces for computer-based courseware </w:t>
      </w:r>
    </w:p>
    <w:p w14:paraId="6277A3D0" w14:textId="77777777" w:rsidR="00027447" w:rsidRPr="001A7C39" w:rsidRDefault="00027447" w:rsidP="001A7C39">
      <w:pPr>
        <w:pStyle w:val="SectionHeading"/>
        <w:rPr>
          <w:b/>
          <w:sz w:val="22"/>
        </w:rPr>
      </w:pPr>
      <w:r w:rsidRPr="001A7C39">
        <w:rPr>
          <w:b/>
          <w:sz w:val="22"/>
        </w:rPr>
        <w:t>EDUCATION</w:t>
      </w:r>
    </w:p>
    <w:p w14:paraId="22D44A44" w14:textId="77777777" w:rsidR="00027447" w:rsidRDefault="00027447" w:rsidP="00027447">
      <w:pPr>
        <w:pStyle w:val="Location"/>
      </w:pPr>
      <w:r>
        <w:t>University of Maryland University College</w:t>
      </w:r>
    </w:p>
    <w:p w14:paraId="4531D52A" w14:textId="77777777" w:rsidR="00027447" w:rsidRDefault="00027447" w:rsidP="00027447">
      <w:pPr>
        <w:pStyle w:val="JobTitle"/>
        <w:tabs>
          <w:tab w:val="clear" w:pos="7560"/>
          <w:tab w:val="right" w:pos="9360"/>
        </w:tabs>
      </w:pPr>
      <w:r>
        <w:t>Master of Science in Distance Education</w:t>
      </w:r>
      <w:r>
        <w:tab/>
      </w:r>
      <w:sdt>
        <w:sdtPr>
          <w:id w:val="275215213"/>
          <w:placeholder>
            <w:docPart w:val="61273D209EB6DA48B483D9087CF4F495"/>
          </w:placeholder>
          <w:date w:fullDate="2010-12-3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2010</w:t>
          </w:r>
        </w:sdtContent>
      </w:sdt>
    </w:p>
    <w:p w14:paraId="23CB8A85" w14:textId="77777777" w:rsidR="00027447" w:rsidRDefault="00027447" w:rsidP="00027447">
      <w:pPr>
        <w:pStyle w:val="SpaceAfter"/>
      </w:pPr>
      <w:r>
        <w:t>Research Paper: “</w:t>
      </w:r>
      <w:r w:rsidRPr="00653C9C">
        <w:t>Using Online Discussion Forums to Facilitate Knowledge Transfer in the Intelligent Transportation Systems (ITS) Community of Practice (CoP)</w:t>
      </w:r>
      <w:r>
        <w:t>”</w:t>
      </w:r>
    </w:p>
    <w:p w14:paraId="528DD71F" w14:textId="77777777" w:rsidR="00027447" w:rsidRDefault="00027447" w:rsidP="00027447">
      <w:pPr>
        <w:pStyle w:val="Location"/>
      </w:pPr>
      <w:r>
        <w:t>University of Maryland University College</w:t>
      </w:r>
    </w:p>
    <w:p w14:paraId="2682B30E" w14:textId="77777777" w:rsidR="00027447" w:rsidRDefault="00027447" w:rsidP="00BA1B58">
      <w:pPr>
        <w:pStyle w:val="JobTitle"/>
        <w:tabs>
          <w:tab w:val="clear" w:pos="7560"/>
          <w:tab w:val="right" w:pos="9360"/>
        </w:tabs>
      </w:pPr>
      <w:r>
        <w:t>Bachelor of Science in Information Systems Management</w:t>
      </w:r>
      <w:r>
        <w:tab/>
      </w:r>
      <w:sdt>
        <w:sdtPr>
          <w:id w:val="275215217"/>
          <w:placeholder>
            <w:docPart w:val="AF30982485900D4E9A6F77011FA88A54"/>
          </w:placeholder>
          <w:date w:fullDate="2005-08-3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2005</w:t>
          </w:r>
        </w:sdtContent>
      </w:sdt>
    </w:p>
    <w:p w14:paraId="7F1BDE0C" w14:textId="77777777" w:rsidR="006F0360" w:rsidRPr="001A7C39" w:rsidRDefault="00A34197" w:rsidP="001A7C39">
      <w:pPr>
        <w:pStyle w:val="SectionHeading"/>
        <w:rPr>
          <w:b/>
          <w:sz w:val="22"/>
        </w:rPr>
      </w:pPr>
      <w:r w:rsidRPr="001A7C39">
        <w:rPr>
          <w:b/>
          <w:sz w:val="22"/>
        </w:rPr>
        <w:t xml:space="preserve">professional </w:t>
      </w:r>
      <w:r w:rsidR="008F4010" w:rsidRPr="001A7C39">
        <w:rPr>
          <w:b/>
          <w:sz w:val="22"/>
        </w:rPr>
        <w:t>MEMBERSHIPS</w:t>
      </w:r>
    </w:p>
    <w:p w14:paraId="6B227AE0" w14:textId="24B0DA68" w:rsidR="006F0360" w:rsidRDefault="005925B0" w:rsidP="003A7184">
      <w:pPr>
        <w:pStyle w:val="NormalBodyText"/>
        <w:tabs>
          <w:tab w:val="clear" w:pos="7560"/>
          <w:tab w:val="left" w:pos="6570"/>
        </w:tabs>
      </w:pPr>
      <w:r>
        <w:t>Society for Technical Communications</w:t>
      </w:r>
      <w:r w:rsidR="003A7184">
        <w:tab/>
        <w:t>ITS America</w:t>
      </w:r>
    </w:p>
    <w:p w14:paraId="7C72799D" w14:textId="32069ACE" w:rsidR="005925B0" w:rsidRDefault="00FA2069" w:rsidP="003A7184">
      <w:pPr>
        <w:pStyle w:val="NormalBodyText"/>
        <w:tabs>
          <w:tab w:val="left" w:pos="6570"/>
        </w:tabs>
      </w:pPr>
      <w:r>
        <w:t>The Sloan Consortium</w:t>
      </w:r>
      <w:r w:rsidR="003A7184">
        <w:tab/>
      </w:r>
      <w:r w:rsidR="005925B0">
        <w:t>eLearning Guild</w:t>
      </w:r>
    </w:p>
    <w:p w14:paraId="4EB07292" w14:textId="25596B5D" w:rsidR="005925B0" w:rsidRDefault="005925B0" w:rsidP="003A7184">
      <w:pPr>
        <w:pStyle w:val="NormalBodyText"/>
        <w:tabs>
          <w:tab w:val="left" w:pos="6570"/>
        </w:tabs>
      </w:pPr>
      <w:r>
        <w:t>NC Distance Learning Association (NC-DLA)</w:t>
      </w:r>
      <w:r w:rsidR="003A7184">
        <w:tab/>
        <w:t>Online Learning Consortium (OLC)</w:t>
      </w:r>
    </w:p>
    <w:p w14:paraId="622832AA" w14:textId="48AC343D" w:rsidR="006211B2" w:rsidRDefault="002A144A" w:rsidP="003A7184">
      <w:pPr>
        <w:pStyle w:val="NormalBodyText"/>
        <w:tabs>
          <w:tab w:val="left" w:pos="6570"/>
        </w:tabs>
      </w:pPr>
      <w:r>
        <w:t>A</w:t>
      </w:r>
      <w:r w:rsidR="009E768B">
        <w:t xml:space="preserve">ssociation </w:t>
      </w:r>
      <w:r>
        <w:t>for Talent Development (ATD)</w:t>
      </w:r>
      <w:r>
        <w:tab/>
      </w:r>
    </w:p>
    <w:p w14:paraId="39BFAC24" w14:textId="77777777" w:rsidR="00BA1B58" w:rsidRDefault="00BA1B58">
      <w:pPr>
        <w:pStyle w:val="NormalBodyText"/>
      </w:pPr>
    </w:p>
    <w:sectPr w:rsidR="00BA1B58" w:rsidSect="001A7C3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368" w:left="108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8EA93" w14:textId="77777777" w:rsidR="00364230" w:rsidRDefault="00364230">
      <w:pPr>
        <w:spacing w:line="240" w:lineRule="auto"/>
      </w:pPr>
      <w:r>
        <w:separator/>
      </w:r>
    </w:p>
  </w:endnote>
  <w:endnote w:type="continuationSeparator" w:id="0">
    <w:p w14:paraId="080BDFFC" w14:textId="77777777" w:rsidR="00364230" w:rsidRDefault="00364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C53DA" w14:textId="060C4906" w:rsidR="00BE2D97" w:rsidRDefault="00BE2D97" w:rsidP="00C063ED">
    <w:pPr>
      <w:pStyle w:val="Footer"/>
      <w:tabs>
        <w:tab w:val="clear" w:pos="9360"/>
        <w:tab w:val="right" w:pos="9810"/>
      </w:tabs>
      <w:ind w:left="90"/>
      <w:rPr>
        <w:sz w:val="18"/>
        <w:szCs w:val="18"/>
      </w:rPr>
    </w:pPr>
    <w:r w:rsidRPr="00C063ED">
      <w:rPr>
        <w:sz w:val="18"/>
        <w:szCs w:val="18"/>
      </w:rPr>
      <w:t>704-746-4616</w:t>
    </w:r>
    <w:r w:rsidRPr="00C063ED">
      <w:rPr>
        <w:sz w:val="18"/>
        <w:szCs w:val="18"/>
      </w:rPr>
      <w:tab/>
    </w:r>
    <w:r w:rsidRPr="00C063ED">
      <w:rPr>
        <w:sz w:val="18"/>
        <w:szCs w:val="18"/>
      </w:rPr>
      <w:tab/>
      <w:t>dparnian@mi-connection.com</w:t>
    </w:r>
  </w:p>
  <w:p w14:paraId="2D41E3C5" w14:textId="77777777" w:rsidR="00BE2D97" w:rsidRPr="00C063ED" w:rsidRDefault="00BE2D97" w:rsidP="00C063ED">
    <w:pPr>
      <w:pStyle w:val="Footer"/>
      <w:tabs>
        <w:tab w:val="clear" w:pos="9360"/>
        <w:tab w:val="right" w:pos="9810"/>
      </w:tabs>
      <w:ind w:left="9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C618C" w14:textId="0E7134E9" w:rsidR="00BE2D97" w:rsidRDefault="00BE2D97" w:rsidP="00BE2D97">
    <w:pPr>
      <w:pStyle w:val="Footer"/>
      <w:ind w:left="270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42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EE551C" w14:textId="77777777" w:rsidR="00BE2D97" w:rsidRDefault="00BE2D97" w:rsidP="00BA1B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34525" w14:textId="77777777" w:rsidR="00364230" w:rsidRDefault="00364230">
      <w:pPr>
        <w:spacing w:line="240" w:lineRule="auto"/>
      </w:pPr>
      <w:r>
        <w:separator/>
      </w:r>
    </w:p>
  </w:footnote>
  <w:footnote w:type="continuationSeparator" w:id="0">
    <w:p w14:paraId="708D57C2" w14:textId="77777777" w:rsidR="00364230" w:rsidRDefault="003642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CF5E7" w14:textId="77777777" w:rsidR="00BE2D97" w:rsidRDefault="00BE2D97">
    <w:pPr>
      <w:pStyle w:val="YourName"/>
    </w:pPr>
  </w:p>
  <w:p w14:paraId="57734187" w14:textId="77777777" w:rsidR="00BE2D97" w:rsidRDefault="00364230" w:rsidP="00C063ED">
    <w:pPr>
      <w:pStyle w:val="YourName"/>
      <w:tabs>
        <w:tab w:val="clear" w:pos="8640"/>
        <w:tab w:val="left" w:pos="9180"/>
      </w:tabs>
      <w:ind w:left="180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E2D97">
          <w:t>Dorothy Brown Parnian</w:t>
        </w:r>
      </w:sdtContent>
    </w:sdt>
    <w:r w:rsidR="00BE2D97">
      <w:tab/>
      <w:t xml:space="preserve">Page </w:t>
    </w:r>
    <w:r w:rsidR="00BE2D97">
      <w:fldChar w:fldCharType="begin"/>
    </w:r>
    <w:r w:rsidR="00BE2D97">
      <w:instrText xml:space="preserve"> PAGE   \* MERGEFORMAT </w:instrText>
    </w:r>
    <w:r w:rsidR="00BE2D97">
      <w:fldChar w:fldCharType="separate"/>
    </w:r>
    <w:r w:rsidR="005C2D7C">
      <w:rPr>
        <w:noProof/>
      </w:rPr>
      <w:t>2</w:t>
    </w:r>
    <w:r w:rsidR="00BE2D9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26A4A" w14:textId="29B48DD7" w:rsidR="00BE2D97" w:rsidRDefault="00FA2069" w:rsidP="00186C6D">
    <w:pPr>
      <w:pStyle w:val="YourName"/>
      <w:jc w:val="center"/>
      <w:rPr>
        <w:sz w:val="24"/>
      </w:rPr>
    </w:pPr>
    <w:r>
      <w:rPr>
        <w:rFonts w:ascii="Helvetica" w:hAnsi="Helvetica" w:cs="Helvetic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26A65E2" wp14:editId="2D2B25A3">
          <wp:simplePos x="0" y="0"/>
          <wp:positionH relativeFrom="column">
            <wp:posOffset>5689600</wp:posOffset>
          </wp:positionH>
          <wp:positionV relativeFrom="paragraph">
            <wp:posOffset>342900</wp:posOffset>
          </wp:positionV>
          <wp:extent cx="320040" cy="320040"/>
          <wp:effectExtent l="0" t="0" r="10160" b="1016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rPr>
        <w:sz w:val="24"/>
      </w:rPr>
      <w:alias w:val="Author"/>
      <w:id w:val="48050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4C3CC2E0" w14:textId="77777777" w:rsidR="00BE2D97" w:rsidRPr="005127D3" w:rsidRDefault="00BE2D97" w:rsidP="00186C6D">
        <w:pPr>
          <w:pStyle w:val="YourName"/>
          <w:jc w:val="center"/>
          <w:rPr>
            <w:sz w:val="24"/>
          </w:rPr>
        </w:pPr>
        <w:r w:rsidRPr="005127D3">
          <w:rPr>
            <w:sz w:val="24"/>
          </w:rPr>
          <w:t>Dorothy Brown Parnian</w:t>
        </w:r>
      </w:p>
    </w:sdtContent>
  </w:sdt>
  <w:p w14:paraId="520CEC8E" w14:textId="28182464" w:rsidR="00BE2D97" w:rsidRDefault="00BE2D97" w:rsidP="00186C6D">
    <w:pPr>
      <w:pStyle w:val="Header"/>
      <w:jc w:val="center"/>
      <w:rPr>
        <w:sz w:val="18"/>
      </w:rPr>
    </w:pPr>
    <w:r w:rsidRPr="00283E5D">
      <w:rPr>
        <w:sz w:val="18"/>
      </w:rPr>
      <w:t>142 Forest Walk Way, Mooresville, North Carolina 28115 | 704-</w:t>
    </w:r>
    <w:r>
      <w:rPr>
        <w:sz w:val="18"/>
      </w:rPr>
      <w:t>746</w:t>
    </w:r>
    <w:r w:rsidRPr="00283E5D">
      <w:rPr>
        <w:sz w:val="18"/>
      </w:rPr>
      <w:t>-</w:t>
    </w:r>
    <w:r>
      <w:rPr>
        <w:sz w:val="18"/>
      </w:rPr>
      <w:t>4616</w:t>
    </w:r>
    <w:r w:rsidRPr="00283E5D">
      <w:rPr>
        <w:sz w:val="18"/>
      </w:rPr>
      <w:t xml:space="preserve"> | </w:t>
    </w:r>
    <w:r w:rsidR="00FA2069" w:rsidRPr="00FA2069">
      <w:rPr>
        <w:sz w:val="18"/>
      </w:rPr>
      <w:t>dparnian@mi-connection.com</w:t>
    </w:r>
    <w:r w:rsidR="00FA2069">
      <w:rPr>
        <w:sz w:val="18"/>
      </w:rPr>
      <w:t xml:space="preserve"> </w:t>
    </w:r>
    <w:r w:rsidR="00FA2069" w:rsidRPr="00283E5D">
      <w:rPr>
        <w:sz w:val="18"/>
      </w:rPr>
      <w:t xml:space="preserve">| </w:t>
    </w:r>
  </w:p>
  <w:p w14:paraId="54DBF3FA" w14:textId="77777777" w:rsidR="00BE2D97" w:rsidRDefault="00BE2D97" w:rsidP="00186C6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E148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F2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632A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8BEA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CB65DB"/>
    <w:multiLevelType w:val="hybridMultilevel"/>
    <w:tmpl w:val="AC7CB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5C6BD4"/>
    <w:multiLevelType w:val="hybridMultilevel"/>
    <w:tmpl w:val="FBEC17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24576011"/>
    <w:multiLevelType w:val="hybridMultilevel"/>
    <w:tmpl w:val="73C4AA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76621DE"/>
    <w:multiLevelType w:val="hybridMultilevel"/>
    <w:tmpl w:val="0E9A7C1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407F1871"/>
    <w:multiLevelType w:val="hybridMultilevel"/>
    <w:tmpl w:val="D032C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2E6FA4"/>
    <w:multiLevelType w:val="hybridMultilevel"/>
    <w:tmpl w:val="49326BE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50075E88"/>
    <w:multiLevelType w:val="hybridMultilevel"/>
    <w:tmpl w:val="A1140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937BB1"/>
    <w:multiLevelType w:val="hybridMultilevel"/>
    <w:tmpl w:val="EC2C148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72684589"/>
    <w:multiLevelType w:val="hybridMultilevel"/>
    <w:tmpl w:val="AC246CD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75453472"/>
    <w:multiLevelType w:val="hybridMultilevel"/>
    <w:tmpl w:val="5EAC6E0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773747E0"/>
    <w:multiLevelType w:val="hybridMultilevel"/>
    <w:tmpl w:val="27A8DEB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12"/>
  </w:num>
  <w:num w:numId="10">
    <w:abstractNumId w:val="4"/>
  </w:num>
  <w:num w:numId="11">
    <w:abstractNumId w:val="5"/>
  </w:num>
  <w:num w:numId="12">
    <w:abstractNumId w:val="9"/>
  </w:num>
  <w:num w:numId="13">
    <w:abstractNumId w:val="7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9C"/>
    <w:rsid w:val="000132E0"/>
    <w:rsid w:val="0002436E"/>
    <w:rsid w:val="00025DB8"/>
    <w:rsid w:val="00027447"/>
    <w:rsid w:val="00097760"/>
    <w:rsid w:val="000E6F5E"/>
    <w:rsid w:val="00161612"/>
    <w:rsid w:val="001666F5"/>
    <w:rsid w:val="00171816"/>
    <w:rsid w:val="00186C6D"/>
    <w:rsid w:val="001A7C39"/>
    <w:rsid w:val="001F0922"/>
    <w:rsid w:val="0024050D"/>
    <w:rsid w:val="00283E5D"/>
    <w:rsid w:val="002A144A"/>
    <w:rsid w:val="002D723D"/>
    <w:rsid w:val="00364230"/>
    <w:rsid w:val="003A7184"/>
    <w:rsid w:val="003C230F"/>
    <w:rsid w:val="00406DAA"/>
    <w:rsid w:val="00415285"/>
    <w:rsid w:val="00476D10"/>
    <w:rsid w:val="004C0716"/>
    <w:rsid w:val="004C347F"/>
    <w:rsid w:val="005127D3"/>
    <w:rsid w:val="00590A2B"/>
    <w:rsid w:val="005925B0"/>
    <w:rsid w:val="005C2D7C"/>
    <w:rsid w:val="005F224E"/>
    <w:rsid w:val="00607BE4"/>
    <w:rsid w:val="006211B2"/>
    <w:rsid w:val="00653C9C"/>
    <w:rsid w:val="006F0360"/>
    <w:rsid w:val="00747A62"/>
    <w:rsid w:val="007509EF"/>
    <w:rsid w:val="00786BB6"/>
    <w:rsid w:val="007E399C"/>
    <w:rsid w:val="007F3408"/>
    <w:rsid w:val="00833DFF"/>
    <w:rsid w:val="00867D01"/>
    <w:rsid w:val="008A029F"/>
    <w:rsid w:val="008B6FCF"/>
    <w:rsid w:val="008F4010"/>
    <w:rsid w:val="0092105A"/>
    <w:rsid w:val="00951012"/>
    <w:rsid w:val="0097185C"/>
    <w:rsid w:val="00972DEE"/>
    <w:rsid w:val="00994221"/>
    <w:rsid w:val="009E12BB"/>
    <w:rsid w:val="009E768B"/>
    <w:rsid w:val="00A34197"/>
    <w:rsid w:val="00AD798B"/>
    <w:rsid w:val="00B51C21"/>
    <w:rsid w:val="00BA1B58"/>
    <w:rsid w:val="00BD0E9F"/>
    <w:rsid w:val="00BE2D97"/>
    <w:rsid w:val="00BF5C8B"/>
    <w:rsid w:val="00C016D6"/>
    <w:rsid w:val="00C02D55"/>
    <w:rsid w:val="00C063ED"/>
    <w:rsid w:val="00C85359"/>
    <w:rsid w:val="00C87ED2"/>
    <w:rsid w:val="00CB43AC"/>
    <w:rsid w:val="00CB7BC0"/>
    <w:rsid w:val="00D41BF6"/>
    <w:rsid w:val="00D80932"/>
    <w:rsid w:val="00DE139A"/>
    <w:rsid w:val="00E66E46"/>
    <w:rsid w:val="00E77890"/>
    <w:rsid w:val="00E85970"/>
    <w:rsid w:val="00F4748C"/>
    <w:rsid w:val="00F5266F"/>
    <w:rsid w:val="00F7172C"/>
    <w:rsid w:val="00FA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3B26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716"/>
    <w:pPr>
      <w:spacing w:before="120" w:line="276" w:lineRule="auto"/>
      <w:ind w:firstLine="288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A34197"/>
    <w:pPr>
      <w:tabs>
        <w:tab w:val="left" w:pos="7560"/>
      </w:tabs>
      <w:ind w:left="288"/>
    </w:pPr>
    <w:rPr>
      <w:b/>
      <w:sz w:val="18"/>
    </w:rPr>
  </w:style>
  <w:style w:type="character" w:customStyle="1" w:styleId="JobTitleChar">
    <w:name w:val="Job Title Char"/>
    <w:basedOn w:val="DefaultParagraphFont"/>
    <w:link w:val="JobTitle"/>
    <w:rsid w:val="00A34197"/>
    <w:rPr>
      <w:b/>
      <w:sz w:val="18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A34197"/>
    <w:pPr>
      <w:tabs>
        <w:tab w:val="left" w:pos="7560"/>
      </w:tabs>
      <w:ind w:left="288"/>
    </w:pPr>
    <w:rPr>
      <w:sz w:val="18"/>
    </w:r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A34197"/>
    <w:pPr>
      <w:ind w:left="288"/>
    </w:pPr>
    <w:rPr>
      <w:sz w:val="18"/>
    </w:rPr>
  </w:style>
  <w:style w:type="paragraph" w:customStyle="1" w:styleId="SpaceAfter">
    <w:name w:val="Space After"/>
    <w:basedOn w:val="Normal"/>
    <w:qFormat/>
    <w:rsid w:val="00A34197"/>
    <w:pPr>
      <w:tabs>
        <w:tab w:val="left" w:pos="7560"/>
      </w:tabs>
      <w:spacing w:after="160"/>
      <w:ind w:left="288" w:right="2880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5127D3"/>
    <w:pPr>
      <w:keepNext/>
      <w:keepLines/>
      <w:tabs>
        <w:tab w:val="left" w:pos="8640"/>
      </w:tabs>
      <w:spacing w:after="40"/>
      <w:outlineLvl w:val="0"/>
    </w:pPr>
    <w:rPr>
      <w:rFonts w:eastAsiaTheme="majorEastAsia" w:cstheme="majorBidi"/>
      <w:b/>
      <w:bCs/>
      <w:caps/>
      <w:color w:val="000000" w:themeColor="text1"/>
      <w:spacing w:val="10"/>
      <w:sz w:val="18"/>
      <w:szCs w:val="28"/>
    </w:rPr>
  </w:style>
  <w:style w:type="paragraph" w:customStyle="1" w:styleId="SpaceAfter1NoRightIndent">
    <w:name w:val="Space After 1 (No Right Indent)"/>
    <w:basedOn w:val="Normal"/>
    <w:qFormat/>
    <w:rsid w:val="00A34197"/>
    <w:pPr>
      <w:tabs>
        <w:tab w:val="left" w:pos="7560"/>
      </w:tabs>
      <w:spacing w:after="160"/>
      <w:ind w:left="288"/>
    </w:pPr>
    <w:rPr>
      <w:sz w:val="18"/>
    </w:rPr>
  </w:style>
  <w:style w:type="paragraph" w:customStyle="1" w:styleId="SectionHeading">
    <w:name w:val="Section Heading"/>
    <w:basedOn w:val="Normal"/>
    <w:qFormat/>
    <w:rsid w:val="005127D3"/>
    <w:pPr>
      <w:spacing w:before="360" w:after="40"/>
      <w:outlineLvl w:val="1"/>
    </w:pPr>
    <w:rPr>
      <w:caps/>
      <w:color w:val="000000" w:themeColor="text1"/>
      <w:spacing w:val="10"/>
      <w:sz w:val="18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716"/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197"/>
    <w:pPr>
      <w:ind w:left="720"/>
      <w:contextualSpacing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86C6D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1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dorothy-parnian-b88b3a1b" TargetMode="External"/><Relationship Id="rId2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Parnian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273D209EB6DA48B483D9087CF4F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1B7BB-9C3E-D348-9FAC-0E6DC559EC11}"/>
      </w:docPartPr>
      <w:docPartBody>
        <w:p w:rsidR="00566AFD" w:rsidRDefault="00566AFD" w:rsidP="00566AFD">
          <w:pPr>
            <w:pStyle w:val="61273D209EB6DA48B483D9087CF4F495"/>
          </w:pPr>
          <w:r>
            <w:t>[Pick the Year]</w:t>
          </w:r>
        </w:p>
      </w:docPartBody>
    </w:docPart>
    <w:docPart>
      <w:docPartPr>
        <w:name w:val="AF30982485900D4E9A6F77011FA88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DAD66-681F-2342-B6D7-D206141A6C80}"/>
      </w:docPartPr>
      <w:docPartBody>
        <w:p w:rsidR="00566AFD" w:rsidRDefault="00566AFD" w:rsidP="00566AFD">
          <w:pPr>
            <w:pStyle w:val="AF30982485900D4E9A6F77011FA88A54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04"/>
    <w:rsid w:val="002B261C"/>
    <w:rsid w:val="00341E0F"/>
    <w:rsid w:val="003D0CAE"/>
    <w:rsid w:val="00565F86"/>
    <w:rsid w:val="00566AFD"/>
    <w:rsid w:val="00581B41"/>
    <w:rsid w:val="00603D93"/>
    <w:rsid w:val="00771782"/>
    <w:rsid w:val="00973404"/>
    <w:rsid w:val="009B7296"/>
    <w:rsid w:val="00BC1A09"/>
    <w:rsid w:val="00D1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4125E94AD34019A1A88CFE0A998267">
    <w:name w:val="EA4125E94AD34019A1A88CFE0A998267"/>
  </w:style>
  <w:style w:type="paragraph" w:customStyle="1" w:styleId="C3F4CEB3452D4D868DEF2B110966B255">
    <w:name w:val="C3F4CEB3452D4D868DEF2B110966B255"/>
  </w:style>
  <w:style w:type="paragraph" w:customStyle="1" w:styleId="BE7FDB5DC9784CBA87411BF8C91251A5">
    <w:name w:val="BE7FDB5DC9784CBA87411BF8C91251A5"/>
  </w:style>
  <w:style w:type="paragraph" w:customStyle="1" w:styleId="93161E189654476C9825A99CDB2A48FE">
    <w:name w:val="93161E189654476C9825A99CDB2A48FE"/>
  </w:style>
  <w:style w:type="paragraph" w:customStyle="1" w:styleId="6373099CE43F4237B5F6F03F8A05A6D0">
    <w:name w:val="6373099CE43F4237B5F6F03F8A05A6D0"/>
  </w:style>
  <w:style w:type="paragraph" w:customStyle="1" w:styleId="371141EFE2864EC79871FAD52ACB8487">
    <w:name w:val="371141EFE2864EC79871FAD52ACB8487"/>
  </w:style>
  <w:style w:type="paragraph" w:customStyle="1" w:styleId="F046E8340E294871A2FDC0878A8F0A50">
    <w:name w:val="F046E8340E294871A2FDC0878A8F0A50"/>
  </w:style>
  <w:style w:type="paragraph" w:customStyle="1" w:styleId="F1548B908F7748A9ACC79CE58293E3E1">
    <w:name w:val="F1548B908F7748A9ACC79CE58293E3E1"/>
  </w:style>
  <w:style w:type="paragraph" w:customStyle="1" w:styleId="D4742D4076C248B59718B9C74CDCC11C">
    <w:name w:val="D4742D4076C248B59718B9C74CDCC11C"/>
  </w:style>
  <w:style w:type="paragraph" w:customStyle="1" w:styleId="E0B05831780F4D8E990A67B84D163094">
    <w:name w:val="E0B05831780F4D8E990A67B84D163094"/>
  </w:style>
  <w:style w:type="paragraph" w:customStyle="1" w:styleId="5DEC4288395D46018DB3016CB0A0728B">
    <w:name w:val="5DEC4288395D46018DB3016CB0A0728B"/>
  </w:style>
  <w:style w:type="paragraph" w:customStyle="1" w:styleId="04BF7B5E51E34EAEA697A9DF3B10C66B">
    <w:name w:val="04BF7B5E51E34EAEA697A9DF3B10C66B"/>
  </w:style>
  <w:style w:type="paragraph" w:customStyle="1" w:styleId="E5DF396A40E84BD4AA5B4D11D2348276">
    <w:name w:val="E5DF396A40E84BD4AA5B4D11D2348276"/>
  </w:style>
  <w:style w:type="paragraph" w:customStyle="1" w:styleId="143ADF8ABF184A508FCBAC41AB34F337">
    <w:name w:val="143ADF8ABF184A508FCBAC41AB34F337"/>
  </w:style>
  <w:style w:type="paragraph" w:customStyle="1" w:styleId="B93A7CF36C904222AF4BD9A68E61EB9F">
    <w:name w:val="B93A7CF36C904222AF4BD9A68E61EB9F"/>
  </w:style>
  <w:style w:type="paragraph" w:customStyle="1" w:styleId="4C1A87906CC2423796C8D60CF8F386D3">
    <w:name w:val="4C1A87906CC2423796C8D60CF8F386D3"/>
  </w:style>
  <w:style w:type="paragraph" w:customStyle="1" w:styleId="D7BA0531D0AD4B90926DB20CD4F047DE">
    <w:name w:val="D7BA0531D0AD4B90926DB20CD4F047DE"/>
  </w:style>
  <w:style w:type="paragraph" w:customStyle="1" w:styleId="219A21E8C37E483B96539969FE46AD4C">
    <w:name w:val="219A21E8C37E483B96539969FE46AD4C"/>
  </w:style>
  <w:style w:type="paragraph" w:customStyle="1" w:styleId="ADA05ACCAB5F427088CBE56126A991EB">
    <w:name w:val="ADA05ACCAB5F427088CBE56126A991EB"/>
  </w:style>
  <w:style w:type="paragraph" w:customStyle="1" w:styleId="BFAD6664CAD343BBBBAB897ABDA73AB0">
    <w:name w:val="BFAD6664CAD343BBBBAB897ABDA73AB0"/>
  </w:style>
  <w:style w:type="paragraph" w:customStyle="1" w:styleId="76B705EBCF064FBFBCF8366CF00C572B">
    <w:name w:val="76B705EBCF064FBFBCF8366CF00C572B"/>
  </w:style>
  <w:style w:type="paragraph" w:customStyle="1" w:styleId="F61BFC010C464BDA8C8C31C4DB865056">
    <w:name w:val="F61BFC010C464BDA8C8C31C4DB865056"/>
  </w:style>
  <w:style w:type="paragraph" w:customStyle="1" w:styleId="53BD9F0568BB4AB8BCEB00FB24A5C6A0">
    <w:name w:val="53BD9F0568BB4AB8BCEB00FB24A5C6A0"/>
  </w:style>
  <w:style w:type="paragraph" w:customStyle="1" w:styleId="401DD1150C0F411C8D0AD50D2B18CDAD">
    <w:name w:val="401DD1150C0F411C8D0AD50D2B18CDAD"/>
  </w:style>
  <w:style w:type="paragraph" w:customStyle="1" w:styleId="EEE11AD4C073437CBE893D86F7C03ACC">
    <w:name w:val="EEE11AD4C073437CBE893D86F7C03ACC"/>
  </w:style>
  <w:style w:type="paragraph" w:customStyle="1" w:styleId="E7E4C26903FC41468DD87ED5333E6B34">
    <w:name w:val="E7E4C26903FC41468DD87ED5333E6B34"/>
  </w:style>
  <w:style w:type="paragraph" w:customStyle="1" w:styleId="DE0E560B318149938D6D08DB81A0E9F0">
    <w:name w:val="DE0E560B318149938D6D08DB81A0E9F0"/>
  </w:style>
  <w:style w:type="paragraph" w:customStyle="1" w:styleId="50F710904BB14C6AA95F6F389068207E">
    <w:name w:val="50F710904BB14C6AA95F6F389068207E"/>
  </w:style>
  <w:style w:type="paragraph" w:customStyle="1" w:styleId="A67EEF998D824CC6B81B34165DB48447">
    <w:name w:val="A67EEF998D824CC6B81B34165DB48447"/>
  </w:style>
  <w:style w:type="paragraph" w:customStyle="1" w:styleId="4AC9244C85F5452B9D5CE323798BE61C">
    <w:name w:val="4AC9244C85F5452B9D5CE323798BE61C"/>
  </w:style>
  <w:style w:type="paragraph" w:customStyle="1" w:styleId="06DBB5E359D64D69890B26892D0E19F3">
    <w:name w:val="06DBB5E359D64D69890B26892D0E19F3"/>
  </w:style>
  <w:style w:type="paragraph" w:customStyle="1" w:styleId="426A4BD261134F51A6DA5BAC51708D64">
    <w:name w:val="426A4BD261134F51A6DA5BAC51708D64"/>
  </w:style>
  <w:style w:type="paragraph" w:customStyle="1" w:styleId="B9F69060F83949D98986D179F8472951">
    <w:name w:val="B9F69060F83949D98986D179F8472951"/>
  </w:style>
  <w:style w:type="paragraph" w:customStyle="1" w:styleId="A57736AF27BD4DB096801ACC3ABAA825">
    <w:name w:val="A57736AF27BD4DB096801ACC3ABAA825"/>
  </w:style>
  <w:style w:type="paragraph" w:customStyle="1" w:styleId="C1EEB1DE5EF64D648B1D458FD004C28E">
    <w:name w:val="C1EEB1DE5EF64D648B1D458FD004C28E"/>
  </w:style>
  <w:style w:type="paragraph" w:customStyle="1" w:styleId="B6BDE18B5E9C46E49FC0306A334742EC">
    <w:name w:val="B6BDE18B5E9C46E49FC0306A334742EC"/>
  </w:style>
  <w:style w:type="paragraph" w:customStyle="1" w:styleId="22CB57DD00044FA089BBD1EF0D607E37">
    <w:name w:val="22CB57DD00044FA089BBD1EF0D607E37"/>
  </w:style>
  <w:style w:type="paragraph" w:customStyle="1" w:styleId="4C04898E47AA412B8B2DB9AB9AE20B4F">
    <w:name w:val="4C04898E47AA412B8B2DB9AB9AE20B4F"/>
  </w:style>
  <w:style w:type="paragraph" w:customStyle="1" w:styleId="B32FF52CB3B0457484B7B3289EC94C29">
    <w:name w:val="B32FF52CB3B0457484B7B3289EC94C29"/>
  </w:style>
  <w:style w:type="paragraph" w:customStyle="1" w:styleId="AACFD87CE9684E43BF4922ED637F190D">
    <w:name w:val="AACFD87CE9684E43BF4922ED637F190D"/>
  </w:style>
  <w:style w:type="paragraph" w:customStyle="1" w:styleId="6D032BDCCC3147AD93FB20EB1518F5AC">
    <w:name w:val="6D032BDCCC3147AD93FB20EB1518F5AC"/>
  </w:style>
  <w:style w:type="paragraph" w:customStyle="1" w:styleId="8B7A264AED964C7C9B7E012D2A98704B">
    <w:name w:val="8B7A264AED964C7C9B7E012D2A98704B"/>
  </w:style>
  <w:style w:type="paragraph" w:customStyle="1" w:styleId="FFE486E896C14D1182E3746442A17A4F">
    <w:name w:val="FFE486E896C14D1182E3746442A17A4F"/>
  </w:style>
  <w:style w:type="paragraph" w:customStyle="1" w:styleId="4312F9F3B60248C9AA81147E0F0C4633">
    <w:name w:val="4312F9F3B60248C9AA81147E0F0C4633"/>
  </w:style>
  <w:style w:type="paragraph" w:customStyle="1" w:styleId="773EE353A03E4E738D1FDCB2AF283F17">
    <w:name w:val="773EE353A03E4E738D1FDCB2AF283F17"/>
  </w:style>
  <w:style w:type="paragraph" w:customStyle="1" w:styleId="16B9296B7A994057827AC12AB02E11B5">
    <w:name w:val="16B9296B7A994057827AC12AB02E11B5"/>
  </w:style>
  <w:style w:type="paragraph" w:customStyle="1" w:styleId="E39CA235C79142A886F5317B0F885EC3">
    <w:name w:val="E39CA235C79142A886F5317B0F885EC3"/>
  </w:style>
  <w:style w:type="paragraph" w:customStyle="1" w:styleId="398CFD65B5A648F4AC866D1D2F53EE3C">
    <w:name w:val="398CFD65B5A648F4AC866D1D2F53EE3C"/>
  </w:style>
  <w:style w:type="paragraph" w:customStyle="1" w:styleId="A0675D41C8C348F29ED3CCAA49B59245">
    <w:name w:val="A0675D41C8C348F29ED3CCAA49B59245"/>
  </w:style>
  <w:style w:type="paragraph" w:customStyle="1" w:styleId="7BCEE6D604154CB9B01C886F03440F11">
    <w:name w:val="7BCEE6D604154CB9B01C886F03440F11"/>
  </w:style>
  <w:style w:type="paragraph" w:customStyle="1" w:styleId="EFCE524C6C3B44E6AA6CD1DBD30158BA">
    <w:name w:val="EFCE524C6C3B44E6AA6CD1DBD30158BA"/>
  </w:style>
  <w:style w:type="paragraph" w:customStyle="1" w:styleId="5E15EE5E54754DA994278DDD76922E4B">
    <w:name w:val="5E15EE5E54754DA994278DDD76922E4B"/>
  </w:style>
  <w:style w:type="paragraph" w:customStyle="1" w:styleId="F6AB1205B87B4329A9AA48073BF84A93">
    <w:name w:val="F6AB1205B87B4329A9AA48073BF84A93"/>
  </w:style>
  <w:style w:type="paragraph" w:customStyle="1" w:styleId="D8C1B0BDE257415584332B2945022DED">
    <w:name w:val="D8C1B0BDE257415584332B2945022DED"/>
  </w:style>
  <w:style w:type="paragraph" w:customStyle="1" w:styleId="013FF5166B624B4CBF070E1C987AE107">
    <w:name w:val="013FF5166B624B4CBF070E1C987AE107"/>
  </w:style>
  <w:style w:type="paragraph" w:customStyle="1" w:styleId="10BE664C984E44908A7E7301B517FED0">
    <w:name w:val="10BE664C984E44908A7E7301B517FED0"/>
  </w:style>
  <w:style w:type="paragraph" w:customStyle="1" w:styleId="154F5A14796943C2A85DCF3DFBF402CC">
    <w:name w:val="154F5A14796943C2A85DCF3DFBF402CC"/>
  </w:style>
  <w:style w:type="paragraph" w:customStyle="1" w:styleId="F96C456E3CF94D16BEC3D141BA49B99B">
    <w:name w:val="F96C456E3CF94D16BEC3D141BA49B99B"/>
  </w:style>
  <w:style w:type="paragraph" w:customStyle="1" w:styleId="B5CAD6F6C0DE489B83B7FF2651D89037">
    <w:name w:val="B5CAD6F6C0DE489B83B7FF2651D89037"/>
  </w:style>
  <w:style w:type="paragraph" w:customStyle="1" w:styleId="5D8E96D6680A42BBB1F7D0ADC79224EB">
    <w:name w:val="5D8E96D6680A42BBB1F7D0ADC79224EB"/>
  </w:style>
  <w:style w:type="paragraph" w:customStyle="1" w:styleId="A72248D8816347D78925E2C8988A6D4E">
    <w:name w:val="A72248D8816347D78925E2C8988A6D4E"/>
  </w:style>
  <w:style w:type="paragraph" w:customStyle="1" w:styleId="F48A6E05A46F4428AE3D4FCE8A0CBA50">
    <w:name w:val="F48A6E05A46F4428AE3D4FCE8A0CBA50"/>
  </w:style>
  <w:style w:type="paragraph" w:customStyle="1" w:styleId="FE27D992EFFA465683491ED15A529182">
    <w:name w:val="FE27D992EFFA465683491ED15A529182"/>
  </w:style>
  <w:style w:type="paragraph" w:customStyle="1" w:styleId="AA7DDC09B4D2435BBEAFFE27F11212F9">
    <w:name w:val="AA7DDC09B4D2435BBEAFFE27F11212F9"/>
  </w:style>
  <w:style w:type="paragraph" w:customStyle="1" w:styleId="65F57DEA583B415B92A3F2F7370C40AF">
    <w:name w:val="65F57DEA583B415B92A3F2F7370C40AF"/>
  </w:style>
  <w:style w:type="paragraph" w:customStyle="1" w:styleId="E8C1CB87636E4C50AE3CC0D26E84DCA6">
    <w:name w:val="E8C1CB87636E4C50AE3CC0D26E84DCA6"/>
  </w:style>
  <w:style w:type="paragraph" w:customStyle="1" w:styleId="98AE95FBA7D94306AB7C8B51747DC7C0">
    <w:name w:val="98AE95FBA7D94306AB7C8B51747DC7C0"/>
  </w:style>
  <w:style w:type="paragraph" w:customStyle="1" w:styleId="3580B15046B24ADEB54729341B856F33">
    <w:name w:val="3580B15046B24ADEB54729341B856F33"/>
  </w:style>
  <w:style w:type="paragraph" w:customStyle="1" w:styleId="52122B56AB354D4889D7889AC02AA7FF">
    <w:name w:val="52122B56AB354D4889D7889AC02AA7FF"/>
  </w:style>
  <w:style w:type="paragraph" w:customStyle="1" w:styleId="58FE531460B44DB897BBE63F7C76656C">
    <w:name w:val="58FE531460B44DB897BBE63F7C76656C"/>
  </w:style>
  <w:style w:type="paragraph" w:customStyle="1" w:styleId="9C4BF689A7EC4B8F845D82EDCA9B548B">
    <w:name w:val="9C4BF689A7EC4B8F845D82EDCA9B548B"/>
  </w:style>
  <w:style w:type="paragraph" w:customStyle="1" w:styleId="8FB1978105D4443D9225E9603E4B7831">
    <w:name w:val="8FB1978105D4443D9225E9603E4B7831"/>
  </w:style>
  <w:style w:type="paragraph" w:customStyle="1" w:styleId="A829EF9DA9B14E76827797002068EC38">
    <w:name w:val="A829EF9DA9B14E76827797002068EC38"/>
  </w:style>
  <w:style w:type="paragraph" w:customStyle="1" w:styleId="B0CF6435E8BF4820943AE5DED08889A5">
    <w:name w:val="B0CF6435E8BF4820943AE5DED08889A5"/>
  </w:style>
  <w:style w:type="paragraph" w:customStyle="1" w:styleId="D15E15B6C6114E0E93A75D9B29F23373">
    <w:name w:val="D15E15B6C6114E0E93A75D9B29F23373"/>
  </w:style>
  <w:style w:type="paragraph" w:customStyle="1" w:styleId="243B41C14B7745289344E046A800E116">
    <w:name w:val="243B41C14B7745289344E046A800E116"/>
    <w:rsid w:val="00973404"/>
  </w:style>
  <w:style w:type="paragraph" w:customStyle="1" w:styleId="61273D209EB6DA48B483D9087CF4F495">
    <w:name w:val="61273D209EB6DA48B483D9087CF4F495"/>
    <w:rsid w:val="00566AFD"/>
    <w:pPr>
      <w:spacing w:after="0" w:line="240" w:lineRule="auto"/>
    </w:pPr>
    <w:rPr>
      <w:sz w:val="24"/>
      <w:szCs w:val="24"/>
      <w:lang w:eastAsia="ja-JP"/>
    </w:rPr>
  </w:style>
  <w:style w:type="paragraph" w:customStyle="1" w:styleId="AF30982485900D4E9A6F77011FA88A54">
    <w:name w:val="AF30982485900D4E9A6F77011FA88A54"/>
    <w:rsid w:val="00566AFD"/>
    <w:pPr>
      <w:spacing w:after="0" w:line="240" w:lineRule="auto"/>
    </w:pPr>
    <w:rPr>
      <w:sz w:val="24"/>
      <w:szCs w:val="24"/>
      <w:lang w:eastAsia="ja-JP"/>
    </w:rPr>
  </w:style>
  <w:style w:type="paragraph" w:customStyle="1" w:styleId="87EEBBF0CFA1614B98A738AA852DB623">
    <w:name w:val="87EEBBF0CFA1614B98A738AA852DB623"/>
    <w:rsid w:val="00566AFD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058B35-92BB-2F49-97F7-B9E12BA9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C:\Users\DParnian\AppData\Roaming\Microsoft\Templates\CurriculumVitae.dotx</Template>
  <TotalTime>0</TotalTime>
  <Pages>2</Pages>
  <Words>947</Words>
  <Characters>5400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PROFESSIONAL SUMMARY</vt:lpstr>
      <vt:lpstr>    Highlights of Expertise</vt:lpstr>
      <vt:lpstr>    Professional Experience</vt:lpstr>
      <vt:lpstr>    EDUCATION</vt:lpstr>
      <vt:lpstr>    professional MEMBERSHIPS</vt:lpstr>
    </vt:vector>
  </TitlesOfParts>
  <Company>Hewlett-Packard</Company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Brown Parnian</dc:creator>
  <cp:keywords/>
  <dc:description/>
  <cp:lastModifiedBy>Dorothy Brown Parnian</cp:lastModifiedBy>
  <cp:revision>2</cp:revision>
  <cp:lastPrinted>2006-08-01T17:47:00Z</cp:lastPrinted>
  <dcterms:created xsi:type="dcterms:W3CDTF">2017-09-22T15:16:00Z</dcterms:created>
  <dcterms:modified xsi:type="dcterms:W3CDTF">2017-09-22T15:16:00Z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