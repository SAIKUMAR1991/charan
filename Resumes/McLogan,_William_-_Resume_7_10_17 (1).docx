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328" w:rsidRPr="00D22AAF" w:rsidRDefault="00B82A99" w:rsidP="00555EAA">
      <w:pPr>
        <w:pStyle w:val="CandidateName"/>
        <w:jc w:val="left"/>
        <w:rPr>
          <w:rFonts w:ascii="Century Gothic" w:hAnsi="Century Gothic"/>
        </w:rPr>
      </w:pPr>
      <w:r>
        <w:rPr>
          <w:rFonts w:ascii="Century Gothic" w:hAnsi="Century Gothic"/>
        </w:rPr>
        <w:t>William McLogan</w:t>
      </w:r>
      <w:r w:rsidR="004B4D8F" w:rsidRPr="00D22AAF">
        <w:rPr>
          <w:rFonts w:ascii="Century Gothic" w:hAnsi="Century Gothic"/>
        </w:rPr>
        <w:t xml:space="preserve"> – </w:t>
      </w:r>
      <w:r>
        <w:rPr>
          <w:rFonts w:ascii="Century Gothic" w:hAnsi="Century Gothic"/>
        </w:rPr>
        <w:t>Senior Business Analyst</w:t>
      </w:r>
    </w:p>
    <w:p w:rsidR="000A7B93" w:rsidRDefault="000A7B93" w:rsidP="00D22AAF">
      <w:pPr>
        <w:pStyle w:val="Heading1"/>
        <w:shd w:val="clear" w:color="auto" w:fill="002255"/>
        <w:tabs>
          <w:tab w:val="clear" w:pos="3495"/>
          <w:tab w:val="left" w:pos="6878"/>
        </w:tabs>
      </w:pPr>
      <w:r w:rsidRPr="00F12154">
        <w:t>Professional Summary</w:t>
      </w:r>
      <w:r w:rsidR="00D22AAF">
        <w:tab/>
      </w:r>
    </w:p>
    <w:p w:rsidR="00B82A99" w:rsidRPr="00D700D2" w:rsidRDefault="00B82A99" w:rsidP="00B82A99">
      <w:pPr>
        <w:pStyle w:val="ProfessionalSummary"/>
      </w:pPr>
      <w:r w:rsidRPr="00072984">
        <w:t xml:space="preserve">Mr. McLogan is a Senior </w:t>
      </w:r>
      <w:r>
        <w:t>Business Analyst</w:t>
      </w:r>
      <w:r w:rsidRPr="00072984">
        <w:t xml:space="preserve"> with over </w:t>
      </w:r>
      <w:r>
        <w:t xml:space="preserve">twenty-five (25) </w:t>
      </w:r>
      <w:r w:rsidRPr="00072984">
        <w:t>years of experience in IT-related project initiatives</w:t>
      </w:r>
      <w:r>
        <w:t xml:space="preserve">.  He has extensive experience </w:t>
      </w:r>
      <w:r w:rsidRPr="00072984">
        <w:t xml:space="preserve">leading </w:t>
      </w:r>
      <w:r>
        <w:t>Joint Application Development (</w:t>
      </w:r>
      <w:r w:rsidRPr="00072984">
        <w:t>JAD</w:t>
      </w:r>
      <w:r>
        <w:t>)</w:t>
      </w:r>
      <w:r w:rsidRPr="00072984">
        <w:t xml:space="preserve"> sessions to gather business and technical requirements</w:t>
      </w:r>
      <w:r>
        <w:t xml:space="preserve">, </w:t>
      </w:r>
      <w:r w:rsidRPr="00072984">
        <w:t>creating and implementing test cases and plans</w:t>
      </w:r>
      <w:r>
        <w:t xml:space="preserve">, </w:t>
      </w:r>
      <w:r w:rsidRPr="00072984">
        <w:t>creating process maps</w:t>
      </w:r>
      <w:r>
        <w:t xml:space="preserve"> and </w:t>
      </w:r>
      <w:r w:rsidRPr="00072984">
        <w:t>data flow diagrams</w:t>
      </w:r>
      <w:r>
        <w:t xml:space="preserve">, and working with vendors, customers and various departments within public and private sector clients on complex IT projects to achieve consensus and deliver results. He also has experience crafting Statements of Work (SOW) and Request for Proposals (RFP) including interaction with procurement departments in the selection of a vendor to execute a proposed solution.  In addition, his </w:t>
      </w:r>
      <w:r w:rsidRPr="00072984">
        <w:t>experience</w:t>
      </w:r>
      <w:r>
        <w:t>s also include</w:t>
      </w:r>
      <w:r w:rsidRPr="00072984">
        <w:t xml:space="preserve"> using </w:t>
      </w:r>
      <w:r>
        <w:t xml:space="preserve">a variety of methodologies and technical tools to accomplish project deliverables, specifically this includes the Rational Unified Process (RUP), Agile, Use Case Diagrams, Unified Modeling Language (UML), SQL, ERwin, MS Visio, and MS Project.  Industry experience includes state/local governments, banking/financial, automotive, healthcare and insurance.  </w:t>
      </w:r>
    </w:p>
    <w:p w:rsidR="000A7B93" w:rsidRPr="00005BD9" w:rsidRDefault="000A7B93" w:rsidP="00D22AAF">
      <w:pPr>
        <w:pStyle w:val="Heading1"/>
        <w:shd w:val="clear" w:color="auto" w:fill="002255"/>
      </w:pPr>
      <w:r w:rsidRPr="00005BD9">
        <w:t>Experience</w:t>
      </w:r>
    </w:p>
    <w:p w:rsidR="00EE0BFB" w:rsidRDefault="00EE0BFB" w:rsidP="00EE0BFB">
      <w:pPr>
        <w:pStyle w:val="CompanyName"/>
      </w:pPr>
      <w:r>
        <w:t>Digital Technology Solutions                                                            0</w:t>
      </w:r>
      <w:r w:rsidR="002916DE">
        <w:t>2</w:t>
      </w:r>
      <w:r>
        <w:t xml:space="preserve">/2017 - Present </w:t>
      </w:r>
    </w:p>
    <w:p w:rsidR="00EE0BFB" w:rsidRDefault="00EE0BFB" w:rsidP="00EE0BFB">
      <w:pPr>
        <w:pStyle w:val="JobTitle"/>
      </w:pPr>
      <w:r>
        <w:t>Senior Business Analyst</w:t>
      </w:r>
    </w:p>
    <w:p w:rsidR="00EE0BFB" w:rsidRDefault="00EE0BFB" w:rsidP="00EE0BFB">
      <w:pPr>
        <w:pStyle w:val="ProjectTitle"/>
      </w:pPr>
      <w:r>
        <w:t>Client: Ally-Financial</w:t>
      </w:r>
    </w:p>
    <w:p w:rsidR="00EE0BFB" w:rsidRDefault="00EE0BFB" w:rsidP="00EE0BFB">
      <w:pPr>
        <w:pStyle w:val="AccomplishmentBullet"/>
        <w:numPr>
          <w:ilvl w:val="0"/>
          <w:numId w:val="10"/>
        </w:numPr>
        <w:spacing w:line="256" w:lineRule="auto"/>
        <w:ind w:left="547"/>
      </w:pPr>
      <w:r>
        <w:t xml:space="preserve">Business Analyst for Auto Advantage Group </w:t>
      </w:r>
    </w:p>
    <w:p w:rsidR="003C5565" w:rsidRDefault="003C5565" w:rsidP="003C5565">
      <w:pPr>
        <w:pStyle w:val="AccomplishmentBullet"/>
        <w:numPr>
          <w:ilvl w:val="0"/>
          <w:numId w:val="10"/>
        </w:numPr>
        <w:spacing w:line="256" w:lineRule="auto"/>
        <w:ind w:left="547"/>
      </w:pPr>
      <w:r>
        <w:t>Ally-Financial is replacing a Legacy system with a new system. If the new technology cannot provide the solution then we are creating new applications or modifying existing applications to provide the additional functionality.</w:t>
      </w:r>
    </w:p>
    <w:p w:rsidR="00565CFA" w:rsidRDefault="00EE0BFB" w:rsidP="00EE0BFB">
      <w:pPr>
        <w:pStyle w:val="AccomplishmentBullet"/>
        <w:numPr>
          <w:ilvl w:val="0"/>
          <w:numId w:val="10"/>
        </w:numPr>
        <w:spacing w:line="256" w:lineRule="auto"/>
        <w:ind w:left="547"/>
      </w:pPr>
      <w:r>
        <w:t xml:space="preserve">Created Business Process maps </w:t>
      </w:r>
      <w:r w:rsidR="00565CFA">
        <w:t xml:space="preserve">reflecting AS-IS </w:t>
      </w:r>
    </w:p>
    <w:p w:rsidR="00EE0BFB" w:rsidRDefault="00565CFA" w:rsidP="00EE0BFB">
      <w:pPr>
        <w:pStyle w:val="AccomplishmentBullet"/>
        <w:numPr>
          <w:ilvl w:val="0"/>
          <w:numId w:val="10"/>
        </w:numPr>
        <w:spacing w:line="256" w:lineRule="auto"/>
        <w:ind w:left="547"/>
      </w:pPr>
      <w:r>
        <w:t xml:space="preserve">and TO-BE Processes </w:t>
      </w:r>
      <w:r w:rsidR="00EE0BFB">
        <w:t xml:space="preserve">using the software Blueprint and </w:t>
      </w:r>
      <w:r w:rsidR="00454CE2">
        <w:t>met with many of the groups affected by these changes w</w:t>
      </w:r>
      <w:r w:rsidR="003C5565">
        <w:t xml:space="preserve">ithin </w:t>
      </w:r>
      <w:r w:rsidR="00EE0BFB">
        <w:t xml:space="preserve">Ally-Financial. </w:t>
      </w:r>
    </w:p>
    <w:p w:rsidR="003C5565" w:rsidRDefault="003C5565" w:rsidP="003C5565">
      <w:pPr>
        <w:pStyle w:val="AccomplishmentBullet"/>
        <w:numPr>
          <w:ilvl w:val="0"/>
          <w:numId w:val="10"/>
        </w:numPr>
        <w:spacing w:line="256" w:lineRule="auto"/>
        <w:ind w:left="547"/>
      </w:pPr>
      <w:r>
        <w:t xml:space="preserve">Agile Methodology was used throughout the life of the project. </w:t>
      </w:r>
    </w:p>
    <w:p w:rsidR="00B82A99" w:rsidRDefault="008A22EB" w:rsidP="00B82A99">
      <w:pPr>
        <w:pStyle w:val="CompanyName"/>
      </w:pPr>
      <w:r>
        <w:t xml:space="preserve">Fast Switch </w:t>
      </w:r>
      <w:r w:rsidR="00B82A99">
        <w:t xml:space="preserve">                                                                   </w:t>
      </w:r>
      <w:r w:rsidR="00B82A99">
        <w:tab/>
        <w:t xml:space="preserve">07/2014 – </w:t>
      </w:r>
      <w:r w:rsidR="00EE0BFB">
        <w:t>02/2017</w:t>
      </w:r>
    </w:p>
    <w:p w:rsidR="00B82A99" w:rsidRDefault="00B82A99" w:rsidP="00B82A99">
      <w:pPr>
        <w:pStyle w:val="JobTitle"/>
      </w:pPr>
      <w:r>
        <w:t>Senior Business Analyst</w:t>
      </w:r>
    </w:p>
    <w:p w:rsidR="00382E9D" w:rsidRDefault="00382E9D" w:rsidP="00382E9D">
      <w:pPr>
        <w:pStyle w:val="ProjectTitle"/>
      </w:pPr>
      <w:r>
        <w:t>Client: Ford Motor Company – Treasury</w:t>
      </w:r>
      <w:r w:rsidR="007652BA">
        <w:t xml:space="preserve"> Systems</w:t>
      </w:r>
    </w:p>
    <w:p w:rsidR="00382E9D" w:rsidRDefault="00382E9D" w:rsidP="00382E9D">
      <w:pPr>
        <w:pStyle w:val="AccomplishmentBullet"/>
        <w:numPr>
          <w:ilvl w:val="0"/>
          <w:numId w:val="10"/>
        </w:numPr>
        <w:spacing w:line="256" w:lineRule="auto"/>
        <w:ind w:left="547"/>
      </w:pPr>
      <w:r>
        <w:t xml:space="preserve">Financial Analyst for Treasury systems. </w:t>
      </w:r>
    </w:p>
    <w:p w:rsidR="00382E9D" w:rsidRDefault="00382E9D" w:rsidP="00382E9D">
      <w:pPr>
        <w:pStyle w:val="AccomplishmentBullet"/>
        <w:numPr>
          <w:ilvl w:val="0"/>
          <w:numId w:val="10"/>
        </w:numPr>
        <w:spacing w:line="256" w:lineRule="auto"/>
        <w:ind w:left="547"/>
      </w:pPr>
      <w:r>
        <w:t xml:space="preserve">Business Continuity and Disaster Recovery Coordinator for Treasury Systems. Responsible for developing DR/BC plan for Treasury and the testing of plan at a remote location.  </w:t>
      </w:r>
    </w:p>
    <w:p w:rsidR="00382E9D" w:rsidRDefault="00382E9D" w:rsidP="00382E9D">
      <w:pPr>
        <w:pStyle w:val="AccomplishmentBullet"/>
        <w:numPr>
          <w:ilvl w:val="0"/>
          <w:numId w:val="10"/>
        </w:numPr>
        <w:spacing w:line="256" w:lineRule="auto"/>
        <w:ind w:left="547"/>
      </w:pPr>
      <w:r>
        <w:t xml:space="preserve">Reconcile all vendor invoices and interface with Treasury’s </w:t>
      </w:r>
      <w:r w:rsidR="006F439C">
        <w:t xml:space="preserve">suppliers when disputes occur or when the need for additional services or </w:t>
      </w:r>
      <w:r w:rsidR="004E6CF2">
        <w:t xml:space="preserve">upgrades to </w:t>
      </w:r>
      <w:r w:rsidR="006F439C">
        <w:t>software products occur</w:t>
      </w:r>
      <w:r w:rsidR="007652BA">
        <w:t>s</w:t>
      </w:r>
      <w:r w:rsidR="006F439C">
        <w:t>.</w:t>
      </w:r>
    </w:p>
    <w:p w:rsidR="00382E9D" w:rsidRDefault="006F439C" w:rsidP="00382E9D">
      <w:pPr>
        <w:pStyle w:val="AccomplishmentBullet"/>
        <w:numPr>
          <w:ilvl w:val="0"/>
          <w:numId w:val="10"/>
        </w:numPr>
        <w:spacing w:line="256" w:lineRule="auto"/>
        <w:ind w:left="547"/>
      </w:pPr>
      <w:r>
        <w:t xml:space="preserve">Prepare </w:t>
      </w:r>
      <w:r w:rsidR="00E75F9A">
        <w:t xml:space="preserve">Treasury’s </w:t>
      </w:r>
      <w:r>
        <w:t xml:space="preserve">QPM </w:t>
      </w:r>
      <w:r w:rsidR="00E75F9A">
        <w:t>(Quality and Process Management) presentation on a monthly basis.</w:t>
      </w:r>
      <w:r w:rsidR="00382E9D">
        <w:t xml:space="preserve"> </w:t>
      </w:r>
    </w:p>
    <w:p w:rsidR="00382E9D" w:rsidRDefault="007C2CCB" w:rsidP="00382E9D">
      <w:pPr>
        <w:pStyle w:val="AccomplishmentBullet"/>
        <w:numPr>
          <w:ilvl w:val="0"/>
          <w:numId w:val="10"/>
        </w:numPr>
        <w:spacing w:line="256" w:lineRule="auto"/>
        <w:ind w:left="547"/>
      </w:pPr>
      <w:r>
        <w:t>Prepare BPR (Business process Review) for all of Treasury’s systems.</w:t>
      </w:r>
    </w:p>
    <w:p w:rsidR="007652BA" w:rsidRDefault="007652BA" w:rsidP="00382E9D">
      <w:pPr>
        <w:pStyle w:val="AccomplishmentBullet"/>
        <w:numPr>
          <w:ilvl w:val="0"/>
          <w:numId w:val="10"/>
        </w:numPr>
        <w:spacing w:line="256" w:lineRule="auto"/>
        <w:ind w:left="547"/>
      </w:pPr>
      <w:r>
        <w:t>Interface with key managers in the preparation of Treasury System status presentations.</w:t>
      </w:r>
    </w:p>
    <w:p w:rsidR="00CD3850" w:rsidRDefault="00CD3850" w:rsidP="00CD3850">
      <w:pPr>
        <w:pStyle w:val="CompanyName"/>
      </w:pPr>
      <w:r>
        <w:t xml:space="preserve">   </w:t>
      </w:r>
      <w:bookmarkStart w:id="0" w:name="_GoBack"/>
      <w:bookmarkEnd w:id="0"/>
      <w:r>
        <w:t xml:space="preserve">ThirdWare              </w:t>
      </w:r>
      <w:r w:rsidR="00042493">
        <w:t xml:space="preserve">                                                                        09/2012 – 06/2014</w:t>
      </w:r>
      <w:r>
        <w:t xml:space="preserve">                                                    </w:t>
      </w:r>
      <w:r>
        <w:tab/>
      </w:r>
    </w:p>
    <w:p w:rsidR="00CD3850" w:rsidRDefault="00CD3850" w:rsidP="00CD3850">
      <w:pPr>
        <w:pStyle w:val="JobTitle"/>
      </w:pPr>
      <w:r>
        <w:lastRenderedPageBreak/>
        <w:t xml:space="preserve">   Senior Business Analyst</w:t>
      </w:r>
    </w:p>
    <w:p w:rsidR="00CD3850" w:rsidRDefault="00CD3850" w:rsidP="00CD3850">
      <w:pPr>
        <w:pStyle w:val="ProjectTitle"/>
      </w:pPr>
      <w:r>
        <w:t xml:space="preserve">   Client: Ford Motor Company – Fleet Administration North America</w:t>
      </w:r>
    </w:p>
    <w:p w:rsidR="00B82A99" w:rsidRDefault="00B82A99" w:rsidP="00B82A99">
      <w:pPr>
        <w:pStyle w:val="AccomplishmentBullet"/>
      </w:pPr>
      <w:r>
        <w:t xml:space="preserve">Senior Business Analyst for the integration of the Ford of Mexico (FoM) Fleet Management System into the North American Fleet Business Management System (FBMS).  </w:t>
      </w:r>
    </w:p>
    <w:p w:rsidR="00B82A99" w:rsidRDefault="00B82A99" w:rsidP="00B82A99">
      <w:pPr>
        <w:pStyle w:val="AccomplishmentBullet"/>
      </w:pPr>
      <w:r>
        <w:t xml:space="preserve">Participated in the implementation of this effort as the liaison between Ford of India (Development) and Ford of Mexico (Business). </w:t>
      </w:r>
    </w:p>
    <w:p w:rsidR="00B82A99" w:rsidRDefault="00B82A99" w:rsidP="00B82A99">
      <w:pPr>
        <w:pStyle w:val="AccomplishmentBullet"/>
      </w:pPr>
      <w:r>
        <w:t xml:space="preserve">Developed the Project Charter, Business Requirement Documents and coordinated User Acceptance Testing (UAT). </w:t>
      </w:r>
    </w:p>
    <w:p w:rsidR="001E7348" w:rsidRDefault="001E7348" w:rsidP="001E7348">
      <w:pPr>
        <w:pStyle w:val="AccomplishmentBullet"/>
      </w:pPr>
      <w:r>
        <w:t>Participated in four Agile methodology training seminars for systems development.</w:t>
      </w:r>
    </w:p>
    <w:p w:rsidR="00B82A99" w:rsidRDefault="00B82A99" w:rsidP="00B82A99">
      <w:pPr>
        <w:pStyle w:val="AccomplishmentBullet"/>
      </w:pPr>
      <w:r>
        <w:t xml:space="preserve">Used WebEx on a daily basis for meetings and system demonstrations. </w:t>
      </w:r>
    </w:p>
    <w:p w:rsidR="00B82A99" w:rsidRDefault="00B82A99" w:rsidP="00B82A99">
      <w:pPr>
        <w:pStyle w:val="AccomplishmentBullet"/>
      </w:pPr>
      <w:r>
        <w:t>Responsible for data and workflow documentation (current and proposed) for all interfaces and processes.</w:t>
      </w:r>
    </w:p>
    <w:p w:rsidR="00B82A99" w:rsidRDefault="00B82A99" w:rsidP="00B82A99">
      <w:pPr>
        <w:pStyle w:val="CompanyName"/>
      </w:pPr>
      <w:r>
        <w:t>CDI Inc.</w:t>
      </w:r>
      <w:r>
        <w:tab/>
        <w:t>04/2013 – 06/2014</w:t>
      </w:r>
    </w:p>
    <w:p w:rsidR="00B82A99" w:rsidRDefault="00B82A99" w:rsidP="00B82A99">
      <w:pPr>
        <w:pStyle w:val="JobTitle"/>
      </w:pPr>
      <w:r>
        <w:t>Lead Business Analyst</w:t>
      </w:r>
    </w:p>
    <w:p w:rsidR="00B82A99" w:rsidRDefault="00B82A99" w:rsidP="00B82A99">
      <w:pPr>
        <w:pStyle w:val="ProjectTitle"/>
      </w:pPr>
      <w:r>
        <w:t>Client: State of Michigan – Treasury Department</w:t>
      </w:r>
    </w:p>
    <w:p w:rsidR="00B82A99" w:rsidRPr="00DE7F37" w:rsidRDefault="00B82A99" w:rsidP="00B82A99">
      <w:pPr>
        <w:pStyle w:val="AccomplishmentBullet"/>
      </w:pPr>
      <w:r>
        <w:t xml:space="preserve">Worked on the analysis, </w:t>
      </w:r>
      <w:r w:rsidRPr="00DE7F37">
        <w:t>development and enhancements for three systems: ESKORT, WEB</w:t>
      </w:r>
      <w:r>
        <w:t xml:space="preserve"> Services</w:t>
      </w:r>
      <w:r w:rsidRPr="00DE7F37">
        <w:t xml:space="preserve"> and MARCS using the Systems Engineering Methodology (SEM). These efforts include</w:t>
      </w:r>
      <w:r>
        <w:t>d</w:t>
      </w:r>
      <w:r w:rsidRPr="00DE7F37">
        <w:t xml:space="preserve"> the following:</w:t>
      </w:r>
    </w:p>
    <w:p w:rsidR="00B82A99" w:rsidRPr="00DE7F37" w:rsidRDefault="00B82A99" w:rsidP="00B82A99">
      <w:pPr>
        <w:pStyle w:val="AccomplishmentBullet2"/>
      </w:pPr>
      <w:r w:rsidRPr="00DE7F37">
        <w:t>Gathering requirements</w:t>
      </w:r>
      <w:r>
        <w:t>;</w:t>
      </w:r>
    </w:p>
    <w:p w:rsidR="00B82A99" w:rsidRPr="00DE7F37" w:rsidRDefault="00B82A99" w:rsidP="00B82A99">
      <w:pPr>
        <w:pStyle w:val="AccomplishmentBullet2"/>
      </w:pPr>
      <w:r w:rsidRPr="00DE7F37">
        <w:t>Producing Data Flow documents</w:t>
      </w:r>
      <w:r>
        <w:t>;</w:t>
      </w:r>
    </w:p>
    <w:p w:rsidR="00B82A99" w:rsidRPr="00DE7F37" w:rsidRDefault="00B82A99" w:rsidP="00B82A99">
      <w:pPr>
        <w:pStyle w:val="AccomplishmentBullet2"/>
      </w:pPr>
      <w:r w:rsidRPr="00DE7F37">
        <w:t>Creating security documents DTMB-170 (application specific and enterprise wide)</w:t>
      </w:r>
      <w:r>
        <w:t>;</w:t>
      </w:r>
    </w:p>
    <w:p w:rsidR="00B82A99" w:rsidRPr="00DE7F37" w:rsidRDefault="00B82A99" w:rsidP="00B82A99">
      <w:pPr>
        <w:pStyle w:val="AccomplishmentBullet2"/>
      </w:pPr>
      <w:r w:rsidRPr="00DE7F37">
        <w:t xml:space="preserve">Hosting and participating in numerous WebEx meetings with </w:t>
      </w:r>
      <w:r>
        <w:t xml:space="preserve">IT </w:t>
      </w:r>
      <w:r w:rsidRPr="00DE7F37">
        <w:t>Development and Business</w:t>
      </w:r>
      <w:r>
        <w:t xml:space="preserve"> Users; and,</w:t>
      </w:r>
    </w:p>
    <w:p w:rsidR="00B82A99" w:rsidRPr="00DE7F37" w:rsidRDefault="00B82A99" w:rsidP="00B82A99">
      <w:pPr>
        <w:pStyle w:val="AccomplishmentBullet2"/>
      </w:pPr>
      <w:r w:rsidRPr="00DE7F37">
        <w:t>Writing user documentation</w:t>
      </w:r>
      <w:r>
        <w:t>.</w:t>
      </w:r>
    </w:p>
    <w:p w:rsidR="00B82A99" w:rsidRPr="00DE7F37" w:rsidRDefault="00B82A99" w:rsidP="00B82A99">
      <w:pPr>
        <w:pStyle w:val="AccomplishmentBullet"/>
      </w:pPr>
      <w:r w:rsidRPr="00DE7F37">
        <w:t>Serve</w:t>
      </w:r>
      <w:r>
        <w:t>d</w:t>
      </w:r>
      <w:r w:rsidRPr="00DE7F37">
        <w:t xml:space="preserve"> as the Lead Business Analyst for the State of Michigan Discovery project, a legacy system used by State Auditors to analyze taxpayer records for fraud or underpayment of taxes</w:t>
      </w:r>
      <w:r>
        <w:t xml:space="preserve">; the application was being </w:t>
      </w:r>
      <w:r w:rsidRPr="00DE7F37">
        <w:t>convert</w:t>
      </w:r>
      <w:r>
        <w:t>ed</w:t>
      </w:r>
      <w:r w:rsidRPr="00DE7F37">
        <w:t xml:space="preserve"> to a new system using VB.</w:t>
      </w:r>
      <w:r>
        <w:t>NET.</w:t>
      </w:r>
    </w:p>
    <w:p w:rsidR="00B82A99" w:rsidRDefault="004C05C7" w:rsidP="00B82A99">
      <w:pPr>
        <w:pStyle w:val="CompanyName"/>
      </w:pPr>
      <w:r>
        <w:t>Vaco</w:t>
      </w:r>
      <w:r w:rsidR="00B82A99">
        <w:t xml:space="preserve"> Inc.</w:t>
      </w:r>
      <w:r w:rsidR="00B82A99">
        <w:tab/>
        <w:t>08/2012 – 04/2013</w:t>
      </w:r>
    </w:p>
    <w:p w:rsidR="00B82A99" w:rsidRDefault="00B82A99" w:rsidP="00B82A99">
      <w:pPr>
        <w:pStyle w:val="JobTitle"/>
      </w:pPr>
      <w:r>
        <w:t>Senior Business Analyst</w:t>
      </w:r>
    </w:p>
    <w:p w:rsidR="00B82A99" w:rsidRDefault="00B82A99" w:rsidP="00B82A99">
      <w:pPr>
        <w:pStyle w:val="ProjectTitle"/>
      </w:pPr>
      <w:r>
        <w:t>Client: Ally-Financial, Inc. (AFI)</w:t>
      </w:r>
    </w:p>
    <w:p w:rsidR="00B82A99" w:rsidRDefault="00B82A99" w:rsidP="00B82A99">
      <w:pPr>
        <w:pStyle w:val="AccomplishmentBullet"/>
      </w:pPr>
      <w:r>
        <w:t xml:space="preserve">Worked on a team responsible for the </w:t>
      </w:r>
      <w:r w:rsidRPr="00016453">
        <w:t>Ally-Financial Risk/Audit/Compliance ResCap Separation project</w:t>
      </w:r>
      <w:r>
        <w:t xml:space="preserve">; this was an effort to </w:t>
      </w:r>
      <w:r w:rsidRPr="00016453">
        <w:t xml:space="preserve">divest its mortgage business.  </w:t>
      </w:r>
    </w:p>
    <w:p w:rsidR="001E7348" w:rsidRDefault="001E7348" w:rsidP="00B82A99">
      <w:pPr>
        <w:pStyle w:val="AccomplishmentBullet"/>
      </w:pPr>
      <w:r>
        <w:t>Used Agile methodology for many of the stages throughout the project.</w:t>
      </w:r>
    </w:p>
    <w:p w:rsidR="00B82A99" w:rsidRDefault="00B82A99" w:rsidP="00B82A99">
      <w:pPr>
        <w:pStyle w:val="AccomplishmentBullet"/>
      </w:pPr>
      <w:r w:rsidRPr="00016453">
        <w:t>Reviewed</w:t>
      </w:r>
      <w:r>
        <w:t xml:space="preserve"> and analyzed twenty-four (</w:t>
      </w:r>
      <w:r w:rsidRPr="00016453">
        <w:t>24</w:t>
      </w:r>
      <w:r>
        <w:t>)</w:t>
      </w:r>
      <w:r w:rsidRPr="00016453">
        <w:t xml:space="preserve"> different applications</w:t>
      </w:r>
      <w:r>
        <w:t>.</w:t>
      </w:r>
    </w:p>
    <w:p w:rsidR="00B82A99" w:rsidRPr="00A32DD0" w:rsidRDefault="00B82A99" w:rsidP="00B82A99">
      <w:pPr>
        <w:pStyle w:val="AccomplishmentBullet"/>
      </w:pPr>
      <w:r w:rsidRPr="00A32DD0">
        <w:t xml:space="preserve">Estimated work effort for each </w:t>
      </w:r>
      <w:r>
        <w:t>application/</w:t>
      </w:r>
      <w:r w:rsidRPr="00A32DD0">
        <w:t>system; worked with the Project Manager to present this data to management so a budget for the project could be determined.</w:t>
      </w:r>
    </w:p>
    <w:p w:rsidR="00B82A99" w:rsidRPr="00016453" w:rsidRDefault="00B82A99" w:rsidP="00B82A99">
      <w:pPr>
        <w:pStyle w:val="AccomplishmentBullet"/>
      </w:pPr>
      <w:r w:rsidRPr="00016453">
        <w:t>Created all Business, System, Functional and Non-Function</w:t>
      </w:r>
      <w:r>
        <w:t xml:space="preserve">al Requirements for the project; </w:t>
      </w:r>
      <w:r w:rsidRPr="00016453">
        <w:t xml:space="preserve">documented them using </w:t>
      </w:r>
      <w:r>
        <w:t xml:space="preserve">a tool called </w:t>
      </w:r>
      <w:r w:rsidRPr="00016453">
        <w:t>Caliber</w:t>
      </w:r>
      <w:r>
        <w:t>.</w:t>
      </w:r>
    </w:p>
    <w:p w:rsidR="00B82A99" w:rsidRPr="00016453" w:rsidRDefault="00B82A99" w:rsidP="00B82A99">
      <w:pPr>
        <w:pStyle w:val="AccomplishmentBullet"/>
      </w:pPr>
      <w:r w:rsidRPr="00016453">
        <w:t>Determined new development needs, and if AFI required any of the replaced functionality in the new instance</w:t>
      </w:r>
      <w:r>
        <w:t xml:space="preserve"> of the</w:t>
      </w:r>
      <w:r w:rsidRPr="00016453">
        <w:t xml:space="preserve"> application</w:t>
      </w:r>
      <w:r>
        <w:t>.</w:t>
      </w:r>
    </w:p>
    <w:p w:rsidR="00B82A99" w:rsidRPr="00016453" w:rsidRDefault="00B82A99" w:rsidP="00B82A99">
      <w:pPr>
        <w:pStyle w:val="AccomplishmentBullet"/>
      </w:pPr>
      <w:r w:rsidRPr="00016453">
        <w:t xml:space="preserve">Created documentation showing “as-is” process flows, </w:t>
      </w:r>
      <w:r>
        <w:t xml:space="preserve">and </w:t>
      </w:r>
      <w:r w:rsidRPr="00016453">
        <w:t>new “to-be” process flows, as well as new or re-worked interfaces</w:t>
      </w:r>
      <w:r>
        <w:t>.</w:t>
      </w:r>
    </w:p>
    <w:p w:rsidR="00B82A99" w:rsidRPr="00016453" w:rsidRDefault="00B82A99" w:rsidP="00B82A99">
      <w:pPr>
        <w:pStyle w:val="AccomplishmentBullet"/>
      </w:pPr>
      <w:r w:rsidRPr="00016453">
        <w:t xml:space="preserve">Determined the best way to transition what </w:t>
      </w:r>
      <w:r>
        <w:t>wa</w:t>
      </w:r>
      <w:r w:rsidRPr="00016453">
        <w:t xml:space="preserve">s supported/owned by ResCap to </w:t>
      </w:r>
      <w:r>
        <w:t>AFI.</w:t>
      </w:r>
    </w:p>
    <w:p w:rsidR="00B82A99" w:rsidRPr="00016453" w:rsidRDefault="00B82A99" w:rsidP="00B82A99">
      <w:pPr>
        <w:pStyle w:val="AccomplishmentBullet"/>
      </w:pPr>
      <w:r w:rsidRPr="00016453">
        <w:lastRenderedPageBreak/>
        <w:t>Planned for re-integration of assets required by AFI from ResCap after separation</w:t>
      </w:r>
      <w:r>
        <w:t>.</w:t>
      </w:r>
    </w:p>
    <w:p w:rsidR="00B82A99" w:rsidRPr="00016453" w:rsidRDefault="00B82A99" w:rsidP="00B82A99">
      <w:pPr>
        <w:pStyle w:val="AccomplishmentBullet"/>
      </w:pPr>
      <w:r w:rsidRPr="00016453">
        <w:t xml:space="preserve">Established a </w:t>
      </w:r>
      <w:r>
        <w:t xml:space="preserve">continuity </w:t>
      </w:r>
      <w:r w:rsidRPr="00016453">
        <w:t>team for AFI business and technology per separation impact and developed a relationship with the business community</w:t>
      </w:r>
      <w:r>
        <w:t>.</w:t>
      </w:r>
    </w:p>
    <w:p w:rsidR="00B82A99" w:rsidRPr="00016453" w:rsidRDefault="00B82A99" w:rsidP="00B82A99">
      <w:pPr>
        <w:pStyle w:val="AccomplishmentBullet"/>
      </w:pPr>
      <w:r w:rsidRPr="00016453">
        <w:t>Determined and verified all contracts that needed to be transitioned to AFI</w:t>
      </w:r>
      <w:r>
        <w:t>.</w:t>
      </w:r>
    </w:p>
    <w:p w:rsidR="00B82A99" w:rsidRDefault="00B82A99" w:rsidP="00B82A99">
      <w:pPr>
        <w:pStyle w:val="AccomplishmentBullet"/>
      </w:pPr>
      <w:r w:rsidRPr="00016453">
        <w:t xml:space="preserve">Ensured business as usual </w:t>
      </w:r>
      <w:r>
        <w:t>wa</w:t>
      </w:r>
      <w:r w:rsidRPr="00016453">
        <w:t>s maintained during/after ResCap separation</w:t>
      </w:r>
      <w:r>
        <w:t xml:space="preserve">; this included </w:t>
      </w:r>
      <w:r w:rsidRPr="00016453">
        <w:t xml:space="preserve">ensuring all technical gaps </w:t>
      </w:r>
      <w:r>
        <w:t>were</w:t>
      </w:r>
      <w:r w:rsidRPr="00016453">
        <w:t xml:space="preserve"> closed</w:t>
      </w:r>
      <w:r>
        <w:t>.</w:t>
      </w:r>
    </w:p>
    <w:p w:rsidR="00B82A99" w:rsidRDefault="00B82A99" w:rsidP="00B82A99">
      <w:pPr>
        <w:pStyle w:val="AccomplishmentBullet"/>
      </w:pPr>
      <w:r>
        <w:t>Part of a team responsible for the preparation of a State of Work (SOW) for upgrading their Mortgage Management System (MMS).</w:t>
      </w:r>
    </w:p>
    <w:p w:rsidR="00B82A99" w:rsidRDefault="00B82A99" w:rsidP="00B82A99">
      <w:pPr>
        <w:pStyle w:val="AccomplishmentBullet2"/>
      </w:pPr>
      <w:r>
        <w:t>Worked through the overall evaluation to purchase a Mortgage Management System instead of modifying the existing system.</w:t>
      </w:r>
    </w:p>
    <w:p w:rsidR="00B82A99" w:rsidRPr="00016453" w:rsidRDefault="00B82A99" w:rsidP="00B82A99">
      <w:pPr>
        <w:pStyle w:val="AccomplishmentBullet2"/>
      </w:pPr>
      <w:r>
        <w:t>Evaluated the proposed responses from Vendors and determined that it was less expensive to modify the system within Ally.</w:t>
      </w:r>
    </w:p>
    <w:p w:rsidR="00B82A99" w:rsidRDefault="004C05C7" w:rsidP="00B82A99">
      <w:pPr>
        <w:pStyle w:val="CompanyName"/>
      </w:pPr>
      <w:r>
        <w:t>ICONMA,</w:t>
      </w:r>
      <w:r w:rsidR="00B82A99">
        <w:t xml:space="preserve"> Inc.</w:t>
      </w:r>
      <w:r w:rsidR="00B82A99">
        <w:tab/>
        <w:t>05/2011 – 08/2012</w:t>
      </w:r>
    </w:p>
    <w:p w:rsidR="00B82A99" w:rsidRDefault="00B82A99" w:rsidP="00B82A99">
      <w:pPr>
        <w:pStyle w:val="JobTitle"/>
      </w:pPr>
      <w:r>
        <w:t>Senior Business Analyst</w:t>
      </w:r>
    </w:p>
    <w:p w:rsidR="00B82A99" w:rsidRDefault="00B82A99" w:rsidP="00B82A99">
      <w:pPr>
        <w:pStyle w:val="ProjectTitle"/>
      </w:pPr>
      <w:r>
        <w:t>Client: Ford Motor Corporation</w:t>
      </w:r>
    </w:p>
    <w:p w:rsidR="00B82A99" w:rsidRPr="00016453" w:rsidRDefault="00B82A99" w:rsidP="00B82A99">
      <w:pPr>
        <w:pStyle w:val="AccomplishmentBullet"/>
      </w:pPr>
      <w:r>
        <w:t xml:space="preserve">Worked on a team responsible for the </w:t>
      </w:r>
      <w:r w:rsidRPr="00016453">
        <w:t>Ford Motor Corporation Material Planning and Logistics (MP&amp;L)</w:t>
      </w:r>
      <w:r>
        <w:t xml:space="preserve"> project.</w:t>
      </w:r>
    </w:p>
    <w:p w:rsidR="00B82A99" w:rsidRPr="00016453" w:rsidRDefault="00B82A99" w:rsidP="00B82A99">
      <w:pPr>
        <w:pStyle w:val="AccomplishmentBullet"/>
      </w:pPr>
      <w:r w:rsidRPr="00016453">
        <w:t>Instituted major enhancements to the Manufacturing Capacity Planning Volumes (MCPV) System</w:t>
      </w:r>
      <w:r>
        <w:t xml:space="preserve">; </w:t>
      </w:r>
      <w:r w:rsidRPr="00016453">
        <w:t xml:space="preserve">a </w:t>
      </w:r>
      <w:r>
        <w:t>J2EE / W</w:t>
      </w:r>
      <w:r w:rsidRPr="00016453">
        <w:t xml:space="preserve">eb 2.0 based system that provided real time capacity planning volumes to over </w:t>
      </w:r>
      <w:r>
        <w:t>fifty (</w:t>
      </w:r>
      <w:r w:rsidRPr="00016453">
        <w:t>50</w:t>
      </w:r>
      <w:r>
        <w:t>)</w:t>
      </w:r>
      <w:r w:rsidRPr="00016453">
        <w:t xml:space="preserve"> manufacturing plants throughout the world</w:t>
      </w:r>
      <w:r>
        <w:t>.</w:t>
      </w:r>
    </w:p>
    <w:p w:rsidR="00B82A99" w:rsidRPr="00016453" w:rsidRDefault="00B82A99" w:rsidP="00B82A99">
      <w:pPr>
        <w:pStyle w:val="AccomplishmentBullet"/>
      </w:pPr>
      <w:r w:rsidRPr="00016453">
        <w:t xml:space="preserve">Gathered business requirements, performed </w:t>
      </w:r>
      <w:r>
        <w:t>User Acceptance Testing (</w:t>
      </w:r>
      <w:r w:rsidRPr="00016453">
        <w:t>UAT</w:t>
      </w:r>
      <w:r>
        <w:t>)</w:t>
      </w:r>
      <w:r w:rsidRPr="00016453">
        <w:t xml:space="preserve"> and documented results through reports</w:t>
      </w:r>
      <w:r>
        <w:t>; utilized the Rational Unified Process (RUP) throughout the project.</w:t>
      </w:r>
    </w:p>
    <w:p w:rsidR="00B82A99" w:rsidRPr="00016453" w:rsidRDefault="00B82A99" w:rsidP="00B82A99">
      <w:pPr>
        <w:pStyle w:val="AccomplishmentBullet"/>
      </w:pPr>
      <w:r w:rsidRPr="00016453">
        <w:t>Used WebEx with all global partners to discuss and prioritize business requirements and UAT defects</w:t>
      </w:r>
      <w:r>
        <w:t>.</w:t>
      </w:r>
    </w:p>
    <w:p w:rsidR="00B82A99" w:rsidRDefault="004C05C7" w:rsidP="00B82A99">
      <w:pPr>
        <w:pStyle w:val="CompanyName"/>
      </w:pPr>
      <w:r>
        <w:t>SYNOVA</w:t>
      </w:r>
      <w:r w:rsidR="00B82A99">
        <w:t>, Inc.</w:t>
      </w:r>
      <w:r w:rsidR="00B82A99">
        <w:tab/>
        <w:t>02/2009 – 05/2011</w:t>
      </w:r>
    </w:p>
    <w:p w:rsidR="00B82A99" w:rsidRDefault="00B82A99" w:rsidP="00B82A99">
      <w:pPr>
        <w:pStyle w:val="JobTitle"/>
      </w:pPr>
      <w:r>
        <w:t>Senior Business Analyst</w:t>
      </w:r>
    </w:p>
    <w:p w:rsidR="00B82A99" w:rsidRDefault="00B82A99" w:rsidP="00B82A99">
      <w:pPr>
        <w:pStyle w:val="ProjectTitle"/>
      </w:pPr>
      <w:r>
        <w:t>Client: Blue Cross Blue Shield of Michigan (BCBSM)</w:t>
      </w:r>
    </w:p>
    <w:p w:rsidR="00B82A99" w:rsidRPr="004804DB" w:rsidRDefault="00B82A99" w:rsidP="00B82A99">
      <w:pPr>
        <w:pStyle w:val="AccomplishmentBullet"/>
      </w:pPr>
      <w:r w:rsidRPr="004804DB">
        <w:t xml:space="preserve">Served as the liaison between Marketing, Benefits and </w:t>
      </w:r>
      <w:r>
        <w:t>the National Account Services Company (</w:t>
      </w:r>
      <w:r w:rsidRPr="004804DB">
        <w:t>NASCO</w:t>
      </w:r>
      <w:r>
        <w:t xml:space="preserve">) </w:t>
      </w:r>
      <w:r w:rsidRPr="004804DB">
        <w:t>for any changes to an existing BCBSM plan</w:t>
      </w:r>
      <w:r>
        <w:t>.</w:t>
      </w:r>
    </w:p>
    <w:p w:rsidR="00B82A99" w:rsidRPr="004804DB" w:rsidRDefault="00B82A99" w:rsidP="00B82A99">
      <w:pPr>
        <w:pStyle w:val="AccomplishmentBullet"/>
      </w:pPr>
      <w:r w:rsidRPr="004804DB">
        <w:t>Provided project oversight for multiple projects and mentor</w:t>
      </w:r>
      <w:r>
        <w:t>ed</w:t>
      </w:r>
      <w:r w:rsidRPr="004804DB">
        <w:t xml:space="preserve"> team members</w:t>
      </w:r>
      <w:r>
        <w:t>.</w:t>
      </w:r>
    </w:p>
    <w:p w:rsidR="00B82A99" w:rsidRPr="004804DB" w:rsidRDefault="00B82A99" w:rsidP="00B82A99">
      <w:pPr>
        <w:pStyle w:val="AccomplishmentBullet"/>
      </w:pPr>
      <w:r w:rsidRPr="004804DB">
        <w:t xml:space="preserve">Mapped new membership data from existing system to </w:t>
      </w:r>
      <w:r>
        <w:t xml:space="preserve">a </w:t>
      </w:r>
      <w:r w:rsidRPr="004804DB">
        <w:t>new Oracle, MS SQL</w:t>
      </w:r>
      <w:r>
        <w:t xml:space="preserve"> Server</w:t>
      </w:r>
      <w:r w:rsidRPr="004804DB">
        <w:t xml:space="preserve"> or DB2 BCBSM database as required</w:t>
      </w:r>
      <w:r>
        <w:t>.</w:t>
      </w:r>
    </w:p>
    <w:p w:rsidR="00B82A99" w:rsidRPr="00897F83" w:rsidRDefault="00B82A99" w:rsidP="00B82A99">
      <w:pPr>
        <w:pStyle w:val="AccomplishmentBullet"/>
      </w:pPr>
      <w:r w:rsidRPr="00897F83">
        <w:t>Conducted BCBSM leadership administrative duties including project and quality assurance using the HP Quality Center testing tool.</w:t>
      </w:r>
    </w:p>
    <w:p w:rsidR="00B82A99" w:rsidRDefault="004C05C7" w:rsidP="00B82A99">
      <w:pPr>
        <w:pStyle w:val="CompanyName"/>
      </w:pPr>
      <w:r>
        <w:t>SYNOVA</w:t>
      </w:r>
      <w:r w:rsidR="00B82A99">
        <w:t>, Inc.</w:t>
      </w:r>
      <w:r w:rsidR="00B82A99">
        <w:tab/>
        <w:t>03/2007 – 02/2009</w:t>
      </w:r>
    </w:p>
    <w:p w:rsidR="00B82A99" w:rsidRDefault="00B82A99" w:rsidP="00B82A99">
      <w:pPr>
        <w:pStyle w:val="JobTitle"/>
      </w:pPr>
      <w:r>
        <w:t>Senior Business Analyst</w:t>
      </w:r>
    </w:p>
    <w:p w:rsidR="00B82A99" w:rsidRDefault="00B82A99" w:rsidP="00B82A99">
      <w:pPr>
        <w:pStyle w:val="ProjectTitle"/>
      </w:pPr>
      <w:r>
        <w:t>Client: Chrysler Financial Corporation</w:t>
      </w:r>
    </w:p>
    <w:p w:rsidR="00B82A99" w:rsidRPr="009B787A" w:rsidRDefault="00B82A99" w:rsidP="00B82A99">
      <w:pPr>
        <w:pStyle w:val="AccomplishmentBullet"/>
      </w:pPr>
      <w:r>
        <w:t>Worked on a twenty (</w:t>
      </w:r>
      <w:r w:rsidRPr="009B787A">
        <w:t>20</w:t>
      </w:r>
      <w:r>
        <w:t>)</w:t>
      </w:r>
      <w:r w:rsidRPr="009B787A">
        <w:t xml:space="preserve"> person team </w:t>
      </w:r>
      <w:r>
        <w:t xml:space="preserve">in the </w:t>
      </w:r>
      <w:r w:rsidRPr="009B787A">
        <w:t>Chrysler Financial Information Technology Management</w:t>
      </w:r>
      <w:r>
        <w:t xml:space="preserve"> (ITM)</w:t>
      </w:r>
      <w:r w:rsidRPr="009B787A">
        <w:t xml:space="preserve"> group</w:t>
      </w:r>
      <w:r>
        <w:t xml:space="preserve">; responsible for </w:t>
      </w:r>
      <w:r w:rsidRPr="009B787A">
        <w:t>develop</w:t>
      </w:r>
      <w:r>
        <w:t xml:space="preserve">ing </w:t>
      </w:r>
      <w:r w:rsidRPr="009B787A">
        <w:t>the Contract Validation and Management System (CVM)</w:t>
      </w:r>
      <w:r>
        <w:t xml:space="preserve">; CVM is </w:t>
      </w:r>
      <w:r w:rsidRPr="009B787A">
        <w:t xml:space="preserve">an organization- wide Chrysler Financial </w:t>
      </w:r>
      <w:r>
        <w:t xml:space="preserve">SAP Enterprise Resource Planning (ERP) </w:t>
      </w:r>
      <w:r w:rsidRPr="009B787A">
        <w:t>system that allows Dealers to submit applications for automobile financing, validation, funding of contracts and automatically activate to the portfolio with no Chrysler Financial intervention</w:t>
      </w:r>
      <w:r>
        <w:t>.</w:t>
      </w:r>
    </w:p>
    <w:p w:rsidR="00B82A99" w:rsidRPr="009B787A" w:rsidRDefault="00B82A99" w:rsidP="00B82A99">
      <w:pPr>
        <w:pStyle w:val="AccomplishmentBullet"/>
      </w:pPr>
      <w:r w:rsidRPr="009B787A">
        <w:lastRenderedPageBreak/>
        <w:t>Used a</w:t>
      </w:r>
      <w:r>
        <w:t xml:space="preserve"> </w:t>
      </w:r>
      <w:r w:rsidRPr="009B787A">
        <w:t>Business Rules Engine</w:t>
      </w:r>
      <w:r>
        <w:t xml:space="preserve"> (BRE</w:t>
      </w:r>
      <w:r w:rsidRPr="009B787A">
        <w:t xml:space="preserve">) and </w:t>
      </w:r>
      <w:r>
        <w:t>the Integrated Data processing System (</w:t>
      </w:r>
      <w:r w:rsidRPr="009B787A">
        <w:t>IDS</w:t>
      </w:r>
      <w:r>
        <w:t>)</w:t>
      </w:r>
      <w:r w:rsidRPr="009B787A">
        <w:t xml:space="preserve"> Houston methodology throughout the development process</w:t>
      </w:r>
      <w:r>
        <w:t>; the IDS Houston methodology was a proprietary methodology at Chrysler.</w:t>
      </w:r>
    </w:p>
    <w:p w:rsidR="00B82A99" w:rsidRPr="009B787A" w:rsidRDefault="00B82A99" w:rsidP="00B82A99">
      <w:pPr>
        <w:pStyle w:val="AccomplishmentBullet"/>
      </w:pPr>
      <w:r w:rsidRPr="009B787A">
        <w:t>Worked closely with Chrysler Financial Business groups to formulate the business and functional requirements</w:t>
      </w:r>
      <w:r>
        <w:t>.</w:t>
      </w:r>
    </w:p>
    <w:p w:rsidR="00B82A99" w:rsidRDefault="00B82A99" w:rsidP="00B82A99">
      <w:pPr>
        <w:pStyle w:val="AccomplishmentBullet"/>
      </w:pPr>
      <w:r>
        <w:t>Responsible for creating a Statement of Work (SOW) and Request for Proposal (RFP) document related to the CVM System.</w:t>
      </w:r>
    </w:p>
    <w:p w:rsidR="00B82A99" w:rsidRDefault="00B82A99" w:rsidP="00B82A99">
      <w:pPr>
        <w:pStyle w:val="AccomplishmentBullet2"/>
      </w:pPr>
      <w:r>
        <w:t>Created the SOW for the system needs;</w:t>
      </w:r>
    </w:p>
    <w:p w:rsidR="00B82A99" w:rsidRDefault="00B82A99" w:rsidP="00B82A99">
      <w:pPr>
        <w:pStyle w:val="AccomplishmentBullet2"/>
      </w:pPr>
      <w:r>
        <w:t>Gathered all the necessary requirements (Functional and Non-functional), Data flow documents and accessed the hardware and software needs.</w:t>
      </w:r>
    </w:p>
    <w:p w:rsidR="00B82A99" w:rsidRDefault="00B82A99" w:rsidP="00B82A99">
      <w:pPr>
        <w:pStyle w:val="AccomplishmentBullet2"/>
      </w:pPr>
      <w:r>
        <w:t>Worked with the Purchasing department in the preparation of an RFP for all the Tier 1 Vendors that Chrysler Financial had at the time.</w:t>
      </w:r>
    </w:p>
    <w:p w:rsidR="00B82A99" w:rsidRDefault="00B82A99" w:rsidP="00B82A99">
      <w:pPr>
        <w:pStyle w:val="AccomplishmentBullet2"/>
      </w:pPr>
      <w:r>
        <w:t>Met with three of the Tier 1 Vendors and listened to their sales pitch, as well as answered their questions regarding the RFP.</w:t>
      </w:r>
    </w:p>
    <w:p w:rsidR="00B82A99" w:rsidRDefault="00B82A99" w:rsidP="00B82A99">
      <w:pPr>
        <w:pStyle w:val="AccomplishmentBullet2"/>
      </w:pPr>
      <w:r>
        <w:t>After all the bids came in it was decided by Management that Chrysler Financial would build the application in-house.</w:t>
      </w:r>
    </w:p>
    <w:p w:rsidR="00B82A99" w:rsidRPr="009B787A" w:rsidRDefault="00B82A99" w:rsidP="00B82A99">
      <w:pPr>
        <w:pStyle w:val="AccomplishmentBullet"/>
      </w:pPr>
      <w:r w:rsidRPr="009B787A">
        <w:t xml:space="preserve">Created use cases and workflow analysis documents to provide explanations about the high-level requirements for </w:t>
      </w:r>
      <w:r>
        <w:t xml:space="preserve">the CVM </w:t>
      </w:r>
      <w:r w:rsidRPr="009B787A">
        <w:t>project</w:t>
      </w:r>
      <w:r>
        <w:t>.</w:t>
      </w:r>
    </w:p>
    <w:p w:rsidR="00B82A99" w:rsidRPr="009B787A" w:rsidRDefault="00B82A99" w:rsidP="00B82A99">
      <w:pPr>
        <w:pStyle w:val="AccomplishmentBullet"/>
      </w:pPr>
      <w:r w:rsidRPr="009B787A">
        <w:t>Produced the following deliverables for the CVM project in three releases</w:t>
      </w:r>
      <w:r>
        <w:t>:</w:t>
      </w:r>
    </w:p>
    <w:p w:rsidR="00B82A99" w:rsidRPr="009B787A" w:rsidRDefault="00B82A99" w:rsidP="00B82A99">
      <w:pPr>
        <w:pStyle w:val="AccomplishmentBullet2"/>
      </w:pPr>
      <w:r w:rsidRPr="009B787A">
        <w:t>Reviewed existing software and interfaces</w:t>
      </w:r>
      <w:r>
        <w:t>;</w:t>
      </w:r>
    </w:p>
    <w:p w:rsidR="00B82A99" w:rsidRPr="009B787A" w:rsidRDefault="00B82A99" w:rsidP="00B82A99">
      <w:pPr>
        <w:pStyle w:val="AccomplishmentBullet2"/>
      </w:pPr>
      <w:r w:rsidRPr="009B787A">
        <w:t>Documented and reviewed current state of systems and existing interfaces (Inbound and Outbound)</w:t>
      </w:r>
      <w:r>
        <w:t>;</w:t>
      </w:r>
    </w:p>
    <w:p w:rsidR="00B82A99" w:rsidRPr="009B787A" w:rsidRDefault="00B82A99" w:rsidP="00B82A99">
      <w:pPr>
        <w:pStyle w:val="AccomplishmentBullet2"/>
      </w:pPr>
      <w:r w:rsidRPr="009B787A">
        <w:t>Worked with business users and ITM staff to identify overlap in the current processes and database items</w:t>
      </w:r>
      <w:r>
        <w:t>;</w:t>
      </w:r>
    </w:p>
    <w:p w:rsidR="00B82A99" w:rsidRPr="009B787A" w:rsidRDefault="00B82A99" w:rsidP="00B82A99">
      <w:pPr>
        <w:pStyle w:val="AccomplishmentBullet2"/>
      </w:pPr>
      <w:r w:rsidRPr="009B787A">
        <w:t xml:space="preserve">Identified critical applications within </w:t>
      </w:r>
      <w:r>
        <w:t xml:space="preserve">the </w:t>
      </w:r>
      <w:r w:rsidRPr="009B787A">
        <w:t>system architecture that were still required for CVM</w:t>
      </w:r>
      <w:r>
        <w:t>;</w:t>
      </w:r>
    </w:p>
    <w:p w:rsidR="00B82A99" w:rsidRPr="009B787A" w:rsidRDefault="00B82A99" w:rsidP="00B82A99">
      <w:pPr>
        <w:pStyle w:val="AccomplishmentBullet2"/>
      </w:pPr>
      <w:r w:rsidRPr="009B787A">
        <w:t xml:space="preserve">Worked with business groups to draft requirements for </w:t>
      </w:r>
      <w:r>
        <w:t xml:space="preserve">the </w:t>
      </w:r>
      <w:r w:rsidRPr="009B787A">
        <w:t>future state of CVM (Release 1)</w:t>
      </w:r>
      <w:r>
        <w:t>;</w:t>
      </w:r>
    </w:p>
    <w:p w:rsidR="00B82A99" w:rsidRPr="009B787A" w:rsidRDefault="00B82A99" w:rsidP="00B82A99">
      <w:pPr>
        <w:pStyle w:val="AccomplishmentBullet2"/>
      </w:pPr>
      <w:r w:rsidRPr="009B787A">
        <w:t xml:space="preserve">Validated forms received from the </w:t>
      </w:r>
      <w:r>
        <w:t>electronic Communicating Sequential Processes (</w:t>
      </w:r>
      <w:r w:rsidRPr="009B787A">
        <w:t>eCSP</w:t>
      </w:r>
      <w:r>
        <w:t xml:space="preserve">) </w:t>
      </w:r>
      <w:r w:rsidRPr="009B787A">
        <w:t>using appropriate business rules (Release 2)</w:t>
      </w:r>
      <w:r>
        <w:t>;</w:t>
      </w:r>
    </w:p>
    <w:p w:rsidR="00B82A99" w:rsidRPr="009B787A" w:rsidRDefault="00B82A99" w:rsidP="00B82A99">
      <w:pPr>
        <w:pStyle w:val="AccomplishmentBullet2"/>
      </w:pPr>
      <w:r w:rsidRPr="009B787A">
        <w:t>Validated the eContract data and if valid, activated the contract in the portfolio system</w:t>
      </w:r>
      <w:r>
        <w:t>;</w:t>
      </w:r>
    </w:p>
    <w:p w:rsidR="00B82A99" w:rsidRPr="009B787A" w:rsidRDefault="00B82A99" w:rsidP="00B82A99">
      <w:pPr>
        <w:pStyle w:val="AccomplishmentBullet2"/>
      </w:pPr>
      <w:r w:rsidRPr="009B787A">
        <w:t>Wrote use cases and work flow documents for future state processes (Release 3)</w:t>
      </w:r>
      <w:r>
        <w:t>.</w:t>
      </w:r>
    </w:p>
    <w:p w:rsidR="00B82A99" w:rsidRDefault="00B82A99" w:rsidP="00B82A99">
      <w:pPr>
        <w:pStyle w:val="CompanyName"/>
      </w:pPr>
      <w:r>
        <w:t>Epitec, Inc.</w:t>
      </w:r>
      <w:r>
        <w:tab/>
        <w:t>11/2005 – 03/2007</w:t>
      </w:r>
    </w:p>
    <w:p w:rsidR="00B82A99" w:rsidRDefault="00B82A99" w:rsidP="00B82A99">
      <w:pPr>
        <w:pStyle w:val="JobTitle"/>
      </w:pPr>
      <w:r>
        <w:t>Senior Business Analyst</w:t>
      </w:r>
    </w:p>
    <w:p w:rsidR="00B82A99" w:rsidRDefault="00B82A99" w:rsidP="00B82A99">
      <w:pPr>
        <w:pStyle w:val="ProjectTitle"/>
      </w:pPr>
      <w:r>
        <w:t>Client: Blue Cross Blue Shield (BCBS) of Michigan</w:t>
      </w:r>
    </w:p>
    <w:p w:rsidR="00B82A99" w:rsidRPr="00F560D0" w:rsidRDefault="00B82A99" w:rsidP="00B82A99">
      <w:pPr>
        <w:pStyle w:val="AccomplishmentBullet"/>
      </w:pPr>
      <w:r>
        <w:t xml:space="preserve">Worked on a </w:t>
      </w:r>
      <w:r w:rsidRPr="00F560D0">
        <w:t>Medicare Part D project which involved the retrieval of pharmacy data from Medlmpact, passed it through the MQSeries middleware to the Visual Basic front-</w:t>
      </w:r>
      <w:r>
        <w:t>end system called,</w:t>
      </w:r>
      <w:r w:rsidRPr="00F560D0">
        <w:t xml:space="preserve"> Inquiry Response Information System (IRIS)</w:t>
      </w:r>
      <w:r>
        <w:t>.</w:t>
      </w:r>
    </w:p>
    <w:p w:rsidR="00B82A99" w:rsidRPr="00F560D0" w:rsidRDefault="00B82A99" w:rsidP="00B82A99">
      <w:pPr>
        <w:pStyle w:val="AccomplishmentBullet"/>
      </w:pPr>
      <w:r w:rsidRPr="00F560D0">
        <w:t xml:space="preserve">Used the </w:t>
      </w:r>
      <w:r>
        <w:t>Rational Unified Process (</w:t>
      </w:r>
      <w:r w:rsidRPr="00F560D0">
        <w:t>RUP</w:t>
      </w:r>
      <w:r>
        <w:t>)</w:t>
      </w:r>
      <w:r w:rsidRPr="00F560D0">
        <w:t xml:space="preserve"> methodology to accomplish</w:t>
      </w:r>
      <w:r>
        <w:t xml:space="preserve"> the required life-</w:t>
      </w:r>
      <w:r w:rsidRPr="00F560D0">
        <w:t>cycle tasks such as Business Modelling, and document</w:t>
      </w:r>
      <w:r>
        <w:t>ed</w:t>
      </w:r>
      <w:r w:rsidRPr="00F560D0">
        <w:t xml:space="preserve"> business requirements, flow charts and program specifications</w:t>
      </w:r>
      <w:r>
        <w:t>.</w:t>
      </w:r>
    </w:p>
    <w:p w:rsidR="00B82A99" w:rsidRPr="00F560D0" w:rsidRDefault="00B82A99" w:rsidP="00B82A99">
      <w:pPr>
        <w:pStyle w:val="AccomplishmentBullet"/>
      </w:pPr>
      <w:r w:rsidRPr="00F560D0">
        <w:t xml:space="preserve">Worked in conjunction with business users, common component group, database group and developers via </w:t>
      </w:r>
      <w:r>
        <w:t>Joint Application Development (</w:t>
      </w:r>
      <w:r w:rsidRPr="00F560D0">
        <w:t>JAD</w:t>
      </w:r>
      <w:r>
        <w:t>)</w:t>
      </w:r>
      <w:r w:rsidRPr="00F560D0">
        <w:t xml:space="preserve"> sessions and meetings in the successful launch of IRIS 8.6</w:t>
      </w:r>
      <w:r>
        <w:t>.</w:t>
      </w:r>
    </w:p>
    <w:p w:rsidR="00B82A99" w:rsidRDefault="00B82A99" w:rsidP="00B82A99">
      <w:pPr>
        <w:pStyle w:val="AccomplishmentBullet"/>
      </w:pPr>
      <w:r w:rsidRPr="00F560D0">
        <w:lastRenderedPageBreak/>
        <w:t xml:space="preserve">Developed interface and mapping requirements for </w:t>
      </w:r>
      <w:r>
        <w:t xml:space="preserve">the receiving of </w:t>
      </w:r>
      <w:r w:rsidRPr="00F560D0">
        <w:t>prescription data from Medlmpact into the Blue Exchange System</w:t>
      </w:r>
      <w:r>
        <w:t>; Blue Exchange is the data management system for BCBS.</w:t>
      </w:r>
    </w:p>
    <w:p w:rsidR="00B82A99" w:rsidRDefault="00B82A99" w:rsidP="00B82A99">
      <w:pPr>
        <w:pStyle w:val="CompanyName"/>
      </w:pPr>
      <w:r>
        <w:t>Xede Consulting Services</w:t>
      </w:r>
      <w:r>
        <w:tab/>
        <w:t>08/2004 – 11/2005</w:t>
      </w:r>
    </w:p>
    <w:p w:rsidR="00B82A99" w:rsidRDefault="00B82A99" w:rsidP="00B82A99">
      <w:pPr>
        <w:pStyle w:val="JobTitle"/>
      </w:pPr>
      <w:r>
        <w:t>Senior Business Analyst</w:t>
      </w:r>
    </w:p>
    <w:p w:rsidR="00B82A99" w:rsidRPr="00F560D0" w:rsidRDefault="00B82A99" w:rsidP="00B82A99">
      <w:pPr>
        <w:pStyle w:val="ProjectTitle"/>
      </w:pPr>
      <w:r>
        <w:t>Client: General Motors Acceptance Corporation (GMAC)</w:t>
      </w:r>
    </w:p>
    <w:p w:rsidR="00B82A99" w:rsidRPr="00F560D0" w:rsidRDefault="00B82A99" w:rsidP="00B82A99">
      <w:pPr>
        <w:pStyle w:val="AccomplishmentBullet"/>
      </w:pPr>
      <w:r w:rsidRPr="00F560D0">
        <w:t>Assessed and verified existing documentation t</w:t>
      </w:r>
      <w:r>
        <w:t>hrough</w:t>
      </w:r>
      <w:r w:rsidRPr="00F560D0">
        <w:t xml:space="preserve"> interview</w:t>
      </w:r>
      <w:r>
        <w:t>s</w:t>
      </w:r>
      <w:r w:rsidRPr="00F560D0">
        <w:t xml:space="preserve"> of </w:t>
      </w:r>
      <w:r>
        <w:t>S</w:t>
      </w:r>
      <w:r w:rsidRPr="00F560D0">
        <w:t xml:space="preserve">ubject </w:t>
      </w:r>
      <w:r>
        <w:t>M</w:t>
      </w:r>
      <w:r w:rsidRPr="00F560D0">
        <w:t xml:space="preserve">atter </w:t>
      </w:r>
      <w:r>
        <w:t>E</w:t>
      </w:r>
      <w:r w:rsidRPr="00F560D0">
        <w:t>xperts (SME)</w:t>
      </w:r>
      <w:r>
        <w:t>.</w:t>
      </w:r>
    </w:p>
    <w:p w:rsidR="00B82A99" w:rsidRPr="003F71B7" w:rsidRDefault="00B82A99" w:rsidP="00B82A99">
      <w:pPr>
        <w:pStyle w:val="AccomplishmentBullet"/>
      </w:pPr>
      <w:r w:rsidRPr="003F71B7">
        <w:t>Created use cases from requirements and activity diagrams.</w:t>
      </w:r>
    </w:p>
    <w:p w:rsidR="00B82A99" w:rsidRPr="003F71B7" w:rsidRDefault="00B82A99" w:rsidP="00B82A99">
      <w:pPr>
        <w:pStyle w:val="AccomplishmentBullet"/>
        <w:rPr>
          <w:b/>
        </w:rPr>
      </w:pPr>
      <w:r w:rsidRPr="003F71B7">
        <w:t>Validated and revised system and data flow architecture; utilized MS Visio for these diagrams and flow charts.</w:t>
      </w:r>
    </w:p>
    <w:p w:rsidR="00B82A99" w:rsidRPr="003F71B7" w:rsidRDefault="00B82A99" w:rsidP="00B82A99">
      <w:pPr>
        <w:pStyle w:val="AccomplishmentBullet"/>
      </w:pPr>
      <w:r w:rsidRPr="003F71B7">
        <w:t>Developed detailed documentation of all inbound and outbound interfaces, including transfer/translation rules and a high-level overview of the identified interfaces.</w:t>
      </w:r>
    </w:p>
    <w:p w:rsidR="00B82A99" w:rsidRPr="003F71B7" w:rsidRDefault="00B82A99" w:rsidP="00B82A99">
      <w:pPr>
        <w:pStyle w:val="AccomplishmentBullet"/>
        <w:rPr>
          <w:b/>
        </w:rPr>
      </w:pPr>
      <w:r w:rsidRPr="003F71B7">
        <w:t>Prepared all documents in SDP-21 format for GMAC management; SDP-21 is a proprietary methodology utilized at GMAC.</w:t>
      </w:r>
    </w:p>
    <w:p w:rsidR="00B82A99" w:rsidRDefault="00B82A99" w:rsidP="00B82A99">
      <w:pPr>
        <w:pStyle w:val="CompanyName"/>
      </w:pPr>
      <w:r>
        <w:t xml:space="preserve">Tech Systems, Inc. </w:t>
      </w:r>
      <w:r>
        <w:tab/>
        <w:t>06/1999 – 08/2004</w:t>
      </w:r>
    </w:p>
    <w:p w:rsidR="00B82A99" w:rsidRDefault="00B82A99" w:rsidP="00B82A99">
      <w:pPr>
        <w:pStyle w:val="JobTitle"/>
      </w:pPr>
      <w:r>
        <w:t>Business Analyst</w:t>
      </w:r>
    </w:p>
    <w:p w:rsidR="00B82A99" w:rsidRDefault="00B82A99" w:rsidP="00B82A99">
      <w:pPr>
        <w:pStyle w:val="ProjectTitle"/>
      </w:pPr>
      <w:r>
        <w:t>Client: Blue Cross Blue Shield (BCBS) of Michigan</w:t>
      </w:r>
    </w:p>
    <w:p w:rsidR="00B82A99" w:rsidRPr="00B82A99" w:rsidRDefault="00B82A99" w:rsidP="00B82A99">
      <w:pPr>
        <w:pStyle w:val="AccomplishmentBullet"/>
      </w:pPr>
      <w:r w:rsidRPr="00B82A99">
        <w:t>Prepared Detailed Design Specifications, Data Maps, Flowcharts and Test Grids for medical claims from hospitals and doctors.</w:t>
      </w:r>
    </w:p>
    <w:p w:rsidR="00B82A99" w:rsidRDefault="00B82A99" w:rsidP="00B82A99">
      <w:pPr>
        <w:pStyle w:val="AccomplishmentBullet"/>
      </w:pPr>
      <w:r w:rsidRPr="00072984">
        <w:t xml:space="preserve">Gathered requirements, assisted with </w:t>
      </w:r>
      <w:r>
        <w:t>User Acceptance Testing (</w:t>
      </w:r>
      <w:r w:rsidRPr="00072984">
        <w:t>UAT</w:t>
      </w:r>
      <w:r>
        <w:t>)</w:t>
      </w:r>
      <w:r w:rsidRPr="00072984">
        <w:t xml:space="preserve"> and documentation</w:t>
      </w:r>
      <w:r>
        <w:t xml:space="preserve"> on many of the HIPAA compliant projects</w:t>
      </w:r>
    </w:p>
    <w:p w:rsidR="00B82A99" w:rsidRPr="00072984" w:rsidRDefault="00B82A99" w:rsidP="00B82A99">
      <w:pPr>
        <w:pStyle w:val="AccomplishmentBullet"/>
      </w:pPr>
      <w:r>
        <w:t xml:space="preserve">Performed the role of a </w:t>
      </w:r>
      <w:r w:rsidRPr="00072984">
        <w:t xml:space="preserve">liaison between </w:t>
      </w:r>
      <w:r>
        <w:t xml:space="preserve">the </w:t>
      </w:r>
      <w:r w:rsidRPr="00072984">
        <w:t>Information Technology</w:t>
      </w:r>
      <w:r>
        <w:t xml:space="preserve"> (IT)</w:t>
      </w:r>
      <w:r w:rsidRPr="00072984">
        <w:t xml:space="preserve"> department and various financial and sales units within BCBS</w:t>
      </w:r>
    </w:p>
    <w:p w:rsidR="00B82A99" w:rsidRPr="00072984" w:rsidRDefault="00B82A99" w:rsidP="00B82A99">
      <w:pPr>
        <w:pStyle w:val="AccomplishmentBullet"/>
      </w:pPr>
      <w:r w:rsidRPr="00072984">
        <w:t>Developed use case and activity diagrams for existing BCBS sales and marketing systems</w:t>
      </w:r>
      <w:r>
        <w:t>.</w:t>
      </w:r>
    </w:p>
    <w:p w:rsidR="00B82A99" w:rsidRDefault="00B82A99" w:rsidP="00B82A99">
      <w:pPr>
        <w:pStyle w:val="ProjectTitle"/>
      </w:pPr>
      <w:r w:rsidRPr="002B11E3">
        <w:t>Client: Ford Motor Company</w:t>
      </w:r>
    </w:p>
    <w:p w:rsidR="00B82A99" w:rsidRPr="00A914AC" w:rsidRDefault="00B82A99" w:rsidP="00B82A99">
      <w:pPr>
        <w:pStyle w:val="AccomplishmentBullet"/>
      </w:pPr>
      <w:r w:rsidRPr="00A914AC">
        <w:t xml:space="preserve">Supported worldwide parts inventory system as a member of the </w:t>
      </w:r>
      <w:r>
        <w:t>Common Material Management System (</w:t>
      </w:r>
      <w:r w:rsidRPr="00A914AC">
        <w:t>CM</w:t>
      </w:r>
      <w:r>
        <w:t>MS)</w:t>
      </w:r>
      <w:r w:rsidRPr="00A914AC">
        <w:t xml:space="preserve"> team</w:t>
      </w:r>
      <w:r>
        <w:t>.</w:t>
      </w:r>
    </w:p>
    <w:p w:rsidR="00B82A99" w:rsidRPr="00A914AC" w:rsidRDefault="00B82A99" w:rsidP="00B82A99">
      <w:pPr>
        <w:pStyle w:val="AccomplishmentBullet"/>
      </w:pPr>
      <w:r w:rsidRPr="00A914AC">
        <w:t xml:space="preserve">Wrote job specifications, coded and tested programs in the </w:t>
      </w:r>
      <w:r>
        <w:t>CMMS</w:t>
      </w:r>
      <w:r w:rsidRPr="00A914AC">
        <w:t xml:space="preserve"> system</w:t>
      </w:r>
      <w:r>
        <w:t>.</w:t>
      </w:r>
    </w:p>
    <w:p w:rsidR="00B82A99" w:rsidRDefault="00B82A99" w:rsidP="00B82A99">
      <w:pPr>
        <w:pStyle w:val="AccomplishmentBullet"/>
      </w:pPr>
      <w:r w:rsidRPr="00A914AC">
        <w:t>Worked with business customers to analyze business needs, gather</w:t>
      </w:r>
      <w:r>
        <w:t>ed</w:t>
      </w:r>
      <w:r w:rsidRPr="00A914AC">
        <w:t xml:space="preserve"> and communicate</w:t>
      </w:r>
      <w:r>
        <w:t>d</w:t>
      </w:r>
      <w:r w:rsidRPr="00A914AC">
        <w:t xml:space="preserve"> requirements</w:t>
      </w:r>
      <w:r>
        <w:t>.</w:t>
      </w:r>
    </w:p>
    <w:p w:rsidR="00B82A99" w:rsidRDefault="00B82A99" w:rsidP="00B82A99">
      <w:pPr>
        <w:pStyle w:val="AccomplishmentBullet"/>
      </w:pPr>
      <w:r w:rsidRPr="00A914AC">
        <w:t xml:space="preserve">Analyzed, refined and documented business requirements for </w:t>
      </w:r>
      <w:r>
        <w:t xml:space="preserve">the </w:t>
      </w:r>
      <w:r w:rsidRPr="00A914AC">
        <w:t xml:space="preserve">launch of new versions of </w:t>
      </w:r>
      <w:r>
        <w:t>CMMS</w:t>
      </w:r>
      <w:r w:rsidRPr="00A914AC">
        <w:t>.</w:t>
      </w:r>
    </w:p>
    <w:p w:rsidR="00B82A99" w:rsidRDefault="00B82A99" w:rsidP="00B82A99">
      <w:pPr>
        <w:pStyle w:val="CompanyName"/>
      </w:pPr>
      <w:r w:rsidRPr="002B11E3">
        <w:t>State of Michigan Third Judicial Circuit Court</w:t>
      </w:r>
      <w:r>
        <w:tab/>
        <w:t>09/1994 – 06/1999</w:t>
      </w:r>
    </w:p>
    <w:p w:rsidR="00B82A99" w:rsidRDefault="00B82A99" w:rsidP="00B82A99">
      <w:pPr>
        <w:pStyle w:val="JobTitle"/>
      </w:pPr>
      <w:r>
        <w:t>Business Analyst</w:t>
      </w:r>
    </w:p>
    <w:p w:rsidR="00B82A99" w:rsidRPr="002B11E3" w:rsidRDefault="00B82A99" w:rsidP="00B82A99">
      <w:pPr>
        <w:pStyle w:val="AccomplishmentBullet"/>
      </w:pPr>
      <w:r w:rsidRPr="002B11E3">
        <w:t>Worked with various user groups on enhancements and documentation of the</w:t>
      </w:r>
      <w:r>
        <w:t xml:space="preserve"> </w:t>
      </w:r>
      <w:r w:rsidRPr="002B11E3">
        <w:t>many system</w:t>
      </w:r>
      <w:r>
        <w:t>s</w:t>
      </w:r>
      <w:r w:rsidRPr="002B11E3">
        <w:t xml:space="preserve"> within the circuit court system.</w:t>
      </w:r>
    </w:p>
    <w:p w:rsidR="00B82A99" w:rsidRDefault="00B82A99" w:rsidP="00B82A99">
      <w:pPr>
        <w:pStyle w:val="AccomplishmentBullet"/>
      </w:pPr>
      <w:r w:rsidRPr="002B11E3">
        <w:t xml:space="preserve">Developed </w:t>
      </w:r>
      <w:r>
        <w:t xml:space="preserve">a </w:t>
      </w:r>
      <w:r w:rsidRPr="002B11E3">
        <w:t xml:space="preserve">process to assign juveniles to </w:t>
      </w:r>
      <w:r>
        <w:t xml:space="preserve">a </w:t>
      </w:r>
      <w:r w:rsidRPr="002B11E3">
        <w:t>statewide law enforcement system</w:t>
      </w:r>
      <w:r>
        <w:t xml:space="preserve"> called, Law Enforcement Information Network (LEIN); LEIN is a Web</w:t>
      </w:r>
      <w:r w:rsidRPr="002B11E3">
        <w:t xml:space="preserve"> based application allowing law</w:t>
      </w:r>
      <w:r>
        <w:t xml:space="preserve"> </w:t>
      </w:r>
      <w:r w:rsidRPr="002B11E3">
        <w:t>enforcement officers the ability to do spot checks on any vehicle in Michigan.</w:t>
      </w:r>
    </w:p>
    <w:p w:rsidR="00B82A99" w:rsidRDefault="00B82A99" w:rsidP="00B82A99">
      <w:pPr>
        <w:pStyle w:val="AccomplishmentBullet"/>
      </w:pPr>
      <w:r w:rsidRPr="002B11E3">
        <w:t>Developed Wage Verification System to identify Payers employment status.</w:t>
      </w:r>
    </w:p>
    <w:p w:rsidR="00B82A99" w:rsidRDefault="00B82A99" w:rsidP="00B82A99">
      <w:pPr>
        <w:pStyle w:val="AccomplishmentBullet"/>
      </w:pPr>
      <w:r w:rsidRPr="002B11E3">
        <w:t>Made major modifications to the Friend of the Court Legacy system</w:t>
      </w:r>
      <w:r>
        <w:t xml:space="preserve">; this was written in COBOL using </w:t>
      </w:r>
      <w:r w:rsidRPr="002B11E3">
        <w:t>IM</w:t>
      </w:r>
      <w:r>
        <w:t>S DB/DC and CICS.</w:t>
      </w:r>
    </w:p>
    <w:p w:rsidR="00B82A99" w:rsidRDefault="00B82A99" w:rsidP="00B82A99">
      <w:pPr>
        <w:pStyle w:val="CompanyName"/>
      </w:pPr>
      <w:r w:rsidRPr="0055553C">
        <w:lastRenderedPageBreak/>
        <w:t>Allied</w:t>
      </w:r>
      <w:r w:rsidRPr="0055553C">
        <w:noBreakHyphen/>
        <w:t xml:space="preserve">Signal Automotive </w:t>
      </w:r>
      <w:r>
        <w:tab/>
        <w:t>08/1991 – 09/1994</w:t>
      </w:r>
    </w:p>
    <w:p w:rsidR="00B82A99" w:rsidRDefault="00B82A99" w:rsidP="00B82A99">
      <w:pPr>
        <w:pStyle w:val="JobTitle"/>
      </w:pPr>
      <w:r>
        <w:t>Project Leader/Business Analyst</w:t>
      </w:r>
    </w:p>
    <w:p w:rsidR="00B82A99" w:rsidRDefault="00B82A99" w:rsidP="00B82A99">
      <w:pPr>
        <w:pStyle w:val="AccomplishmentBullet"/>
      </w:pPr>
      <w:r w:rsidRPr="00CF59D8">
        <w:t xml:space="preserve">Project leader in the conversion of </w:t>
      </w:r>
      <w:r>
        <w:t xml:space="preserve">an </w:t>
      </w:r>
      <w:r w:rsidRPr="00CF59D8">
        <w:t>existing</w:t>
      </w:r>
      <w:r>
        <w:t xml:space="preserve"> </w:t>
      </w:r>
      <w:r w:rsidRPr="00CF59D8">
        <w:t xml:space="preserve">General Ledger System to </w:t>
      </w:r>
      <w:r>
        <w:t>a new Walker Accounting System.</w:t>
      </w:r>
    </w:p>
    <w:p w:rsidR="00B82A99" w:rsidRPr="00CF59D8" w:rsidRDefault="00B82A99" w:rsidP="00B82A99">
      <w:pPr>
        <w:pStyle w:val="AccomplishmentBullet"/>
      </w:pPr>
      <w:r w:rsidRPr="00CF59D8">
        <w:t xml:space="preserve">Functioned as a </w:t>
      </w:r>
      <w:r>
        <w:t>B</w:t>
      </w:r>
      <w:r w:rsidRPr="00CF59D8">
        <w:t xml:space="preserve">usiness </w:t>
      </w:r>
      <w:r>
        <w:t>A</w:t>
      </w:r>
      <w:r w:rsidRPr="00CF59D8">
        <w:t>nalyst for new companies that Allied Signal acquired</w:t>
      </w:r>
      <w:r>
        <w:t xml:space="preserve">; </w:t>
      </w:r>
      <w:r w:rsidRPr="00CF59D8">
        <w:t>blend</w:t>
      </w:r>
      <w:r>
        <w:t>ed</w:t>
      </w:r>
      <w:r w:rsidRPr="00CF59D8">
        <w:t xml:space="preserve"> new companies existing accounting procedures into the Walker Accounting package. </w:t>
      </w:r>
    </w:p>
    <w:p w:rsidR="00B82A99" w:rsidRPr="00CF59D8" w:rsidRDefault="00B82A99" w:rsidP="00B82A99">
      <w:pPr>
        <w:pStyle w:val="AccomplishmentBullet"/>
      </w:pPr>
      <w:r w:rsidRPr="00CF59D8">
        <w:t xml:space="preserve">Created activity diagrams and test cases for these new acquisitions.  </w:t>
      </w:r>
    </w:p>
    <w:p w:rsidR="00B82A99" w:rsidRPr="00CF59D8" w:rsidRDefault="00B82A99" w:rsidP="00B82A99">
      <w:pPr>
        <w:pStyle w:val="AccomplishmentBullet"/>
      </w:pPr>
      <w:r w:rsidRPr="00CF59D8">
        <w:t>Documented all project deliverables per System Design Methodology for Allied-Signal and the new acquisition.</w:t>
      </w:r>
    </w:p>
    <w:p w:rsidR="00B82A99" w:rsidRDefault="00B82A99" w:rsidP="00B82A99">
      <w:pPr>
        <w:pStyle w:val="CompanyName"/>
      </w:pPr>
      <w:r w:rsidRPr="0055553C">
        <w:t xml:space="preserve">Ford Motor Corporation </w:t>
      </w:r>
      <w:r>
        <w:tab/>
        <w:t>05/1988 – 08/1991</w:t>
      </w:r>
    </w:p>
    <w:p w:rsidR="00B82A99" w:rsidRDefault="00B82A99" w:rsidP="00B82A99">
      <w:pPr>
        <w:pStyle w:val="JobTitle"/>
      </w:pPr>
      <w:r>
        <w:t>Programmer/Analyst</w:t>
      </w:r>
    </w:p>
    <w:p w:rsidR="00B82A99" w:rsidRDefault="00B82A99" w:rsidP="00B82A99">
      <w:pPr>
        <w:pStyle w:val="AccomplishmentBullet"/>
      </w:pPr>
      <w:r w:rsidRPr="00CF59D8">
        <w:t xml:space="preserve">Designed and implemented </w:t>
      </w:r>
      <w:r>
        <w:t xml:space="preserve">a </w:t>
      </w:r>
      <w:r w:rsidRPr="00CF59D8">
        <w:t xml:space="preserve">client/server </w:t>
      </w:r>
      <w:r>
        <w:t>s</w:t>
      </w:r>
      <w:r w:rsidRPr="00CF59D8">
        <w:t xml:space="preserve">ystem for </w:t>
      </w:r>
      <w:r>
        <w:t>nineteen (</w:t>
      </w:r>
      <w:r w:rsidRPr="00CF59D8">
        <w:t>19</w:t>
      </w:r>
      <w:r>
        <w:t>)</w:t>
      </w:r>
      <w:r w:rsidRPr="00CF59D8">
        <w:t xml:space="preserve"> system </w:t>
      </w:r>
      <w:r>
        <w:t>Power Train Operations (</w:t>
      </w:r>
      <w:r w:rsidRPr="00CF59D8">
        <w:t>PTO</w:t>
      </w:r>
      <w:r>
        <w:t>)</w:t>
      </w:r>
      <w:r w:rsidRPr="00CF59D8">
        <w:rPr>
          <w:b/>
        </w:rPr>
        <w:t xml:space="preserve"> </w:t>
      </w:r>
      <w:r w:rsidRPr="00CF59D8">
        <w:t xml:space="preserve">plants providing plants with cost and </w:t>
      </w:r>
      <w:r>
        <w:t>p</w:t>
      </w:r>
      <w:r w:rsidRPr="00CF59D8">
        <w:t>lanning information.</w:t>
      </w:r>
    </w:p>
    <w:p w:rsidR="00B82A99" w:rsidRPr="00CF59D8" w:rsidRDefault="00B82A99" w:rsidP="00B82A99">
      <w:pPr>
        <w:pStyle w:val="AccomplishmentBullet"/>
      </w:pPr>
      <w:r>
        <w:t xml:space="preserve">Worked on a team responsible for the </w:t>
      </w:r>
      <w:r w:rsidRPr="00CF59D8">
        <w:t>Transmission Online Tracking System</w:t>
      </w:r>
      <w:r>
        <w:t xml:space="preserve"> (TOTS)</w:t>
      </w:r>
      <w:r w:rsidRPr="00CF59D8">
        <w:t>.</w:t>
      </w:r>
    </w:p>
    <w:p w:rsidR="00B82A99" w:rsidRDefault="00B82A99" w:rsidP="00B82A99">
      <w:pPr>
        <w:pStyle w:val="CompanyName"/>
      </w:pPr>
      <w:r>
        <w:t>Highland Superstores</w:t>
      </w:r>
      <w:r>
        <w:tab/>
        <w:t>04/1986 – 05/1988</w:t>
      </w:r>
    </w:p>
    <w:p w:rsidR="00B82A99" w:rsidRPr="00CF59D8" w:rsidRDefault="00B82A99" w:rsidP="00B82A99">
      <w:pPr>
        <w:pStyle w:val="JobTitle"/>
      </w:pPr>
      <w:r>
        <w:t>Programmer/Analyst</w:t>
      </w:r>
    </w:p>
    <w:p w:rsidR="00B82A99" w:rsidRDefault="00B82A99" w:rsidP="00B82A99">
      <w:pPr>
        <w:pStyle w:val="AccomplishmentBullet"/>
      </w:pPr>
      <w:r w:rsidRPr="00CF59D8">
        <w:t>Participated in the development of an on</w:t>
      </w:r>
      <w:r w:rsidRPr="00CF59D8">
        <w:noBreakHyphen/>
        <w:t>line</w:t>
      </w:r>
      <w:r>
        <w:t xml:space="preserve"> d</w:t>
      </w:r>
      <w:r w:rsidRPr="00CF59D8">
        <w:t xml:space="preserve">ispatch and scheduling system for </w:t>
      </w:r>
      <w:r>
        <w:t xml:space="preserve">the </w:t>
      </w:r>
      <w:r w:rsidRPr="00CF59D8">
        <w:t xml:space="preserve">Service Department. </w:t>
      </w:r>
    </w:p>
    <w:p w:rsidR="00B82A99" w:rsidRPr="00CF59D8" w:rsidRDefault="00B82A99" w:rsidP="00B82A99">
      <w:pPr>
        <w:pStyle w:val="AccomplishmentBullet"/>
      </w:pPr>
      <w:r w:rsidRPr="00CF59D8">
        <w:t>Work</w:t>
      </w:r>
      <w:r>
        <w:t>ed</w:t>
      </w:r>
      <w:r w:rsidRPr="00CF59D8">
        <w:t xml:space="preserve"> in conjunction with </w:t>
      </w:r>
      <w:r>
        <w:t xml:space="preserve">the </w:t>
      </w:r>
      <w:r w:rsidRPr="00CF59D8">
        <w:t xml:space="preserve">dispatch department </w:t>
      </w:r>
      <w:r>
        <w:t xml:space="preserve">and </w:t>
      </w:r>
      <w:r w:rsidRPr="00CF59D8">
        <w:t>designed the</w:t>
      </w:r>
      <w:r>
        <w:t xml:space="preserve"> </w:t>
      </w:r>
      <w:r w:rsidRPr="00CF59D8">
        <w:t xml:space="preserve">system </w:t>
      </w:r>
      <w:r>
        <w:t xml:space="preserve">to respond to customer </w:t>
      </w:r>
      <w:r w:rsidRPr="00CF59D8">
        <w:t>request</w:t>
      </w:r>
      <w:r>
        <w:t>s</w:t>
      </w:r>
      <w:r w:rsidRPr="00CF59D8">
        <w:t xml:space="preserve"> for service in a timely manner.</w:t>
      </w:r>
    </w:p>
    <w:p w:rsidR="00B82A99" w:rsidRDefault="00B82A99" w:rsidP="00B82A99">
      <w:pPr>
        <w:pStyle w:val="CompanyName"/>
      </w:pPr>
      <w:r>
        <w:t>AAA Insurance Company</w:t>
      </w:r>
      <w:r>
        <w:tab/>
        <w:t>07/1981 – 04/1986</w:t>
      </w:r>
    </w:p>
    <w:p w:rsidR="00B82A99" w:rsidRPr="0055553C" w:rsidRDefault="00B82A99" w:rsidP="00B82A99">
      <w:pPr>
        <w:pStyle w:val="JobTitle"/>
      </w:pPr>
      <w:r>
        <w:t>Programmer/Analyst</w:t>
      </w:r>
    </w:p>
    <w:p w:rsidR="00B82A99" w:rsidRDefault="00B82A99" w:rsidP="00B82A99">
      <w:pPr>
        <w:pStyle w:val="AccomplishmentBullet"/>
      </w:pPr>
      <w:r>
        <w:t xml:space="preserve">Worked on the </w:t>
      </w:r>
      <w:r w:rsidRPr="0055553C">
        <w:t xml:space="preserve">creation of </w:t>
      </w:r>
      <w:r>
        <w:t xml:space="preserve">a </w:t>
      </w:r>
      <w:r w:rsidRPr="0055553C">
        <w:t>new DB2 database</w:t>
      </w:r>
      <w:r>
        <w:t>; this was created to co</w:t>
      </w:r>
      <w:r w:rsidRPr="0055553C">
        <w:t>nsolidat</w:t>
      </w:r>
      <w:r>
        <w:t xml:space="preserve">e </w:t>
      </w:r>
      <w:r w:rsidRPr="0055553C">
        <w:t>existing Aut</w:t>
      </w:r>
      <w:r>
        <w:t>o, Home and Life IMS databases.</w:t>
      </w:r>
    </w:p>
    <w:p w:rsidR="00B82A99" w:rsidRDefault="00B82A99" w:rsidP="00B82A99">
      <w:pPr>
        <w:pStyle w:val="AccomplishmentBullet"/>
      </w:pPr>
      <w:r>
        <w:t>Tested and implemented a new version of financial software for the accounting department (OSCAR).</w:t>
      </w:r>
    </w:p>
    <w:p w:rsidR="008B73D1" w:rsidRPr="006E0BB8" w:rsidRDefault="008B73D1" w:rsidP="00D22AAF">
      <w:pPr>
        <w:pStyle w:val="Heading1"/>
        <w:shd w:val="clear" w:color="auto" w:fill="002255"/>
      </w:pPr>
      <w:r w:rsidRPr="006E0BB8">
        <w:t>Education</w:t>
      </w:r>
    </w:p>
    <w:p w:rsidR="00B82A99" w:rsidRPr="00333C15" w:rsidRDefault="00B82A99" w:rsidP="00B82A99">
      <w:pPr>
        <w:pStyle w:val="Degree"/>
      </w:pPr>
      <w:r>
        <w:t>Bachelor Degree, Business Administration</w:t>
      </w:r>
      <w:r w:rsidRPr="00333C15">
        <w:tab/>
      </w:r>
      <w:r>
        <w:t>Eastern Michigan University</w:t>
      </w:r>
    </w:p>
    <w:p w:rsidR="003C12D4" w:rsidRPr="00005BD9" w:rsidRDefault="003C12D4" w:rsidP="003C12D4">
      <w:pPr>
        <w:pStyle w:val="Placeholder"/>
      </w:pPr>
    </w:p>
    <w:sectPr w:rsidR="003C12D4" w:rsidRPr="00005BD9" w:rsidSect="00D22AAF">
      <w:headerReference w:type="even" r:id="rId8"/>
      <w:headerReference w:type="default" r:id="rId9"/>
      <w:footerReference w:type="even" r:id="rId10"/>
      <w:footerReference w:type="default" r:id="rId11"/>
      <w:headerReference w:type="first" r:id="rId12"/>
      <w:footerReference w:type="first" r:id="rId13"/>
      <w:pgSz w:w="12240" w:h="15840" w:code="1"/>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619" w:rsidRDefault="00FE2619" w:rsidP="00124F6E">
      <w:pPr>
        <w:spacing w:after="0" w:line="240" w:lineRule="auto"/>
      </w:pPr>
      <w:r>
        <w:separator/>
      </w:r>
    </w:p>
  </w:endnote>
  <w:endnote w:type="continuationSeparator" w:id="0">
    <w:p w:rsidR="00FE2619" w:rsidRDefault="00FE2619" w:rsidP="00124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AD1" w:rsidRDefault="00D12A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5D9" w:rsidRPr="002C0F5C" w:rsidRDefault="009265D9" w:rsidP="0044424F">
    <w:pPr>
      <w:pStyle w:val="Footer-FirstPage"/>
    </w:pPr>
    <w:r w:rsidRPr="002C0F5C">
      <w:tab/>
    </w:r>
    <w:r w:rsidR="0044424F">
      <w:tab/>
    </w:r>
    <w:r w:rsidRPr="002C0F5C">
      <w:t xml:space="preserve">Page </w:t>
    </w:r>
    <w:r w:rsidRPr="002C0F5C">
      <w:fldChar w:fldCharType="begin"/>
    </w:r>
    <w:r w:rsidRPr="002C0F5C">
      <w:instrText xml:space="preserve"> PAGE   \* MERGEFORMAT </w:instrText>
    </w:r>
    <w:r w:rsidRPr="002C0F5C">
      <w:fldChar w:fldCharType="separate"/>
    </w:r>
    <w:r w:rsidR="005D3173">
      <w:rPr>
        <w:noProof/>
      </w:rPr>
      <w:t>4</w:t>
    </w:r>
    <w:r w:rsidRPr="002C0F5C">
      <w:fldChar w:fldCharType="end"/>
    </w:r>
    <w:r w:rsidRPr="002C0F5C">
      <w:t xml:space="preserve"> of </w:t>
    </w:r>
    <w:fldSimple w:instr=" NUMPAGES   \* MERGEFORMAT ">
      <w:r w:rsidR="005D3173">
        <w:rPr>
          <w:noProof/>
        </w:rPr>
        <w:t>6</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AAF" w:rsidRPr="00D12AD1" w:rsidRDefault="00D22AAF" w:rsidP="00D12A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619" w:rsidRDefault="00FE2619" w:rsidP="00124F6E">
      <w:pPr>
        <w:spacing w:after="0" w:line="240" w:lineRule="auto"/>
      </w:pPr>
      <w:r>
        <w:separator/>
      </w:r>
    </w:p>
  </w:footnote>
  <w:footnote w:type="continuationSeparator" w:id="0">
    <w:p w:rsidR="00FE2619" w:rsidRDefault="00FE2619" w:rsidP="00124F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AD1" w:rsidRDefault="00D12A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5D9" w:rsidRPr="00F85410" w:rsidRDefault="009265D9" w:rsidP="00F85410">
    <w:pPr>
      <w:pStyle w:val="Style4"/>
    </w:pPr>
    <w:r w:rsidRPr="000D30E3">
      <w:tab/>
    </w:r>
    <w:r w:rsidR="00B82A99">
      <w:t>William McLogan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EAA" w:rsidRPr="00555EAA" w:rsidRDefault="00D22AAF" w:rsidP="00D22AAF">
    <w:pPr>
      <w:ind w:right="-270"/>
    </w:pP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7CA3"/>
    <w:multiLevelType w:val="hybridMultilevel"/>
    <w:tmpl w:val="DE7A8ED8"/>
    <w:lvl w:ilvl="0" w:tplc="6EA06570">
      <w:start w:val="1"/>
      <w:numFmt w:val="bullet"/>
      <w:pStyle w:val="AccomplishmentBullet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461C"/>
    <w:multiLevelType w:val="multilevel"/>
    <w:tmpl w:val="3494A34C"/>
    <w:styleLink w:val="Sty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305488F"/>
    <w:multiLevelType w:val="hybridMultilevel"/>
    <w:tmpl w:val="9536E180"/>
    <w:lvl w:ilvl="0" w:tplc="B37AD8B2">
      <w:start w:val="1"/>
      <w:numFmt w:val="bullet"/>
      <w:pStyle w:val="AccomplishmentBullet"/>
      <w:lvlText w:val=""/>
      <w:lvlJc w:val="left"/>
      <w:pPr>
        <w:ind w:left="720" w:hanging="360"/>
      </w:pPr>
      <w:rPr>
        <w:rFonts w:ascii="Symbol" w:hAnsi="Symbol" w:hint="default"/>
      </w:rPr>
    </w:lvl>
    <w:lvl w:ilvl="1" w:tplc="9DD689FC">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959F2"/>
    <w:multiLevelType w:val="multilevel"/>
    <w:tmpl w:val="1526B13C"/>
    <w:styleLink w:val="NumberedList1"/>
    <w:lvl w:ilvl="0">
      <w:start w:val="1"/>
      <w:numFmt w:val="decimal"/>
      <w:lvlText w:val="%1"/>
      <w:lvlJc w:val="righ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73B3E82"/>
    <w:multiLevelType w:val="multilevel"/>
    <w:tmpl w:val="CC10F662"/>
    <w:styleLink w:val="ListTest"/>
    <w:lvl w:ilvl="0">
      <w:start w:val="1"/>
      <w:numFmt w:val="decimal"/>
      <w:lvlText w:val="%1"/>
      <w:lvlJc w:val="right"/>
      <w:pPr>
        <w:ind w:left="1440" w:hanging="360"/>
      </w:pPr>
      <w:rPr>
        <w:rFonts w:hint="default"/>
      </w:rPr>
    </w:lvl>
    <w:lvl w:ilvl="1">
      <w:start w:val="1"/>
      <w:numFmt w:val="decimal"/>
      <w:lvlRestart w:val="0"/>
      <w:lvlText w:val="%1.%2"/>
      <w:lvlJc w:val="left"/>
      <w:pPr>
        <w:ind w:left="2160" w:hanging="360"/>
      </w:pPr>
      <w:rPr>
        <w:rFonts w:hint="default"/>
      </w:rPr>
    </w:lvl>
    <w:lvl w:ilvl="2">
      <w:start w:val="1"/>
      <w:numFmt w:val="decimal"/>
      <w:lvlText w:val="%1.%2.%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nsid w:val="28417749"/>
    <w:multiLevelType w:val="multilevel"/>
    <w:tmpl w:val="9CC47720"/>
    <w:styleLink w:val="Style2"/>
    <w:lvl w:ilvl="0">
      <w:start w:val="1"/>
      <w:numFmt w:val="decimal"/>
      <w:lvlText w:val="%1"/>
      <w:lvlJc w:val="righ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1.%2."/>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36341AA1"/>
    <w:multiLevelType w:val="multilevel"/>
    <w:tmpl w:val="AE3CAF9E"/>
    <w:styleLink w:val="NumberedListStyle"/>
    <w:lvl w:ilvl="0">
      <w:start w:val="1"/>
      <w:numFmt w:val="decimal"/>
      <w:lvlText w:val="%1)"/>
      <w:lvlJc w:val="left"/>
      <w:pPr>
        <w:tabs>
          <w:tab w:val="num" w:pos="720"/>
        </w:tabs>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F027E3C"/>
    <w:multiLevelType w:val="multilevel"/>
    <w:tmpl w:val="2690CE4A"/>
    <w:styleLink w:val="StyleNumberedList1OutlinenumberedCalibri18ptBoldBac"/>
    <w:lvl w:ilvl="0">
      <w:start w:val="1"/>
      <w:numFmt w:val="decimal"/>
      <w:lvlText w:val="%1"/>
      <w:lvlJc w:val="right"/>
      <w:pPr>
        <w:ind w:left="720" w:hanging="360"/>
      </w:pPr>
      <w:rPr>
        <w:rFonts w:ascii="Calibri" w:hAnsi="Calibri" w:hint="default"/>
        <w:b/>
        <w:bCs/>
        <w:color w:val="FFFFFF"/>
        <w:sz w:val="36"/>
      </w:rPr>
    </w:lvl>
    <w:lvl w:ilvl="1">
      <w:start w:val="1"/>
      <w:numFmt w:val="decimal"/>
      <w:lvlText w:val="%2.%1"/>
      <w:lvlJc w:val="left"/>
      <w:pPr>
        <w:ind w:left="1440" w:hanging="360"/>
      </w:pPr>
      <w:rPr>
        <w:rFonts w:hint="default"/>
      </w:rPr>
    </w:lvl>
    <w:lvl w:ilvl="2">
      <w:start w:val="1"/>
      <w:numFmt w:val="decimal"/>
      <w:lvlText w:val="%3.%2.%1"/>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40F36AB"/>
    <w:multiLevelType w:val="hybridMultilevel"/>
    <w:tmpl w:val="D5060976"/>
    <w:lvl w:ilvl="0" w:tplc="768E9D5A">
      <w:start w:val="1"/>
      <w:numFmt w:val="bullet"/>
      <w:pStyle w:val="ReqTable-Bullet1"/>
      <w:lvlText w:val=""/>
      <w:lvlJc w:val="left"/>
      <w:pPr>
        <w:ind w:left="360" w:hanging="360"/>
      </w:pPr>
      <w:rPr>
        <w:rFonts w:ascii="Symbol" w:hAnsi="Symbol" w:hint="default"/>
      </w:rPr>
    </w:lvl>
    <w:lvl w:ilvl="1" w:tplc="CB60D180">
      <w:start w:val="1"/>
      <w:numFmt w:val="bullet"/>
      <w:pStyle w:val="ReqTable-Bullet2"/>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7"/>
  </w:num>
  <w:num w:numId="6">
    <w:abstractNumId w:val="2"/>
  </w:num>
  <w:num w:numId="7">
    <w:abstractNumId w:val="0"/>
  </w:num>
  <w:num w:numId="8">
    <w:abstractNumId w:val="4"/>
  </w:num>
  <w:num w:numId="9">
    <w:abstractNumId w:val="8"/>
  </w:num>
  <w:num w:numId="1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EF0"/>
    <w:rsid w:val="00005BD9"/>
    <w:rsid w:val="00006A1C"/>
    <w:rsid w:val="00033B14"/>
    <w:rsid w:val="00042493"/>
    <w:rsid w:val="0004570A"/>
    <w:rsid w:val="00046985"/>
    <w:rsid w:val="00060F10"/>
    <w:rsid w:val="00067E90"/>
    <w:rsid w:val="00077A22"/>
    <w:rsid w:val="00093352"/>
    <w:rsid w:val="000940CE"/>
    <w:rsid w:val="000A1209"/>
    <w:rsid w:val="000A2919"/>
    <w:rsid w:val="000A7B93"/>
    <w:rsid w:val="000B1891"/>
    <w:rsid w:val="000B2FCE"/>
    <w:rsid w:val="000C6FED"/>
    <w:rsid w:val="000D30E3"/>
    <w:rsid w:val="000D5F5A"/>
    <w:rsid w:val="000E13F9"/>
    <w:rsid w:val="000F78E4"/>
    <w:rsid w:val="00106429"/>
    <w:rsid w:val="0011118E"/>
    <w:rsid w:val="00120B1F"/>
    <w:rsid w:val="00122C0E"/>
    <w:rsid w:val="001245C8"/>
    <w:rsid w:val="00124F6E"/>
    <w:rsid w:val="0013564A"/>
    <w:rsid w:val="00140FE9"/>
    <w:rsid w:val="00145DCE"/>
    <w:rsid w:val="001460BA"/>
    <w:rsid w:val="00167B23"/>
    <w:rsid w:val="00170620"/>
    <w:rsid w:val="001749EB"/>
    <w:rsid w:val="001917C4"/>
    <w:rsid w:val="00192453"/>
    <w:rsid w:val="001C16F0"/>
    <w:rsid w:val="001C4E42"/>
    <w:rsid w:val="001C5B24"/>
    <w:rsid w:val="001D63C6"/>
    <w:rsid w:val="001E7348"/>
    <w:rsid w:val="001F0BF8"/>
    <w:rsid w:val="00244959"/>
    <w:rsid w:val="002456C5"/>
    <w:rsid w:val="00245C12"/>
    <w:rsid w:val="00261245"/>
    <w:rsid w:val="0026365C"/>
    <w:rsid w:val="0028316B"/>
    <w:rsid w:val="002916DE"/>
    <w:rsid w:val="002B72D6"/>
    <w:rsid w:val="002C06EC"/>
    <w:rsid w:val="002C0F5C"/>
    <w:rsid w:val="002D2315"/>
    <w:rsid w:val="002D5C87"/>
    <w:rsid w:val="002E17C8"/>
    <w:rsid w:val="002F14ED"/>
    <w:rsid w:val="003268C2"/>
    <w:rsid w:val="00332BD8"/>
    <w:rsid w:val="00333C15"/>
    <w:rsid w:val="00334C4E"/>
    <w:rsid w:val="0034234D"/>
    <w:rsid w:val="003476DF"/>
    <w:rsid w:val="00353072"/>
    <w:rsid w:val="0035474A"/>
    <w:rsid w:val="00364348"/>
    <w:rsid w:val="003717AD"/>
    <w:rsid w:val="00382E9D"/>
    <w:rsid w:val="00383788"/>
    <w:rsid w:val="00387A30"/>
    <w:rsid w:val="003A0499"/>
    <w:rsid w:val="003A0B61"/>
    <w:rsid w:val="003B4E14"/>
    <w:rsid w:val="003C12D4"/>
    <w:rsid w:val="003C5565"/>
    <w:rsid w:val="003D1C61"/>
    <w:rsid w:val="003D697A"/>
    <w:rsid w:val="003E23E0"/>
    <w:rsid w:val="003E3FBF"/>
    <w:rsid w:val="003E646A"/>
    <w:rsid w:val="00400922"/>
    <w:rsid w:val="004022FC"/>
    <w:rsid w:val="00402D5C"/>
    <w:rsid w:val="0041212C"/>
    <w:rsid w:val="004147BE"/>
    <w:rsid w:val="004317B4"/>
    <w:rsid w:val="00433C9D"/>
    <w:rsid w:val="00436356"/>
    <w:rsid w:val="00443D37"/>
    <w:rsid w:val="0044424F"/>
    <w:rsid w:val="00454CE2"/>
    <w:rsid w:val="004644A6"/>
    <w:rsid w:val="00464E6E"/>
    <w:rsid w:val="004719F8"/>
    <w:rsid w:val="00473929"/>
    <w:rsid w:val="004815D0"/>
    <w:rsid w:val="004951C6"/>
    <w:rsid w:val="004A2D44"/>
    <w:rsid w:val="004A7A04"/>
    <w:rsid w:val="004B4D8F"/>
    <w:rsid w:val="004C05C7"/>
    <w:rsid w:val="004D284E"/>
    <w:rsid w:val="004E6CF2"/>
    <w:rsid w:val="004E7781"/>
    <w:rsid w:val="004F5541"/>
    <w:rsid w:val="00502843"/>
    <w:rsid w:val="005075CF"/>
    <w:rsid w:val="00507F69"/>
    <w:rsid w:val="005233AA"/>
    <w:rsid w:val="00526C17"/>
    <w:rsid w:val="00547D24"/>
    <w:rsid w:val="00555EAA"/>
    <w:rsid w:val="005601E9"/>
    <w:rsid w:val="005620AF"/>
    <w:rsid w:val="0056522A"/>
    <w:rsid w:val="00565948"/>
    <w:rsid w:val="00565CFA"/>
    <w:rsid w:val="00574D26"/>
    <w:rsid w:val="00577FC2"/>
    <w:rsid w:val="0058164D"/>
    <w:rsid w:val="00592AF3"/>
    <w:rsid w:val="005939A7"/>
    <w:rsid w:val="00597BEC"/>
    <w:rsid w:val="00597C92"/>
    <w:rsid w:val="005A14ED"/>
    <w:rsid w:val="005A267A"/>
    <w:rsid w:val="005A627B"/>
    <w:rsid w:val="005A66C1"/>
    <w:rsid w:val="005A7518"/>
    <w:rsid w:val="005B0F4A"/>
    <w:rsid w:val="005D0F90"/>
    <w:rsid w:val="005D3173"/>
    <w:rsid w:val="005E3FD5"/>
    <w:rsid w:val="005E4F44"/>
    <w:rsid w:val="005F2674"/>
    <w:rsid w:val="005F37A9"/>
    <w:rsid w:val="005F6757"/>
    <w:rsid w:val="006004F2"/>
    <w:rsid w:val="00620F10"/>
    <w:rsid w:val="00624B8C"/>
    <w:rsid w:val="006422B5"/>
    <w:rsid w:val="00646CAD"/>
    <w:rsid w:val="00653C16"/>
    <w:rsid w:val="00664040"/>
    <w:rsid w:val="00664A1A"/>
    <w:rsid w:val="00671EDD"/>
    <w:rsid w:val="00673D80"/>
    <w:rsid w:val="006846B8"/>
    <w:rsid w:val="0068495A"/>
    <w:rsid w:val="006C0014"/>
    <w:rsid w:val="006D7756"/>
    <w:rsid w:val="006E0BB8"/>
    <w:rsid w:val="006F439C"/>
    <w:rsid w:val="0070585A"/>
    <w:rsid w:val="00737C56"/>
    <w:rsid w:val="00744BEC"/>
    <w:rsid w:val="007607D7"/>
    <w:rsid w:val="00764FD9"/>
    <w:rsid w:val="007652BA"/>
    <w:rsid w:val="00775FC0"/>
    <w:rsid w:val="00784560"/>
    <w:rsid w:val="00785398"/>
    <w:rsid w:val="00785DFC"/>
    <w:rsid w:val="007A0802"/>
    <w:rsid w:val="007A4EF0"/>
    <w:rsid w:val="007B46F5"/>
    <w:rsid w:val="007C0A67"/>
    <w:rsid w:val="007C10FF"/>
    <w:rsid w:val="007C2CCB"/>
    <w:rsid w:val="007D2D90"/>
    <w:rsid w:val="007E42A3"/>
    <w:rsid w:val="007E4714"/>
    <w:rsid w:val="007F053F"/>
    <w:rsid w:val="007F5662"/>
    <w:rsid w:val="00822C5F"/>
    <w:rsid w:val="0082354E"/>
    <w:rsid w:val="0083100D"/>
    <w:rsid w:val="00832B7E"/>
    <w:rsid w:val="00844F07"/>
    <w:rsid w:val="00856835"/>
    <w:rsid w:val="008707A2"/>
    <w:rsid w:val="00881E93"/>
    <w:rsid w:val="00884369"/>
    <w:rsid w:val="00894CAA"/>
    <w:rsid w:val="00895622"/>
    <w:rsid w:val="008A22EB"/>
    <w:rsid w:val="008A32E1"/>
    <w:rsid w:val="008B0061"/>
    <w:rsid w:val="008B73D1"/>
    <w:rsid w:val="008C5D20"/>
    <w:rsid w:val="008E2689"/>
    <w:rsid w:val="008E3239"/>
    <w:rsid w:val="008E71C5"/>
    <w:rsid w:val="008F41F3"/>
    <w:rsid w:val="009023FD"/>
    <w:rsid w:val="00904835"/>
    <w:rsid w:val="0090793B"/>
    <w:rsid w:val="009126D1"/>
    <w:rsid w:val="00921DCF"/>
    <w:rsid w:val="009265D9"/>
    <w:rsid w:val="009319C3"/>
    <w:rsid w:val="009323A9"/>
    <w:rsid w:val="009341E8"/>
    <w:rsid w:val="00944ACC"/>
    <w:rsid w:val="0096106D"/>
    <w:rsid w:val="00964A63"/>
    <w:rsid w:val="00964E74"/>
    <w:rsid w:val="00984893"/>
    <w:rsid w:val="00984AD8"/>
    <w:rsid w:val="00986128"/>
    <w:rsid w:val="00991FD0"/>
    <w:rsid w:val="009C06B5"/>
    <w:rsid w:val="009C085C"/>
    <w:rsid w:val="009C68EA"/>
    <w:rsid w:val="009D66D8"/>
    <w:rsid w:val="009E036C"/>
    <w:rsid w:val="009E796E"/>
    <w:rsid w:val="009F0E9D"/>
    <w:rsid w:val="009F33A1"/>
    <w:rsid w:val="009F58FE"/>
    <w:rsid w:val="00A01D5D"/>
    <w:rsid w:val="00A14FB0"/>
    <w:rsid w:val="00A247B9"/>
    <w:rsid w:val="00A300EC"/>
    <w:rsid w:val="00A33D9A"/>
    <w:rsid w:val="00A34A85"/>
    <w:rsid w:val="00A3629A"/>
    <w:rsid w:val="00A438D5"/>
    <w:rsid w:val="00A53D91"/>
    <w:rsid w:val="00A55530"/>
    <w:rsid w:val="00A72F10"/>
    <w:rsid w:val="00A73066"/>
    <w:rsid w:val="00A74459"/>
    <w:rsid w:val="00A86445"/>
    <w:rsid w:val="00AC2406"/>
    <w:rsid w:val="00AC4CCD"/>
    <w:rsid w:val="00B0731B"/>
    <w:rsid w:val="00B10946"/>
    <w:rsid w:val="00B12165"/>
    <w:rsid w:val="00B1239A"/>
    <w:rsid w:val="00B41BAE"/>
    <w:rsid w:val="00B44E76"/>
    <w:rsid w:val="00B44ED6"/>
    <w:rsid w:val="00B50E0F"/>
    <w:rsid w:val="00B621B8"/>
    <w:rsid w:val="00B6372E"/>
    <w:rsid w:val="00B74B74"/>
    <w:rsid w:val="00B764AB"/>
    <w:rsid w:val="00B811F3"/>
    <w:rsid w:val="00B81C4A"/>
    <w:rsid w:val="00B82A99"/>
    <w:rsid w:val="00B840EA"/>
    <w:rsid w:val="00B851D1"/>
    <w:rsid w:val="00B96B28"/>
    <w:rsid w:val="00BA4C21"/>
    <w:rsid w:val="00BB30BF"/>
    <w:rsid w:val="00BB6C8E"/>
    <w:rsid w:val="00BC0DC3"/>
    <w:rsid w:val="00BC1FD1"/>
    <w:rsid w:val="00BC28FD"/>
    <w:rsid w:val="00BC4E32"/>
    <w:rsid w:val="00BC57A0"/>
    <w:rsid w:val="00BC648A"/>
    <w:rsid w:val="00BD0051"/>
    <w:rsid w:val="00BD748F"/>
    <w:rsid w:val="00BD7F8B"/>
    <w:rsid w:val="00BE1227"/>
    <w:rsid w:val="00BF7D37"/>
    <w:rsid w:val="00C314D9"/>
    <w:rsid w:val="00C45394"/>
    <w:rsid w:val="00C60270"/>
    <w:rsid w:val="00C61F2E"/>
    <w:rsid w:val="00C81DB3"/>
    <w:rsid w:val="00C86E81"/>
    <w:rsid w:val="00C934DE"/>
    <w:rsid w:val="00CA3139"/>
    <w:rsid w:val="00CA5757"/>
    <w:rsid w:val="00CB3404"/>
    <w:rsid w:val="00CB64AB"/>
    <w:rsid w:val="00CD167A"/>
    <w:rsid w:val="00CD1B2E"/>
    <w:rsid w:val="00CD3713"/>
    <w:rsid w:val="00CD3850"/>
    <w:rsid w:val="00CD3D5E"/>
    <w:rsid w:val="00CD604D"/>
    <w:rsid w:val="00CE2C5E"/>
    <w:rsid w:val="00CE7ECD"/>
    <w:rsid w:val="00CF150B"/>
    <w:rsid w:val="00CF5EBC"/>
    <w:rsid w:val="00D04BB5"/>
    <w:rsid w:val="00D07F93"/>
    <w:rsid w:val="00D10318"/>
    <w:rsid w:val="00D12AD1"/>
    <w:rsid w:val="00D17C36"/>
    <w:rsid w:val="00D22AAF"/>
    <w:rsid w:val="00D24FED"/>
    <w:rsid w:val="00D32E3B"/>
    <w:rsid w:val="00D3376C"/>
    <w:rsid w:val="00D51F38"/>
    <w:rsid w:val="00D51F98"/>
    <w:rsid w:val="00D565F5"/>
    <w:rsid w:val="00D63149"/>
    <w:rsid w:val="00D6460B"/>
    <w:rsid w:val="00D700D2"/>
    <w:rsid w:val="00D70C31"/>
    <w:rsid w:val="00D728CB"/>
    <w:rsid w:val="00D74424"/>
    <w:rsid w:val="00D76FA6"/>
    <w:rsid w:val="00D80300"/>
    <w:rsid w:val="00D84B7D"/>
    <w:rsid w:val="00D90DC5"/>
    <w:rsid w:val="00D90F4D"/>
    <w:rsid w:val="00DB3F70"/>
    <w:rsid w:val="00DB58E2"/>
    <w:rsid w:val="00DD01BF"/>
    <w:rsid w:val="00DD3408"/>
    <w:rsid w:val="00DE150B"/>
    <w:rsid w:val="00DE680A"/>
    <w:rsid w:val="00DF1BBC"/>
    <w:rsid w:val="00DF486A"/>
    <w:rsid w:val="00E02DB5"/>
    <w:rsid w:val="00E21FCF"/>
    <w:rsid w:val="00E2240B"/>
    <w:rsid w:val="00E26087"/>
    <w:rsid w:val="00E30417"/>
    <w:rsid w:val="00E53CF9"/>
    <w:rsid w:val="00E54F0D"/>
    <w:rsid w:val="00E63A5E"/>
    <w:rsid w:val="00E75F9A"/>
    <w:rsid w:val="00E80114"/>
    <w:rsid w:val="00E81C18"/>
    <w:rsid w:val="00E82BA5"/>
    <w:rsid w:val="00E94FC7"/>
    <w:rsid w:val="00EB2139"/>
    <w:rsid w:val="00EE0BFB"/>
    <w:rsid w:val="00EE68AC"/>
    <w:rsid w:val="00EF6E5D"/>
    <w:rsid w:val="00EF7565"/>
    <w:rsid w:val="00F03589"/>
    <w:rsid w:val="00F12154"/>
    <w:rsid w:val="00F215C8"/>
    <w:rsid w:val="00F2627D"/>
    <w:rsid w:val="00F34700"/>
    <w:rsid w:val="00F52BF4"/>
    <w:rsid w:val="00F71F1A"/>
    <w:rsid w:val="00F735F0"/>
    <w:rsid w:val="00F7709F"/>
    <w:rsid w:val="00F8020C"/>
    <w:rsid w:val="00F84328"/>
    <w:rsid w:val="00F85410"/>
    <w:rsid w:val="00F8787B"/>
    <w:rsid w:val="00F90DF8"/>
    <w:rsid w:val="00FC237B"/>
    <w:rsid w:val="00FC23FE"/>
    <w:rsid w:val="00FD0BDA"/>
    <w:rsid w:val="00FD73C5"/>
    <w:rsid w:val="00FE0F2A"/>
    <w:rsid w:val="00FE2619"/>
    <w:rsid w:val="00FF116C"/>
    <w:rsid w:val="00FF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5F7098-6B95-47DB-BE04-8B65F5F5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24F"/>
    <w:pPr>
      <w:spacing w:after="160" w:line="259" w:lineRule="auto"/>
    </w:pPr>
    <w:rPr>
      <w:sz w:val="22"/>
      <w:szCs w:val="22"/>
    </w:rPr>
  </w:style>
  <w:style w:type="paragraph" w:styleId="Heading1">
    <w:name w:val="heading 1"/>
    <w:basedOn w:val="Normal"/>
    <w:next w:val="Normal"/>
    <w:link w:val="Heading1Char"/>
    <w:uiPriority w:val="9"/>
    <w:qFormat/>
    <w:rsid w:val="00B82A99"/>
    <w:pPr>
      <w:keepNext/>
      <w:keepLines/>
      <w:pBdr>
        <w:top w:val="single" w:sz="4" w:space="2" w:color="auto"/>
        <w:left w:val="single" w:sz="4" w:space="3" w:color="auto"/>
        <w:bottom w:val="single" w:sz="4" w:space="2" w:color="auto"/>
        <w:right w:val="single" w:sz="4" w:space="3" w:color="auto"/>
      </w:pBdr>
      <w:shd w:val="clear" w:color="auto" w:fill="353A92"/>
      <w:tabs>
        <w:tab w:val="left" w:pos="3495"/>
      </w:tabs>
      <w:spacing w:before="120" w:after="0"/>
      <w:outlineLvl w:val="0"/>
    </w:pPr>
    <w:rPr>
      <w:rFonts w:ascii="Century Gothic" w:eastAsia="Times New Roman" w:hAnsi="Century Gothic"/>
      <w:b/>
      <w:color w:val="FFFFFF"/>
      <w:sz w:val="28"/>
      <w:szCs w:val="28"/>
    </w:rPr>
  </w:style>
  <w:style w:type="paragraph" w:styleId="Heading2">
    <w:name w:val="heading 2"/>
    <w:next w:val="Normal"/>
    <w:link w:val="Heading2Char"/>
    <w:uiPriority w:val="9"/>
    <w:qFormat/>
    <w:rsid w:val="0083100D"/>
    <w:pPr>
      <w:keepNext/>
      <w:keepLines/>
      <w:spacing w:before="240" w:after="120" w:line="259" w:lineRule="auto"/>
      <w:outlineLvl w:val="1"/>
    </w:pPr>
    <w:rPr>
      <w:rFonts w:eastAsia="Times New Roman"/>
      <w:b/>
      <w:color w:val="353A92"/>
      <w:sz w:val="32"/>
      <w:szCs w:val="32"/>
    </w:rPr>
  </w:style>
  <w:style w:type="paragraph" w:styleId="Heading3">
    <w:name w:val="heading 3"/>
    <w:basedOn w:val="Heading2"/>
    <w:next w:val="Normal"/>
    <w:link w:val="Heading3Char"/>
    <w:uiPriority w:val="9"/>
    <w:qFormat/>
    <w:rsid w:val="003C12D4"/>
    <w:pPr>
      <w:spacing w:before="120" w:after="0"/>
      <w:outlineLvl w:val="2"/>
    </w:pPr>
    <w:rPr>
      <w:b w:val="0"/>
      <w:i/>
      <w:color w:val="auto"/>
      <w:sz w:val="24"/>
      <w:szCs w:val="24"/>
    </w:rPr>
  </w:style>
  <w:style w:type="paragraph" w:styleId="Heading4">
    <w:name w:val="heading 4"/>
    <w:next w:val="Normal"/>
    <w:link w:val="Heading4Char"/>
    <w:uiPriority w:val="9"/>
    <w:rsid w:val="0083100D"/>
    <w:pPr>
      <w:keepNext/>
      <w:keepLines/>
      <w:spacing w:before="120" w:after="120" w:line="259" w:lineRule="auto"/>
      <w:outlineLvl w:val="3"/>
    </w:pPr>
    <w:rPr>
      <w:rFonts w:ascii="Cambria" w:eastAsia="Times New Roman" w:hAnsi="Cambria"/>
      <w:b/>
      <w:iCs/>
      <w:color w:val="353A92"/>
      <w:sz w:val="24"/>
      <w:szCs w:val="24"/>
    </w:rPr>
  </w:style>
  <w:style w:type="paragraph" w:styleId="Heading5">
    <w:name w:val="heading 5"/>
    <w:basedOn w:val="Normal"/>
    <w:next w:val="Normal"/>
    <w:link w:val="Heading5Char"/>
    <w:uiPriority w:val="9"/>
    <w:rsid w:val="00844F07"/>
    <w:pPr>
      <w:keepNext/>
      <w:keepLines/>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rsid w:val="00844F07"/>
    <w:pPr>
      <w:keepNext/>
      <w:keepLines/>
      <w:spacing w:before="40" w:after="0"/>
      <w:outlineLvl w:val="5"/>
    </w:pPr>
    <w:rPr>
      <w:rFonts w:ascii="Calibri Light" w:eastAsia="Times New Roman"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82A99"/>
    <w:rPr>
      <w:rFonts w:ascii="Century Gothic" w:eastAsia="Times New Roman" w:hAnsi="Century Gothic"/>
      <w:b/>
      <w:color w:val="FFFFFF"/>
      <w:sz w:val="28"/>
      <w:szCs w:val="28"/>
      <w:shd w:val="clear" w:color="auto" w:fill="353A92"/>
    </w:rPr>
  </w:style>
  <w:style w:type="paragraph" w:customStyle="1" w:styleId="Degree">
    <w:name w:val="Degree"/>
    <w:basedOn w:val="CompanyName"/>
    <w:qFormat/>
    <w:rsid w:val="002C0F5C"/>
    <w:rPr>
      <w:rFonts w:ascii="Calibri" w:hAnsi="Calibri"/>
      <w:color w:val="auto"/>
    </w:rPr>
  </w:style>
  <w:style w:type="character" w:customStyle="1" w:styleId="Heading2Char">
    <w:name w:val="Heading 2 Char"/>
    <w:link w:val="Heading2"/>
    <w:uiPriority w:val="9"/>
    <w:rsid w:val="0083100D"/>
    <w:rPr>
      <w:rFonts w:eastAsia="Times New Roman" w:cs="Times New Roman"/>
      <w:b/>
      <w:color w:val="353A92"/>
      <w:sz w:val="32"/>
      <w:szCs w:val="32"/>
    </w:rPr>
  </w:style>
  <w:style w:type="character" w:customStyle="1" w:styleId="Heading3Char">
    <w:name w:val="Heading 3 Char"/>
    <w:link w:val="Heading3"/>
    <w:uiPriority w:val="9"/>
    <w:rsid w:val="003C12D4"/>
    <w:rPr>
      <w:rFonts w:ascii="Calibri" w:eastAsia="Times New Roman" w:hAnsi="Calibri"/>
      <w:i/>
      <w:sz w:val="24"/>
      <w:szCs w:val="24"/>
    </w:rPr>
  </w:style>
  <w:style w:type="character" w:customStyle="1" w:styleId="Heading4Char">
    <w:name w:val="Heading 4 Char"/>
    <w:link w:val="Heading4"/>
    <w:uiPriority w:val="9"/>
    <w:rsid w:val="0083100D"/>
    <w:rPr>
      <w:rFonts w:ascii="Cambria" w:eastAsia="Times New Roman" w:hAnsi="Cambria" w:cs="Times New Roman"/>
      <w:b/>
      <w:iCs/>
      <w:color w:val="353A92"/>
      <w:sz w:val="24"/>
      <w:szCs w:val="24"/>
    </w:rPr>
  </w:style>
  <w:style w:type="paragraph" w:styleId="BalloonText">
    <w:name w:val="Balloon Text"/>
    <w:basedOn w:val="Normal"/>
    <w:link w:val="BalloonTextChar"/>
    <w:uiPriority w:val="99"/>
    <w:semiHidden/>
    <w:unhideWhenUsed/>
    <w:rsid w:val="0083100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3100D"/>
    <w:rPr>
      <w:rFonts w:ascii="Segoe UI" w:hAnsi="Segoe UI" w:cs="Segoe UI"/>
      <w:sz w:val="18"/>
      <w:szCs w:val="18"/>
    </w:rPr>
  </w:style>
  <w:style w:type="paragraph" w:customStyle="1" w:styleId="TableText">
    <w:name w:val="Table Text"/>
    <w:qFormat/>
    <w:rsid w:val="00B621B8"/>
    <w:pPr>
      <w:spacing w:before="60" w:after="60"/>
    </w:pPr>
    <w:rPr>
      <w:sz w:val="22"/>
      <w:szCs w:val="22"/>
    </w:rPr>
  </w:style>
  <w:style w:type="paragraph" w:customStyle="1" w:styleId="SkillTable-Title">
    <w:name w:val="Skill Table-Title"/>
    <w:qFormat/>
    <w:rsid w:val="009E036C"/>
    <w:pPr>
      <w:spacing w:before="120" w:after="240"/>
    </w:pPr>
    <w:rPr>
      <w:rFonts w:ascii="Century Gothic" w:hAnsi="Century Gothic"/>
      <w:b/>
      <w:color w:val="353A92"/>
      <w:sz w:val="22"/>
      <w:szCs w:val="22"/>
    </w:rPr>
  </w:style>
  <w:style w:type="numbering" w:customStyle="1" w:styleId="Style1">
    <w:name w:val="Style1"/>
    <w:uiPriority w:val="99"/>
    <w:rsid w:val="005A14ED"/>
    <w:pPr>
      <w:numPr>
        <w:numId w:val="1"/>
      </w:numPr>
    </w:pPr>
  </w:style>
  <w:style w:type="paragraph" w:customStyle="1" w:styleId="SkillTable-SkillsList">
    <w:name w:val="Skill Table-Skills List"/>
    <w:qFormat/>
    <w:rsid w:val="009E036C"/>
    <w:pPr>
      <w:spacing w:before="120" w:after="120"/>
    </w:pPr>
    <w:rPr>
      <w:sz w:val="22"/>
      <w:szCs w:val="22"/>
    </w:rPr>
  </w:style>
  <w:style w:type="table" w:styleId="TableGrid">
    <w:name w:val="Table Grid"/>
    <w:basedOn w:val="TableNormal"/>
    <w:uiPriority w:val="39"/>
    <w:rsid w:val="00832B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32B7E"/>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AdvocateSimpleTable1">
    <w:name w:val="Advocate Simple Table 1"/>
    <w:basedOn w:val="TableNormal"/>
    <w:uiPriority w:val="99"/>
    <w:rsid w:val="00CB64AB"/>
    <w:tblPr>
      <w:tblInd w:w="14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72" w:type="dxa"/>
        <w:bottom w:w="0" w:type="dxa"/>
        <w:right w:w="115" w:type="dxa"/>
      </w:tblCellMar>
    </w:tblPr>
    <w:tcPr>
      <w:vAlign w:val="center"/>
    </w:tcPr>
  </w:style>
  <w:style w:type="paragraph" w:customStyle="1" w:styleId="ReqTable-BodyText">
    <w:name w:val="Req Table-Body Text"/>
    <w:qFormat/>
    <w:rsid w:val="00334C4E"/>
    <w:pPr>
      <w:spacing w:before="120" w:after="60"/>
    </w:pPr>
    <w:rPr>
      <w:sz w:val="22"/>
      <w:szCs w:val="22"/>
    </w:rPr>
  </w:style>
  <w:style w:type="numbering" w:customStyle="1" w:styleId="NumberedList1">
    <w:name w:val="Numbered List 1"/>
    <w:uiPriority w:val="99"/>
    <w:rsid w:val="00B851D1"/>
    <w:pPr>
      <w:numPr>
        <w:numId w:val="2"/>
      </w:numPr>
    </w:pPr>
  </w:style>
  <w:style w:type="numbering" w:customStyle="1" w:styleId="Style2">
    <w:name w:val="Style2"/>
    <w:uiPriority w:val="99"/>
    <w:rsid w:val="00B10946"/>
    <w:pPr>
      <w:numPr>
        <w:numId w:val="3"/>
      </w:numPr>
    </w:pPr>
  </w:style>
  <w:style w:type="character" w:customStyle="1" w:styleId="Heading5Char">
    <w:name w:val="Heading 5 Char"/>
    <w:link w:val="Heading5"/>
    <w:uiPriority w:val="9"/>
    <w:rsid w:val="00844F07"/>
    <w:rPr>
      <w:rFonts w:ascii="Calibri Light" w:eastAsia="Times New Roman" w:hAnsi="Calibri Light" w:cs="Times New Roman"/>
      <w:color w:val="2E74B5"/>
    </w:rPr>
  </w:style>
  <w:style w:type="character" w:customStyle="1" w:styleId="Heading6Char">
    <w:name w:val="Heading 6 Char"/>
    <w:link w:val="Heading6"/>
    <w:uiPriority w:val="9"/>
    <w:rsid w:val="00844F07"/>
    <w:rPr>
      <w:rFonts w:ascii="Calibri Light" w:eastAsia="Times New Roman" w:hAnsi="Calibri Light" w:cs="Times New Roman"/>
      <w:color w:val="1F4D78"/>
    </w:rPr>
  </w:style>
  <w:style w:type="paragraph" w:styleId="Header">
    <w:name w:val="header"/>
    <w:basedOn w:val="Normal"/>
    <w:link w:val="HeaderChar"/>
    <w:uiPriority w:val="99"/>
    <w:unhideWhenUsed/>
    <w:rsid w:val="00122C0E"/>
    <w:pPr>
      <w:pBdr>
        <w:bottom w:val="single" w:sz="12" w:space="1" w:color="353A92"/>
      </w:pBdr>
      <w:tabs>
        <w:tab w:val="center" w:pos="4680"/>
        <w:tab w:val="right" w:pos="10710"/>
      </w:tabs>
      <w:spacing w:after="240" w:line="240" w:lineRule="auto"/>
    </w:pPr>
    <w:rPr>
      <w:b/>
      <w:color w:val="353A92"/>
    </w:rPr>
  </w:style>
  <w:style w:type="character" w:customStyle="1" w:styleId="HeaderChar">
    <w:name w:val="Header Char"/>
    <w:link w:val="Header"/>
    <w:uiPriority w:val="99"/>
    <w:rsid w:val="00122C0E"/>
    <w:rPr>
      <w:b/>
      <w:color w:val="353A92"/>
      <w:sz w:val="22"/>
      <w:szCs w:val="22"/>
    </w:rPr>
  </w:style>
  <w:style w:type="paragraph" w:styleId="Footer">
    <w:name w:val="footer"/>
    <w:basedOn w:val="Normal"/>
    <w:link w:val="FooterChar"/>
    <w:uiPriority w:val="99"/>
    <w:unhideWhenUsed/>
    <w:rsid w:val="006C0014"/>
    <w:pPr>
      <w:pBdr>
        <w:top w:val="single" w:sz="12" w:space="3" w:color="353A92"/>
        <w:right w:val="single" w:sz="12" w:space="2" w:color="353A92"/>
      </w:pBdr>
      <w:tabs>
        <w:tab w:val="right" w:pos="10440"/>
      </w:tabs>
      <w:spacing w:before="240" w:after="0" w:line="240" w:lineRule="auto"/>
    </w:pPr>
    <w:rPr>
      <w:color w:val="353A92"/>
    </w:rPr>
  </w:style>
  <w:style w:type="character" w:customStyle="1" w:styleId="FooterChar">
    <w:name w:val="Footer Char"/>
    <w:link w:val="Footer"/>
    <w:uiPriority w:val="99"/>
    <w:rsid w:val="006C0014"/>
    <w:rPr>
      <w:color w:val="353A92"/>
      <w:sz w:val="22"/>
      <w:szCs w:val="22"/>
    </w:rPr>
  </w:style>
  <w:style w:type="character" w:customStyle="1" w:styleId="MediumGrid11">
    <w:name w:val="Medium Grid 11"/>
    <w:uiPriority w:val="99"/>
    <w:semiHidden/>
    <w:rsid w:val="00124F6E"/>
    <w:rPr>
      <w:color w:val="808080"/>
    </w:rPr>
  </w:style>
  <w:style w:type="paragraph" w:customStyle="1" w:styleId="Footer-FirstPage">
    <w:name w:val="Footer - First Page"/>
    <w:basedOn w:val="Footer"/>
    <w:link w:val="Footer-FirstPageChar"/>
    <w:qFormat/>
    <w:rsid w:val="0044424F"/>
    <w:pPr>
      <w:pBdr>
        <w:top w:val="single" w:sz="12" w:space="3" w:color="002255"/>
        <w:right w:val="single" w:sz="12" w:space="2" w:color="002255"/>
      </w:pBdr>
      <w:tabs>
        <w:tab w:val="right" w:pos="5227"/>
      </w:tabs>
    </w:pPr>
    <w:rPr>
      <w:color w:val="002255"/>
    </w:rPr>
  </w:style>
  <w:style w:type="character" w:customStyle="1" w:styleId="Footer-FirstPageChar">
    <w:name w:val="Footer - First Page Char"/>
    <w:link w:val="Footer-FirstPage"/>
    <w:rsid w:val="0044424F"/>
    <w:rPr>
      <w:color w:val="002255"/>
      <w:sz w:val="22"/>
      <w:szCs w:val="22"/>
    </w:rPr>
  </w:style>
  <w:style w:type="numbering" w:customStyle="1" w:styleId="NumberedListStyle">
    <w:name w:val="Numbered List Style"/>
    <w:uiPriority w:val="99"/>
    <w:rsid w:val="00D07F93"/>
    <w:pPr>
      <w:numPr>
        <w:numId w:val="4"/>
      </w:numPr>
    </w:pPr>
  </w:style>
  <w:style w:type="numbering" w:customStyle="1" w:styleId="ListTest">
    <w:name w:val="List Test"/>
    <w:uiPriority w:val="99"/>
    <w:rsid w:val="00A53D91"/>
    <w:pPr>
      <w:numPr>
        <w:numId w:val="8"/>
      </w:numPr>
    </w:pPr>
  </w:style>
  <w:style w:type="numbering" w:customStyle="1" w:styleId="StyleNumberedList1OutlinenumberedCalibri18ptBoldBac">
    <w:name w:val="Style Numbered List 1 + Outline numbered Calibri 18 pt Bold Bac..."/>
    <w:basedOn w:val="NoList"/>
    <w:rsid w:val="00B12165"/>
    <w:pPr>
      <w:numPr>
        <w:numId w:val="5"/>
      </w:numPr>
    </w:pPr>
  </w:style>
  <w:style w:type="paragraph" w:customStyle="1" w:styleId="Placeholder">
    <w:name w:val="Placeholder"/>
    <w:qFormat/>
    <w:rsid w:val="007C10FF"/>
    <w:pPr>
      <w:spacing w:line="259" w:lineRule="auto"/>
    </w:pPr>
    <w:rPr>
      <w:sz w:val="18"/>
      <w:szCs w:val="18"/>
    </w:rPr>
  </w:style>
  <w:style w:type="paragraph" w:customStyle="1" w:styleId="JobTitle">
    <w:name w:val="Job Title"/>
    <w:qFormat/>
    <w:rsid w:val="00B82A99"/>
    <w:pPr>
      <w:tabs>
        <w:tab w:val="right" w:pos="10080"/>
      </w:tabs>
      <w:spacing w:before="20" w:after="20" w:line="276" w:lineRule="auto"/>
    </w:pPr>
    <w:rPr>
      <w:rFonts w:ascii="Century Gothic" w:hAnsi="Century Gothic" w:cs="Arial"/>
      <w:b/>
      <w:sz w:val="22"/>
      <w:szCs w:val="22"/>
    </w:rPr>
  </w:style>
  <w:style w:type="paragraph" w:customStyle="1" w:styleId="CompanyName">
    <w:name w:val="Company Name"/>
    <w:qFormat/>
    <w:rsid w:val="00B82A99"/>
    <w:pPr>
      <w:tabs>
        <w:tab w:val="right" w:pos="10080"/>
      </w:tabs>
      <w:spacing w:before="60" w:line="259" w:lineRule="auto"/>
    </w:pPr>
    <w:rPr>
      <w:rFonts w:ascii="Century Gothic" w:hAnsi="Century Gothic"/>
      <w:b/>
      <w:color w:val="002255"/>
      <w:sz w:val="24"/>
      <w:szCs w:val="24"/>
    </w:rPr>
  </w:style>
  <w:style w:type="paragraph" w:customStyle="1" w:styleId="Resume-BodyText">
    <w:name w:val="Resume - Body Text"/>
    <w:qFormat/>
    <w:rsid w:val="003C12D4"/>
    <w:pPr>
      <w:spacing w:before="60" w:after="60" w:line="259" w:lineRule="auto"/>
    </w:pPr>
    <w:rPr>
      <w:sz w:val="22"/>
      <w:szCs w:val="22"/>
    </w:rPr>
  </w:style>
  <w:style w:type="paragraph" w:customStyle="1" w:styleId="AccomplishmentBullet">
    <w:name w:val="Accomplishment Bullet"/>
    <w:qFormat/>
    <w:rsid w:val="00B82A99"/>
    <w:pPr>
      <w:numPr>
        <w:numId w:val="6"/>
      </w:numPr>
      <w:spacing w:line="259" w:lineRule="auto"/>
      <w:ind w:left="547"/>
    </w:pPr>
    <w:rPr>
      <w:sz w:val="22"/>
      <w:szCs w:val="22"/>
    </w:rPr>
  </w:style>
  <w:style w:type="paragraph" w:customStyle="1" w:styleId="AccomplishmentBullet2">
    <w:name w:val="Accomplishment Bullet 2"/>
    <w:basedOn w:val="AccomplishmentBullet"/>
    <w:qFormat/>
    <w:rsid w:val="003C12D4"/>
    <w:pPr>
      <w:numPr>
        <w:numId w:val="7"/>
      </w:numPr>
      <w:ind w:left="1170"/>
    </w:pPr>
  </w:style>
  <w:style w:type="paragraph" w:customStyle="1" w:styleId="ReqTable-Header">
    <w:name w:val="Req Table-Header"/>
    <w:qFormat/>
    <w:rsid w:val="003E3FBF"/>
    <w:pPr>
      <w:spacing w:before="120" w:after="120"/>
      <w:jc w:val="center"/>
    </w:pPr>
    <w:rPr>
      <w:rFonts w:ascii="Franklin Gothic Demi" w:hAnsi="Franklin Gothic Demi"/>
      <w:sz w:val="24"/>
      <w:szCs w:val="24"/>
    </w:rPr>
  </w:style>
  <w:style w:type="paragraph" w:customStyle="1" w:styleId="CandidateName">
    <w:name w:val="Candidate Name"/>
    <w:qFormat/>
    <w:rsid w:val="00B82A99"/>
    <w:pPr>
      <w:spacing w:before="240" w:after="120" w:line="259" w:lineRule="auto"/>
      <w:jc w:val="center"/>
    </w:pPr>
    <w:rPr>
      <w:b/>
      <w:color w:val="002255"/>
      <w:sz w:val="36"/>
      <w:szCs w:val="36"/>
    </w:rPr>
  </w:style>
  <w:style w:type="table" w:customStyle="1" w:styleId="Resume-Table">
    <w:name w:val="Resume - Table"/>
    <w:basedOn w:val="TableNormal"/>
    <w:uiPriority w:val="99"/>
    <w:rsid w:val="00597BEC"/>
    <w:tblPr>
      <w:tblInd w:w="0" w:type="dxa"/>
      <w:tblCellMar>
        <w:top w:w="0" w:type="dxa"/>
        <w:left w:w="108" w:type="dxa"/>
        <w:bottom w:w="0" w:type="dxa"/>
        <w:right w:w="108" w:type="dxa"/>
      </w:tblCellMar>
    </w:tblPr>
  </w:style>
  <w:style w:type="paragraph" w:customStyle="1" w:styleId="ReqTable-Bullet1">
    <w:name w:val="Req Table-Bullet 1"/>
    <w:basedOn w:val="Normal"/>
    <w:qFormat/>
    <w:rsid w:val="00122C0E"/>
    <w:pPr>
      <w:numPr>
        <w:numId w:val="9"/>
      </w:numPr>
      <w:spacing w:before="60" w:after="60" w:line="240" w:lineRule="auto"/>
      <w:ind w:left="259" w:hanging="259"/>
    </w:pPr>
    <w:rPr>
      <w:sz w:val="21"/>
      <w:szCs w:val="21"/>
    </w:rPr>
  </w:style>
  <w:style w:type="paragraph" w:customStyle="1" w:styleId="ReqTable-Bullet2">
    <w:name w:val="Req Table-Bullet 2"/>
    <w:basedOn w:val="ReqTable-Bullet1"/>
    <w:qFormat/>
    <w:rsid w:val="00CE2C5E"/>
    <w:pPr>
      <w:numPr>
        <w:ilvl w:val="1"/>
      </w:numPr>
      <w:spacing w:after="20"/>
      <w:ind w:left="612" w:hanging="270"/>
    </w:pPr>
  </w:style>
  <w:style w:type="character" w:styleId="CommentReference">
    <w:name w:val="annotation reference"/>
    <w:uiPriority w:val="99"/>
    <w:semiHidden/>
    <w:unhideWhenUsed/>
    <w:rsid w:val="00A247B9"/>
    <w:rPr>
      <w:sz w:val="16"/>
      <w:szCs w:val="16"/>
    </w:rPr>
  </w:style>
  <w:style w:type="paragraph" w:styleId="BodyText">
    <w:name w:val="Body Text"/>
    <w:link w:val="BodyTextChar"/>
    <w:rsid w:val="00122C0E"/>
    <w:pPr>
      <w:spacing w:before="120" w:after="120"/>
      <w:jc w:val="both"/>
    </w:pPr>
    <w:rPr>
      <w:rFonts w:ascii="Cambria" w:eastAsia="Times New Roman" w:hAnsi="Cambria"/>
      <w:sz w:val="24"/>
      <w:szCs w:val="24"/>
    </w:rPr>
  </w:style>
  <w:style w:type="character" w:customStyle="1" w:styleId="BodyTextChar">
    <w:name w:val="Body Text Char"/>
    <w:link w:val="BodyText"/>
    <w:rsid w:val="00122C0E"/>
    <w:rPr>
      <w:rFonts w:ascii="Cambria" w:eastAsia="Times New Roman" w:hAnsi="Cambria"/>
      <w:sz w:val="24"/>
      <w:szCs w:val="24"/>
    </w:rPr>
  </w:style>
  <w:style w:type="paragraph" w:styleId="CommentText">
    <w:name w:val="annotation text"/>
    <w:basedOn w:val="Normal"/>
    <w:link w:val="CommentTextChar"/>
    <w:uiPriority w:val="99"/>
    <w:semiHidden/>
    <w:unhideWhenUsed/>
    <w:rsid w:val="003D1C61"/>
    <w:rPr>
      <w:sz w:val="20"/>
      <w:szCs w:val="20"/>
    </w:rPr>
  </w:style>
  <w:style w:type="character" w:customStyle="1" w:styleId="CommentTextChar">
    <w:name w:val="Comment Text Char"/>
    <w:basedOn w:val="DefaultParagraphFont"/>
    <w:link w:val="CommentText"/>
    <w:uiPriority w:val="99"/>
    <w:semiHidden/>
    <w:rsid w:val="003D1C61"/>
  </w:style>
  <w:style w:type="paragraph" w:styleId="CommentSubject">
    <w:name w:val="annotation subject"/>
    <w:basedOn w:val="CommentText"/>
    <w:next w:val="CommentText"/>
    <w:link w:val="CommentSubjectChar"/>
    <w:uiPriority w:val="99"/>
    <w:semiHidden/>
    <w:unhideWhenUsed/>
    <w:rsid w:val="003D1C61"/>
    <w:rPr>
      <w:b/>
      <w:bCs/>
    </w:rPr>
  </w:style>
  <w:style w:type="character" w:customStyle="1" w:styleId="CommentSubjectChar">
    <w:name w:val="Comment Subject Char"/>
    <w:link w:val="CommentSubject"/>
    <w:uiPriority w:val="99"/>
    <w:semiHidden/>
    <w:rsid w:val="003D1C61"/>
    <w:rPr>
      <w:b/>
      <w:bCs/>
    </w:rPr>
  </w:style>
  <w:style w:type="character" w:styleId="Hyperlink">
    <w:name w:val="Hyperlink"/>
    <w:uiPriority w:val="99"/>
    <w:semiHidden/>
    <w:unhideWhenUsed/>
    <w:rsid w:val="0028316B"/>
    <w:rPr>
      <w:color w:val="0000FF"/>
      <w:u w:val="single"/>
    </w:rPr>
  </w:style>
  <w:style w:type="character" w:styleId="FollowedHyperlink">
    <w:name w:val="FollowedHyperlink"/>
    <w:uiPriority w:val="99"/>
    <w:semiHidden/>
    <w:unhideWhenUsed/>
    <w:rsid w:val="007A0802"/>
    <w:rPr>
      <w:color w:val="800080"/>
      <w:u w:val="single"/>
    </w:rPr>
  </w:style>
  <w:style w:type="paragraph" w:styleId="NoSpacing">
    <w:name w:val="No Spacing"/>
    <w:uiPriority w:val="1"/>
    <w:qFormat/>
    <w:rsid w:val="006E0BB8"/>
    <w:rPr>
      <w:sz w:val="22"/>
      <w:szCs w:val="22"/>
    </w:rPr>
  </w:style>
  <w:style w:type="paragraph" w:customStyle="1" w:styleId="ProfessionalSummary">
    <w:name w:val="Professional Summary"/>
    <w:next w:val="NoSpacing"/>
    <w:qFormat/>
    <w:rsid w:val="00B82A99"/>
    <w:pPr>
      <w:spacing w:before="120" w:after="60"/>
      <w:jc w:val="both"/>
    </w:pPr>
    <w:rPr>
      <w:sz w:val="24"/>
      <w:szCs w:val="24"/>
    </w:rPr>
  </w:style>
  <w:style w:type="character" w:customStyle="1" w:styleId="EditComment">
    <w:name w:val="Edit/Comment"/>
    <w:uiPriority w:val="1"/>
    <w:qFormat/>
    <w:rsid w:val="006C0014"/>
    <w:rPr>
      <w:b/>
      <w:color w:val="C00000"/>
    </w:rPr>
  </w:style>
  <w:style w:type="paragraph" w:customStyle="1" w:styleId="ProjectTitle">
    <w:name w:val="Project Title"/>
    <w:basedOn w:val="Heading3"/>
    <w:qFormat/>
    <w:rsid w:val="00B82A99"/>
    <w:pPr>
      <w:spacing w:before="20"/>
    </w:pPr>
  </w:style>
  <w:style w:type="paragraph" w:customStyle="1" w:styleId="Style3">
    <w:name w:val="Style3"/>
    <w:basedOn w:val="Header"/>
    <w:link w:val="Style3Char"/>
    <w:qFormat/>
    <w:rsid w:val="00F85410"/>
    <w:pPr>
      <w:pBdr>
        <w:bottom w:val="single" w:sz="4" w:space="1" w:color="002255"/>
        <w:right w:val="single" w:sz="4" w:space="4" w:color="002255"/>
      </w:pBdr>
      <w:tabs>
        <w:tab w:val="clear" w:pos="4680"/>
        <w:tab w:val="clear" w:pos="10710"/>
        <w:tab w:val="right" w:pos="10080"/>
      </w:tabs>
    </w:pPr>
    <w:rPr>
      <w:color w:val="002255"/>
    </w:rPr>
  </w:style>
  <w:style w:type="paragraph" w:customStyle="1" w:styleId="Style4">
    <w:name w:val="Style4"/>
    <w:basedOn w:val="Style3"/>
    <w:link w:val="Style4Char"/>
    <w:qFormat/>
    <w:rsid w:val="00F85410"/>
  </w:style>
  <w:style w:type="character" w:customStyle="1" w:styleId="Style3Char">
    <w:name w:val="Style3 Char"/>
    <w:basedOn w:val="HeaderChar"/>
    <w:link w:val="Style3"/>
    <w:rsid w:val="00F85410"/>
    <w:rPr>
      <w:b/>
      <w:color w:val="002255"/>
      <w:sz w:val="22"/>
      <w:szCs w:val="22"/>
    </w:rPr>
  </w:style>
  <w:style w:type="character" w:customStyle="1" w:styleId="Style4Char">
    <w:name w:val="Style4 Char"/>
    <w:basedOn w:val="Style3Char"/>
    <w:link w:val="Style4"/>
    <w:rsid w:val="00F85410"/>
    <w:rPr>
      <w:b/>
      <w:color w:val="00225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983764">
      <w:bodyDiv w:val="1"/>
      <w:marLeft w:val="0"/>
      <w:marRight w:val="0"/>
      <w:marTop w:val="0"/>
      <w:marBottom w:val="0"/>
      <w:divBdr>
        <w:top w:val="none" w:sz="0" w:space="0" w:color="auto"/>
        <w:left w:val="none" w:sz="0" w:space="0" w:color="auto"/>
        <w:bottom w:val="none" w:sz="0" w:space="0" w:color="auto"/>
        <w:right w:val="none" w:sz="0" w:space="0" w:color="auto"/>
      </w:divBdr>
    </w:div>
    <w:div w:id="795220804">
      <w:bodyDiv w:val="1"/>
      <w:marLeft w:val="0"/>
      <w:marRight w:val="0"/>
      <w:marTop w:val="0"/>
      <w:marBottom w:val="0"/>
      <w:divBdr>
        <w:top w:val="none" w:sz="0" w:space="0" w:color="auto"/>
        <w:left w:val="none" w:sz="0" w:space="0" w:color="auto"/>
        <w:bottom w:val="none" w:sz="0" w:space="0" w:color="auto"/>
        <w:right w:val="none" w:sz="0" w:space="0" w:color="auto"/>
      </w:divBdr>
    </w:div>
    <w:div w:id="141114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20Hoffmann\AppData\Local\Microsoft\Windows\Temporary%20Internet%20Files\Content.Outlook\C5X5KCPY\Resume-Advocate%20Baseline-Template-2015-02-1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20B49-6EB8-4F1B-9431-DF0EA4623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Resume-Advocate Baseline-Template-2015-02-19</Template>
  <TotalTime>5</TotalTime>
  <Pages>6</Pages>
  <Words>2191</Words>
  <Characters>12493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Baseline Resume Template</vt:lpstr>
    </vt:vector>
  </TitlesOfParts>
  <Company>Toshiba</Company>
  <LinksUpToDate>false</LinksUpToDate>
  <CharactersWithSpaces>14655</CharactersWithSpaces>
  <SharedDoc>false</SharedDoc>
  <HLinks>
    <vt:vector size="6" baseType="variant">
      <vt:variant>
        <vt:i4>5242969</vt:i4>
      </vt:variant>
      <vt:variant>
        <vt:i4>6</vt:i4>
      </vt:variant>
      <vt:variant>
        <vt:i4>0</vt:i4>
      </vt:variant>
      <vt:variant>
        <vt:i4>5</vt:i4>
      </vt:variant>
      <vt:variant>
        <vt:lpwstr>http://www.teamadvocate.com/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Resume Template</dc:title>
  <dc:subject/>
  <dc:creator>Eric Hoffmann</dc:creator>
  <cp:keywords>Template, Resume, Resume Template</cp:keywords>
  <dc:description/>
  <cp:lastModifiedBy>William</cp:lastModifiedBy>
  <cp:revision>4</cp:revision>
  <cp:lastPrinted>2014-06-26T14:22:00Z</cp:lastPrinted>
  <dcterms:created xsi:type="dcterms:W3CDTF">2017-07-10T23:40:00Z</dcterms:created>
  <dcterms:modified xsi:type="dcterms:W3CDTF">2017-09-13T21:57:00Z</dcterms:modified>
</cp:coreProperties>
</file>