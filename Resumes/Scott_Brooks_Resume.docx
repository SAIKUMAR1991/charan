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21B77" w14:textId="77777777" w:rsidR="00521DE4" w:rsidRPr="00C20CDB" w:rsidRDefault="00C20CDB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 Black" w:hAnsi="Arial Black"/>
          <w:bCs/>
          <w:iCs/>
          <w:kern w:val="28"/>
          <w:sz w:val="36"/>
          <w:szCs w:val="36"/>
        </w:rPr>
      </w:pPr>
      <w:r w:rsidRPr="00C20CDB">
        <w:rPr>
          <w:rFonts w:ascii="Arial Black" w:hAnsi="Arial Black"/>
          <w:bCs/>
          <w:iCs/>
          <w:kern w:val="28"/>
          <w:sz w:val="36"/>
          <w:szCs w:val="36"/>
        </w:rPr>
        <w:t>Scott Brooks</w:t>
      </w:r>
    </w:p>
    <w:p w14:paraId="53E21B78" w14:textId="64CACD66" w:rsidR="00C20CDB" w:rsidRPr="004B0FF5" w:rsidRDefault="00797E85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 Narrow" w:hAnsi="Arial Narrow"/>
          <w:kern w:val="28"/>
          <w:sz w:val="24"/>
          <w:szCs w:val="24"/>
        </w:rPr>
      </w:pPr>
      <w:r>
        <w:rPr>
          <w:rFonts w:ascii="Arial Narrow" w:hAnsi="Arial Narrow"/>
          <w:kern w:val="28"/>
          <w:sz w:val="24"/>
          <w:szCs w:val="24"/>
        </w:rPr>
        <w:t xml:space="preserve">50 </w:t>
      </w:r>
      <w:proofErr w:type="spellStart"/>
      <w:r>
        <w:rPr>
          <w:rFonts w:ascii="Arial Narrow" w:hAnsi="Arial Narrow"/>
          <w:kern w:val="28"/>
          <w:sz w:val="24"/>
          <w:szCs w:val="24"/>
        </w:rPr>
        <w:t>Shanes</w:t>
      </w:r>
      <w:proofErr w:type="spellEnd"/>
      <w:r>
        <w:rPr>
          <w:rFonts w:ascii="Arial Narrow" w:hAnsi="Arial Narrow"/>
          <w:kern w:val="28"/>
          <w:sz w:val="24"/>
          <w:szCs w:val="24"/>
        </w:rPr>
        <w:t xml:space="preserve"> Way Zebulon NC 27597</w:t>
      </w:r>
    </w:p>
    <w:p w14:paraId="53E21B79" w14:textId="5526EC79" w:rsidR="00521DE4" w:rsidRPr="004B0FF5" w:rsidRDefault="00797E85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 Narrow" w:hAnsi="Arial Narrow"/>
          <w:kern w:val="28"/>
          <w:sz w:val="24"/>
          <w:szCs w:val="24"/>
        </w:rPr>
      </w:pPr>
      <w:r>
        <w:rPr>
          <w:rFonts w:ascii="Arial Narrow" w:hAnsi="Arial Narrow"/>
          <w:kern w:val="28"/>
          <w:sz w:val="24"/>
          <w:szCs w:val="24"/>
        </w:rPr>
        <w:t>Phone: (919) 729-0321</w:t>
      </w:r>
    </w:p>
    <w:p w14:paraId="53E21B7A" w14:textId="77777777" w:rsidR="00521DE4" w:rsidRPr="004B0FF5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 Narrow" w:hAnsi="Arial Narrow"/>
          <w:sz w:val="24"/>
          <w:szCs w:val="24"/>
        </w:rPr>
      </w:pPr>
      <w:r w:rsidRPr="004B0FF5">
        <w:rPr>
          <w:rFonts w:ascii="Arial Narrow" w:hAnsi="Arial Narrow"/>
          <w:kern w:val="28"/>
          <w:sz w:val="24"/>
          <w:szCs w:val="24"/>
        </w:rPr>
        <w:t>Ema</w:t>
      </w:r>
      <w:r w:rsidR="00985F11" w:rsidRPr="004B0FF5">
        <w:rPr>
          <w:rFonts w:ascii="Arial Narrow" w:hAnsi="Arial Narrow"/>
          <w:kern w:val="28"/>
          <w:sz w:val="24"/>
          <w:szCs w:val="24"/>
        </w:rPr>
        <w:t xml:space="preserve">il: </w:t>
      </w:r>
      <w:hyperlink r:id="rId7" w:history="1">
        <w:r w:rsidR="00C20CDB" w:rsidRPr="004B0FF5">
          <w:rPr>
            <w:rStyle w:val="Hyperlink"/>
            <w:rFonts w:ascii="Arial Narrow" w:hAnsi="Arial Narrow"/>
            <w:sz w:val="24"/>
            <w:szCs w:val="24"/>
          </w:rPr>
          <w:t>scootstruck@gmail.com</w:t>
        </w:r>
      </w:hyperlink>
    </w:p>
    <w:p w14:paraId="53E21B7B" w14:textId="77777777" w:rsidR="00C20CDB" w:rsidRPr="004B0FF5" w:rsidRDefault="00C20CDB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 Narrow" w:hAnsi="Arial Narrow"/>
          <w:kern w:val="28"/>
          <w:sz w:val="24"/>
          <w:szCs w:val="24"/>
        </w:rPr>
      </w:pPr>
    </w:p>
    <w:p w14:paraId="53E21B7C" w14:textId="77777777" w:rsidR="00D435E1" w:rsidRPr="004B0FF5" w:rsidRDefault="00E769A3" w:rsidP="00D435E1">
      <w:pPr>
        <w:pStyle w:val="Name"/>
        <w:rPr>
          <w:rFonts w:ascii="Arial Narrow" w:hAnsi="Arial Narrow"/>
          <w:b/>
          <w:color w:val="000000"/>
          <w:sz w:val="24"/>
          <w:szCs w:val="24"/>
          <w:lang w:val="en-US"/>
        </w:rPr>
      </w:pPr>
      <w:r w:rsidRPr="004B0FF5">
        <w:rPr>
          <w:rFonts w:ascii="Arial Narrow" w:hAnsi="Arial Narrow"/>
          <w:b/>
          <w:color w:val="000000"/>
          <w:sz w:val="24"/>
          <w:szCs w:val="24"/>
          <w:lang w:val="en-US"/>
        </w:rPr>
        <w:t xml:space="preserve">         </w:t>
      </w:r>
      <w:r w:rsidR="00D435E1" w:rsidRPr="004B0FF5">
        <w:rPr>
          <w:rFonts w:ascii="Arial Narrow" w:hAnsi="Arial Narrow"/>
          <w:b/>
          <w:color w:val="000000"/>
          <w:sz w:val="24"/>
          <w:szCs w:val="24"/>
        </w:rPr>
        <w:t>Network Administrator | Technical Support | Hardware Repair | Technician | IT Specialist | Help Desk</w:t>
      </w:r>
    </w:p>
    <w:p w14:paraId="53E21B7D" w14:textId="77777777" w:rsidR="00D435E1" w:rsidRPr="004B0FF5" w:rsidRDefault="00D435E1" w:rsidP="00D435E1">
      <w:pPr>
        <w:pStyle w:val="Name"/>
        <w:shd w:val="clear" w:color="auto" w:fill="A6A6A6" w:themeFill="background1" w:themeFillShade="A6"/>
        <w:jc w:val="center"/>
        <w:rPr>
          <w:rFonts w:ascii="Arial Narrow" w:hAnsi="Arial Narrow"/>
          <w:b/>
          <w:i/>
          <w:color w:val="000000"/>
          <w:sz w:val="24"/>
          <w:szCs w:val="24"/>
        </w:rPr>
      </w:pPr>
      <w:r w:rsidRPr="004B0FF5">
        <w:rPr>
          <w:rFonts w:ascii="Arial Narrow" w:hAnsi="Arial Narrow"/>
          <w:b/>
          <w:i/>
          <w:smallCaps/>
          <w:color w:val="000000"/>
          <w:sz w:val="24"/>
          <w:szCs w:val="24"/>
        </w:rPr>
        <w:t>Summary of Qualifications</w:t>
      </w:r>
    </w:p>
    <w:p w14:paraId="53E21B7E" w14:textId="77777777" w:rsidR="00D435E1" w:rsidRPr="004B0FF5" w:rsidRDefault="00D435E1" w:rsidP="00D435E1">
      <w:pPr>
        <w:spacing w:after="0" w:line="240" w:lineRule="auto"/>
        <w:ind w:left="720"/>
        <w:jc w:val="both"/>
        <w:rPr>
          <w:rFonts w:ascii="Arial Narrow" w:hAnsi="Arial Narrow"/>
          <w:color w:val="000000"/>
          <w:sz w:val="24"/>
          <w:szCs w:val="24"/>
        </w:rPr>
      </w:pPr>
    </w:p>
    <w:p w14:paraId="53E21B7F" w14:textId="77777777" w:rsidR="00D435E1" w:rsidRPr="004B0FF5" w:rsidRDefault="00D435E1" w:rsidP="00D435E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kern w:val="28"/>
          <w:sz w:val="24"/>
          <w:szCs w:val="24"/>
        </w:rPr>
        <w:t>Experience in a simulated environment with network administration responsibilities, such as setting user permissions and passwords using Group Policy in Active Directory environment</w:t>
      </w:r>
    </w:p>
    <w:p w14:paraId="53E21B80" w14:textId="77777777" w:rsidR="00D435E1" w:rsidRPr="004B0FF5" w:rsidRDefault="00D435E1" w:rsidP="00D435E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kern w:val="28"/>
          <w:sz w:val="24"/>
          <w:szCs w:val="24"/>
        </w:rPr>
        <w:t>Experience setting up and maintaining networks on Windows Server 2003/2008 and configuring peripherals such as: printers, scanners, and fax machines</w:t>
      </w:r>
    </w:p>
    <w:p w14:paraId="53E21B81" w14:textId="77777777" w:rsidR="00D435E1" w:rsidRPr="004B0FF5" w:rsidRDefault="00D435E1" w:rsidP="00D435E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kern w:val="28"/>
          <w:sz w:val="24"/>
          <w:szCs w:val="24"/>
        </w:rPr>
        <w:t xml:space="preserve">Familiar with the Open Systems Interconnection (OSI) model and setting up entire virtual networks. </w:t>
      </w:r>
    </w:p>
    <w:p w14:paraId="53E21B82" w14:textId="77777777" w:rsidR="00D435E1" w:rsidRPr="004B0FF5" w:rsidRDefault="00D435E1" w:rsidP="00D435E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kern w:val="28"/>
          <w:sz w:val="24"/>
          <w:szCs w:val="24"/>
        </w:rPr>
        <w:t>Knowledge of sub netting IP addresses using CIDR notation</w:t>
      </w:r>
    </w:p>
    <w:p w14:paraId="53E21B83" w14:textId="77777777" w:rsidR="00D435E1" w:rsidRPr="004B0FF5" w:rsidRDefault="00074E58" w:rsidP="00D435E1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kern w:val="28"/>
          <w:sz w:val="24"/>
          <w:szCs w:val="24"/>
        </w:rPr>
        <w:t xml:space="preserve">Experience in </w:t>
      </w:r>
      <w:r w:rsidR="00D435E1" w:rsidRPr="004B0FF5">
        <w:rPr>
          <w:rFonts w:ascii="Arial Narrow" w:hAnsi="Arial Narrow"/>
          <w:kern w:val="28"/>
          <w:sz w:val="24"/>
          <w:szCs w:val="24"/>
        </w:rPr>
        <w:t>virtual environment</w:t>
      </w:r>
      <w:r w:rsidRPr="004B0FF5">
        <w:rPr>
          <w:rFonts w:ascii="Arial Narrow" w:hAnsi="Arial Narrow"/>
          <w:kern w:val="28"/>
          <w:sz w:val="24"/>
          <w:szCs w:val="24"/>
        </w:rPr>
        <w:t>s</w:t>
      </w:r>
      <w:r w:rsidR="00D435E1" w:rsidRPr="004B0FF5">
        <w:rPr>
          <w:rFonts w:ascii="Arial Narrow" w:hAnsi="Arial Narrow"/>
          <w:kern w:val="28"/>
          <w:sz w:val="24"/>
          <w:szCs w:val="24"/>
        </w:rPr>
        <w:t xml:space="preserve"> troubleshooting hardware and software – remote and desktop support</w:t>
      </w:r>
    </w:p>
    <w:p w14:paraId="53E21B84" w14:textId="77777777" w:rsidR="00D435E1" w:rsidRPr="004B0FF5" w:rsidRDefault="00D435E1" w:rsidP="00D435E1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kern w:val="28"/>
          <w:sz w:val="24"/>
          <w:szCs w:val="24"/>
        </w:rPr>
        <w:t>Advanced in the Microsoft Office suite using Word, Excel, and PowerPoint</w:t>
      </w:r>
    </w:p>
    <w:p w14:paraId="53E21B85" w14:textId="77777777" w:rsidR="00D435E1" w:rsidRPr="004B0FF5" w:rsidRDefault="00D435E1" w:rsidP="00D435E1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kern w:val="28"/>
          <w:sz w:val="24"/>
          <w:szCs w:val="24"/>
        </w:rPr>
        <w:t xml:space="preserve">Excellent </w:t>
      </w:r>
      <w:r w:rsidR="00686222" w:rsidRPr="004B0FF5">
        <w:rPr>
          <w:rFonts w:ascii="Arial Narrow" w:hAnsi="Arial Narrow"/>
          <w:kern w:val="28"/>
          <w:sz w:val="24"/>
          <w:szCs w:val="24"/>
        </w:rPr>
        <w:t xml:space="preserve">interpersonal </w:t>
      </w:r>
      <w:r w:rsidRPr="004B0FF5">
        <w:rPr>
          <w:rFonts w:ascii="Arial Narrow" w:hAnsi="Arial Narrow"/>
          <w:kern w:val="28"/>
          <w:sz w:val="24"/>
          <w:szCs w:val="24"/>
        </w:rPr>
        <w:t>communication skills with the ability to explain technical information to people at all levels while providing superior customer service</w:t>
      </w:r>
    </w:p>
    <w:p w14:paraId="53E21B86" w14:textId="749BB1A8" w:rsidR="00D435E1" w:rsidRDefault="00D435E1" w:rsidP="00074E58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kern w:val="28"/>
          <w:sz w:val="24"/>
          <w:szCs w:val="24"/>
        </w:rPr>
        <w:t>Operating system installation, configuration and troubleshooting in a Windows 7 environment</w:t>
      </w:r>
    </w:p>
    <w:p w14:paraId="13FB803B" w14:textId="7D3303D9" w:rsidR="000E7B38" w:rsidRDefault="000E7B38" w:rsidP="00074E58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>
        <w:rPr>
          <w:rFonts w:ascii="Arial Narrow" w:hAnsi="Arial Narrow"/>
          <w:kern w:val="28"/>
          <w:sz w:val="24"/>
          <w:szCs w:val="24"/>
        </w:rPr>
        <w:t xml:space="preserve">Experience managing Workstations and User Profiles </w:t>
      </w:r>
      <w:proofErr w:type="spellStart"/>
      <w:r>
        <w:rPr>
          <w:rFonts w:ascii="Arial Narrow" w:hAnsi="Arial Narrow"/>
          <w:kern w:val="28"/>
          <w:sz w:val="24"/>
          <w:szCs w:val="24"/>
        </w:rPr>
        <w:t>AppSense</w:t>
      </w:r>
      <w:proofErr w:type="spellEnd"/>
      <w:r>
        <w:rPr>
          <w:rFonts w:ascii="Arial Narrow" w:hAnsi="Arial Narrow"/>
          <w:kern w:val="28"/>
          <w:sz w:val="24"/>
          <w:szCs w:val="24"/>
        </w:rPr>
        <w:t xml:space="preserve"> Environment Manager   </w:t>
      </w:r>
    </w:p>
    <w:p w14:paraId="29279478" w14:textId="666A4BB5" w:rsidR="000E7B38" w:rsidRDefault="000E7B38" w:rsidP="00074E58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>
        <w:rPr>
          <w:rFonts w:ascii="Arial Narrow" w:hAnsi="Arial Narrow"/>
          <w:kern w:val="28"/>
          <w:sz w:val="24"/>
          <w:szCs w:val="24"/>
        </w:rPr>
        <w:t xml:space="preserve">Supporting remote user with </w:t>
      </w:r>
      <w:proofErr w:type="spellStart"/>
      <w:r>
        <w:rPr>
          <w:rFonts w:ascii="Arial Narrow" w:hAnsi="Arial Narrow"/>
          <w:kern w:val="28"/>
          <w:sz w:val="24"/>
          <w:szCs w:val="24"/>
        </w:rPr>
        <w:t>Bomgar</w:t>
      </w:r>
      <w:proofErr w:type="spellEnd"/>
    </w:p>
    <w:p w14:paraId="16E7415D" w14:textId="7013AB9E" w:rsidR="000E7B38" w:rsidRDefault="000E7B38" w:rsidP="00074E58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>
        <w:rPr>
          <w:rFonts w:ascii="Arial Narrow" w:hAnsi="Arial Narrow"/>
          <w:kern w:val="28"/>
          <w:sz w:val="24"/>
          <w:szCs w:val="24"/>
        </w:rPr>
        <w:t>Use of SCCM 2012 to image and configure Workstations</w:t>
      </w:r>
    </w:p>
    <w:p w14:paraId="3DABBFDD" w14:textId="35E87A0B" w:rsidR="000E7B38" w:rsidRDefault="000E7B38" w:rsidP="00074E58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>
        <w:rPr>
          <w:rFonts w:ascii="Arial Narrow" w:hAnsi="Arial Narrow"/>
          <w:kern w:val="28"/>
          <w:sz w:val="24"/>
          <w:szCs w:val="24"/>
        </w:rPr>
        <w:t>Experience installing and troubleshooting Citrix.</w:t>
      </w:r>
    </w:p>
    <w:p w14:paraId="03C1853C" w14:textId="77777777" w:rsidR="000E7B38" w:rsidRPr="004B0FF5" w:rsidRDefault="000E7B38" w:rsidP="000E7B38">
      <w:pPr>
        <w:pStyle w:val="ListParagraph"/>
        <w:spacing w:after="0" w:line="240" w:lineRule="auto"/>
        <w:rPr>
          <w:rFonts w:ascii="Arial Narrow" w:hAnsi="Arial Narrow"/>
          <w:kern w:val="28"/>
          <w:sz w:val="24"/>
          <w:szCs w:val="24"/>
        </w:rPr>
      </w:pPr>
    </w:p>
    <w:p w14:paraId="53E21B87" w14:textId="77777777" w:rsidR="00074E58" w:rsidRPr="004B0FF5" w:rsidRDefault="00074E58" w:rsidP="00074E58">
      <w:pPr>
        <w:pStyle w:val="ListParagraph"/>
        <w:spacing w:after="0" w:line="240" w:lineRule="auto"/>
        <w:rPr>
          <w:rFonts w:ascii="Arial Narrow" w:hAnsi="Arial Narrow"/>
          <w:kern w:val="28"/>
          <w:sz w:val="24"/>
          <w:szCs w:val="24"/>
        </w:rPr>
      </w:pPr>
    </w:p>
    <w:p w14:paraId="53E21B88" w14:textId="77777777" w:rsidR="00D435E1" w:rsidRPr="004B0FF5" w:rsidRDefault="00D435E1" w:rsidP="00074E58">
      <w:pPr>
        <w:pStyle w:val="Name"/>
        <w:shd w:val="clear" w:color="auto" w:fill="A6A6A6" w:themeFill="background1" w:themeFillShade="A6"/>
        <w:jc w:val="center"/>
        <w:rPr>
          <w:rFonts w:ascii="Arial Narrow" w:hAnsi="Arial Narrow"/>
          <w:b/>
          <w:i/>
          <w:smallCaps/>
          <w:color w:val="000000"/>
          <w:sz w:val="24"/>
          <w:szCs w:val="24"/>
        </w:rPr>
      </w:pPr>
      <w:r w:rsidRPr="004B0FF5">
        <w:rPr>
          <w:rFonts w:ascii="Arial Narrow" w:hAnsi="Arial Narrow"/>
          <w:b/>
          <w:i/>
          <w:smallCaps/>
          <w:color w:val="000000"/>
          <w:sz w:val="24"/>
          <w:szCs w:val="24"/>
        </w:rPr>
        <w:t>Technical Skills</w:t>
      </w:r>
    </w:p>
    <w:p w14:paraId="53E21B89" w14:textId="77777777" w:rsidR="00D435E1" w:rsidRPr="004B0FF5" w:rsidRDefault="00D435E1" w:rsidP="00074E58">
      <w:pPr>
        <w:spacing w:after="0" w:line="240" w:lineRule="auto"/>
        <w:rPr>
          <w:rFonts w:ascii="Arial Narrow" w:hAnsi="Arial Narrow"/>
          <w:smallCaps/>
          <w:color w:val="000000"/>
          <w:sz w:val="24"/>
          <w:szCs w:val="24"/>
        </w:rPr>
      </w:pPr>
    </w:p>
    <w:p w14:paraId="53E21B8A" w14:textId="77777777" w:rsidR="00D435E1" w:rsidRPr="004B0FF5" w:rsidRDefault="00D435E1" w:rsidP="00074E58">
      <w:pPr>
        <w:pStyle w:val="ListParagraph"/>
        <w:numPr>
          <w:ilvl w:val="0"/>
          <w:numId w:val="15"/>
        </w:numPr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kern w:val="28"/>
          <w:sz w:val="24"/>
          <w:szCs w:val="24"/>
        </w:rPr>
        <w:t>Operating Systems: Windows XP, VISTA, 7, Server 2003, 2008</w:t>
      </w:r>
    </w:p>
    <w:p w14:paraId="53E21B8B" w14:textId="77777777" w:rsidR="00D435E1" w:rsidRPr="004B0FF5" w:rsidRDefault="00D435E1" w:rsidP="00074E58">
      <w:pPr>
        <w:pStyle w:val="ListParagraph"/>
        <w:numPr>
          <w:ilvl w:val="0"/>
          <w:numId w:val="15"/>
        </w:numPr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kern w:val="28"/>
          <w:sz w:val="24"/>
          <w:szCs w:val="24"/>
        </w:rPr>
        <w:t xml:space="preserve">Software: Microsoft Office (Word, Excel, PowerPoint), </w:t>
      </w:r>
      <w:r w:rsidR="00DB5807" w:rsidRPr="004B0FF5">
        <w:rPr>
          <w:rFonts w:ascii="Arial Narrow" w:hAnsi="Arial Narrow"/>
          <w:kern w:val="28"/>
          <w:sz w:val="24"/>
          <w:szCs w:val="24"/>
        </w:rPr>
        <w:t>Avant</w:t>
      </w:r>
      <w:r w:rsidRPr="004B0FF5">
        <w:rPr>
          <w:rFonts w:ascii="Arial Narrow" w:hAnsi="Arial Narrow"/>
          <w:kern w:val="28"/>
          <w:sz w:val="24"/>
          <w:szCs w:val="24"/>
        </w:rPr>
        <w:t xml:space="preserve"> Anti-virus</w:t>
      </w:r>
    </w:p>
    <w:p w14:paraId="53E21B8C" w14:textId="77777777" w:rsidR="00D435E1" w:rsidRPr="004B0FF5" w:rsidRDefault="00D435E1" w:rsidP="00074E58">
      <w:pPr>
        <w:pStyle w:val="ListParagraph"/>
        <w:numPr>
          <w:ilvl w:val="0"/>
          <w:numId w:val="15"/>
        </w:numPr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kern w:val="28"/>
          <w:sz w:val="24"/>
          <w:szCs w:val="24"/>
        </w:rPr>
        <w:t>Hardware: Cisco routers, switches, and hubs; coaxial, cat 5, fiber optic, Ethernet cabling; modems, printers, Hard drives, motherboards, processers, power supply</w:t>
      </w:r>
    </w:p>
    <w:p w14:paraId="53E21B8D" w14:textId="77777777" w:rsidR="00D435E1" w:rsidRPr="004B0FF5" w:rsidRDefault="00D435E1" w:rsidP="00D435E1">
      <w:pPr>
        <w:pStyle w:val="ListParagraph"/>
        <w:numPr>
          <w:ilvl w:val="0"/>
          <w:numId w:val="15"/>
        </w:numPr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kern w:val="28"/>
          <w:sz w:val="24"/>
          <w:szCs w:val="24"/>
        </w:rPr>
        <w:t>Networking: LAN, WAN, VPN, SAN, Ethernet, TCP/IP, SMTP, POP, POP3, IPsec, IMAP4</w:t>
      </w:r>
    </w:p>
    <w:p w14:paraId="53E21B8E" w14:textId="77777777" w:rsidR="00074E58" w:rsidRPr="004B0FF5" w:rsidRDefault="00074E58" w:rsidP="00074E58">
      <w:pPr>
        <w:pStyle w:val="ListParagraph"/>
        <w:spacing w:after="0" w:line="240" w:lineRule="auto"/>
        <w:rPr>
          <w:rFonts w:ascii="Arial Narrow" w:hAnsi="Arial Narrow"/>
          <w:kern w:val="28"/>
          <w:sz w:val="24"/>
          <w:szCs w:val="24"/>
        </w:rPr>
      </w:pPr>
    </w:p>
    <w:p w14:paraId="53E21B8F" w14:textId="77777777" w:rsidR="00D435E1" w:rsidRPr="004B0FF5" w:rsidRDefault="00D435E1" w:rsidP="00074E58">
      <w:pPr>
        <w:pStyle w:val="Name"/>
        <w:shd w:val="clear" w:color="auto" w:fill="A6A6A6" w:themeFill="background1" w:themeFillShade="A6"/>
        <w:jc w:val="center"/>
        <w:rPr>
          <w:rFonts w:ascii="Arial Narrow" w:hAnsi="Arial Narrow"/>
          <w:b/>
          <w:i/>
          <w:smallCaps/>
          <w:color w:val="000000"/>
          <w:sz w:val="24"/>
          <w:szCs w:val="24"/>
        </w:rPr>
      </w:pPr>
      <w:r w:rsidRPr="004B0FF5">
        <w:rPr>
          <w:rFonts w:ascii="Arial Narrow" w:hAnsi="Arial Narrow"/>
          <w:b/>
          <w:i/>
          <w:smallCaps/>
          <w:color w:val="000000"/>
          <w:sz w:val="24"/>
          <w:szCs w:val="24"/>
        </w:rPr>
        <w:t>Education</w:t>
      </w:r>
    </w:p>
    <w:p w14:paraId="53E21B90" w14:textId="77777777" w:rsidR="003C5B47" w:rsidRPr="004B0FF5" w:rsidRDefault="003C5B47" w:rsidP="00074E58">
      <w:pPr>
        <w:spacing w:after="0" w:line="240" w:lineRule="auto"/>
        <w:jc w:val="both"/>
        <w:rPr>
          <w:rFonts w:ascii="Arial Narrow" w:hAnsi="Arial Narrow"/>
          <w:b/>
          <w:i/>
          <w:kern w:val="28"/>
          <w:sz w:val="24"/>
          <w:szCs w:val="24"/>
        </w:rPr>
      </w:pPr>
      <w:r w:rsidRPr="004B0FF5">
        <w:rPr>
          <w:rFonts w:ascii="Arial Narrow" w:hAnsi="Arial Narrow"/>
          <w:b/>
          <w:i/>
          <w:kern w:val="28"/>
          <w:sz w:val="24"/>
          <w:szCs w:val="24"/>
        </w:rPr>
        <w:t xml:space="preserve">            </w:t>
      </w:r>
    </w:p>
    <w:p w14:paraId="53E21B91" w14:textId="56D6B3A3" w:rsidR="00074E58" w:rsidRPr="004B0FF5" w:rsidRDefault="003C5B47" w:rsidP="00074E58">
      <w:pPr>
        <w:spacing w:after="0" w:line="240" w:lineRule="auto"/>
        <w:jc w:val="both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b/>
          <w:i/>
          <w:kern w:val="28"/>
          <w:sz w:val="24"/>
          <w:szCs w:val="24"/>
        </w:rPr>
        <w:t xml:space="preserve"> </w:t>
      </w:r>
      <w:r w:rsidR="00D435E1" w:rsidRPr="004B0FF5">
        <w:rPr>
          <w:rFonts w:ascii="Arial Narrow" w:hAnsi="Arial Narrow"/>
          <w:b/>
          <w:i/>
          <w:kern w:val="28"/>
          <w:sz w:val="24"/>
          <w:szCs w:val="24"/>
        </w:rPr>
        <w:t>Associate of Science, Computer Information Science – Network</w:t>
      </w:r>
      <w:r w:rsidR="00872F49" w:rsidRPr="004B0FF5">
        <w:rPr>
          <w:rFonts w:ascii="Arial Narrow" w:hAnsi="Arial Narrow"/>
          <w:b/>
          <w:i/>
          <w:kern w:val="28"/>
          <w:sz w:val="24"/>
          <w:szCs w:val="24"/>
        </w:rPr>
        <w:t xml:space="preserve"> Administration</w:t>
      </w:r>
      <w:r w:rsidR="00D435E1" w:rsidRPr="004B0FF5">
        <w:rPr>
          <w:rFonts w:ascii="Arial Narrow" w:hAnsi="Arial Narrow"/>
          <w:b/>
          <w:i/>
          <w:kern w:val="28"/>
          <w:sz w:val="24"/>
          <w:szCs w:val="24"/>
        </w:rPr>
        <w:t xml:space="preserve">                                   </w:t>
      </w:r>
      <w:r w:rsidR="00074E58" w:rsidRPr="004B0FF5">
        <w:rPr>
          <w:rFonts w:ascii="Arial Narrow" w:hAnsi="Arial Narrow"/>
          <w:kern w:val="28"/>
          <w:sz w:val="24"/>
          <w:szCs w:val="24"/>
        </w:rPr>
        <w:tab/>
      </w:r>
      <w:r w:rsidR="00074E58" w:rsidRPr="004B0FF5">
        <w:rPr>
          <w:rFonts w:ascii="Arial Narrow" w:hAnsi="Arial Narrow"/>
          <w:kern w:val="28"/>
          <w:sz w:val="24"/>
          <w:szCs w:val="24"/>
        </w:rPr>
        <w:tab/>
      </w:r>
      <w:r w:rsidR="00074E58" w:rsidRPr="004B0FF5">
        <w:rPr>
          <w:rFonts w:ascii="Arial Narrow" w:hAnsi="Arial Narrow"/>
          <w:kern w:val="28"/>
          <w:sz w:val="24"/>
          <w:szCs w:val="24"/>
        </w:rPr>
        <w:tab/>
      </w:r>
      <w:r w:rsidR="00797E85" w:rsidRPr="004B0FF5">
        <w:rPr>
          <w:rFonts w:ascii="Arial Narrow" w:hAnsi="Arial Narrow"/>
          <w:kern w:val="28"/>
          <w:sz w:val="24"/>
          <w:szCs w:val="24"/>
        </w:rPr>
        <w:tab/>
        <w:t xml:space="preserve"> October</w:t>
      </w:r>
      <w:r w:rsidR="00872F49" w:rsidRPr="004B0FF5">
        <w:rPr>
          <w:rFonts w:ascii="Arial Narrow" w:hAnsi="Arial Narrow"/>
          <w:kern w:val="28"/>
          <w:sz w:val="24"/>
          <w:szCs w:val="24"/>
        </w:rPr>
        <w:t xml:space="preserve"> </w:t>
      </w:r>
      <w:r w:rsidR="00D435E1" w:rsidRPr="004B0FF5">
        <w:rPr>
          <w:rFonts w:ascii="Arial Narrow" w:hAnsi="Arial Narrow"/>
          <w:kern w:val="28"/>
          <w:sz w:val="24"/>
          <w:szCs w:val="24"/>
        </w:rPr>
        <w:t>201</w:t>
      </w:r>
      <w:r w:rsidR="00872F49" w:rsidRPr="004B0FF5">
        <w:rPr>
          <w:rFonts w:ascii="Arial Narrow" w:hAnsi="Arial Narrow"/>
          <w:kern w:val="28"/>
          <w:sz w:val="24"/>
          <w:szCs w:val="24"/>
        </w:rPr>
        <w:t>5</w:t>
      </w:r>
    </w:p>
    <w:p w14:paraId="53E21B92" w14:textId="77777777" w:rsidR="00D435E1" w:rsidRPr="004B0FF5" w:rsidRDefault="00C20CDB" w:rsidP="00074E58">
      <w:pPr>
        <w:spacing w:after="0" w:line="240" w:lineRule="auto"/>
        <w:jc w:val="both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b/>
          <w:kern w:val="28"/>
          <w:sz w:val="24"/>
          <w:szCs w:val="24"/>
        </w:rPr>
        <w:t xml:space="preserve"> </w:t>
      </w:r>
      <w:r w:rsidR="00D435E1" w:rsidRPr="004B0FF5">
        <w:rPr>
          <w:rFonts w:ascii="Arial Narrow" w:hAnsi="Arial Narrow"/>
          <w:b/>
          <w:kern w:val="28"/>
          <w:sz w:val="24"/>
          <w:szCs w:val="24"/>
        </w:rPr>
        <w:t xml:space="preserve">Everest </w:t>
      </w:r>
      <w:r w:rsidR="00686222" w:rsidRPr="004B0FF5">
        <w:rPr>
          <w:rFonts w:ascii="Arial Narrow" w:hAnsi="Arial Narrow"/>
          <w:b/>
          <w:kern w:val="28"/>
          <w:sz w:val="24"/>
          <w:szCs w:val="24"/>
        </w:rPr>
        <w:t xml:space="preserve">University </w:t>
      </w:r>
      <w:r w:rsidR="00686222" w:rsidRPr="004B0FF5">
        <w:rPr>
          <w:rFonts w:ascii="Arial Narrow" w:hAnsi="Arial Narrow"/>
          <w:kern w:val="28"/>
          <w:sz w:val="24"/>
          <w:szCs w:val="24"/>
        </w:rPr>
        <w:t>|</w:t>
      </w:r>
      <w:r w:rsidR="00D435E1" w:rsidRPr="004B0FF5">
        <w:rPr>
          <w:rFonts w:ascii="Arial Narrow" w:hAnsi="Arial Narrow"/>
          <w:kern w:val="28"/>
          <w:sz w:val="24"/>
          <w:szCs w:val="24"/>
        </w:rPr>
        <w:t xml:space="preserve"> Tampa, FL</w:t>
      </w:r>
    </w:p>
    <w:p w14:paraId="53E21B93" w14:textId="77777777" w:rsidR="00B43449" w:rsidRPr="004B0FF5" w:rsidRDefault="00B43449" w:rsidP="00074E58">
      <w:pPr>
        <w:spacing w:after="0" w:line="240" w:lineRule="auto"/>
        <w:jc w:val="both"/>
        <w:rPr>
          <w:rFonts w:ascii="Arial Narrow" w:hAnsi="Arial Narrow"/>
          <w:kern w:val="28"/>
          <w:sz w:val="24"/>
          <w:szCs w:val="24"/>
        </w:rPr>
      </w:pPr>
    </w:p>
    <w:p w14:paraId="53E21B94" w14:textId="152F451A" w:rsidR="00B43449" w:rsidRDefault="00B43449" w:rsidP="00B43449">
      <w:pPr>
        <w:spacing w:after="0" w:line="240" w:lineRule="auto"/>
        <w:jc w:val="both"/>
        <w:rPr>
          <w:rFonts w:ascii="Arial Narrow" w:hAnsi="Arial Narrow"/>
          <w:b/>
          <w:kern w:val="28"/>
          <w:sz w:val="24"/>
          <w:szCs w:val="24"/>
        </w:rPr>
      </w:pPr>
      <w:r w:rsidRPr="004B0FF5">
        <w:rPr>
          <w:rFonts w:ascii="Arial Narrow" w:hAnsi="Arial Narrow"/>
          <w:b/>
          <w:kern w:val="28"/>
          <w:sz w:val="24"/>
          <w:szCs w:val="24"/>
        </w:rPr>
        <w:t xml:space="preserve">Certifications: </w:t>
      </w:r>
    </w:p>
    <w:p w14:paraId="007986EE" w14:textId="513A03FE" w:rsidR="00272434" w:rsidRPr="004B0FF5" w:rsidRDefault="00272434" w:rsidP="00B43449">
      <w:pPr>
        <w:spacing w:after="0" w:line="240" w:lineRule="auto"/>
        <w:jc w:val="both"/>
        <w:rPr>
          <w:rFonts w:ascii="Arial Narrow" w:hAnsi="Arial Narrow"/>
          <w:b/>
          <w:kern w:val="28"/>
          <w:sz w:val="24"/>
          <w:szCs w:val="24"/>
        </w:rPr>
      </w:pPr>
    </w:p>
    <w:p w14:paraId="53E21B95" w14:textId="3BB6014F" w:rsidR="00B43449" w:rsidRPr="004B0FF5" w:rsidRDefault="00272434" w:rsidP="009F2E61">
      <w:pPr>
        <w:rPr>
          <w:rFonts w:ascii="Arial Narrow" w:eastAsia="Arial Unicode MS" w:hAnsi="Arial Narrow"/>
          <w:i/>
          <w:sz w:val="24"/>
          <w:szCs w:val="24"/>
        </w:rPr>
      </w:pPr>
      <w:r>
        <w:rPr>
          <w:rFonts w:ascii="Arial Narrow" w:eastAsia="Arial Unicode MS" w:hAnsi="Arial Narrow"/>
          <w:i/>
          <w:sz w:val="24"/>
          <w:szCs w:val="24"/>
        </w:rPr>
        <w:t xml:space="preserve">CompTIA A+, </w:t>
      </w:r>
      <w:r w:rsidR="00B43449" w:rsidRPr="004B0FF5">
        <w:rPr>
          <w:rFonts w:ascii="Arial Narrow" w:eastAsia="Arial Unicode MS" w:hAnsi="Arial Narrow"/>
          <w:i/>
          <w:sz w:val="24"/>
          <w:szCs w:val="24"/>
        </w:rPr>
        <w:t>PC Pr</w:t>
      </w:r>
      <w:r w:rsidR="00727A95">
        <w:rPr>
          <w:rFonts w:ascii="Arial Narrow" w:eastAsia="Arial Unicode MS" w:hAnsi="Arial Narrow"/>
          <w:i/>
          <w:sz w:val="24"/>
          <w:szCs w:val="24"/>
        </w:rPr>
        <w:t>o, Network Pro</w:t>
      </w:r>
    </w:p>
    <w:p w14:paraId="53E21B96" w14:textId="77777777" w:rsidR="00B43449" w:rsidRPr="004B0FF5" w:rsidRDefault="009F2E61" w:rsidP="009F2E61">
      <w:pPr>
        <w:rPr>
          <w:rFonts w:ascii="Arial Narrow" w:eastAsia="Arial Unicode MS" w:hAnsi="Arial Narrow"/>
          <w:i/>
          <w:sz w:val="24"/>
          <w:szCs w:val="24"/>
        </w:rPr>
      </w:pPr>
      <w:r w:rsidRPr="004B0FF5">
        <w:rPr>
          <w:rFonts w:ascii="Arial Narrow" w:eastAsia="Arial Unicode MS" w:hAnsi="Arial Narrow"/>
          <w:i/>
          <w:sz w:val="24"/>
          <w:szCs w:val="24"/>
        </w:rPr>
        <w:t xml:space="preserve">Dell:  </w:t>
      </w:r>
      <w:r w:rsidR="00B43449" w:rsidRPr="004B0FF5">
        <w:rPr>
          <w:rFonts w:ascii="Arial Narrow" w:eastAsia="Arial Unicode MS" w:hAnsi="Arial Narrow"/>
          <w:i/>
          <w:sz w:val="24"/>
          <w:szCs w:val="24"/>
        </w:rPr>
        <w:t xml:space="preserve">DCSE Microsoft Windows 8, DCSE Foundation 2013 </w:t>
      </w:r>
      <w:proofErr w:type="spellStart"/>
      <w:r w:rsidR="00B43449" w:rsidRPr="004B0FF5">
        <w:rPr>
          <w:rFonts w:ascii="Arial Narrow" w:eastAsia="Arial Unicode MS" w:hAnsi="Arial Narrow"/>
          <w:i/>
          <w:sz w:val="24"/>
          <w:szCs w:val="24"/>
        </w:rPr>
        <w:t>Alienware</w:t>
      </w:r>
      <w:proofErr w:type="spellEnd"/>
      <w:r w:rsidR="00B43449" w:rsidRPr="004B0FF5">
        <w:rPr>
          <w:rFonts w:ascii="Arial Narrow" w:eastAsia="Arial Unicode MS" w:hAnsi="Arial Narrow"/>
          <w:i/>
          <w:sz w:val="24"/>
          <w:szCs w:val="24"/>
        </w:rPr>
        <w:t>, DCSE Customer Induced Damage, DCSE Foundation 2013 Desktops, DCSE Foundation 2014</w:t>
      </w:r>
    </w:p>
    <w:p w14:paraId="53E21B97" w14:textId="77777777" w:rsidR="004B0FF5" w:rsidRPr="004B0FF5" w:rsidRDefault="004B0FF5" w:rsidP="004B0FF5">
      <w:pPr>
        <w:ind w:left="270" w:right="288"/>
        <w:rPr>
          <w:rFonts w:ascii="Arial Narrow" w:hAnsi="Arial Narrow"/>
          <w:b/>
          <w:sz w:val="24"/>
          <w:szCs w:val="24"/>
        </w:rPr>
      </w:pPr>
      <w:r w:rsidRPr="004B0FF5"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21BC6" wp14:editId="53E21BC7">
                <wp:simplePos x="0" y="0"/>
                <wp:positionH relativeFrom="column">
                  <wp:posOffset>3038475</wp:posOffset>
                </wp:positionH>
                <wp:positionV relativeFrom="paragraph">
                  <wp:posOffset>126365</wp:posOffset>
                </wp:positionV>
                <wp:extent cx="2902585" cy="8763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58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21BC8" w14:textId="77777777" w:rsidR="004B0FF5" w:rsidRDefault="004B0FF5" w:rsidP="004B0FF5">
                            <w:pPr>
                              <w:spacing w:after="0" w:line="240" w:lineRule="auto"/>
                              <w:ind w:right="288"/>
                              <w:rPr>
                                <w:rFonts w:ascii="Arial Narrow" w:hAnsi="Arial Narrow"/>
                                <w:szCs w:val="20"/>
                              </w:rPr>
                            </w:pPr>
                          </w:p>
                          <w:p w14:paraId="53E21BC9" w14:textId="77777777" w:rsidR="004B0FF5" w:rsidRPr="00AF5094" w:rsidRDefault="004B0FF5" w:rsidP="004B0FF5">
                            <w:pPr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right="288"/>
                              <w:rPr>
                                <w:rFonts w:ascii="Arial Narrow" w:hAnsi="Arial Narrow"/>
                                <w:szCs w:val="20"/>
                              </w:rPr>
                            </w:pPr>
                            <w:r w:rsidRPr="00AF5094">
                              <w:rPr>
                                <w:rFonts w:ascii="Arial Narrow" w:hAnsi="Arial Narrow"/>
                                <w:szCs w:val="20"/>
                              </w:rPr>
                              <w:t>Network Security Fundamental</w:t>
                            </w:r>
                          </w:p>
                          <w:p w14:paraId="53E21BCA" w14:textId="77777777" w:rsidR="004B0FF5" w:rsidRPr="00AF5094" w:rsidRDefault="004B0FF5" w:rsidP="004B0FF5">
                            <w:pPr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ind w:right="288"/>
                              <w:rPr>
                                <w:rFonts w:ascii="Arial Narrow" w:hAnsi="Arial Narrow"/>
                                <w:szCs w:val="20"/>
                              </w:rPr>
                            </w:pPr>
                            <w:r w:rsidRPr="00AF5094">
                              <w:rPr>
                                <w:rFonts w:ascii="Arial Narrow" w:hAnsi="Arial Narrow"/>
                                <w:szCs w:val="20"/>
                              </w:rPr>
                              <w:t>Network Routing</w:t>
                            </w:r>
                          </w:p>
                          <w:p w14:paraId="53E21BCB" w14:textId="77777777" w:rsidR="004B0FF5" w:rsidRDefault="004B0FF5" w:rsidP="004B0F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E21BC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9.25pt;margin-top:9.95pt;width:228.5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ZBggIAAA8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" stroked="f">
                <v:textbox>
                  <w:txbxContent>
                    <w:p w14:paraId="53E21BC8" w14:textId="77777777" w:rsidR="004B0FF5" w:rsidRDefault="004B0FF5" w:rsidP="004B0FF5">
                      <w:pPr>
                        <w:spacing w:after="0" w:line="240" w:lineRule="auto"/>
                        <w:ind w:right="288"/>
                        <w:rPr>
                          <w:rFonts w:ascii="Arial Narrow" w:hAnsi="Arial Narrow"/>
                          <w:szCs w:val="20"/>
                        </w:rPr>
                      </w:pPr>
                    </w:p>
                    <w:p w14:paraId="53E21BC9" w14:textId="77777777" w:rsidR="004B0FF5" w:rsidRPr="00AF5094" w:rsidRDefault="004B0FF5" w:rsidP="004B0FF5">
                      <w:pPr>
                        <w:numPr>
                          <w:ilvl w:val="0"/>
                          <w:numId w:val="25"/>
                        </w:numPr>
                        <w:spacing w:after="0" w:line="240" w:lineRule="auto"/>
                        <w:ind w:right="288"/>
                        <w:rPr>
                          <w:rFonts w:ascii="Arial Narrow" w:hAnsi="Arial Narrow"/>
                          <w:szCs w:val="20"/>
                        </w:rPr>
                      </w:pPr>
                      <w:r w:rsidRPr="00AF5094">
                        <w:rPr>
                          <w:rFonts w:ascii="Arial Narrow" w:hAnsi="Arial Narrow"/>
                          <w:szCs w:val="20"/>
                        </w:rPr>
                        <w:t>Network Security Fundamental</w:t>
                      </w:r>
                    </w:p>
                    <w:p w14:paraId="53E21BCA" w14:textId="77777777" w:rsidR="004B0FF5" w:rsidRPr="00AF5094" w:rsidRDefault="004B0FF5" w:rsidP="004B0FF5">
                      <w:pPr>
                        <w:numPr>
                          <w:ilvl w:val="0"/>
                          <w:numId w:val="25"/>
                        </w:numPr>
                        <w:spacing w:after="0" w:line="240" w:lineRule="auto"/>
                        <w:ind w:right="288"/>
                        <w:rPr>
                          <w:rFonts w:ascii="Arial Narrow" w:hAnsi="Arial Narrow"/>
                          <w:szCs w:val="20"/>
                        </w:rPr>
                      </w:pPr>
                      <w:r w:rsidRPr="00AF5094">
                        <w:rPr>
                          <w:rFonts w:ascii="Arial Narrow" w:hAnsi="Arial Narrow"/>
                          <w:szCs w:val="20"/>
                        </w:rPr>
                        <w:t>Network Routing</w:t>
                      </w:r>
                    </w:p>
                    <w:p w14:paraId="53E21BCB" w14:textId="77777777" w:rsidR="004B0FF5" w:rsidRDefault="004B0FF5" w:rsidP="004B0FF5"/>
                  </w:txbxContent>
                </v:textbox>
              </v:shape>
            </w:pict>
          </mc:Fallback>
        </mc:AlternateContent>
      </w:r>
      <w:r w:rsidRPr="004B0FF5">
        <w:rPr>
          <w:rFonts w:ascii="Arial Narrow" w:hAnsi="Arial Narrow"/>
          <w:b/>
          <w:sz w:val="24"/>
          <w:szCs w:val="24"/>
        </w:rPr>
        <w:t>Relevant Classes:</w:t>
      </w:r>
    </w:p>
    <w:p w14:paraId="53E21B98" w14:textId="77777777" w:rsidR="004B0FF5" w:rsidRPr="004B0FF5" w:rsidRDefault="004B0FF5" w:rsidP="004B0FF5">
      <w:pPr>
        <w:numPr>
          <w:ilvl w:val="0"/>
          <w:numId w:val="24"/>
        </w:numPr>
        <w:spacing w:after="0" w:line="240" w:lineRule="auto"/>
        <w:ind w:right="288"/>
        <w:rPr>
          <w:rFonts w:ascii="Arial Narrow" w:hAnsi="Arial Narrow"/>
          <w:sz w:val="24"/>
          <w:szCs w:val="24"/>
        </w:rPr>
      </w:pPr>
      <w:r w:rsidRPr="004B0FF5">
        <w:rPr>
          <w:rFonts w:ascii="Arial Narrow" w:hAnsi="Arial Narrow"/>
          <w:sz w:val="24"/>
          <w:szCs w:val="24"/>
        </w:rPr>
        <w:t>Network Operating Systems (client &amp; server)</w:t>
      </w:r>
    </w:p>
    <w:p w14:paraId="53E21B99" w14:textId="77777777" w:rsidR="004B0FF5" w:rsidRPr="004B0FF5" w:rsidRDefault="004B0FF5" w:rsidP="004B0FF5">
      <w:pPr>
        <w:numPr>
          <w:ilvl w:val="0"/>
          <w:numId w:val="24"/>
        </w:numPr>
        <w:spacing w:after="0" w:line="240" w:lineRule="auto"/>
        <w:ind w:right="288"/>
        <w:rPr>
          <w:rFonts w:ascii="Arial Narrow" w:hAnsi="Arial Narrow"/>
          <w:sz w:val="24"/>
          <w:szCs w:val="24"/>
        </w:rPr>
      </w:pPr>
      <w:r w:rsidRPr="004B0FF5">
        <w:rPr>
          <w:rFonts w:ascii="Arial Narrow" w:hAnsi="Arial Narrow"/>
          <w:sz w:val="24"/>
          <w:szCs w:val="24"/>
        </w:rPr>
        <w:t>Network Infrastructure</w:t>
      </w:r>
    </w:p>
    <w:p w14:paraId="53E21B9A" w14:textId="77777777" w:rsidR="004B0FF5" w:rsidRPr="004B0FF5" w:rsidRDefault="004B0FF5" w:rsidP="004B0FF5">
      <w:pPr>
        <w:numPr>
          <w:ilvl w:val="0"/>
          <w:numId w:val="24"/>
        </w:numPr>
        <w:spacing w:after="0" w:line="240" w:lineRule="auto"/>
        <w:ind w:right="288"/>
        <w:rPr>
          <w:rFonts w:ascii="Arial Narrow" w:hAnsi="Arial Narrow"/>
          <w:sz w:val="24"/>
          <w:szCs w:val="24"/>
        </w:rPr>
      </w:pPr>
      <w:r w:rsidRPr="004B0FF5">
        <w:rPr>
          <w:rFonts w:ascii="Arial Narrow" w:hAnsi="Arial Narrow"/>
          <w:sz w:val="24"/>
          <w:szCs w:val="24"/>
        </w:rPr>
        <w:t>Network Management</w:t>
      </w:r>
    </w:p>
    <w:p w14:paraId="53E21B9B" w14:textId="77777777" w:rsidR="00B95CE5" w:rsidRPr="004B0FF5" w:rsidRDefault="00B95CE5" w:rsidP="009F2E61">
      <w:pPr>
        <w:rPr>
          <w:rFonts w:eastAsia="Arial Unicode MS"/>
          <w:i/>
          <w:sz w:val="24"/>
          <w:szCs w:val="24"/>
        </w:rPr>
      </w:pPr>
    </w:p>
    <w:p w14:paraId="53E21B9C" w14:textId="77777777" w:rsidR="00B95CE5" w:rsidRPr="004B0FF5" w:rsidRDefault="00B95CE5" w:rsidP="009F2E61">
      <w:pPr>
        <w:rPr>
          <w:rFonts w:eastAsia="Arial Unicode MS"/>
          <w:i/>
          <w:sz w:val="24"/>
          <w:szCs w:val="24"/>
        </w:rPr>
      </w:pPr>
    </w:p>
    <w:p w14:paraId="1EBF1222" w14:textId="6C2ED15E" w:rsidR="00797E85" w:rsidRPr="004B0FF5" w:rsidRDefault="00797E85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kern w:val="28"/>
          <w:sz w:val="24"/>
          <w:szCs w:val="24"/>
        </w:rPr>
      </w:pPr>
    </w:p>
    <w:p w14:paraId="53E21BA3" w14:textId="77777777" w:rsidR="00521DE4" w:rsidRPr="004B0FF5" w:rsidRDefault="00074E58" w:rsidP="00074E58">
      <w:pPr>
        <w:pStyle w:val="Name"/>
        <w:shd w:val="clear" w:color="auto" w:fill="A6A6A6" w:themeFill="background1" w:themeFillShade="A6"/>
        <w:jc w:val="center"/>
        <w:rPr>
          <w:rFonts w:ascii="Arial Narrow" w:hAnsi="Arial Narrow"/>
          <w:b/>
          <w:smallCaps/>
          <w:color w:val="000000"/>
          <w:sz w:val="24"/>
          <w:szCs w:val="24"/>
        </w:rPr>
      </w:pPr>
      <w:r w:rsidRPr="004B0FF5">
        <w:rPr>
          <w:rFonts w:ascii="Arial Narrow" w:hAnsi="Arial Narrow"/>
          <w:b/>
          <w:smallCaps/>
          <w:color w:val="000000"/>
          <w:sz w:val="24"/>
          <w:szCs w:val="24"/>
        </w:rPr>
        <w:t>EXPERIENCE</w:t>
      </w:r>
      <w:r w:rsidR="00521DE4" w:rsidRPr="004B0FF5">
        <w:rPr>
          <w:rFonts w:ascii="Arial Narrow" w:hAnsi="Arial Narrow"/>
          <w:b/>
          <w:smallCaps/>
          <w:color w:val="000000"/>
          <w:sz w:val="24"/>
          <w:szCs w:val="24"/>
        </w:rPr>
        <w:t xml:space="preserve"> </w:t>
      </w:r>
    </w:p>
    <w:p w14:paraId="53E21BA4" w14:textId="4627EE2C" w:rsidR="00E769A3" w:rsidRDefault="00E769A3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3DECD383" w14:textId="77777777" w:rsidR="00921363" w:rsidRDefault="00921363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proofErr w:type="spellStart"/>
      <w:r>
        <w:rPr>
          <w:rFonts w:ascii="Arial Narrow" w:hAnsi="Arial Narrow"/>
          <w:b/>
          <w:kern w:val="28"/>
          <w:sz w:val="24"/>
          <w:szCs w:val="24"/>
        </w:rPr>
        <w:t>SmartSource</w:t>
      </w:r>
      <w:proofErr w:type="spellEnd"/>
      <w:r>
        <w:rPr>
          <w:rFonts w:ascii="Arial Narrow" w:hAnsi="Arial Narrow"/>
          <w:b/>
          <w:kern w:val="28"/>
          <w:sz w:val="24"/>
          <w:szCs w:val="24"/>
        </w:rPr>
        <w:t>, Inc.</w:t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</w:r>
      <w:r>
        <w:rPr>
          <w:rFonts w:ascii="Arial Narrow" w:hAnsi="Arial Narrow"/>
          <w:b/>
          <w:kern w:val="28"/>
          <w:sz w:val="24"/>
          <w:szCs w:val="24"/>
        </w:rPr>
        <w:tab/>
        <w:t xml:space="preserve">                                                </w:t>
      </w:r>
      <w:r>
        <w:rPr>
          <w:rFonts w:ascii="Arial Narrow" w:hAnsi="Arial Narrow"/>
          <w:kern w:val="28"/>
          <w:sz w:val="24"/>
          <w:szCs w:val="24"/>
        </w:rPr>
        <w:t>St. Charles, IL                                                          10/2016-Present</w:t>
      </w:r>
    </w:p>
    <w:p w14:paraId="4094AC5C" w14:textId="77777777" w:rsidR="00921363" w:rsidRDefault="00921363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>
        <w:rPr>
          <w:rFonts w:ascii="Arial Narrow" w:hAnsi="Arial Narrow"/>
          <w:kern w:val="28"/>
          <w:sz w:val="24"/>
          <w:szCs w:val="24"/>
        </w:rPr>
        <w:t>Senior Network Consultant</w:t>
      </w:r>
    </w:p>
    <w:p w14:paraId="304AAE0B" w14:textId="77777777" w:rsidR="00921363" w:rsidRDefault="00921363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>
        <w:rPr>
          <w:rFonts w:ascii="Arial Narrow" w:hAnsi="Arial Narrow"/>
          <w:kern w:val="28"/>
          <w:sz w:val="24"/>
          <w:szCs w:val="24"/>
        </w:rPr>
        <w:t>First Citizens Bank</w:t>
      </w:r>
    </w:p>
    <w:p w14:paraId="740AB3EE" w14:textId="77777777" w:rsidR="00921363" w:rsidRDefault="00921363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kern w:val="28"/>
          <w:sz w:val="24"/>
          <w:szCs w:val="24"/>
        </w:rPr>
      </w:pPr>
    </w:p>
    <w:p w14:paraId="04E8EC53" w14:textId="1DAE5796" w:rsidR="00921363" w:rsidRPr="00C74F4F" w:rsidRDefault="00921363" w:rsidP="00921363">
      <w:pPr>
        <w:pStyle w:val="ListParagraph"/>
        <w:widowControl w:val="0"/>
        <w:numPr>
          <w:ilvl w:val="0"/>
          <w:numId w:val="27"/>
        </w:numPr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  <w:r>
        <w:rPr>
          <w:rFonts w:ascii="Arial Narrow" w:hAnsi="Arial Narrow"/>
          <w:kern w:val="28"/>
          <w:sz w:val="24"/>
          <w:szCs w:val="24"/>
        </w:rPr>
        <w:t xml:space="preserve">Provide all related services </w:t>
      </w:r>
      <w:r w:rsidR="00C74F4F">
        <w:rPr>
          <w:rFonts w:ascii="Arial Narrow" w:hAnsi="Arial Narrow"/>
          <w:kern w:val="28"/>
          <w:sz w:val="24"/>
          <w:szCs w:val="24"/>
        </w:rPr>
        <w:t>for the insulation of Cisco routers and switches.</w:t>
      </w:r>
    </w:p>
    <w:p w14:paraId="4462D52E" w14:textId="304F0C37" w:rsidR="00C74F4F" w:rsidRDefault="00C74F4F" w:rsidP="00921363">
      <w:pPr>
        <w:pStyle w:val="ListParagraph"/>
        <w:widowControl w:val="0"/>
        <w:numPr>
          <w:ilvl w:val="0"/>
          <w:numId w:val="27"/>
        </w:numPr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 w:rsidRPr="00C74F4F">
        <w:rPr>
          <w:rFonts w:ascii="Arial Narrow" w:hAnsi="Arial Narrow"/>
          <w:kern w:val="28"/>
          <w:sz w:val="24"/>
          <w:szCs w:val="24"/>
        </w:rPr>
        <w:t>Assist with the connection of a new or existing circuit to the new router</w:t>
      </w:r>
    </w:p>
    <w:p w14:paraId="7476B77C" w14:textId="77777777" w:rsidR="00C74F4F" w:rsidRPr="00C74F4F" w:rsidRDefault="00C74F4F" w:rsidP="00C74F4F">
      <w:pPr>
        <w:pStyle w:val="ListParagraph"/>
        <w:widowControl w:val="0"/>
        <w:numPr>
          <w:ilvl w:val="0"/>
          <w:numId w:val="27"/>
        </w:numPr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 w:rsidRPr="00C74F4F">
        <w:rPr>
          <w:rFonts w:ascii="Arial Narrow" w:hAnsi="Arial Narrow"/>
          <w:kern w:val="28"/>
          <w:sz w:val="24"/>
          <w:szCs w:val="24"/>
        </w:rPr>
        <w:t>Assist with tasks as needed and directed by First Citizens Support team to successfully install and test the circuit, router, and switches.</w:t>
      </w:r>
    </w:p>
    <w:p w14:paraId="639461D6" w14:textId="16674BE0" w:rsidR="00C74F4F" w:rsidRPr="00C74F4F" w:rsidRDefault="00C74F4F" w:rsidP="00921363">
      <w:pPr>
        <w:pStyle w:val="ListParagraph"/>
        <w:widowControl w:val="0"/>
        <w:numPr>
          <w:ilvl w:val="0"/>
          <w:numId w:val="27"/>
        </w:numPr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>
        <w:rPr>
          <w:rFonts w:ascii="Arial Narrow" w:hAnsi="Arial Narrow"/>
          <w:kern w:val="28"/>
          <w:sz w:val="24"/>
          <w:szCs w:val="24"/>
        </w:rPr>
        <w:t xml:space="preserve">Assist with installation and configuration of Cisco VoIP </w:t>
      </w:r>
    </w:p>
    <w:p w14:paraId="45DCE41C" w14:textId="77777777" w:rsidR="00921363" w:rsidRDefault="00921363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60DE5495" w14:textId="77777777" w:rsidR="00425EF8" w:rsidRDefault="00425EF8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0ED0C20B" w14:textId="77777777" w:rsidR="00425EF8" w:rsidRDefault="00425EF8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53E21BA5" w14:textId="4C5FB5DD" w:rsidR="006C36E1" w:rsidRDefault="00272434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>
        <w:rPr>
          <w:rFonts w:ascii="Arial Narrow" w:hAnsi="Arial Narrow"/>
          <w:b/>
          <w:kern w:val="28"/>
          <w:sz w:val="24"/>
          <w:szCs w:val="24"/>
        </w:rPr>
        <w:t xml:space="preserve">Alphanumeric Systems, Inc.                                   </w:t>
      </w:r>
      <w:r>
        <w:rPr>
          <w:rFonts w:ascii="Arial Narrow" w:hAnsi="Arial Narrow"/>
          <w:kern w:val="28"/>
          <w:sz w:val="24"/>
          <w:szCs w:val="24"/>
        </w:rPr>
        <w:t xml:space="preserve">Raleigh, NC                                                  </w:t>
      </w:r>
      <w:r w:rsidR="001A74FA">
        <w:rPr>
          <w:rFonts w:ascii="Arial Narrow" w:hAnsi="Arial Narrow"/>
          <w:kern w:val="28"/>
          <w:sz w:val="24"/>
          <w:szCs w:val="24"/>
        </w:rPr>
        <w:t xml:space="preserve">            9/2015-10/2016</w:t>
      </w:r>
    </w:p>
    <w:p w14:paraId="582B41DE" w14:textId="59030D89" w:rsidR="00797E85" w:rsidRDefault="00C65E0B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i/>
          <w:kern w:val="28"/>
          <w:sz w:val="24"/>
          <w:szCs w:val="24"/>
        </w:rPr>
      </w:pPr>
      <w:r>
        <w:rPr>
          <w:rFonts w:ascii="Arial Narrow" w:hAnsi="Arial Narrow"/>
          <w:i/>
          <w:kern w:val="28"/>
          <w:sz w:val="24"/>
          <w:szCs w:val="24"/>
        </w:rPr>
        <w:t>Desktop Support Specialist ASI EUS Contractor</w:t>
      </w:r>
    </w:p>
    <w:p w14:paraId="652B391A" w14:textId="4A513B20" w:rsidR="004C5D3B" w:rsidRDefault="004C5D3B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i/>
          <w:kern w:val="28"/>
          <w:sz w:val="24"/>
          <w:szCs w:val="24"/>
        </w:rPr>
      </w:pPr>
      <w:r>
        <w:rPr>
          <w:rFonts w:ascii="Arial Narrow" w:hAnsi="Arial Narrow"/>
          <w:i/>
          <w:kern w:val="28"/>
          <w:sz w:val="24"/>
          <w:szCs w:val="24"/>
        </w:rPr>
        <w:t>Caldwell Memorial</w:t>
      </w:r>
      <w:r w:rsidR="00D47C8B">
        <w:rPr>
          <w:rFonts w:ascii="Arial Narrow" w:hAnsi="Arial Narrow"/>
          <w:i/>
          <w:kern w:val="28"/>
          <w:sz w:val="24"/>
          <w:szCs w:val="24"/>
        </w:rPr>
        <w:t xml:space="preserve"> Hospital</w:t>
      </w:r>
      <w:r>
        <w:rPr>
          <w:rFonts w:ascii="Arial Narrow" w:hAnsi="Arial Narrow"/>
          <w:i/>
          <w:kern w:val="28"/>
          <w:sz w:val="24"/>
          <w:szCs w:val="24"/>
        </w:rPr>
        <w:t xml:space="preserve"> and UNC REX </w:t>
      </w:r>
      <w:r w:rsidR="00D47C8B">
        <w:rPr>
          <w:rFonts w:ascii="Arial Narrow" w:hAnsi="Arial Narrow"/>
          <w:i/>
          <w:kern w:val="28"/>
          <w:sz w:val="24"/>
          <w:szCs w:val="24"/>
        </w:rPr>
        <w:t>Hospital</w:t>
      </w:r>
    </w:p>
    <w:p w14:paraId="199BEEBF" w14:textId="57A7B72E" w:rsidR="004E277F" w:rsidRPr="00C65E0B" w:rsidRDefault="00C65E0B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i/>
          <w:kern w:val="28"/>
          <w:sz w:val="24"/>
          <w:szCs w:val="24"/>
        </w:rPr>
      </w:pPr>
      <w:r>
        <w:rPr>
          <w:rFonts w:ascii="Arial Narrow" w:hAnsi="Arial Narrow"/>
          <w:i/>
          <w:kern w:val="28"/>
          <w:sz w:val="24"/>
          <w:szCs w:val="24"/>
        </w:rPr>
        <w:t xml:space="preserve"> </w:t>
      </w:r>
    </w:p>
    <w:p w14:paraId="51589CA4" w14:textId="25FD9F68" w:rsidR="004E277F" w:rsidRDefault="004E277F" w:rsidP="004E277F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 w:rsidRPr="004B0FF5">
        <w:rPr>
          <w:rFonts w:ascii="Arial Narrow" w:eastAsia="Arial Unicode MS" w:hAnsi="Arial Narrow"/>
        </w:rPr>
        <w:t xml:space="preserve">Provide excellent customer service to internal and external clients by identifying root/cause, trouble shoot and resolve hardware, and software network-related problems.  </w:t>
      </w:r>
    </w:p>
    <w:p w14:paraId="0DD91F11" w14:textId="0281B9E2" w:rsidR="00E33BE8" w:rsidRDefault="00E33BE8" w:rsidP="004E277F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>
        <w:rPr>
          <w:rFonts w:ascii="Arial Narrow" w:eastAsia="Arial Unicode MS" w:hAnsi="Arial Narrow"/>
        </w:rPr>
        <w:t>Worked has Desktop Lead and Trained level 1 and level 2 EUS, handle all emails and calls from internal and external sources.</w:t>
      </w:r>
    </w:p>
    <w:p w14:paraId="7868739C" w14:textId="77777777" w:rsidR="003E4B01" w:rsidRDefault="003E4B01" w:rsidP="004E277F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>
        <w:rPr>
          <w:rFonts w:ascii="Arial Narrow" w:eastAsia="Arial Unicode MS" w:hAnsi="Arial Narrow"/>
        </w:rPr>
        <w:t>Ensured that team and management where made aware of trends in IT situations</w:t>
      </w:r>
    </w:p>
    <w:p w14:paraId="45C4CF6B" w14:textId="5AAF4DDD" w:rsidR="003E4B01" w:rsidRPr="004B0FF5" w:rsidRDefault="003E4B01" w:rsidP="004E277F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>
        <w:rPr>
          <w:rFonts w:ascii="Arial Narrow" w:eastAsia="Arial Unicode MS" w:hAnsi="Arial Narrow"/>
        </w:rPr>
        <w:t xml:space="preserve">Logged calls in HEAT and ensured unresolved calls where escalated to the correct team.  </w:t>
      </w:r>
    </w:p>
    <w:p w14:paraId="4F7E31C5" w14:textId="65D3EF59" w:rsidR="004E277F" w:rsidRDefault="004E277F" w:rsidP="004E277F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 w:rsidRPr="004B0FF5">
        <w:rPr>
          <w:rFonts w:ascii="Arial Narrow" w:eastAsia="Arial Unicode MS" w:hAnsi="Arial Narrow"/>
        </w:rPr>
        <w:t>Worked well in the team environment to resolve connectivity issues and provided end user support for external clients.</w:t>
      </w:r>
    </w:p>
    <w:p w14:paraId="0E922498" w14:textId="3C9300B1" w:rsidR="004E277F" w:rsidRDefault="004E277F" w:rsidP="004E277F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 w:rsidRPr="004B0FF5">
        <w:rPr>
          <w:rFonts w:ascii="Arial Narrow" w:eastAsia="Arial Unicode MS" w:hAnsi="Arial Narrow"/>
        </w:rPr>
        <w:t>Configured and installed Wi</w:t>
      </w:r>
      <w:r>
        <w:rPr>
          <w:rFonts w:ascii="Arial Narrow" w:eastAsia="Arial Unicode MS" w:hAnsi="Arial Narrow"/>
        </w:rPr>
        <w:t>ndows workstations</w:t>
      </w:r>
      <w:r w:rsidRPr="004B0FF5">
        <w:rPr>
          <w:rFonts w:ascii="Arial Narrow" w:eastAsia="Arial Unicode MS" w:hAnsi="Arial Narrow"/>
        </w:rPr>
        <w:t xml:space="preserve"> operating systems in response to the demands of a complex network design</w:t>
      </w:r>
    </w:p>
    <w:p w14:paraId="6E8E648F" w14:textId="751B2203" w:rsidR="004E277F" w:rsidRPr="004B0FF5" w:rsidRDefault="004E277F" w:rsidP="004E277F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 w:rsidRPr="004B0FF5">
        <w:rPr>
          <w:rFonts w:ascii="Arial Narrow" w:eastAsia="Arial Unicode MS" w:hAnsi="Arial Narrow"/>
        </w:rPr>
        <w:t>Re-images computers, performs data migrations and restorations, and conduct remote problem solving as needed</w:t>
      </w:r>
    </w:p>
    <w:p w14:paraId="0B317DC6" w14:textId="77777777" w:rsidR="00272434" w:rsidRPr="004B0FF5" w:rsidRDefault="00272434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13E4A807" w14:textId="77777777" w:rsidR="00425EF8" w:rsidRDefault="00425EF8" w:rsidP="00BF392E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3ED4883B" w14:textId="77777777" w:rsidR="00425EF8" w:rsidRDefault="00425EF8" w:rsidP="00BF392E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11FDBFFE" w14:textId="77777777" w:rsidR="00425EF8" w:rsidRDefault="00425EF8" w:rsidP="00BF392E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53E21BA6" w14:textId="79B0E2E7" w:rsidR="00BF392E" w:rsidRPr="004B0FF5" w:rsidRDefault="00BF392E" w:rsidP="00BF392E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b/>
          <w:kern w:val="28"/>
          <w:sz w:val="24"/>
          <w:szCs w:val="24"/>
        </w:rPr>
        <w:t xml:space="preserve">S &amp; L Computer Solutions </w:t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  <w:t xml:space="preserve">                Statesville, NC</w:t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  <w:t xml:space="preserve">                                 </w:t>
      </w:r>
      <w:r w:rsidR="00272434">
        <w:rPr>
          <w:rFonts w:ascii="Arial Narrow" w:hAnsi="Arial Narrow"/>
          <w:kern w:val="28"/>
          <w:sz w:val="24"/>
          <w:szCs w:val="24"/>
        </w:rPr>
        <w:t xml:space="preserve">                  3/1999-9/2015</w:t>
      </w:r>
      <w:r w:rsidRPr="004B0FF5">
        <w:rPr>
          <w:rFonts w:ascii="Arial Narrow" w:hAnsi="Arial Narrow"/>
          <w:kern w:val="28"/>
          <w:sz w:val="24"/>
          <w:szCs w:val="24"/>
        </w:rPr>
        <w:t xml:space="preserve">     </w:t>
      </w:r>
    </w:p>
    <w:p w14:paraId="53E21BA7" w14:textId="77777777" w:rsidR="00BF392E" w:rsidRPr="004B0FF5" w:rsidRDefault="00BF392E" w:rsidP="00BF392E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 Narrow" w:hAnsi="Arial Narrow"/>
          <w:i/>
          <w:kern w:val="28"/>
          <w:sz w:val="24"/>
          <w:szCs w:val="24"/>
        </w:rPr>
      </w:pPr>
      <w:r w:rsidRPr="004B0FF5">
        <w:rPr>
          <w:rFonts w:ascii="Arial Narrow" w:hAnsi="Arial Narrow"/>
          <w:i/>
          <w:kern w:val="28"/>
          <w:sz w:val="24"/>
          <w:szCs w:val="24"/>
        </w:rPr>
        <w:t>Network Administrator</w:t>
      </w:r>
      <w:r w:rsidR="0044435D" w:rsidRPr="004B0FF5">
        <w:rPr>
          <w:rFonts w:ascii="Arial Narrow" w:hAnsi="Arial Narrow"/>
          <w:i/>
          <w:kern w:val="28"/>
          <w:sz w:val="24"/>
          <w:szCs w:val="24"/>
        </w:rPr>
        <w:t xml:space="preserve"> </w:t>
      </w:r>
    </w:p>
    <w:p w14:paraId="53E21BA8" w14:textId="77777777" w:rsidR="00BF392E" w:rsidRPr="004B0FF5" w:rsidRDefault="00BF392E" w:rsidP="00BF392E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 Narrow" w:hAnsi="Arial Narrow"/>
          <w:color w:val="000000" w:themeColor="text1"/>
          <w:kern w:val="28"/>
          <w:sz w:val="24"/>
          <w:szCs w:val="24"/>
        </w:rPr>
      </w:pPr>
    </w:p>
    <w:p w14:paraId="53E21BA9" w14:textId="77777777" w:rsidR="003E2384" w:rsidRPr="004B0FF5" w:rsidRDefault="00BF392E" w:rsidP="00BF392E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 w:rsidRPr="004B0FF5">
        <w:rPr>
          <w:rFonts w:ascii="Arial Narrow" w:hAnsi="Arial Narrow" w:cs="Arial Narrow"/>
          <w:color w:val="000000"/>
        </w:rPr>
        <w:t xml:space="preserve">Provide </w:t>
      </w:r>
      <w:r w:rsidRPr="004B0FF5">
        <w:rPr>
          <w:rFonts w:ascii="Arial Narrow" w:eastAsia="Arial Unicode MS" w:hAnsi="Arial Narrow"/>
        </w:rPr>
        <w:t xml:space="preserve">Network Design, Installation and Maintenance for offices and business in Statesville NC. </w:t>
      </w:r>
    </w:p>
    <w:p w14:paraId="53E21BAA" w14:textId="77777777" w:rsidR="003E2384" w:rsidRPr="004B0FF5" w:rsidRDefault="00BF392E" w:rsidP="00BF392E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 w:rsidRPr="004B0FF5">
        <w:rPr>
          <w:rFonts w:ascii="Arial Narrow" w:eastAsia="Arial Unicode MS" w:hAnsi="Arial Narrow"/>
        </w:rPr>
        <w:t xml:space="preserve">Troubleshoot connectivity for Rizzo’s in Statesville NC. Home </w:t>
      </w:r>
      <w:r w:rsidR="003E2384" w:rsidRPr="004B0FF5">
        <w:rPr>
          <w:rFonts w:ascii="Arial Narrow" w:eastAsia="Arial Unicode MS" w:hAnsi="Arial Narrow"/>
        </w:rPr>
        <w:t>networking</w:t>
      </w:r>
      <w:r w:rsidRPr="004B0FF5">
        <w:rPr>
          <w:rFonts w:ascii="Arial Narrow" w:eastAsia="Arial Unicode MS" w:hAnsi="Arial Narrow"/>
        </w:rPr>
        <w:t xml:space="preserve"> for general public.  </w:t>
      </w:r>
    </w:p>
    <w:p w14:paraId="53E21BAB" w14:textId="77777777" w:rsidR="003E2384" w:rsidRPr="004B0FF5" w:rsidRDefault="00BF392E" w:rsidP="00BF392E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 w:rsidRPr="004B0FF5">
        <w:rPr>
          <w:rFonts w:ascii="Arial Narrow" w:eastAsia="Arial Unicode MS" w:hAnsi="Arial Narrow"/>
        </w:rPr>
        <w:t>Provided hands-on user support by troubleshooting hardware and software problems, LAN, server and connectivity issues</w:t>
      </w:r>
      <w:r w:rsidR="003E2384" w:rsidRPr="004B0FF5">
        <w:rPr>
          <w:rFonts w:ascii="Arial Narrow" w:eastAsia="Arial Unicode MS" w:hAnsi="Arial Narrow"/>
        </w:rPr>
        <w:t>.</w:t>
      </w:r>
    </w:p>
    <w:p w14:paraId="53E21BAC" w14:textId="77777777" w:rsidR="003E2384" w:rsidRPr="004B0FF5" w:rsidRDefault="003E2384" w:rsidP="00BF392E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 w:rsidRPr="004B0FF5">
        <w:rPr>
          <w:rFonts w:ascii="Arial Narrow" w:eastAsia="Arial Unicode MS" w:hAnsi="Arial Narrow"/>
        </w:rPr>
        <w:t>Configure</w:t>
      </w:r>
      <w:r w:rsidR="00BF392E" w:rsidRPr="004B0FF5">
        <w:rPr>
          <w:rFonts w:ascii="Arial Narrow" w:eastAsia="Arial Unicode MS" w:hAnsi="Arial Narrow"/>
        </w:rPr>
        <w:t xml:space="preserve"> workstations for new users and upgrades existing equipment and software, set up and maintain </w:t>
      </w:r>
      <w:r w:rsidRPr="004B0FF5">
        <w:rPr>
          <w:rFonts w:ascii="Arial Narrow" w:eastAsia="Arial Unicode MS" w:hAnsi="Arial Narrow"/>
        </w:rPr>
        <w:t>network and</w:t>
      </w:r>
      <w:r w:rsidR="00BF392E" w:rsidRPr="004B0FF5">
        <w:rPr>
          <w:rFonts w:ascii="Arial Narrow" w:eastAsia="Arial Unicode MS" w:hAnsi="Arial Narrow"/>
        </w:rPr>
        <w:t xml:space="preserve"> telecommunication systems</w:t>
      </w:r>
      <w:r w:rsidRPr="004B0FF5">
        <w:rPr>
          <w:rFonts w:ascii="Arial Narrow" w:eastAsia="Arial Unicode MS" w:hAnsi="Arial Narrow"/>
        </w:rPr>
        <w:t>.</w:t>
      </w:r>
    </w:p>
    <w:p w14:paraId="53E21BAD" w14:textId="77777777" w:rsidR="00BF392E" w:rsidRPr="004B0FF5" w:rsidRDefault="00BF392E" w:rsidP="00BF392E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 w:rsidRPr="004B0FF5">
        <w:rPr>
          <w:rFonts w:ascii="Arial Narrow" w:eastAsia="Arial Unicode MS" w:hAnsi="Arial Narrow"/>
        </w:rPr>
        <w:t xml:space="preserve"> </w:t>
      </w:r>
      <w:r w:rsidR="003E2384" w:rsidRPr="004B0FF5">
        <w:rPr>
          <w:rFonts w:ascii="Arial Narrow" w:eastAsia="Arial Unicode MS" w:hAnsi="Arial Narrow"/>
        </w:rPr>
        <w:t>Re-images</w:t>
      </w:r>
      <w:r w:rsidRPr="004B0FF5">
        <w:rPr>
          <w:rFonts w:ascii="Arial Narrow" w:eastAsia="Arial Unicode MS" w:hAnsi="Arial Narrow"/>
        </w:rPr>
        <w:t xml:space="preserve"> computers, performs data migrations and restorations, and conduct remote problem solving as needed for a customer base of more than 100 customers at any given time over a period of sixteen years.</w:t>
      </w:r>
    </w:p>
    <w:p w14:paraId="53E21BAE" w14:textId="77777777" w:rsidR="003E2384" w:rsidRPr="004B0FF5" w:rsidRDefault="003E2384" w:rsidP="003E238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53E21BAF" w14:textId="77777777" w:rsidR="00553731" w:rsidRPr="004B0FF5" w:rsidRDefault="00553731" w:rsidP="003E238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135EE7EF" w14:textId="77777777" w:rsidR="00425EF8" w:rsidRDefault="00425EF8" w:rsidP="003E238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4F83E174" w14:textId="77777777" w:rsidR="00425EF8" w:rsidRDefault="00425EF8" w:rsidP="003E238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1CC684CA" w14:textId="77777777" w:rsidR="00425EF8" w:rsidRDefault="00425EF8" w:rsidP="003E238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7F7833BE" w14:textId="77777777" w:rsidR="00425EF8" w:rsidRDefault="00425EF8" w:rsidP="003E238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0214F7F5" w14:textId="77777777" w:rsidR="00425EF8" w:rsidRDefault="00425EF8" w:rsidP="003E238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387747A9" w14:textId="77777777" w:rsidR="00425EF8" w:rsidRDefault="00425EF8" w:rsidP="003E238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7E020681" w14:textId="77777777" w:rsidR="00425EF8" w:rsidRDefault="00425EF8" w:rsidP="003E238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291DC42F" w14:textId="77777777" w:rsidR="00425EF8" w:rsidRDefault="00425EF8" w:rsidP="003E238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627184E5" w14:textId="77777777" w:rsidR="00425EF8" w:rsidRDefault="00425EF8" w:rsidP="003E238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53E21BB0" w14:textId="75FC12FE" w:rsidR="003E2384" w:rsidRPr="004B0FF5" w:rsidRDefault="003E2384" w:rsidP="003E238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r w:rsidRPr="004B0FF5">
        <w:rPr>
          <w:rFonts w:ascii="Arial Narrow" w:hAnsi="Arial Narrow"/>
          <w:b/>
          <w:kern w:val="28"/>
          <w:sz w:val="24"/>
          <w:szCs w:val="24"/>
        </w:rPr>
        <w:t xml:space="preserve">Career Match Solutions       </w:t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="00634890">
        <w:rPr>
          <w:rFonts w:ascii="Arial Narrow" w:hAnsi="Arial Narrow"/>
          <w:kern w:val="28"/>
          <w:sz w:val="24"/>
          <w:szCs w:val="24"/>
        </w:rPr>
        <w:tab/>
      </w:r>
      <w:r w:rsidR="00634890">
        <w:rPr>
          <w:rFonts w:ascii="Arial Narrow" w:hAnsi="Arial Narrow"/>
          <w:kern w:val="28"/>
          <w:sz w:val="24"/>
          <w:szCs w:val="24"/>
        </w:rPr>
        <w:tab/>
      </w:r>
      <w:r w:rsidR="00634890">
        <w:rPr>
          <w:rFonts w:ascii="Arial Narrow" w:hAnsi="Arial Narrow"/>
          <w:kern w:val="28"/>
          <w:sz w:val="24"/>
          <w:szCs w:val="24"/>
        </w:rPr>
        <w:tab/>
      </w:r>
      <w:r w:rsidR="00634890">
        <w:rPr>
          <w:rFonts w:ascii="Arial Narrow" w:hAnsi="Arial Narrow"/>
          <w:kern w:val="28"/>
          <w:sz w:val="24"/>
          <w:szCs w:val="24"/>
        </w:rPr>
        <w:tab/>
      </w:r>
      <w:r w:rsidR="00634890">
        <w:rPr>
          <w:rFonts w:ascii="Arial Narrow" w:hAnsi="Arial Narrow"/>
          <w:kern w:val="28"/>
          <w:sz w:val="24"/>
          <w:szCs w:val="24"/>
        </w:rPr>
        <w:tab/>
      </w:r>
      <w:r w:rsidR="00634890">
        <w:rPr>
          <w:rFonts w:ascii="Arial Narrow" w:hAnsi="Arial Narrow"/>
          <w:kern w:val="28"/>
          <w:sz w:val="24"/>
          <w:szCs w:val="24"/>
        </w:rPr>
        <w:tab/>
      </w:r>
      <w:r w:rsidR="00634890">
        <w:rPr>
          <w:rFonts w:ascii="Arial Narrow" w:hAnsi="Arial Narrow"/>
          <w:kern w:val="28"/>
          <w:sz w:val="24"/>
          <w:szCs w:val="24"/>
        </w:rPr>
        <w:tab/>
      </w:r>
      <w:r w:rsidR="00634890">
        <w:rPr>
          <w:rFonts w:ascii="Arial Narrow" w:hAnsi="Arial Narrow"/>
          <w:kern w:val="28"/>
          <w:sz w:val="24"/>
          <w:szCs w:val="24"/>
        </w:rPr>
        <w:tab/>
        <w:t xml:space="preserve">                Tampa, FL</w:t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  <w:t xml:space="preserve">                                                   </w:t>
      </w:r>
      <w:r w:rsidR="00887586" w:rsidRPr="004B0FF5">
        <w:rPr>
          <w:rFonts w:ascii="Arial Narrow" w:hAnsi="Arial Narrow"/>
          <w:kern w:val="28"/>
          <w:sz w:val="24"/>
          <w:szCs w:val="24"/>
        </w:rPr>
        <w:t>9</w:t>
      </w:r>
      <w:r w:rsidRPr="004B0FF5">
        <w:rPr>
          <w:rFonts w:ascii="Arial Narrow" w:hAnsi="Arial Narrow"/>
          <w:kern w:val="28"/>
          <w:sz w:val="24"/>
          <w:szCs w:val="24"/>
        </w:rPr>
        <w:t>/</w:t>
      </w:r>
      <w:r w:rsidR="00887586" w:rsidRPr="004B0FF5">
        <w:rPr>
          <w:rFonts w:ascii="Arial Narrow" w:hAnsi="Arial Narrow"/>
          <w:kern w:val="28"/>
          <w:sz w:val="24"/>
          <w:szCs w:val="24"/>
        </w:rPr>
        <w:t>2014</w:t>
      </w:r>
      <w:r w:rsidRPr="004B0FF5">
        <w:rPr>
          <w:rFonts w:ascii="Arial Narrow" w:hAnsi="Arial Narrow"/>
          <w:kern w:val="28"/>
          <w:sz w:val="24"/>
          <w:szCs w:val="24"/>
        </w:rPr>
        <w:t>-</w:t>
      </w:r>
      <w:r w:rsidR="00887586" w:rsidRPr="004B0FF5">
        <w:rPr>
          <w:rFonts w:ascii="Arial Narrow" w:hAnsi="Arial Narrow"/>
          <w:kern w:val="28"/>
          <w:sz w:val="24"/>
          <w:szCs w:val="24"/>
        </w:rPr>
        <w:t>1/2015</w:t>
      </w:r>
      <w:r w:rsidRPr="004B0FF5">
        <w:rPr>
          <w:rFonts w:ascii="Arial Narrow" w:hAnsi="Arial Narrow"/>
          <w:kern w:val="28"/>
          <w:sz w:val="24"/>
          <w:szCs w:val="24"/>
        </w:rPr>
        <w:t xml:space="preserve">   </w:t>
      </w:r>
    </w:p>
    <w:p w14:paraId="53E21BB1" w14:textId="77777777" w:rsidR="003E2384" w:rsidRPr="004B0FF5" w:rsidRDefault="003E2384" w:rsidP="003E238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 Narrow" w:hAnsi="Arial Narrow"/>
          <w:i/>
          <w:kern w:val="28"/>
          <w:sz w:val="24"/>
          <w:szCs w:val="24"/>
        </w:rPr>
      </w:pPr>
      <w:r w:rsidRPr="004B0FF5">
        <w:rPr>
          <w:rFonts w:ascii="Arial Narrow" w:hAnsi="Arial Narrow"/>
          <w:i/>
          <w:kern w:val="28"/>
          <w:sz w:val="24"/>
          <w:szCs w:val="24"/>
        </w:rPr>
        <w:t xml:space="preserve">Network </w:t>
      </w:r>
      <w:r w:rsidR="00887586" w:rsidRPr="004B0FF5">
        <w:rPr>
          <w:rFonts w:ascii="Arial Narrow" w:hAnsi="Arial Narrow"/>
          <w:i/>
          <w:kern w:val="28"/>
          <w:sz w:val="24"/>
          <w:szCs w:val="24"/>
        </w:rPr>
        <w:t>Technician</w:t>
      </w:r>
    </w:p>
    <w:p w14:paraId="53E21BB2" w14:textId="77777777" w:rsidR="003E2384" w:rsidRPr="004B0FF5" w:rsidRDefault="00887586" w:rsidP="003E2384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 Narrow" w:hAnsi="Arial Narrow"/>
          <w:color w:val="000000" w:themeColor="text1"/>
          <w:kern w:val="28"/>
          <w:sz w:val="24"/>
          <w:szCs w:val="24"/>
        </w:rPr>
      </w:pPr>
      <w:r w:rsidRPr="004B0FF5">
        <w:rPr>
          <w:rFonts w:ascii="Arial Narrow" w:hAnsi="Arial Narrow"/>
          <w:color w:val="000000" w:themeColor="text1"/>
          <w:kern w:val="28"/>
          <w:sz w:val="24"/>
          <w:szCs w:val="24"/>
        </w:rPr>
        <w:t xml:space="preserve"> </w:t>
      </w:r>
    </w:p>
    <w:p w14:paraId="53E21BB3" w14:textId="77777777" w:rsidR="003F3892" w:rsidRPr="004B0FF5" w:rsidRDefault="00887586" w:rsidP="00887586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 w:rsidRPr="004B0FF5">
        <w:rPr>
          <w:rFonts w:ascii="Arial Narrow" w:eastAsia="Arial Unicode MS" w:hAnsi="Arial Narrow"/>
        </w:rPr>
        <w:t>Provide excellent customer service to internal and external clients by identifying root/cause, trouble shoot and resolve hard</w:t>
      </w:r>
      <w:r w:rsidR="003F3892" w:rsidRPr="004B0FF5">
        <w:rPr>
          <w:rFonts w:ascii="Arial Narrow" w:eastAsia="Arial Unicode MS" w:hAnsi="Arial Narrow"/>
        </w:rPr>
        <w:t xml:space="preserve">ware, and software network-related problems.  </w:t>
      </w:r>
    </w:p>
    <w:p w14:paraId="53E21BB4" w14:textId="77777777" w:rsidR="003F3892" w:rsidRPr="004B0FF5" w:rsidRDefault="003F3892" w:rsidP="00887586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 w:rsidRPr="004B0FF5">
        <w:rPr>
          <w:rFonts w:ascii="Arial Narrow" w:eastAsia="Arial Unicode MS" w:hAnsi="Arial Narrow"/>
        </w:rPr>
        <w:t>Worked well in the team environment to resolve connectivity issues and provided end user support for external clients.</w:t>
      </w:r>
    </w:p>
    <w:p w14:paraId="53E21BB5" w14:textId="77777777" w:rsidR="003F3892" w:rsidRPr="004B0FF5" w:rsidRDefault="003F3892" w:rsidP="00887586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 w:rsidRPr="004B0FF5">
        <w:rPr>
          <w:rFonts w:ascii="Arial Narrow" w:eastAsia="Arial Unicode MS" w:hAnsi="Arial Narrow"/>
        </w:rPr>
        <w:t>Configured and installed Windows workstations and Macintosh operating systems in response to the demands of a complex network design.</w:t>
      </w:r>
    </w:p>
    <w:p w14:paraId="53E21BB6" w14:textId="77777777" w:rsidR="00887586" w:rsidRPr="004B0FF5" w:rsidRDefault="003F3892" w:rsidP="00887586">
      <w:pPr>
        <w:pStyle w:val="western"/>
        <w:numPr>
          <w:ilvl w:val="0"/>
          <w:numId w:val="22"/>
        </w:numPr>
        <w:rPr>
          <w:rFonts w:ascii="Arial Narrow" w:eastAsia="Arial Unicode MS" w:hAnsi="Arial Narrow"/>
        </w:rPr>
      </w:pPr>
      <w:r w:rsidRPr="004B0FF5">
        <w:rPr>
          <w:rFonts w:ascii="Arial Narrow" w:eastAsia="Arial Unicode MS" w:hAnsi="Arial Narrow"/>
        </w:rPr>
        <w:t>Contributed to successes in u</w:t>
      </w:r>
      <w:r w:rsidR="00887586" w:rsidRPr="004B0FF5">
        <w:rPr>
          <w:rFonts w:ascii="Arial Narrow" w:eastAsia="Arial Unicode MS" w:hAnsi="Arial Narrow"/>
        </w:rPr>
        <w:t xml:space="preserve">pgrading approximately 6700 desktop computers and 480 laptops </w:t>
      </w:r>
      <w:r w:rsidRPr="004B0FF5">
        <w:rPr>
          <w:rFonts w:ascii="Arial Narrow" w:eastAsia="Arial Unicode MS" w:hAnsi="Arial Narrow"/>
        </w:rPr>
        <w:t>and replaced 7225 desk</w:t>
      </w:r>
      <w:r w:rsidR="00887586" w:rsidRPr="004B0FF5">
        <w:rPr>
          <w:rFonts w:ascii="Arial Narrow" w:eastAsia="Arial Unicode MS" w:hAnsi="Arial Narrow"/>
        </w:rPr>
        <w:t>top computers and 1800 laptops and migrated over 19700 users to Active Directory</w:t>
      </w:r>
      <w:r w:rsidRPr="004B0FF5">
        <w:rPr>
          <w:rFonts w:ascii="Arial Narrow" w:eastAsia="Arial Unicode MS" w:hAnsi="Arial Narrow"/>
        </w:rPr>
        <w:t>.</w:t>
      </w:r>
    </w:p>
    <w:p w14:paraId="53E21BB7" w14:textId="77777777" w:rsidR="00085F29" w:rsidRPr="004B0FF5" w:rsidRDefault="00085F29" w:rsidP="00085F29">
      <w:pPr>
        <w:pStyle w:val="western"/>
        <w:rPr>
          <w:rFonts w:ascii="Arial Narrow" w:eastAsia="Arial Unicode MS" w:hAnsi="Arial Narrow"/>
        </w:rPr>
      </w:pPr>
    </w:p>
    <w:p w14:paraId="2D2588B4" w14:textId="77777777" w:rsidR="00037E52" w:rsidRDefault="00037E52" w:rsidP="00085F29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eastAsia="Arial Unicode MS" w:hAnsi="Arial Narrow"/>
          <w:sz w:val="24"/>
          <w:szCs w:val="24"/>
        </w:rPr>
      </w:pPr>
    </w:p>
    <w:p w14:paraId="7BFB6EBB" w14:textId="77777777" w:rsidR="00425EF8" w:rsidRDefault="00425EF8" w:rsidP="00085F29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kern w:val="28"/>
          <w:sz w:val="24"/>
          <w:szCs w:val="24"/>
        </w:rPr>
      </w:pPr>
    </w:p>
    <w:p w14:paraId="53E21BB9" w14:textId="4EBB215B" w:rsidR="00085F29" w:rsidRPr="004B0FF5" w:rsidRDefault="00085F29" w:rsidP="00085F29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kern w:val="28"/>
          <w:sz w:val="24"/>
          <w:szCs w:val="24"/>
        </w:rPr>
      </w:pPr>
      <w:bookmarkStart w:id="0" w:name="_GoBack"/>
      <w:bookmarkEnd w:id="0"/>
      <w:r w:rsidRPr="004B0FF5">
        <w:rPr>
          <w:rFonts w:ascii="Arial Narrow" w:hAnsi="Arial Narrow"/>
          <w:b/>
          <w:kern w:val="28"/>
          <w:sz w:val="24"/>
          <w:szCs w:val="24"/>
        </w:rPr>
        <w:t>Computer Barn</w:t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  <w:t xml:space="preserve">                                       Harmony, NC</w:t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</w:r>
      <w:r w:rsidRPr="004B0FF5">
        <w:rPr>
          <w:rFonts w:ascii="Arial Narrow" w:hAnsi="Arial Narrow"/>
          <w:kern w:val="28"/>
          <w:sz w:val="24"/>
          <w:szCs w:val="24"/>
        </w:rPr>
        <w:tab/>
        <w:t xml:space="preserve">                                                 2/1998-2/2000   </w:t>
      </w:r>
    </w:p>
    <w:p w14:paraId="53E21BBA" w14:textId="77777777" w:rsidR="00085F29" w:rsidRPr="004B0FF5" w:rsidRDefault="00085F29" w:rsidP="00085F29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 Narrow" w:hAnsi="Arial Narrow"/>
          <w:i/>
          <w:kern w:val="28"/>
          <w:sz w:val="24"/>
          <w:szCs w:val="24"/>
        </w:rPr>
      </w:pPr>
      <w:r w:rsidRPr="004B0FF5">
        <w:rPr>
          <w:rFonts w:ascii="Arial Narrow" w:hAnsi="Arial Narrow"/>
          <w:i/>
          <w:kern w:val="28"/>
          <w:sz w:val="24"/>
          <w:szCs w:val="24"/>
        </w:rPr>
        <w:t>Field Technician</w:t>
      </w:r>
    </w:p>
    <w:p w14:paraId="53E21BBB" w14:textId="77777777" w:rsidR="00085F29" w:rsidRPr="004B0FF5" w:rsidRDefault="00085F29" w:rsidP="00085F29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 Narrow" w:hAnsi="Arial Narrow"/>
          <w:color w:val="000000" w:themeColor="text1"/>
          <w:kern w:val="28"/>
          <w:sz w:val="24"/>
          <w:szCs w:val="24"/>
        </w:rPr>
      </w:pPr>
      <w:r w:rsidRPr="004B0FF5">
        <w:rPr>
          <w:rFonts w:ascii="Arial Narrow" w:hAnsi="Arial Narrow"/>
          <w:color w:val="000000" w:themeColor="text1"/>
          <w:kern w:val="28"/>
          <w:sz w:val="24"/>
          <w:szCs w:val="24"/>
        </w:rPr>
        <w:t xml:space="preserve"> </w:t>
      </w:r>
    </w:p>
    <w:p w14:paraId="53E21BBC" w14:textId="77777777" w:rsidR="00085F29" w:rsidRPr="004B0FF5" w:rsidRDefault="00085F29" w:rsidP="00085F29">
      <w:pPr>
        <w:pStyle w:val="western"/>
        <w:numPr>
          <w:ilvl w:val="0"/>
          <w:numId w:val="22"/>
        </w:numPr>
        <w:rPr>
          <w:rFonts w:ascii="Arial Narrow" w:hAnsi="Arial Narrow"/>
          <w:color w:val="000000" w:themeColor="text1"/>
          <w:shd w:val="clear" w:color="auto" w:fill="FFFFFF"/>
        </w:rPr>
      </w:pPr>
      <w:r w:rsidRPr="004B0FF5">
        <w:rPr>
          <w:rFonts w:ascii="Arial Narrow" w:hAnsi="Arial Narrow" w:cs="Arial Narrow"/>
          <w:color w:val="000000"/>
        </w:rPr>
        <w:t xml:space="preserve">Provide excellent customer service in providing technical support for business and residential clients; install or fix both hardware and software. </w:t>
      </w:r>
    </w:p>
    <w:p w14:paraId="53E21BBD" w14:textId="77777777" w:rsidR="00085F29" w:rsidRPr="004B0FF5" w:rsidRDefault="00085F29" w:rsidP="00085F29">
      <w:pPr>
        <w:pStyle w:val="western"/>
        <w:numPr>
          <w:ilvl w:val="0"/>
          <w:numId w:val="22"/>
        </w:numPr>
        <w:rPr>
          <w:rFonts w:ascii="Arial Narrow" w:hAnsi="Arial Narrow"/>
          <w:color w:val="000000" w:themeColor="text1"/>
          <w:shd w:val="clear" w:color="auto" w:fill="FFFFFF"/>
        </w:rPr>
      </w:pPr>
      <w:r w:rsidRPr="004B0FF5">
        <w:rPr>
          <w:rFonts w:ascii="Arial Narrow" w:hAnsi="Arial Narrow" w:cs="Arial Narrow"/>
          <w:color w:val="000000"/>
        </w:rPr>
        <w:t>Provide expertise for IT infrastructure (e.g. servers, network), application infrastructure (e.g. SAP), and related services (e.g. Business Continuity) throughout the lifecycle of a deal in accordance with contractually established terms and conditions and established technical standards.</w:t>
      </w:r>
    </w:p>
    <w:p w14:paraId="53E21BBE" w14:textId="77777777" w:rsidR="00085F29" w:rsidRPr="004B0FF5" w:rsidRDefault="00085F29" w:rsidP="00085F29">
      <w:pPr>
        <w:pStyle w:val="western"/>
        <w:numPr>
          <w:ilvl w:val="0"/>
          <w:numId w:val="22"/>
        </w:numPr>
        <w:rPr>
          <w:rFonts w:ascii="Arial Narrow" w:hAnsi="Arial Narrow"/>
          <w:color w:val="000000" w:themeColor="text1"/>
          <w:shd w:val="clear" w:color="auto" w:fill="FFFFFF"/>
        </w:rPr>
      </w:pPr>
      <w:r w:rsidRPr="004B0FF5">
        <w:rPr>
          <w:rFonts w:ascii="Arial Narrow" w:hAnsi="Arial Narrow"/>
          <w:color w:val="000000" w:themeColor="text1"/>
          <w:shd w:val="clear" w:color="auto" w:fill="FFFFFF"/>
        </w:rPr>
        <w:t>Provides technical input, solutions, and recommendations to deal pursuit.</w:t>
      </w:r>
    </w:p>
    <w:p w14:paraId="53E21BBF" w14:textId="77777777" w:rsidR="00085F29" w:rsidRPr="004B0FF5" w:rsidRDefault="00085F29" w:rsidP="00085F29">
      <w:pPr>
        <w:pStyle w:val="western"/>
        <w:numPr>
          <w:ilvl w:val="0"/>
          <w:numId w:val="22"/>
        </w:numPr>
        <w:rPr>
          <w:rFonts w:ascii="Arial Narrow" w:hAnsi="Arial Narrow"/>
          <w:color w:val="000000" w:themeColor="text1"/>
          <w:shd w:val="clear" w:color="auto" w:fill="FFFFFF"/>
        </w:rPr>
      </w:pPr>
      <w:r w:rsidRPr="004B0FF5">
        <w:rPr>
          <w:rFonts w:ascii="Arial Narrow" w:hAnsi="Arial Narrow" w:cs="Arial Narrow"/>
          <w:color w:val="000000"/>
        </w:rPr>
        <w:t xml:space="preserve">Applies extensive knowledge of the job skills, company policies and procedures to complete complex, specialized assignments/tasks in creative and effective ways. </w:t>
      </w:r>
    </w:p>
    <w:p w14:paraId="53E21BC0" w14:textId="77777777" w:rsidR="00085F29" w:rsidRPr="004B0FF5" w:rsidRDefault="00085F29" w:rsidP="00085F29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 Narrow" w:hAnsi="Arial Narrow" w:cs="Arial Narrow"/>
          <w:color w:val="000000"/>
          <w:sz w:val="24"/>
          <w:szCs w:val="24"/>
        </w:rPr>
      </w:pPr>
      <w:r w:rsidRPr="004B0FF5">
        <w:rPr>
          <w:rFonts w:ascii="Arial Narrow" w:hAnsi="Arial Narrow" w:cs="Arial Narrow"/>
          <w:color w:val="000000"/>
          <w:sz w:val="24"/>
          <w:szCs w:val="24"/>
        </w:rPr>
        <w:t xml:space="preserve">Comprehensive understanding of the general/technical aspects of the job. </w:t>
      </w:r>
    </w:p>
    <w:p w14:paraId="53E21BC1" w14:textId="77777777" w:rsidR="00085F29" w:rsidRPr="004B0FF5" w:rsidRDefault="00085F29" w:rsidP="00085F29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 Narrow" w:hAnsi="Arial Narrow" w:cs="Arial Narrow"/>
          <w:color w:val="000000"/>
          <w:sz w:val="24"/>
          <w:szCs w:val="24"/>
        </w:rPr>
      </w:pPr>
      <w:r w:rsidRPr="004B0FF5">
        <w:rPr>
          <w:rFonts w:ascii="Arial Narrow" w:hAnsi="Arial Narrow" w:cs="Arial Narrow"/>
          <w:color w:val="000000"/>
          <w:sz w:val="24"/>
          <w:szCs w:val="24"/>
        </w:rPr>
        <w:t>Works on assignments that are complex in nature and require considerable judgment, initiative, and technical/specialized knowledge to resolve problems and/or develop recommended solutions.</w:t>
      </w:r>
    </w:p>
    <w:p w14:paraId="53E21BC2" w14:textId="77777777" w:rsidR="00085F29" w:rsidRPr="004B0FF5" w:rsidRDefault="00085F29" w:rsidP="00085F29">
      <w:pPr>
        <w:pStyle w:val="western"/>
        <w:rPr>
          <w:rFonts w:ascii="Arial Narrow" w:eastAsia="Arial Unicode MS" w:hAnsi="Arial Narrow"/>
        </w:rPr>
      </w:pPr>
    </w:p>
    <w:p w14:paraId="53E21BC3" w14:textId="77777777" w:rsidR="00085F29" w:rsidRPr="004B0FF5" w:rsidRDefault="00085F29" w:rsidP="00085F29">
      <w:pPr>
        <w:pStyle w:val="western"/>
        <w:rPr>
          <w:rFonts w:ascii="Arial Narrow" w:eastAsia="Arial Unicode MS" w:hAnsi="Arial Narrow"/>
        </w:rPr>
      </w:pPr>
    </w:p>
    <w:p w14:paraId="53E21BC4" w14:textId="77777777" w:rsidR="004B0FF5" w:rsidRPr="004B0FF5" w:rsidRDefault="004B0FF5" w:rsidP="00085F29">
      <w:pPr>
        <w:pStyle w:val="western"/>
        <w:rPr>
          <w:rFonts w:ascii="Arial Narrow" w:eastAsia="Arial Unicode MS" w:hAnsi="Arial Narrow"/>
        </w:rPr>
      </w:pPr>
    </w:p>
    <w:p w14:paraId="53E21BC5" w14:textId="77777777" w:rsidR="004B0FF5" w:rsidRPr="004B0FF5" w:rsidRDefault="004B0FF5" w:rsidP="004B0FF5">
      <w:pPr>
        <w:pStyle w:val="western"/>
        <w:ind w:left="2240"/>
        <w:rPr>
          <w:rFonts w:ascii="Arial Narrow" w:eastAsia="Arial Unicode MS" w:hAnsi="Arial Narrow"/>
          <w:b/>
        </w:rPr>
      </w:pPr>
      <w:r w:rsidRPr="004B0FF5">
        <w:rPr>
          <w:rFonts w:ascii="Arial Narrow" w:eastAsia="Arial Unicode MS" w:hAnsi="Arial Narrow"/>
          <w:b/>
        </w:rPr>
        <w:t xml:space="preserve">                  References Available Upon Request</w:t>
      </w:r>
    </w:p>
    <w:sectPr w:rsidR="004B0FF5" w:rsidRPr="004B0FF5" w:rsidSect="00D435E1">
      <w:pgSz w:w="12240" w:h="15840" w:code="1"/>
      <w:pgMar w:top="720" w:right="720" w:bottom="432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1916"/>
    <w:multiLevelType w:val="hybridMultilevel"/>
    <w:tmpl w:val="160C17E2"/>
    <w:lvl w:ilvl="0" w:tplc="04090001">
      <w:start w:val="1"/>
      <w:numFmt w:val="bullet"/>
      <w:lvlText w:val=""/>
      <w:lvlJc w:val="left"/>
      <w:pPr>
        <w:ind w:left="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</w:abstractNum>
  <w:abstractNum w:abstractNumId="1" w15:restartNumberingAfterBreak="0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96C9A"/>
    <w:multiLevelType w:val="hybridMultilevel"/>
    <w:tmpl w:val="2486A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B546E"/>
    <w:multiLevelType w:val="hybridMultilevel"/>
    <w:tmpl w:val="2996C502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4" w15:restartNumberingAfterBreak="0">
    <w:nsid w:val="27965898"/>
    <w:multiLevelType w:val="hybridMultilevel"/>
    <w:tmpl w:val="15F6D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C3C24D1"/>
    <w:multiLevelType w:val="hybridMultilevel"/>
    <w:tmpl w:val="46C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72F2B"/>
    <w:multiLevelType w:val="hybridMultilevel"/>
    <w:tmpl w:val="65B40ED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36772378"/>
    <w:multiLevelType w:val="hybridMultilevel"/>
    <w:tmpl w:val="FBFC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D725F"/>
    <w:multiLevelType w:val="hybridMultilevel"/>
    <w:tmpl w:val="0374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1C1E5E"/>
    <w:multiLevelType w:val="hybridMultilevel"/>
    <w:tmpl w:val="DB58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7709"/>
    <w:multiLevelType w:val="hybridMultilevel"/>
    <w:tmpl w:val="B370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64772"/>
    <w:multiLevelType w:val="hybridMultilevel"/>
    <w:tmpl w:val="966C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37587"/>
    <w:multiLevelType w:val="hybridMultilevel"/>
    <w:tmpl w:val="324C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358CC"/>
    <w:multiLevelType w:val="hybridMultilevel"/>
    <w:tmpl w:val="13B6B318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4" w15:restartNumberingAfterBreak="0">
    <w:nsid w:val="4CB177E0"/>
    <w:multiLevelType w:val="hybridMultilevel"/>
    <w:tmpl w:val="32E6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B38AC"/>
    <w:multiLevelType w:val="hybridMultilevel"/>
    <w:tmpl w:val="B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C7D5C"/>
    <w:multiLevelType w:val="multilevel"/>
    <w:tmpl w:val="1736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EB1AA4"/>
    <w:multiLevelType w:val="hybridMultilevel"/>
    <w:tmpl w:val="6472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B7AF2"/>
    <w:multiLevelType w:val="hybridMultilevel"/>
    <w:tmpl w:val="E514F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443EA"/>
    <w:multiLevelType w:val="hybridMultilevel"/>
    <w:tmpl w:val="6FC4243E"/>
    <w:lvl w:ilvl="0" w:tplc="0409000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20" w:hanging="360"/>
      </w:pPr>
      <w:rPr>
        <w:rFonts w:ascii="Wingdings" w:hAnsi="Wingdings" w:hint="default"/>
      </w:rPr>
    </w:lvl>
  </w:abstractNum>
  <w:abstractNum w:abstractNumId="20" w15:restartNumberingAfterBreak="0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1" w15:restartNumberingAfterBreak="0">
    <w:nsid w:val="5B7D208C"/>
    <w:multiLevelType w:val="hybridMultilevel"/>
    <w:tmpl w:val="9F7A7AE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2" w15:restartNumberingAfterBreak="0">
    <w:nsid w:val="5FC83D5A"/>
    <w:multiLevelType w:val="hybridMultilevel"/>
    <w:tmpl w:val="D4623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53D3B"/>
    <w:multiLevelType w:val="hybridMultilevel"/>
    <w:tmpl w:val="A2BC70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78F35DF0"/>
    <w:multiLevelType w:val="hybridMultilevel"/>
    <w:tmpl w:val="61A0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C6EFF"/>
    <w:multiLevelType w:val="hybridMultilevel"/>
    <w:tmpl w:val="45A407D6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6" w15:restartNumberingAfterBreak="0">
    <w:nsid w:val="7E223205"/>
    <w:multiLevelType w:val="hybridMultilevel"/>
    <w:tmpl w:val="8D3E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F5FD4"/>
    <w:multiLevelType w:val="hybridMultilevel"/>
    <w:tmpl w:val="0044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20"/>
  </w:num>
  <w:num w:numId="5">
    <w:abstractNumId w:val="21"/>
  </w:num>
  <w:num w:numId="6">
    <w:abstractNumId w:val="25"/>
  </w:num>
  <w:num w:numId="7">
    <w:abstractNumId w:val="8"/>
  </w:num>
  <w:num w:numId="8">
    <w:abstractNumId w:val="12"/>
  </w:num>
  <w:num w:numId="9">
    <w:abstractNumId w:val="14"/>
  </w:num>
  <w:num w:numId="10">
    <w:abstractNumId w:val="4"/>
  </w:num>
  <w:num w:numId="11">
    <w:abstractNumId w:val="15"/>
  </w:num>
  <w:num w:numId="12">
    <w:abstractNumId w:val="1"/>
  </w:num>
  <w:num w:numId="13">
    <w:abstractNumId w:val="10"/>
  </w:num>
  <w:num w:numId="14">
    <w:abstractNumId w:val="2"/>
  </w:num>
  <w:num w:numId="15">
    <w:abstractNumId w:val="18"/>
  </w:num>
  <w:num w:numId="16">
    <w:abstractNumId w:val="26"/>
  </w:num>
  <w:num w:numId="17">
    <w:abstractNumId w:val="24"/>
  </w:num>
  <w:num w:numId="18">
    <w:abstractNumId w:val="7"/>
  </w:num>
  <w:num w:numId="19">
    <w:abstractNumId w:val="11"/>
  </w:num>
  <w:num w:numId="20">
    <w:abstractNumId w:val="9"/>
  </w:num>
  <w:num w:numId="21">
    <w:abstractNumId w:val="23"/>
  </w:num>
  <w:num w:numId="22">
    <w:abstractNumId w:val="6"/>
  </w:num>
  <w:num w:numId="23">
    <w:abstractNumId w:val="17"/>
  </w:num>
  <w:num w:numId="24">
    <w:abstractNumId w:val="27"/>
  </w:num>
  <w:num w:numId="25">
    <w:abstractNumId w:val="0"/>
  </w:num>
  <w:num w:numId="26">
    <w:abstractNumId w:val="19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780"/>
    <w:rsid w:val="00037E52"/>
    <w:rsid w:val="000478E0"/>
    <w:rsid w:val="00074E58"/>
    <w:rsid w:val="00085F29"/>
    <w:rsid w:val="00087F42"/>
    <w:rsid w:val="000A6375"/>
    <w:rsid w:val="000B63E2"/>
    <w:rsid w:val="000D2ABE"/>
    <w:rsid w:val="000E1913"/>
    <w:rsid w:val="000E7B38"/>
    <w:rsid w:val="001404B4"/>
    <w:rsid w:val="00152C9F"/>
    <w:rsid w:val="00196ECD"/>
    <w:rsid w:val="001A74FA"/>
    <w:rsid w:val="002054B1"/>
    <w:rsid w:val="0021063C"/>
    <w:rsid w:val="0021470A"/>
    <w:rsid w:val="00267F36"/>
    <w:rsid w:val="00272434"/>
    <w:rsid w:val="002B5A45"/>
    <w:rsid w:val="002C1ADA"/>
    <w:rsid w:val="002F5F72"/>
    <w:rsid w:val="0031722C"/>
    <w:rsid w:val="00317321"/>
    <w:rsid w:val="00391C9B"/>
    <w:rsid w:val="003C5B47"/>
    <w:rsid w:val="003C6638"/>
    <w:rsid w:val="003E2384"/>
    <w:rsid w:val="003E4B01"/>
    <w:rsid w:val="003E7284"/>
    <w:rsid w:val="003F3892"/>
    <w:rsid w:val="00415028"/>
    <w:rsid w:val="004244B6"/>
    <w:rsid w:val="00425EF8"/>
    <w:rsid w:val="0044435D"/>
    <w:rsid w:val="004752C0"/>
    <w:rsid w:val="004A7780"/>
    <w:rsid w:val="004B0FF5"/>
    <w:rsid w:val="004C5D3B"/>
    <w:rsid w:val="004E277F"/>
    <w:rsid w:val="004E5DE6"/>
    <w:rsid w:val="00521DE4"/>
    <w:rsid w:val="00536144"/>
    <w:rsid w:val="00553731"/>
    <w:rsid w:val="00557C7E"/>
    <w:rsid w:val="00594961"/>
    <w:rsid w:val="005972B8"/>
    <w:rsid w:val="005B714A"/>
    <w:rsid w:val="00615DFA"/>
    <w:rsid w:val="00632995"/>
    <w:rsid w:val="00634890"/>
    <w:rsid w:val="00686222"/>
    <w:rsid w:val="006C36E1"/>
    <w:rsid w:val="0070444B"/>
    <w:rsid w:val="00727A95"/>
    <w:rsid w:val="007852FD"/>
    <w:rsid w:val="007857A6"/>
    <w:rsid w:val="00797E85"/>
    <w:rsid w:val="007A73A9"/>
    <w:rsid w:val="008150EF"/>
    <w:rsid w:val="00872F49"/>
    <w:rsid w:val="00887586"/>
    <w:rsid w:val="00887EA7"/>
    <w:rsid w:val="008E362B"/>
    <w:rsid w:val="00921363"/>
    <w:rsid w:val="009853D6"/>
    <w:rsid w:val="00985F11"/>
    <w:rsid w:val="009C3EFF"/>
    <w:rsid w:val="009F2E61"/>
    <w:rsid w:val="00A058C3"/>
    <w:rsid w:val="00A5717A"/>
    <w:rsid w:val="00A9509D"/>
    <w:rsid w:val="00AC484F"/>
    <w:rsid w:val="00AD3F7B"/>
    <w:rsid w:val="00AF3D9C"/>
    <w:rsid w:val="00B008DE"/>
    <w:rsid w:val="00B054F0"/>
    <w:rsid w:val="00B24001"/>
    <w:rsid w:val="00B43449"/>
    <w:rsid w:val="00B86C2D"/>
    <w:rsid w:val="00B95CE5"/>
    <w:rsid w:val="00BA62D4"/>
    <w:rsid w:val="00BF392E"/>
    <w:rsid w:val="00BF7D82"/>
    <w:rsid w:val="00C0097E"/>
    <w:rsid w:val="00C20CDB"/>
    <w:rsid w:val="00C34795"/>
    <w:rsid w:val="00C57BDF"/>
    <w:rsid w:val="00C65E0B"/>
    <w:rsid w:val="00C67015"/>
    <w:rsid w:val="00C74F4F"/>
    <w:rsid w:val="00CA2A88"/>
    <w:rsid w:val="00CA2C89"/>
    <w:rsid w:val="00CD3BFD"/>
    <w:rsid w:val="00D435E1"/>
    <w:rsid w:val="00D47C8B"/>
    <w:rsid w:val="00DB5807"/>
    <w:rsid w:val="00DE6683"/>
    <w:rsid w:val="00E33BE8"/>
    <w:rsid w:val="00E566E0"/>
    <w:rsid w:val="00E769A3"/>
    <w:rsid w:val="00ED66A9"/>
    <w:rsid w:val="00F501AA"/>
    <w:rsid w:val="00F854C7"/>
    <w:rsid w:val="00FA489D"/>
    <w:rsid w:val="00FB3008"/>
    <w:rsid w:val="00FB7F16"/>
    <w:rsid w:val="00FC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1B77"/>
  <w15:docId w15:val="{B89FBAB3-9651-4910-9175-56320DBD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  <w:style w:type="paragraph" w:customStyle="1" w:styleId="Name">
    <w:name w:val="Name"/>
    <w:basedOn w:val="PlainText"/>
    <w:rsid w:val="00D435E1"/>
    <w:rPr>
      <w:rFonts w:ascii="Courier" w:eastAsia="Cambria" w:hAnsi="Courier"/>
      <w:lang w:val="x-none" w:eastAsia="x-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35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35E1"/>
    <w:rPr>
      <w:rFonts w:ascii="Consolas" w:eastAsia="Calibri" w:hAnsi="Consolas" w:cs="Times New Roman"/>
      <w:sz w:val="21"/>
      <w:szCs w:val="21"/>
    </w:rPr>
  </w:style>
  <w:style w:type="character" w:customStyle="1" w:styleId="software">
    <w:name w:val="software"/>
    <w:rsid w:val="00557C7E"/>
    <w:rPr>
      <w:rFonts w:ascii="Arial" w:hAnsi="Arial"/>
      <w:sz w:val="17"/>
    </w:rPr>
  </w:style>
  <w:style w:type="character" w:styleId="Hyperlink">
    <w:name w:val="Hyperlink"/>
    <w:basedOn w:val="DefaultParagraphFont"/>
    <w:uiPriority w:val="99"/>
    <w:unhideWhenUsed/>
    <w:rsid w:val="00E769A3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C36E1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scootstruck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rie\AppData\Roaming\Microsoft\Templates\TP0300030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EE6F6-288E-400E-A050-6230BF0D7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76F621-E81F-43FA-9875-A4AF36C84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TP030003088.dotx</Template>
  <TotalTime>72</TotalTime>
  <Pages>3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Scoot Brooks</cp:lastModifiedBy>
  <cp:revision>17</cp:revision>
  <cp:lastPrinted>2008-06-29T01:55:00Z</cp:lastPrinted>
  <dcterms:created xsi:type="dcterms:W3CDTF">2016-04-19T22:32:00Z</dcterms:created>
  <dcterms:modified xsi:type="dcterms:W3CDTF">2017-01-25T16:08:00Z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TC300030889990</vt:lpwstr>
  </property>
</Properties>
</file>