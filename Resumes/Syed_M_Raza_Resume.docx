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0D6C1" w14:textId="77777777" w:rsidR="00EA0736" w:rsidRDefault="00EA0736" w:rsidP="00B4028D">
      <w:pPr>
        <w:pStyle w:val="MainName"/>
        <w:spacing w:before="0" w:after="0"/>
        <w:jc w:val="left"/>
        <w:rPr>
          <w:sz w:val="24"/>
          <w:szCs w:val="24"/>
        </w:rPr>
      </w:pPr>
    </w:p>
    <w:p w14:paraId="72D096E0" w14:textId="77777777" w:rsidR="002D4E16" w:rsidRPr="00AF4ED4" w:rsidRDefault="006B5BE3" w:rsidP="00B4028D">
      <w:pPr>
        <w:pStyle w:val="MainName"/>
        <w:spacing w:before="0" w:after="0"/>
        <w:jc w:val="left"/>
        <w:rPr>
          <w:sz w:val="24"/>
          <w:szCs w:val="24"/>
        </w:rPr>
      </w:pPr>
      <w:r w:rsidRPr="00AF4ED4">
        <w:rPr>
          <w:sz w:val="24"/>
          <w:szCs w:val="24"/>
        </w:rPr>
        <w:t>Syed</w:t>
      </w:r>
      <w:r w:rsidR="00D152F4" w:rsidRPr="00AF4ED4">
        <w:rPr>
          <w:sz w:val="24"/>
          <w:szCs w:val="24"/>
        </w:rPr>
        <w:t xml:space="preserve"> </w:t>
      </w:r>
      <w:r w:rsidR="00B4028D" w:rsidRPr="00AF4ED4">
        <w:rPr>
          <w:sz w:val="24"/>
          <w:szCs w:val="24"/>
        </w:rPr>
        <w:t xml:space="preserve">M. </w:t>
      </w:r>
      <w:r w:rsidR="00F255E9" w:rsidRPr="00AF4ED4">
        <w:rPr>
          <w:sz w:val="24"/>
          <w:szCs w:val="24"/>
        </w:rPr>
        <w:t>Raza</w:t>
      </w:r>
      <w:r w:rsidR="00B4028D" w:rsidRPr="00AF4ED4">
        <w:rPr>
          <w:sz w:val="24"/>
          <w:szCs w:val="24"/>
        </w:rPr>
        <w:tab/>
      </w:r>
      <w:r w:rsidR="00B4028D" w:rsidRPr="00AF4ED4">
        <w:rPr>
          <w:sz w:val="24"/>
          <w:szCs w:val="24"/>
        </w:rPr>
        <w:tab/>
      </w:r>
    </w:p>
    <w:p w14:paraId="72D096E1" w14:textId="77777777" w:rsidR="00AF4ED4" w:rsidRPr="00AF4ED4" w:rsidRDefault="00AF4ED4" w:rsidP="00B4028D">
      <w:pPr>
        <w:pStyle w:val="MainName"/>
        <w:spacing w:before="0" w:after="0"/>
        <w:jc w:val="left"/>
        <w:rPr>
          <w:b w:val="0"/>
          <w:sz w:val="22"/>
        </w:rPr>
      </w:pPr>
      <w:smartTag w:uri="urn:schemas-microsoft-com:office:smarttags" w:element="Street">
        <w:smartTag w:uri="urn:schemas-microsoft-com:office:smarttags" w:element="address">
          <w:r>
            <w:rPr>
              <w:b w:val="0"/>
              <w:sz w:val="22"/>
            </w:rPr>
            <w:t>954 Abingdon Way</w:t>
          </w:r>
        </w:smartTag>
      </w:smartTag>
    </w:p>
    <w:p w14:paraId="72D096E2" w14:textId="77777777" w:rsidR="00AF4ED4" w:rsidRDefault="00AF4ED4" w:rsidP="00B4028D">
      <w:pPr>
        <w:pStyle w:val="MainName"/>
        <w:spacing w:before="0" w:after="0"/>
        <w:jc w:val="left"/>
        <w:rPr>
          <w:b w:val="0"/>
          <w:sz w:val="22"/>
        </w:rPr>
      </w:pPr>
      <w:smartTag w:uri="urn:schemas-microsoft-com:office:smarttags" w:element="place">
        <w:smartTag w:uri="urn:schemas-microsoft-com:office:smarttags" w:element="City">
          <w:r>
            <w:rPr>
              <w:b w:val="0"/>
              <w:sz w:val="22"/>
            </w:rPr>
            <w:t>Canton</w:t>
          </w:r>
        </w:smartTag>
        <w:r>
          <w:rPr>
            <w:b w:val="0"/>
            <w:sz w:val="22"/>
          </w:rPr>
          <w:t xml:space="preserve">, </w:t>
        </w:r>
        <w:smartTag w:uri="urn:schemas-microsoft-com:office:smarttags" w:element="State">
          <w:r>
            <w:rPr>
              <w:b w:val="0"/>
              <w:sz w:val="22"/>
            </w:rPr>
            <w:t>MI</w:t>
          </w:r>
        </w:smartTag>
        <w:r>
          <w:rPr>
            <w:b w:val="0"/>
            <w:sz w:val="22"/>
          </w:rPr>
          <w:t xml:space="preserve"> </w:t>
        </w:r>
        <w:smartTag w:uri="urn:schemas-microsoft-com:office:smarttags" w:element="PostalCode">
          <w:r>
            <w:rPr>
              <w:b w:val="0"/>
              <w:sz w:val="22"/>
            </w:rPr>
            <w:t>48187</w:t>
          </w:r>
        </w:smartTag>
      </w:smartTag>
    </w:p>
    <w:p w14:paraId="72D096E3" w14:textId="77777777" w:rsidR="00281E0B" w:rsidRDefault="00281E0B" w:rsidP="00B4028D">
      <w:pPr>
        <w:pStyle w:val="MainName"/>
        <w:spacing w:before="0" w:after="0"/>
        <w:jc w:val="left"/>
        <w:rPr>
          <w:b w:val="0"/>
          <w:sz w:val="22"/>
        </w:rPr>
      </w:pPr>
      <w:r>
        <w:rPr>
          <w:b w:val="0"/>
          <w:sz w:val="22"/>
        </w:rPr>
        <w:t>734 233 8900</w:t>
      </w:r>
    </w:p>
    <w:p w14:paraId="72D096E4" w14:textId="77777777" w:rsidR="00B4028D" w:rsidRPr="00AF4ED4" w:rsidRDefault="00281E0B" w:rsidP="00B4028D">
      <w:pPr>
        <w:pStyle w:val="MainName"/>
        <w:spacing w:before="0" w:after="0"/>
        <w:jc w:val="left"/>
        <w:rPr>
          <w:b w:val="0"/>
          <w:sz w:val="22"/>
        </w:rPr>
      </w:pPr>
      <w:smartTag w:uri="urn:schemas-microsoft-com:office:smarttags" w:element="PersonName">
        <w:r>
          <w:rPr>
            <w:b w:val="0"/>
            <w:sz w:val="22"/>
          </w:rPr>
          <w:t>m</w:t>
        </w:r>
        <w:r w:rsidR="00B4028D" w:rsidRPr="00AF4ED4">
          <w:rPr>
            <w:b w:val="0"/>
            <w:sz w:val="22"/>
          </w:rPr>
          <w:t>raza32@hotmail.com</w:t>
        </w:r>
      </w:smartTag>
    </w:p>
    <w:p w14:paraId="72D096E5" w14:textId="77777777" w:rsidR="002D4E16" w:rsidRPr="00E37D6E" w:rsidRDefault="002D4E16" w:rsidP="002D4E16">
      <w:pPr>
        <w:pStyle w:val="headingstyle"/>
        <w:rPr>
          <w:sz w:val="20"/>
        </w:rPr>
      </w:pPr>
      <w:r w:rsidRPr="00E37D6E">
        <w:rPr>
          <w:sz w:val="20"/>
        </w:rPr>
        <w:t>Summary</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8630"/>
      </w:tblGrid>
      <w:tr w:rsidR="00D37993" w:rsidRPr="002D4E16" w14:paraId="72D096E8" w14:textId="77777777" w:rsidTr="00AF4208">
        <w:tc>
          <w:tcPr>
            <w:tcW w:w="1450" w:type="dxa"/>
            <w:shd w:val="clear" w:color="auto" w:fill="BFBFBF" w:themeFill="background1" w:themeFillShade="BF"/>
          </w:tcPr>
          <w:p w14:paraId="72D096E6" w14:textId="7A2E9440" w:rsidR="00D37993" w:rsidRPr="006171B5" w:rsidRDefault="0092519A" w:rsidP="00035296">
            <w:pPr>
              <w:spacing w:before="120" w:after="120"/>
              <w:rPr>
                <w:rFonts w:cs="Arial"/>
                <w:b/>
                <w:bCs/>
                <w:color w:val="000000" w:themeColor="text1"/>
              </w:rPr>
            </w:pPr>
            <w:r>
              <w:rPr>
                <w:rFonts w:cs="Arial"/>
                <w:b/>
                <w:bCs/>
                <w:color w:val="000000" w:themeColor="text1"/>
              </w:rPr>
              <w:t>CRM/ERP</w:t>
            </w:r>
          </w:p>
        </w:tc>
        <w:tc>
          <w:tcPr>
            <w:tcW w:w="8630" w:type="dxa"/>
            <w:shd w:val="clear" w:color="auto" w:fill="FFFFFF" w:themeFill="background1"/>
          </w:tcPr>
          <w:p w14:paraId="72D096E7" w14:textId="77777777" w:rsidR="00D37993" w:rsidRPr="006171B5" w:rsidRDefault="00C36F86" w:rsidP="00E71682">
            <w:pPr>
              <w:spacing w:before="120" w:after="120"/>
              <w:rPr>
                <w:rFonts w:cs="Arial"/>
                <w:color w:val="000000" w:themeColor="text1"/>
              </w:rPr>
            </w:pPr>
            <w:r w:rsidRPr="006171B5">
              <w:rPr>
                <w:rFonts w:cs="Arial"/>
                <w:color w:val="000000" w:themeColor="text1"/>
              </w:rPr>
              <w:t>Over 1</w:t>
            </w:r>
            <w:r w:rsidR="00E71682">
              <w:rPr>
                <w:rFonts w:cs="Arial"/>
                <w:color w:val="000000" w:themeColor="text1"/>
              </w:rPr>
              <w:t>5</w:t>
            </w:r>
            <w:r w:rsidRPr="006171B5">
              <w:rPr>
                <w:rFonts w:cs="Arial"/>
                <w:color w:val="000000" w:themeColor="text1"/>
              </w:rPr>
              <w:t xml:space="preserve"> years of CRM/ERP consulting and deployment experience</w:t>
            </w:r>
            <w:r w:rsidR="006171B5" w:rsidRPr="006171B5">
              <w:rPr>
                <w:rFonts w:cs="Arial"/>
                <w:color w:val="000000" w:themeColor="text1"/>
              </w:rPr>
              <w:t>.</w:t>
            </w:r>
            <w:r w:rsidRPr="006171B5">
              <w:rPr>
                <w:rFonts w:cs="Arial"/>
                <w:color w:val="000000" w:themeColor="text1"/>
              </w:rPr>
              <w:t xml:space="preserve"> </w:t>
            </w:r>
            <w:r w:rsidR="00D37993" w:rsidRPr="006171B5">
              <w:rPr>
                <w:rFonts w:cs="Arial"/>
                <w:color w:val="000000" w:themeColor="text1"/>
              </w:rPr>
              <w:t xml:space="preserve">Led team effort in discovery, plan define, design, </w:t>
            </w:r>
            <w:r w:rsidR="00E71682">
              <w:rPr>
                <w:rFonts w:cs="Arial"/>
                <w:color w:val="000000" w:themeColor="text1"/>
              </w:rPr>
              <w:t xml:space="preserve">development, </w:t>
            </w:r>
            <w:r w:rsidR="00D37993" w:rsidRPr="006171B5">
              <w:rPr>
                <w:rFonts w:cs="Arial"/>
                <w:color w:val="000000" w:themeColor="text1"/>
              </w:rPr>
              <w:t xml:space="preserve">data migration, integration, testing, and deployment using project management methodology SDP-21, RUP, </w:t>
            </w:r>
            <w:r w:rsidR="00BA4DE6" w:rsidRPr="006171B5">
              <w:rPr>
                <w:rFonts w:cs="Arial"/>
                <w:color w:val="000000" w:themeColor="text1"/>
              </w:rPr>
              <w:t xml:space="preserve">Waterfall, </w:t>
            </w:r>
            <w:r w:rsidR="00537722">
              <w:rPr>
                <w:rFonts w:cs="Arial"/>
                <w:color w:val="000000" w:themeColor="text1"/>
              </w:rPr>
              <w:t xml:space="preserve">Agile </w:t>
            </w:r>
            <w:r w:rsidR="00CB4472">
              <w:rPr>
                <w:rFonts w:cs="Arial"/>
                <w:color w:val="000000" w:themeColor="text1"/>
              </w:rPr>
              <w:t>Scrum</w:t>
            </w:r>
            <w:r w:rsidR="00BA4DE6" w:rsidRPr="006171B5">
              <w:rPr>
                <w:rFonts w:cs="Arial"/>
                <w:color w:val="000000" w:themeColor="text1"/>
              </w:rPr>
              <w:t xml:space="preserve">, </w:t>
            </w:r>
            <w:r w:rsidR="00D37993" w:rsidRPr="006171B5">
              <w:rPr>
                <w:rFonts w:cs="Arial"/>
                <w:color w:val="000000" w:themeColor="text1"/>
              </w:rPr>
              <w:t>and SDLC</w:t>
            </w:r>
          </w:p>
        </w:tc>
      </w:tr>
      <w:tr w:rsidR="00D37993" w:rsidRPr="002D4E16" w14:paraId="72D096EF" w14:textId="77777777" w:rsidTr="00AF4208">
        <w:tc>
          <w:tcPr>
            <w:tcW w:w="1450" w:type="dxa"/>
            <w:shd w:val="solid" w:color="C0C0C0" w:fill="FFFFFF"/>
          </w:tcPr>
          <w:p w14:paraId="72D096E9" w14:textId="77777777" w:rsidR="00D37993" w:rsidRDefault="00D7794D" w:rsidP="00AF4208">
            <w:pPr>
              <w:spacing w:before="120" w:after="120"/>
              <w:rPr>
                <w:rFonts w:cs="Arial"/>
                <w:b/>
              </w:rPr>
            </w:pPr>
            <w:r>
              <w:rPr>
                <w:rFonts w:cs="Arial"/>
                <w:b/>
              </w:rPr>
              <w:t xml:space="preserve">Business </w:t>
            </w:r>
            <w:r w:rsidR="00AF4208">
              <w:rPr>
                <w:rFonts w:cs="Arial"/>
                <w:b/>
              </w:rPr>
              <w:t>Analyst</w:t>
            </w:r>
          </w:p>
          <w:p w14:paraId="72D096EA" w14:textId="77777777" w:rsidR="00D7794D" w:rsidRDefault="00D7794D" w:rsidP="00AF4208">
            <w:pPr>
              <w:spacing w:before="120" w:after="120"/>
              <w:rPr>
                <w:rFonts w:cs="Arial"/>
                <w:b/>
              </w:rPr>
            </w:pPr>
          </w:p>
          <w:p w14:paraId="72D096EB" w14:textId="77777777" w:rsidR="00D7794D" w:rsidRDefault="00D7794D" w:rsidP="00AF4208">
            <w:pPr>
              <w:spacing w:before="120" w:after="120"/>
              <w:rPr>
                <w:rFonts w:cs="Arial"/>
                <w:b/>
              </w:rPr>
            </w:pPr>
          </w:p>
          <w:p w14:paraId="72D096EC" w14:textId="77777777" w:rsidR="00D7794D" w:rsidRDefault="00D7794D" w:rsidP="00AF4208">
            <w:pPr>
              <w:spacing w:before="120" w:after="120"/>
              <w:rPr>
                <w:rFonts w:cs="Arial"/>
                <w:b/>
              </w:rPr>
            </w:pPr>
          </w:p>
          <w:p w14:paraId="72D096ED" w14:textId="77777777" w:rsidR="00D7794D" w:rsidRPr="006C78EE" w:rsidRDefault="00D7794D" w:rsidP="00AF4208">
            <w:pPr>
              <w:spacing w:before="120" w:after="120"/>
              <w:rPr>
                <w:rFonts w:cs="Arial"/>
                <w:b/>
                <w:bCs/>
              </w:rPr>
            </w:pPr>
          </w:p>
        </w:tc>
        <w:tc>
          <w:tcPr>
            <w:tcW w:w="8630" w:type="dxa"/>
            <w:shd w:val="clear" w:color="auto" w:fill="auto"/>
          </w:tcPr>
          <w:p w14:paraId="72D096EE" w14:textId="2665AB00" w:rsidR="00D37993" w:rsidRPr="002D4E16" w:rsidRDefault="00F9300F" w:rsidP="0085609D">
            <w:pPr>
              <w:spacing w:before="120" w:after="120"/>
              <w:rPr>
                <w:rFonts w:cs="Arial"/>
                <w:b/>
              </w:rPr>
            </w:pPr>
            <w:r>
              <w:rPr>
                <w:rFonts w:cs="Arial"/>
              </w:rPr>
              <w:t>1</w:t>
            </w:r>
            <w:r w:rsidR="001A22EE">
              <w:rPr>
                <w:rFonts w:cs="Arial"/>
              </w:rPr>
              <w:t>0</w:t>
            </w:r>
            <w:r w:rsidR="00025B71">
              <w:rPr>
                <w:rFonts w:cs="Arial"/>
              </w:rPr>
              <w:t xml:space="preserve"> </w:t>
            </w:r>
            <w:r>
              <w:rPr>
                <w:rFonts w:cs="Arial"/>
              </w:rPr>
              <w:t xml:space="preserve">year </w:t>
            </w:r>
            <w:r w:rsidR="00AC1178">
              <w:rPr>
                <w:rFonts w:cs="Arial"/>
              </w:rPr>
              <w:t xml:space="preserve">of solid </w:t>
            </w:r>
            <w:r w:rsidR="00A61506">
              <w:rPr>
                <w:rFonts w:cs="Arial"/>
              </w:rPr>
              <w:t>experience</w:t>
            </w:r>
            <w:r>
              <w:rPr>
                <w:rFonts w:cs="Arial"/>
              </w:rPr>
              <w:t xml:space="preserve"> of </w:t>
            </w:r>
            <w:r w:rsidR="0092519A">
              <w:rPr>
                <w:rFonts w:cs="Arial"/>
              </w:rPr>
              <w:t xml:space="preserve">senior </w:t>
            </w:r>
            <w:r w:rsidR="00AC1178">
              <w:rPr>
                <w:rFonts w:cs="Arial"/>
              </w:rPr>
              <w:t>business analyst</w:t>
            </w:r>
            <w:r w:rsidR="0085609D">
              <w:rPr>
                <w:rFonts w:cs="Arial"/>
              </w:rPr>
              <w:t>, process</w:t>
            </w:r>
            <w:r w:rsidR="0092519A">
              <w:rPr>
                <w:rFonts w:cs="Arial"/>
              </w:rPr>
              <w:t xml:space="preserve"> re-engineering</w:t>
            </w:r>
            <w:r w:rsidR="0085609D">
              <w:rPr>
                <w:rFonts w:cs="Arial"/>
              </w:rPr>
              <w:t>, and defining road map of enterprise level</w:t>
            </w:r>
            <w:r w:rsidR="00AC1178">
              <w:rPr>
                <w:rFonts w:cs="Arial"/>
              </w:rPr>
              <w:t xml:space="preserve">. </w:t>
            </w:r>
            <w:r w:rsidR="009F24CD">
              <w:rPr>
                <w:rFonts w:cs="Arial"/>
              </w:rPr>
              <w:t xml:space="preserve">Solid hands on experience on requirements gathering, analysis, gap fit analysis, </w:t>
            </w:r>
            <w:r w:rsidR="003E1247">
              <w:rPr>
                <w:rFonts w:cs="Arial"/>
              </w:rPr>
              <w:t>requirement traceability matrix,</w:t>
            </w:r>
            <w:r w:rsidR="009F24CD">
              <w:rPr>
                <w:rFonts w:cs="Arial"/>
              </w:rPr>
              <w:t xml:space="preserve"> </w:t>
            </w:r>
            <w:r w:rsidR="00D7794D">
              <w:rPr>
                <w:rFonts w:cs="Arial"/>
              </w:rPr>
              <w:t xml:space="preserve">process consolidation and </w:t>
            </w:r>
            <w:r w:rsidR="00944B1E">
              <w:rPr>
                <w:rFonts w:cs="Arial"/>
              </w:rPr>
              <w:t>re-engineering complex processes</w:t>
            </w:r>
            <w:r w:rsidR="0092519A">
              <w:rPr>
                <w:rFonts w:cs="Arial"/>
              </w:rPr>
              <w:t xml:space="preserve"> of </w:t>
            </w:r>
            <w:r w:rsidR="004625D6">
              <w:rPr>
                <w:rFonts w:cs="Arial"/>
              </w:rPr>
              <w:t xml:space="preserve">E-Commerce, </w:t>
            </w:r>
            <w:r w:rsidR="0092519A">
              <w:rPr>
                <w:rFonts w:cs="Arial"/>
              </w:rPr>
              <w:t xml:space="preserve">retail </w:t>
            </w:r>
            <w:r w:rsidR="000F1726">
              <w:rPr>
                <w:rFonts w:cs="Arial"/>
              </w:rPr>
              <w:t xml:space="preserve">&amp; </w:t>
            </w:r>
            <w:r w:rsidR="0092519A">
              <w:rPr>
                <w:rFonts w:cs="Arial"/>
              </w:rPr>
              <w:t>sales</w:t>
            </w:r>
            <w:r w:rsidR="004625D6">
              <w:rPr>
                <w:rFonts w:cs="Arial"/>
              </w:rPr>
              <w:t>.</w:t>
            </w:r>
            <w:r w:rsidR="00E43418">
              <w:rPr>
                <w:rFonts w:cs="Arial"/>
              </w:rPr>
              <w:t xml:space="preserve"> </w:t>
            </w:r>
            <w:r w:rsidR="00D37993">
              <w:rPr>
                <w:rFonts w:cs="Arial"/>
              </w:rPr>
              <w:t xml:space="preserve">Successfully, </w:t>
            </w:r>
            <w:r w:rsidR="00A25EB1">
              <w:rPr>
                <w:rFonts w:cs="Arial"/>
              </w:rPr>
              <w:t xml:space="preserve">managed, </w:t>
            </w:r>
            <w:r w:rsidR="00D37993">
              <w:rPr>
                <w:rFonts w:cs="Arial"/>
              </w:rPr>
              <w:t xml:space="preserve">implemented, deployed and supported various </w:t>
            </w:r>
            <w:r w:rsidR="001E61A2">
              <w:rPr>
                <w:rFonts w:cs="Arial"/>
              </w:rPr>
              <w:t>Siebel c</w:t>
            </w:r>
            <w:r w:rsidR="00D7794D">
              <w:rPr>
                <w:rFonts w:cs="Arial"/>
              </w:rPr>
              <w:t xml:space="preserve">ontact </w:t>
            </w:r>
            <w:r w:rsidR="001E61A2">
              <w:rPr>
                <w:rFonts w:cs="Arial"/>
              </w:rPr>
              <w:t>c</w:t>
            </w:r>
            <w:r w:rsidR="00D7794D">
              <w:rPr>
                <w:rFonts w:cs="Arial"/>
              </w:rPr>
              <w:t xml:space="preserve">enter </w:t>
            </w:r>
            <w:r w:rsidR="007958FD">
              <w:rPr>
                <w:rFonts w:cs="Arial"/>
              </w:rPr>
              <w:t xml:space="preserve">IVR </w:t>
            </w:r>
            <w:r w:rsidR="001E61A2">
              <w:rPr>
                <w:rFonts w:cs="Arial"/>
              </w:rPr>
              <w:t>s</w:t>
            </w:r>
            <w:r w:rsidR="00D7794D">
              <w:rPr>
                <w:rFonts w:cs="Arial"/>
              </w:rPr>
              <w:t>olution</w:t>
            </w:r>
            <w:r w:rsidR="007958FD">
              <w:rPr>
                <w:rFonts w:cs="Arial"/>
              </w:rPr>
              <w:t xml:space="preserve">. </w:t>
            </w:r>
            <w:r w:rsidR="009466FA">
              <w:rPr>
                <w:rFonts w:eastAsia="SimSun"/>
              </w:rPr>
              <w:t>Utilized MS Visio</w:t>
            </w:r>
            <w:r w:rsidR="00AC1178">
              <w:rPr>
                <w:rFonts w:eastAsia="SimSun"/>
              </w:rPr>
              <w:t xml:space="preserve"> &amp; UML</w:t>
            </w:r>
            <w:r w:rsidR="009466FA">
              <w:rPr>
                <w:rFonts w:eastAsia="SimSun"/>
              </w:rPr>
              <w:t xml:space="preserve"> to define and streamline business process sales, marketing, and service </w:t>
            </w:r>
            <w:r w:rsidR="00456B61">
              <w:rPr>
                <w:rFonts w:eastAsia="SimSun"/>
              </w:rPr>
              <w:t>delivery</w:t>
            </w:r>
            <w:r w:rsidR="009466FA">
              <w:rPr>
                <w:rFonts w:eastAsia="SimSun"/>
              </w:rPr>
              <w:t>.</w:t>
            </w:r>
            <w:r w:rsidR="00AF4208">
              <w:rPr>
                <w:rFonts w:cs="Arial"/>
              </w:rPr>
              <w:t xml:space="preserve"> </w:t>
            </w:r>
            <w:r w:rsidR="00AC1178">
              <w:rPr>
                <w:rFonts w:cs="Arial"/>
              </w:rPr>
              <w:t xml:space="preserve">Facilitated </w:t>
            </w:r>
            <w:r w:rsidR="00DB02C1">
              <w:rPr>
                <w:rFonts w:cs="Arial"/>
              </w:rPr>
              <w:t xml:space="preserve">requirements </w:t>
            </w:r>
            <w:r w:rsidR="00CC275B">
              <w:rPr>
                <w:rFonts w:cs="Arial"/>
              </w:rPr>
              <w:t>gathering workshops</w:t>
            </w:r>
            <w:r w:rsidR="001E61A2">
              <w:rPr>
                <w:rFonts w:cs="Arial"/>
              </w:rPr>
              <w:t xml:space="preserve"> </w:t>
            </w:r>
            <w:r w:rsidR="00DB02C1">
              <w:rPr>
                <w:rFonts w:cs="Arial"/>
              </w:rPr>
              <w:t xml:space="preserve">and JAD sessions for various clients. </w:t>
            </w:r>
            <w:r w:rsidR="00AC1178">
              <w:rPr>
                <w:rFonts w:cs="Arial"/>
              </w:rPr>
              <w:t xml:space="preserve">Experience in working </w:t>
            </w:r>
            <w:r w:rsidR="008F1B56">
              <w:rPr>
                <w:rFonts w:cs="Arial"/>
              </w:rPr>
              <w:t>of</w:t>
            </w:r>
            <w:r w:rsidR="00AC1178">
              <w:rPr>
                <w:rFonts w:cs="Arial"/>
              </w:rPr>
              <w:t xml:space="preserve"> hybrid implementation of waterfall &amp; Scrum </w:t>
            </w:r>
          </w:p>
        </w:tc>
      </w:tr>
      <w:tr w:rsidR="00D37993" w:rsidRPr="002D4E16" w14:paraId="72D096F2" w14:textId="77777777" w:rsidTr="00AF4208">
        <w:tc>
          <w:tcPr>
            <w:tcW w:w="1450" w:type="dxa"/>
            <w:shd w:val="solid" w:color="C0C0C0" w:fill="FFFFFF"/>
          </w:tcPr>
          <w:p w14:paraId="72D096F0" w14:textId="64B58B80" w:rsidR="00D37993" w:rsidRDefault="004B71EC" w:rsidP="004B71EC">
            <w:pPr>
              <w:spacing w:before="120" w:after="120"/>
              <w:rPr>
                <w:rFonts w:cs="Arial"/>
                <w:b/>
                <w:bCs/>
              </w:rPr>
            </w:pPr>
            <w:r>
              <w:rPr>
                <w:rFonts w:cs="Arial"/>
                <w:b/>
                <w:bCs/>
              </w:rPr>
              <w:t>PM/Architect</w:t>
            </w:r>
          </w:p>
        </w:tc>
        <w:tc>
          <w:tcPr>
            <w:tcW w:w="8630" w:type="dxa"/>
            <w:shd w:val="clear" w:color="auto" w:fill="auto"/>
          </w:tcPr>
          <w:p w14:paraId="72D096F1" w14:textId="00C7561A" w:rsidR="00D37993" w:rsidRPr="00E63022" w:rsidRDefault="00E43418" w:rsidP="00A61506">
            <w:pPr>
              <w:spacing w:before="120" w:after="120"/>
              <w:rPr>
                <w:rFonts w:cs="Arial"/>
              </w:rPr>
            </w:pPr>
            <w:r w:rsidRPr="00E43418">
              <w:rPr>
                <w:rStyle w:val="sr1"/>
                <w:rFonts w:cs="Arial"/>
                <w:color w:val="000000"/>
              </w:rPr>
              <w:t xml:space="preserve">Managed and delivered large, complex </w:t>
            </w:r>
            <w:r w:rsidR="00A61506">
              <w:rPr>
                <w:rStyle w:val="sr1"/>
                <w:rFonts w:cs="Arial"/>
                <w:color w:val="000000"/>
              </w:rPr>
              <w:t>CRM</w:t>
            </w:r>
            <w:r w:rsidR="00366F60">
              <w:rPr>
                <w:rStyle w:val="sr1"/>
                <w:rFonts w:cs="Arial"/>
                <w:color w:val="000000"/>
              </w:rPr>
              <w:t>/ERP</w:t>
            </w:r>
            <w:r w:rsidRPr="00E43418">
              <w:rPr>
                <w:rStyle w:val="sr1"/>
                <w:rFonts w:cs="Arial"/>
                <w:color w:val="000000"/>
              </w:rPr>
              <w:t xml:space="preserve"> engagements that identify, design, and implement creative business solutions and technology solutions</w:t>
            </w:r>
            <w:r>
              <w:rPr>
                <w:rStyle w:val="sr1"/>
                <w:rFonts w:cs="Arial"/>
                <w:color w:val="000000"/>
                <w:sz w:val="18"/>
                <w:szCs w:val="18"/>
              </w:rPr>
              <w:t xml:space="preserve">. </w:t>
            </w:r>
            <w:r w:rsidR="00A25EB1" w:rsidRPr="00732D44">
              <w:rPr>
                <w:rFonts w:eastAsia="SimSun"/>
              </w:rPr>
              <w:t xml:space="preserve">Played key role in call center turn around project resulting in reducing caller waiting time, improving call response times and increasing first call resolution by </w:t>
            </w:r>
            <w:r w:rsidR="00A25EB1">
              <w:rPr>
                <w:rFonts w:eastAsia="SimSun"/>
              </w:rPr>
              <w:t>3</w:t>
            </w:r>
            <w:r w:rsidR="00A25EB1" w:rsidRPr="00732D44">
              <w:rPr>
                <w:rFonts w:eastAsia="SimSun"/>
              </w:rPr>
              <w:t>2%</w:t>
            </w:r>
            <w:r w:rsidR="00A25EB1">
              <w:rPr>
                <w:rFonts w:eastAsia="SimSun"/>
              </w:rPr>
              <w:t xml:space="preserve">. </w:t>
            </w:r>
            <w:r w:rsidR="00021867" w:rsidRPr="00B67C57">
              <w:rPr>
                <w:rFonts w:cs="Arial"/>
              </w:rPr>
              <w:t>Ability to deliver quality solutions to customers and develop process improvements where applicable</w:t>
            </w:r>
            <w:r w:rsidR="00334369">
              <w:rPr>
                <w:rFonts w:eastAsia="SimSun"/>
              </w:rPr>
              <w:t>.</w:t>
            </w:r>
            <w:r w:rsidR="00E63022" w:rsidRPr="00E63022">
              <w:rPr>
                <w:rFonts w:eastAsia="SimSun"/>
                <w:lang w:eastAsia="zh-CN"/>
              </w:rPr>
              <w:t xml:space="preserve"> </w:t>
            </w:r>
            <w:r w:rsidR="00771CFF">
              <w:rPr>
                <w:rFonts w:eastAsia="SimSun"/>
                <w:lang w:eastAsia="zh-CN"/>
              </w:rPr>
              <w:t xml:space="preserve">Worked closely with </w:t>
            </w:r>
            <w:r w:rsidR="00334369">
              <w:rPr>
                <w:rFonts w:eastAsia="SimSun"/>
                <w:lang w:eastAsia="zh-CN"/>
              </w:rPr>
              <w:t>executive</w:t>
            </w:r>
            <w:r w:rsidR="00771CFF">
              <w:rPr>
                <w:rFonts w:eastAsia="SimSun"/>
                <w:lang w:eastAsia="zh-CN"/>
              </w:rPr>
              <w:t xml:space="preserve"> management in planning</w:t>
            </w:r>
            <w:r w:rsidR="00D94DE8">
              <w:rPr>
                <w:rFonts w:eastAsia="SimSun"/>
                <w:lang w:eastAsia="zh-CN"/>
              </w:rPr>
              <w:t xml:space="preserve"> &amp;</w:t>
            </w:r>
            <w:r w:rsidR="00771CFF">
              <w:rPr>
                <w:rFonts w:eastAsia="SimSun"/>
                <w:lang w:eastAsia="zh-CN"/>
              </w:rPr>
              <w:t xml:space="preserve"> defining the </w:t>
            </w:r>
            <w:r w:rsidR="00771CFF">
              <w:t>CRM roadmap, and provided technical expertise</w:t>
            </w:r>
            <w:r w:rsidR="00334369">
              <w:t xml:space="preserve"> du</w:t>
            </w:r>
            <w:r w:rsidR="00771CFF">
              <w:t xml:space="preserve">ring </w:t>
            </w:r>
            <w:r w:rsidR="00B765C9">
              <w:t xml:space="preserve">CRM </w:t>
            </w:r>
            <w:r w:rsidR="00771CFF">
              <w:t xml:space="preserve">strategy </w:t>
            </w:r>
            <w:r w:rsidR="00B765C9">
              <w:t>meetings</w:t>
            </w:r>
            <w:r w:rsidR="00771CFF">
              <w:t xml:space="preserve">.  </w:t>
            </w:r>
          </w:p>
        </w:tc>
      </w:tr>
    </w:tbl>
    <w:p w14:paraId="72D096F3" w14:textId="77777777" w:rsidR="00030FC6" w:rsidRPr="00037670" w:rsidRDefault="00030FC6" w:rsidP="00030FC6">
      <w:pPr>
        <w:pStyle w:val="headingstyle"/>
        <w:rPr>
          <w:sz w:val="24"/>
          <w:szCs w:val="24"/>
        </w:rPr>
      </w:pPr>
      <w:r w:rsidRPr="00037670">
        <w:rPr>
          <w:sz w:val="24"/>
          <w:szCs w:val="24"/>
        </w:rPr>
        <w:t>Certifications</w:t>
      </w:r>
    </w:p>
    <w:p w14:paraId="72D096F4" w14:textId="77777777" w:rsidR="00A44E6B" w:rsidRDefault="00A44E6B" w:rsidP="00030FC6">
      <w:pPr>
        <w:pStyle w:val="in00f1s1"/>
        <w:spacing w:after="0"/>
        <w:jc w:val="left"/>
        <w:rPr>
          <w:rFonts w:ascii="Arial" w:hAnsi="Arial"/>
          <w:sz w:val="20"/>
        </w:rPr>
      </w:pPr>
      <w:r>
        <w:rPr>
          <w:rFonts w:ascii="Arial" w:hAnsi="Arial"/>
          <w:sz w:val="20"/>
        </w:rPr>
        <w:t>PMP</w:t>
      </w:r>
    </w:p>
    <w:p w14:paraId="72D096F5" w14:textId="77777777" w:rsidR="00CB4472" w:rsidRDefault="00CB4472" w:rsidP="00030FC6">
      <w:pPr>
        <w:pStyle w:val="in00f1s1"/>
        <w:spacing w:after="0"/>
        <w:jc w:val="left"/>
        <w:rPr>
          <w:rFonts w:ascii="Arial" w:hAnsi="Arial"/>
          <w:sz w:val="20"/>
        </w:rPr>
      </w:pPr>
      <w:r>
        <w:rPr>
          <w:rFonts w:ascii="Arial" w:hAnsi="Arial"/>
          <w:sz w:val="20"/>
        </w:rPr>
        <w:t>Professional Scrum Master</w:t>
      </w:r>
    </w:p>
    <w:p w14:paraId="72D096F6" w14:textId="77777777" w:rsidR="00A44E6B" w:rsidRPr="00030FC6" w:rsidRDefault="00A44E6B" w:rsidP="00A44E6B">
      <w:pPr>
        <w:pStyle w:val="in00f1s1"/>
        <w:spacing w:after="0"/>
        <w:jc w:val="left"/>
        <w:rPr>
          <w:rFonts w:ascii="Arial" w:hAnsi="Arial"/>
          <w:sz w:val="20"/>
        </w:rPr>
      </w:pPr>
      <w:r>
        <w:rPr>
          <w:rFonts w:ascii="Arial" w:hAnsi="Arial"/>
          <w:sz w:val="20"/>
        </w:rPr>
        <w:t>ITIL</w:t>
      </w:r>
      <w:r w:rsidRPr="001B7944">
        <w:rPr>
          <w:rFonts w:ascii="Arial" w:hAnsi="Arial"/>
          <w:sz w:val="20"/>
        </w:rPr>
        <w:t>®</w:t>
      </w:r>
      <w:r>
        <w:rPr>
          <w:rFonts w:ascii="Arial" w:hAnsi="Arial"/>
          <w:sz w:val="20"/>
        </w:rPr>
        <w:t xml:space="preserve">V3 </w:t>
      </w:r>
    </w:p>
    <w:p w14:paraId="72D096F7" w14:textId="77777777" w:rsidR="00A259FD" w:rsidRDefault="00A259FD" w:rsidP="00030FC6">
      <w:pPr>
        <w:pStyle w:val="in00f1s1"/>
        <w:spacing w:after="0"/>
        <w:jc w:val="left"/>
        <w:rPr>
          <w:rFonts w:ascii="Arial" w:hAnsi="Arial"/>
          <w:sz w:val="20"/>
        </w:rPr>
      </w:pPr>
      <w:r>
        <w:rPr>
          <w:rFonts w:ascii="Arial" w:hAnsi="Arial"/>
          <w:sz w:val="20"/>
        </w:rPr>
        <w:t>Six Sigma</w:t>
      </w:r>
    </w:p>
    <w:p w14:paraId="72D096F8" w14:textId="1CB806BA" w:rsidR="00030FC6" w:rsidRDefault="00330C74" w:rsidP="00030FC6">
      <w:pPr>
        <w:pStyle w:val="in00f1s1"/>
        <w:spacing w:after="0"/>
        <w:jc w:val="left"/>
        <w:rPr>
          <w:rFonts w:ascii="Arial" w:hAnsi="Arial"/>
          <w:sz w:val="20"/>
        </w:rPr>
      </w:pPr>
      <w:r>
        <w:rPr>
          <w:rFonts w:ascii="Arial" w:hAnsi="Arial"/>
          <w:sz w:val="20"/>
        </w:rPr>
        <w:t>Oracle CRM</w:t>
      </w:r>
      <w:r w:rsidR="00030FC6">
        <w:rPr>
          <w:rFonts w:ascii="Arial" w:hAnsi="Arial"/>
          <w:sz w:val="20"/>
        </w:rPr>
        <w:t xml:space="preserve"> 7.7</w:t>
      </w:r>
    </w:p>
    <w:p w14:paraId="72D096F9" w14:textId="626EB0AF" w:rsidR="00030FC6" w:rsidRDefault="00330C74" w:rsidP="00030FC6">
      <w:pPr>
        <w:pStyle w:val="in00f1s1"/>
        <w:spacing w:after="0"/>
        <w:jc w:val="left"/>
        <w:rPr>
          <w:rFonts w:ascii="Arial" w:hAnsi="Arial"/>
          <w:sz w:val="20"/>
        </w:rPr>
      </w:pPr>
      <w:r>
        <w:rPr>
          <w:rFonts w:ascii="Arial" w:hAnsi="Arial"/>
          <w:sz w:val="20"/>
        </w:rPr>
        <w:t>Oracle CRM</w:t>
      </w:r>
      <w:r w:rsidR="00030FC6">
        <w:rPr>
          <w:rFonts w:ascii="Arial" w:hAnsi="Arial"/>
          <w:sz w:val="20"/>
        </w:rPr>
        <w:t xml:space="preserve"> 7.0</w:t>
      </w:r>
    </w:p>
    <w:p w14:paraId="72D096FC" w14:textId="77777777" w:rsidR="002D4E16" w:rsidRPr="00037670" w:rsidRDefault="002D4E16" w:rsidP="002D4E16">
      <w:pPr>
        <w:pStyle w:val="headingstyle"/>
        <w:rPr>
          <w:b w:val="0"/>
          <w:sz w:val="24"/>
          <w:szCs w:val="24"/>
        </w:rPr>
      </w:pPr>
      <w:r w:rsidRPr="00037670">
        <w:rPr>
          <w:b w:val="0"/>
          <w:sz w:val="24"/>
          <w:szCs w:val="24"/>
        </w:rPr>
        <w:t>Project Experience</w:t>
      </w:r>
    </w:p>
    <w:p w14:paraId="10203825" w14:textId="01ED61B2" w:rsidR="000B4291" w:rsidRPr="00A52967" w:rsidRDefault="000B4291" w:rsidP="000B4291">
      <w:pPr>
        <w:pStyle w:val="DateCompany"/>
        <w:rPr>
          <w:rFonts w:cs="Arial"/>
          <w:b/>
        </w:rPr>
      </w:pPr>
      <w:r>
        <w:rPr>
          <w:rFonts w:cs="Arial"/>
        </w:rPr>
        <w:t>10/16 to Present</w:t>
      </w:r>
      <w:r>
        <w:rPr>
          <w:rFonts w:cs="Arial"/>
        </w:rPr>
        <w:tab/>
      </w:r>
      <w:r>
        <w:rPr>
          <w:rFonts w:cs="Arial"/>
        </w:rPr>
        <w:tab/>
      </w:r>
      <w:r>
        <w:rPr>
          <w:rFonts w:cs="Arial"/>
        </w:rPr>
        <w:tab/>
      </w:r>
      <w:r>
        <w:rPr>
          <w:rFonts w:cs="Arial"/>
        </w:rPr>
        <w:tab/>
      </w:r>
      <w:r w:rsidR="00260E2C">
        <w:rPr>
          <w:rFonts w:cs="Arial"/>
        </w:rPr>
        <w:t>MSX International</w:t>
      </w:r>
      <w:r>
        <w:rPr>
          <w:rFonts w:cs="Arial"/>
        </w:rPr>
        <w:t>,</w:t>
      </w:r>
      <w:r w:rsidRPr="00A52967">
        <w:rPr>
          <w:rFonts w:cs="Arial"/>
        </w:rPr>
        <w:t xml:space="preserve"> </w:t>
      </w:r>
      <w:r w:rsidR="00260E2C">
        <w:rPr>
          <w:rFonts w:cs="Arial"/>
        </w:rPr>
        <w:t>South</w:t>
      </w:r>
      <w:r w:rsidR="00A6348B">
        <w:rPr>
          <w:rFonts w:cs="Arial"/>
        </w:rPr>
        <w:t>field</w:t>
      </w:r>
      <w:r w:rsidR="00330C74">
        <w:rPr>
          <w:rFonts w:cs="Arial"/>
        </w:rPr>
        <w:t xml:space="preserve"> </w:t>
      </w:r>
      <w:r w:rsidRPr="00A52967">
        <w:rPr>
          <w:rFonts w:cs="Arial"/>
        </w:rPr>
        <w:t>MI</w:t>
      </w:r>
    </w:p>
    <w:p w14:paraId="3F16A7A0" w14:textId="5D3CB1C4" w:rsidR="000B4291" w:rsidRDefault="00260E2C" w:rsidP="000B4291">
      <w:pPr>
        <w:pStyle w:val="DateCompany"/>
        <w:rPr>
          <w:rFonts w:cs="Arial"/>
          <w:b/>
        </w:rPr>
      </w:pPr>
      <w:r>
        <w:rPr>
          <w:rFonts w:cs="Arial"/>
          <w:b/>
        </w:rPr>
        <w:t>Lead Business Analyst</w:t>
      </w:r>
    </w:p>
    <w:p w14:paraId="63298A34" w14:textId="77777777" w:rsidR="000B4291" w:rsidRDefault="000B4291" w:rsidP="00D24466">
      <w:pPr>
        <w:pStyle w:val="DateCompany"/>
        <w:rPr>
          <w:rFonts w:cs="Arial"/>
        </w:rPr>
      </w:pPr>
    </w:p>
    <w:p w14:paraId="2C867D34" w14:textId="03137A46" w:rsidR="00330C74" w:rsidRDefault="000B4291" w:rsidP="000B4291">
      <w:r>
        <w:t xml:space="preserve">Hired </w:t>
      </w:r>
      <w:r w:rsidR="00366F60">
        <w:t>to lead business analysis</w:t>
      </w:r>
      <w:r w:rsidR="0082137D">
        <w:t xml:space="preserve"> </w:t>
      </w:r>
      <w:r w:rsidR="005C1B6D">
        <w:t xml:space="preserve">effort </w:t>
      </w:r>
      <w:r w:rsidR="0082137D">
        <w:t xml:space="preserve">to develop </w:t>
      </w:r>
      <w:r>
        <w:t xml:space="preserve">RFP proposal for </w:t>
      </w:r>
      <w:r w:rsidR="0082137D">
        <w:t xml:space="preserve">SAP </w:t>
      </w:r>
      <w:r>
        <w:t>Human Resources</w:t>
      </w:r>
      <w:r w:rsidR="0082137D">
        <w:t xml:space="preserve"> (HRIS)</w:t>
      </w:r>
      <w:r>
        <w:t xml:space="preserve">.  </w:t>
      </w:r>
      <w:r w:rsidR="005C1B6D">
        <w:t xml:space="preserve">Prepared and reviewed RFP with the legal team. </w:t>
      </w:r>
    </w:p>
    <w:p w14:paraId="4BA8E388" w14:textId="55A6D1D0" w:rsidR="0082137D" w:rsidRDefault="00ED0999" w:rsidP="00330C74">
      <w:pPr>
        <w:pStyle w:val="ListParagraph"/>
        <w:numPr>
          <w:ilvl w:val="0"/>
          <w:numId w:val="25"/>
        </w:numPr>
      </w:pPr>
      <w:r>
        <w:t>Wo</w:t>
      </w:r>
      <w:r w:rsidR="005C1B6D">
        <w:t>rked</w:t>
      </w:r>
      <w:r>
        <w:t xml:space="preserve"> </w:t>
      </w:r>
      <w:r w:rsidR="000B4291">
        <w:t xml:space="preserve">closely with CFO, CIO, </w:t>
      </w:r>
      <w:r w:rsidR="00330C74">
        <w:t>and CHRO</w:t>
      </w:r>
      <w:r w:rsidR="000B4291">
        <w:t xml:space="preserve"> </w:t>
      </w:r>
      <w:r w:rsidR="00330C74">
        <w:t xml:space="preserve">for defining org structure, pay roll structure, and reporting hierarchy. </w:t>
      </w:r>
    </w:p>
    <w:p w14:paraId="59979E00" w14:textId="254F4984" w:rsidR="0082137D" w:rsidRDefault="0082137D" w:rsidP="008863A4">
      <w:pPr>
        <w:pStyle w:val="ListParagraph"/>
        <w:numPr>
          <w:ilvl w:val="0"/>
          <w:numId w:val="25"/>
        </w:numPr>
      </w:pPr>
      <w:r>
        <w:t>Planed, prepared, and facilitated global HR meeting to stream line complex recruitment process and elicited business/functional requirements</w:t>
      </w:r>
      <w:r w:rsidR="005C1B6D">
        <w:t>.</w:t>
      </w:r>
      <w:r w:rsidR="00437860">
        <w:t xml:space="preserve"> Led global human resources team in requirements elicitation, documentation, and validation.</w:t>
      </w:r>
    </w:p>
    <w:p w14:paraId="31F4A0FC" w14:textId="68322F19" w:rsidR="00330C74" w:rsidRDefault="00330C74" w:rsidP="00330C74">
      <w:pPr>
        <w:pStyle w:val="ListParagraph"/>
        <w:numPr>
          <w:ilvl w:val="0"/>
          <w:numId w:val="25"/>
        </w:numPr>
      </w:pPr>
      <w:r>
        <w:t>Streamlined exception processes within the recruitment</w:t>
      </w:r>
      <w:r w:rsidR="005C1B6D">
        <w:t xml:space="preserve">, </w:t>
      </w:r>
      <w:r w:rsidR="00ED0999">
        <w:t>hiring</w:t>
      </w:r>
      <w:r w:rsidR="005C1B6D">
        <w:t>, onboarding, and termination. Helped HR community in defining and developing</w:t>
      </w:r>
      <w:r>
        <w:t xml:space="preserve"> to be process flow</w:t>
      </w:r>
      <w:r w:rsidR="0082137D">
        <w:t xml:space="preserve"> using </w:t>
      </w:r>
      <w:r w:rsidR="005C1B6D">
        <w:t xml:space="preserve">Visio </w:t>
      </w:r>
      <w:r w:rsidR="0082137D">
        <w:t xml:space="preserve">BPMN </w:t>
      </w:r>
    </w:p>
    <w:p w14:paraId="4CD29F88" w14:textId="74099EFA" w:rsidR="0082137D" w:rsidRDefault="00366F60" w:rsidP="00330C74">
      <w:pPr>
        <w:pStyle w:val="ListParagraph"/>
        <w:numPr>
          <w:ilvl w:val="0"/>
          <w:numId w:val="25"/>
        </w:numPr>
      </w:pPr>
      <w:r>
        <w:lastRenderedPageBreak/>
        <w:t xml:space="preserve">Liaison between client and </w:t>
      </w:r>
      <w:r w:rsidR="0082137D">
        <w:t xml:space="preserve">IT team </w:t>
      </w:r>
      <w:r>
        <w:t>to ensure accuracy or business and functional specification.</w:t>
      </w:r>
    </w:p>
    <w:p w14:paraId="10C1AF72" w14:textId="35A6DA4E" w:rsidR="00366F60" w:rsidRDefault="005C1B6D" w:rsidP="00330C74">
      <w:pPr>
        <w:pStyle w:val="ListParagraph"/>
        <w:numPr>
          <w:ilvl w:val="0"/>
          <w:numId w:val="25"/>
        </w:numPr>
      </w:pPr>
      <w:r>
        <w:t>Act</w:t>
      </w:r>
      <w:r w:rsidR="0082137D">
        <w:t xml:space="preserve"> as internal consultant/system expert in resolution of critical production issues</w:t>
      </w:r>
      <w:r w:rsidR="00366F60">
        <w:t xml:space="preserve"> </w:t>
      </w:r>
    </w:p>
    <w:p w14:paraId="5D11A146" w14:textId="597DF2B8" w:rsidR="005C1B6D" w:rsidRDefault="00A83CCD" w:rsidP="00330C74">
      <w:pPr>
        <w:pStyle w:val="ListParagraph"/>
        <w:numPr>
          <w:ilvl w:val="0"/>
          <w:numId w:val="25"/>
        </w:numPr>
      </w:pPr>
      <w:r>
        <w:t xml:space="preserve">Working with internal and external client for Toyota DWH and analytics dashboard requirements and data specification, channels, data transfer mechanism SFTP/ web services. </w:t>
      </w:r>
    </w:p>
    <w:p w14:paraId="191BAD1C" w14:textId="77777777" w:rsidR="00330C74" w:rsidRDefault="00330C74" w:rsidP="000B4291"/>
    <w:p w14:paraId="2CC8C050" w14:textId="77777777" w:rsidR="00330C74" w:rsidRPr="000B4291" w:rsidRDefault="00330C74" w:rsidP="000B4291"/>
    <w:p w14:paraId="02E5457C" w14:textId="77777777" w:rsidR="00ED0999" w:rsidRDefault="00ED0999" w:rsidP="00D24466">
      <w:pPr>
        <w:pStyle w:val="DateCompany"/>
        <w:rPr>
          <w:rFonts w:cs="Arial"/>
        </w:rPr>
      </w:pPr>
    </w:p>
    <w:p w14:paraId="72D096FD" w14:textId="6AE0AE93" w:rsidR="00D24466" w:rsidRPr="00A52967" w:rsidRDefault="00D24466" w:rsidP="00D24466">
      <w:pPr>
        <w:pStyle w:val="DateCompany"/>
        <w:rPr>
          <w:rFonts w:cs="Arial"/>
          <w:b/>
        </w:rPr>
      </w:pPr>
      <w:r>
        <w:rPr>
          <w:rFonts w:cs="Arial"/>
        </w:rPr>
        <w:t xml:space="preserve">06/15 to </w:t>
      </w:r>
      <w:r w:rsidR="000F1726">
        <w:rPr>
          <w:rFonts w:cs="Arial"/>
        </w:rPr>
        <w:t>07/16</w:t>
      </w:r>
      <w:r>
        <w:rPr>
          <w:rFonts w:cs="Arial"/>
        </w:rPr>
        <w:tab/>
      </w:r>
      <w:r>
        <w:rPr>
          <w:rFonts w:cs="Arial"/>
        </w:rPr>
        <w:tab/>
      </w:r>
      <w:r>
        <w:rPr>
          <w:rFonts w:cs="Arial"/>
        </w:rPr>
        <w:tab/>
      </w:r>
      <w:r>
        <w:rPr>
          <w:rFonts w:cs="Arial"/>
        </w:rPr>
        <w:tab/>
      </w:r>
      <w:r w:rsidRPr="00A52967">
        <w:rPr>
          <w:rFonts w:cs="Arial"/>
        </w:rPr>
        <w:t xml:space="preserve">State of </w:t>
      </w:r>
      <w:r>
        <w:rPr>
          <w:rFonts w:cs="Arial"/>
        </w:rPr>
        <w:t>Vermont</w:t>
      </w:r>
      <w:r w:rsidRPr="00A52967">
        <w:rPr>
          <w:rFonts w:cs="Arial"/>
        </w:rPr>
        <w:t>, MI</w:t>
      </w:r>
    </w:p>
    <w:p w14:paraId="72D096FE" w14:textId="652295CF" w:rsidR="00D24466" w:rsidRDefault="00260E2C" w:rsidP="00D24466">
      <w:pPr>
        <w:pStyle w:val="DateCompany"/>
        <w:rPr>
          <w:rFonts w:cs="Arial"/>
          <w:b/>
        </w:rPr>
      </w:pPr>
      <w:r>
        <w:rPr>
          <w:rFonts w:cs="Arial"/>
          <w:b/>
        </w:rPr>
        <w:t>Lead Business Analyst</w:t>
      </w:r>
    </w:p>
    <w:p w14:paraId="72D096FF" w14:textId="7C5BF870" w:rsidR="00D24466" w:rsidRDefault="0085609D" w:rsidP="00D24466">
      <w:pPr>
        <w:pStyle w:val="ListParagraph"/>
        <w:numPr>
          <w:ilvl w:val="0"/>
          <w:numId w:val="24"/>
        </w:numPr>
        <w:spacing w:after="160" w:line="259" w:lineRule="auto"/>
      </w:pPr>
      <w:r>
        <w:t xml:space="preserve">Hired to develop the road map of CRM business strategy of AHS agency. Worked closely with the leadership to define </w:t>
      </w:r>
      <w:r w:rsidR="004B71EC">
        <w:t>business architecture using TOGAF</w:t>
      </w:r>
      <w:r>
        <w:t xml:space="preserve">.  </w:t>
      </w:r>
      <w:r w:rsidR="00D24466">
        <w:t xml:space="preserve">Led business analyst team for new AHS business architecture implementation (mapped to EBC Enterprise Business Capability) </w:t>
      </w:r>
    </w:p>
    <w:p w14:paraId="72D09701" w14:textId="77777777" w:rsidR="00D24466" w:rsidRDefault="00D24466" w:rsidP="00D24466">
      <w:pPr>
        <w:pStyle w:val="ListParagraph"/>
        <w:numPr>
          <w:ilvl w:val="0"/>
          <w:numId w:val="24"/>
        </w:numPr>
        <w:spacing w:after="160" w:line="259" w:lineRule="auto"/>
      </w:pPr>
      <w:r>
        <w:t>Led EBC workshop preparation effort of Client Management, and Service Management processes, including UML activity diagrams, business glossary, and functional requirements.</w:t>
      </w:r>
    </w:p>
    <w:p w14:paraId="72D09702" w14:textId="4DCE7908" w:rsidR="00D24466" w:rsidRDefault="00D24466" w:rsidP="001C2851">
      <w:pPr>
        <w:pStyle w:val="ListParagraph"/>
        <w:numPr>
          <w:ilvl w:val="0"/>
          <w:numId w:val="24"/>
        </w:numPr>
        <w:spacing w:after="160" w:line="259" w:lineRule="auto"/>
      </w:pPr>
      <w:r>
        <w:t xml:space="preserve">Led </w:t>
      </w:r>
      <w:r w:rsidR="001C2851" w:rsidRPr="001C2851">
        <w:t>requirements elicitation</w:t>
      </w:r>
      <w:r w:rsidR="001C2851">
        <w:t xml:space="preserve"> of </w:t>
      </w:r>
      <w:r>
        <w:t>E</w:t>
      </w:r>
      <w:r w:rsidR="001C2851">
        <w:t xml:space="preserve">nterprise </w:t>
      </w:r>
      <w:r>
        <w:t>B</w:t>
      </w:r>
      <w:r w:rsidR="001C2851">
        <w:t xml:space="preserve">usiness </w:t>
      </w:r>
      <w:r>
        <w:t>C</w:t>
      </w:r>
      <w:r w:rsidR="001C2851">
        <w:t>apability workshops (Medical Medicaid Information Systems)  with SME</w:t>
      </w:r>
      <w:r>
        <w:t>s</w:t>
      </w:r>
      <w:r w:rsidR="001C2851">
        <w:t>, stakeholders,</w:t>
      </w:r>
      <w:r>
        <w:t xml:space="preserve"> and EBPO</w:t>
      </w:r>
      <w:r w:rsidR="001C2851">
        <w:t>s</w:t>
      </w:r>
      <w:r>
        <w:t xml:space="preserve">.  Walked through </w:t>
      </w:r>
      <w:r w:rsidR="001C2851">
        <w:t xml:space="preserve">UML </w:t>
      </w:r>
      <w:r>
        <w:t>Activity Diagrams</w:t>
      </w:r>
      <w:r w:rsidR="000B4291">
        <w:t xml:space="preserve"> to be process flow</w:t>
      </w:r>
      <w:r>
        <w:t xml:space="preserve">, Reviewed </w:t>
      </w:r>
      <w:r w:rsidR="001C2851">
        <w:t xml:space="preserve">business objectives, business requirements, </w:t>
      </w:r>
      <w:r>
        <w:t>functional Requirements with SMEs &amp; EBPOs (17 programs)</w:t>
      </w:r>
    </w:p>
    <w:p w14:paraId="72D09703" w14:textId="2235E99D" w:rsidR="00D24466" w:rsidRDefault="00D24466" w:rsidP="00D24466">
      <w:pPr>
        <w:pStyle w:val="ListParagraph"/>
        <w:numPr>
          <w:ilvl w:val="0"/>
          <w:numId w:val="24"/>
        </w:numPr>
        <w:spacing w:after="160" w:line="259" w:lineRule="auto"/>
      </w:pPr>
      <w:r>
        <w:t xml:space="preserve">Led </w:t>
      </w:r>
      <w:r w:rsidR="001C2851">
        <w:t xml:space="preserve">business </w:t>
      </w:r>
      <w:r>
        <w:t>analyst team for post workshops deliverables:</w:t>
      </w:r>
    </w:p>
    <w:p w14:paraId="72D09704" w14:textId="758CC9A9" w:rsidR="00D24466" w:rsidRDefault="00D24466" w:rsidP="00D24466">
      <w:pPr>
        <w:pStyle w:val="ListParagraph"/>
        <w:numPr>
          <w:ilvl w:val="1"/>
          <w:numId w:val="24"/>
        </w:numPr>
        <w:spacing w:after="160" w:line="259" w:lineRule="auto"/>
      </w:pPr>
      <w:r>
        <w:t>Rewriting of functional</w:t>
      </w:r>
      <w:r w:rsidR="000B4291">
        <w:t xml:space="preserve"> requirements as per</w:t>
      </w:r>
      <w:r>
        <w:t xml:space="preserve"> </w:t>
      </w:r>
      <w:r w:rsidR="001C2851">
        <w:t>BABOK guideline</w:t>
      </w:r>
    </w:p>
    <w:p w14:paraId="72D09705" w14:textId="77777777" w:rsidR="00D24466" w:rsidRDefault="00D24466" w:rsidP="00D24466">
      <w:pPr>
        <w:pStyle w:val="ListParagraph"/>
        <w:numPr>
          <w:ilvl w:val="1"/>
          <w:numId w:val="24"/>
        </w:numPr>
        <w:spacing w:after="160" w:line="259" w:lineRule="auto"/>
      </w:pPr>
      <w:r>
        <w:t>Development of Activity diagram of all SM and CM processes</w:t>
      </w:r>
    </w:p>
    <w:p w14:paraId="72D09706" w14:textId="0C40A9A9" w:rsidR="00D24466" w:rsidRDefault="004B71EC" w:rsidP="00D24466">
      <w:pPr>
        <w:pStyle w:val="ListParagraph"/>
        <w:numPr>
          <w:ilvl w:val="1"/>
          <w:numId w:val="24"/>
        </w:numPr>
        <w:spacing w:after="160" w:line="259" w:lineRule="auto"/>
      </w:pPr>
      <w:r>
        <w:t xml:space="preserve">Conceptual, logical and physical data attributes </w:t>
      </w:r>
    </w:p>
    <w:p w14:paraId="72D09707" w14:textId="77777777" w:rsidR="00D24466" w:rsidRDefault="00D24466" w:rsidP="00D24466">
      <w:pPr>
        <w:pStyle w:val="ListParagraph"/>
        <w:numPr>
          <w:ilvl w:val="1"/>
          <w:numId w:val="24"/>
        </w:numPr>
        <w:spacing w:after="160" w:line="259" w:lineRule="auto"/>
      </w:pPr>
      <w:r>
        <w:t>Mapped all functional requirements with business requirement.</w:t>
      </w:r>
    </w:p>
    <w:p w14:paraId="7FAE0784" w14:textId="77777777" w:rsidR="000639E0" w:rsidRDefault="001C2851" w:rsidP="00D24466">
      <w:pPr>
        <w:pStyle w:val="ListParagraph"/>
        <w:numPr>
          <w:ilvl w:val="1"/>
          <w:numId w:val="24"/>
        </w:numPr>
        <w:spacing w:after="160" w:line="259" w:lineRule="auto"/>
      </w:pPr>
      <w:r>
        <w:t xml:space="preserve">Helped team in understanding &amp; writing User stories </w:t>
      </w:r>
      <w:r w:rsidR="000639E0">
        <w:t>as per</w:t>
      </w:r>
      <w:r>
        <w:t xml:space="preserve"> Scrum</w:t>
      </w:r>
      <w:r w:rsidR="000639E0">
        <w:t xml:space="preserve"> guideline</w:t>
      </w:r>
    </w:p>
    <w:p w14:paraId="03BEEBEE" w14:textId="01F9562A" w:rsidR="001C2851" w:rsidRDefault="000639E0" w:rsidP="00D24466">
      <w:pPr>
        <w:pStyle w:val="ListParagraph"/>
        <w:numPr>
          <w:ilvl w:val="1"/>
          <w:numId w:val="24"/>
        </w:numPr>
        <w:spacing w:after="160" w:line="259" w:lineRule="auto"/>
      </w:pPr>
      <w:r>
        <w:t xml:space="preserve">Collaborated with Product Owner in defining and clarifying Product Backlog </w:t>
      </w:r>
      <w:r w:rsidR="001C2851">
        <w:t xml:space="preserve"> </w:t>
      </w:r>
    </w:p>
    <w:p w14:paraId="040D3182" w14:textId="1048A429" w:rsidR="000639E0" w:rsidRPr="00457959" w:rsidRDefault="000639E0" w:rsidP="000639E0">
      <w:pPr>
        <w:pStyle w:val="ListParagraph"/>
        <w:numPr>
          <w:ilvl w:val="0"/>
          <w:numId w:val="24"/>
        </w:numPr>
        <w:spacing w:after="160" w:line="259" w:lineRule="auto"/>
        <w:rPr>
          <w:rFonts w:cs="Arial"/>
          <w:sz w:val="22"/>
          <w:szCs w:val="22"/>
        </w:rPr>
      </w:pPr>
      <w:r>
        <w:t xml:space="preserve">Guided &amp; Coached Scrum team in introducing &amp; implementing </w:t>
      </w:r>
      <w:r w:rsidR="000B4291">
        <w:t xml:space="preserve">Scrum approach and framework, </w:t>
      </w:r>
      <w:r>
        <w:t xml:space="preserve">sprint backlog, sprint planning, user stories, done, and Sprint reviews. Coached development team in translating User Story to TDD, </w:t>
      </w:r>
      <w:r w:rsidR="003C57B3">
        <w:t>logical acceptance test, and business test driven approach</w:t>
      </w:r>
      <w:r>
        <w:t xml:space="preserve"> </w:t>
      </w:r>
    </w:p>
    <w:p w14:paraId="5872335C" w14:textId="4C466FCB" w:rsidR="003C57B3" w:rsidRDefault="003C57B3" w:rsidP="003C57B3">
      <w:pPr>
        <w:pStyle w:val="ListParagraph"/>
        <w:numPr>
          <w:ilvl w:val="0"/>
          <w:numId w:val="24"/>
        </w:numPr>
        <w:spacing w:after="160" w:line="259" w:lineRule="auto"/>
      </w:pPr>
      <w:r>
        <w:t xml:space="preserve">Collaborated with </w:t>
      </w:r>
      <w:proofErr w:type="spellStart"/>
      <w:r>
        <w:t>Optum</w:t>
      </w:r>
      <w:proofErr w:type="spellEnd"/>
      <w:r>
        <w:t xml:space="preserve"> and Oracle on Vermont Health Connect optimization (MMIS)</w:t>
      </w:r>
      <w:r w:rsidR="00E931DD">
        <w:t xml:space="preserve">, health benefit </w:t>
      </w:r>
      <w:r w:rsidR="00D96546">
        <w:t xml:space="preserve">project for Vermonters. </w:t>
      </w:r>
      <w:r w:rsidR="007958FD">
        <w:t xml:space="preserve">Cisco IVR and </w:t>
      </w:r>
      <w:r w:rsidR="00D96546">
        <w:t xml:space="preserve">Oracle CRM solution are implemented </w:t>
      </w:r>
      <w:r>
        <w:t xml:space="preserve">&amp; </w:t>
      </w:r>
      <w:r w:rsidR="00D96546">
        <w:t xml:space="preserve">deployed. </w:t>
      </w:r>
    </w:p>
    <w:p w14:paraId="5A71D196" w14:textId="7BE04258" w:rsidR="000639E0" w:rsidRDefault="000639E0" w:rsidP="00D24466">
      <w:pPr>
        <w:pStyle w:val="ListParagraph"/>
        <w:numPr>
          <w:ilvl w:val="0"/>
          <w:numId w:val="24"/>
        </w:numPr>
        <w:spacing w:after="160" w:line="259" w:lineRule="auto"/>
      </w:pPr>
      <w:r w:rsidRPr="002311B9">
        <w:t>Recognized &amp; honored with MMIS Care Award for Leadership and Team Building</w:t>
      </w:r>
    </w:p>
    <w:p w14:paraId="72D0970D" w14:textId="77777777" w:rsidR="00A52967" w:rsidRPr="00A52967" w:rsidRDefault="00D24466" w:rsidP="00893960">
      <w:pPr>
        <w:pStyle w:val="DateCompany"/>
        <w:rPr>
          <w:rFonts w:cs="Arial"/>
          <w:b/>
        </w:rPr>
      </w:pPr>
      <w:r>
        <w:rPr>
          <w:rFonts w:cs="Arial"/>
        </w:rPr>
        <w:t>03/13 to 03/15</w:t>
      </w:r>
      <w:r w:rsidR="00A52967">
        <w:rPr>
          <w:rFonts w:cs="Arial"/>
        </w:rPr>
        <w:tab/>
      </w:r>
      <w:r w:rsidR="00A52967">
        <w:rPr>
          <w:rFonts w:cs="Arial"/>
        </w:rPr>
        <w:tab/>
      </w:r>
      <w:r w:rsidR="00A52967">
        <w:rPr>
          <w:rFonts w:cs="Arial"/>
        </w:rPr>
        <w:tab/>
      </w:r>
      <w:r w:rsidR="00A52967">
        <w:rPr>
          <w:rFonts w:cs="Arial"/>
        </w:rPr>
        <w:tab/>
      </w:r>
      <w:r w:rsidR="00A52967" w:rsidRPr="00A52967">
        <w:rPr>
          <w:rFonts w:cs="Arial"/>
        </w:rPr>
        <w:t>State of Michigan, MI</w:t>
      </w:r>
    </w:p>
    <w:p w14:paraId="18D8AA74" w14:textId="4B0FE301" w:rsidR="00260E2C" w:rsidRDefault="00260E2C" w:rsidP="00260E2C">
      <w:pPr>
        <w:pStyle w:val="DateCompany"/>
        <w:rPr>
          <w:rFonts w:cs="Arial"/>
          <w:b/>
        </w:rPr>
      </w:pPr>
      <w:r>
        <w:rPr>
          <w:rFonts w:cs="Arial"/>
          <w:b/>
        </w:rPr>
        <w:t>Lead Business Analyst/PM</w:t>
      </w:r>
    </w:p>
    <w:p w14:paraId="72D0970F" w14:textId="77777777" w:rsidR="00A52967" w:rsidRPr="00A52967" w:rsidRDefault="00A52967" w:rsidP="00A52967"/>
    <w:p w14:paraId="72D09710" w14:textId="77777777" w:rsidR="00E15DFC" w:rsidRDefault="00E15DFC" w:rsidP="00EA1DA7">
      <w:pPr>
        <w:pStyle w:val="DateCompany"/>
        <w:numPr>
          <w:ilvl w:val="0"/>
          <w:numId w:val="22"/>
        </w:numPr>
        <w:rPr>
          <w:rFonts w:cs="Arial"/>
        </w:rPr>
      </w:pPr>
      <w:r w:rsidRPr="00E15DFC">
        <w:rPr>
          <w:rFonts w:cs="Arial"/>
          <w:color w:val="000000" w:themeColor="text1"/>
        </w:rPr>
        <w:t>Deliver</w:t>
      </w:r>
      <w:r>
        <w:rPr>
          <w:rFonts w:cs="Arial"/>
          <w:color w:val="000000" w:themeColor="text1"/>
        </w:rPr>
        <w:t>ed</w:t>
      </w:r>
      <w:r w:rsidRPr="00E15DFC">
        <w:rPr>
          <w:rFonts w:cs="Arial"/>
          <w:color w:val="000000" w:themeColor="text1"/>
        </w:rPr>
        <w:t xml:space="preserve"> end-to-end application solution components on time and within budget, that meet the </w:t>
      </w:r>
      <w:r>
        <w:rPr>
          <w:rFonts w:cs="Arial"/>
          <w:color w:val="000000" w:themeColor="text1"/>
        </w:rPr>
        <w:t xml:space="preserve"> </w:t>
      </w:r>
      <w:r w:rsidR="00537722">
        <w:rPr>
          <w:rFonts w:cs="Arial"/>
          <w:color w:val="000000" w:themeColor="text1"/>
        </w:rPr>
        <w:t>BHCS (bureau of health care service)</w:t>
      </w:r>
      <w:r>
        <w:rPr>
          <w:rFonts w:cs="Arial"/>
          <w:color w:val="000000" w:themeColor="text1"/>
        </w:rPr>
        <w:t xml:space="preserve"> </w:t>
      </w:r>
      <w:r w:rsidRPr="00E15DFC">
        <w:rPr>
          <w:rFonts w:cs="Arial"/>
          <w:color w:val="000000" w:themeColor="text1"/>
        </w:rPr>
        <w:t>business needs, and conforms to IT methodologies</w:t>
      </w:r>
      <w:r>
        <w:rPr>
          <w:rFonts w:cs="Arial"/>
          <w:color w:val="000000" w:themeColor="text1"/>
        </w:rPr>
        <w:t xml:space="preserve">, Cyber Security </w:t>
      </w:r>
      <w:r w:rsidRPr="00E15DFC">
        <w:rPr>
          <w:rFonts w:cs="Arial"/>
          <w:color w:val="000000" w:themeColor="text1"/>
        </w:rPr>
        <w:t>and Data Management practices</w:t>
      </w:r>
    </w:p>
    <w:p w14:paraId="72D09711" w14:textId="72E672C1" w:rsidR="00E15DFC" w:rsidRDefault="00A52967" w:rsidP="00EA1DA7">
      <w:pPr>
        <w:pStyle w:val="DateCompany"/>
        <w:numPr>
          <w:ilvl w:val="0"/>
          <w:numId w:val="22"/>
        </w:numPr>
        <w:rPr>
          <w:rFonts w:cs="Arial"/>
        </w:rPr>
      </w:pPr>
      <w:r>
        <w:rPr>
          <w:rFonts w:cs="Arial"/>
        </w:rPr>
        <w:t>Led</w:t>
      </w:r>
      <w:r w:rsidR="00E15DFC">
        <w:rPr>
          <w:rFonts w:cs="Arial"/>
        </w:rPr>
        <w:t xml:space="preserve"> team effort in implementation of </w:t>
      </w:r>
      <w:r w:rsidR="00A7753E">
        <w:rPr>
          <w:rFonts w:cs="Arial"/>
        </w:rPr>
        <w:t xml:space="preserve">Oracle CRM a retail web solution of medical marihuana for Michiganders. </w:t>
      </w:r>
    </w:p>
    <w:p w14:paraId="72D09712" w14:textId="1ED1433D" w:rsidR="007B2BC7" w:rsidRPr="007B2BC7" w:rsidRDefault="007B2BC7" w:rsidP="00EA1DA7">
      <w:pPr>
        <w:pStyle w:val="ListParagraph"/>
        <w:numPr>
          <w:ilvl w:val="0"/>
          <w:numId w:val="22"/>
        </w:numPr>
        <w:rPr>
          <w:color w:val="000000" w:themeColor="text1"/>
        </w:rPr>
      </w:pPr>
      <w:r w:rsidRPr="007B2BC7">
        <w:rPr>
          <w:rFonts w:cs="Arial"/>
          <w:color w:val="000000" w:themeColor="text1"/>
        </w:rPr>
        <w:t>Assist</w:t>
      </w:r>
      <w:r>
        <w:rPr>
          <w:rFonts w:cs="Arial"/>
          <w:color w:val="000000" w:themeColor="text1"/>
        </w:rPr>
        <w:t>ed/</w:t>
      </w:r>
      <w:r w:rsidRPr="007B2BC7">
        <w:rPr>
          <w:rFonts w:cs="Arial"/>
          <w:color w:val="000000" w:themeColor="text1"/>
        </w:rPr>
        <w:t>create</w:t>
      </w:r>
      <w:r>
        <w:rPr>
          <w:rFonts w:cs="Arial"/>
          <w:color w:val="000000" w:themeColor="text1"/>
        </w:rPr>
        <w:t>d p</w:t>
      </w:r>
      <w:r w:rsidRPr="007B2BC7">
        <w:rPr>
          <w:rFonts w:cs="Arial"/>
          <w:color w:val="000000" w:themeColor="text1"/>
        </w:rPr>
        <w:t xml:space="preserve">roject </w:t>
      </w:r>
      <w:r>
        <w:rPr>
          <w:rFonts w:cs="Arial"/>
          <w:color w:val="000000" w:themeColor="text1"/>
        </w:rPr>
        <w:t>deliverables, including HIPPA a</w:t>
      </w:r>
      <w:r w:rsidRPr="007B2BC7">
        <w:rPr>
          <w:rFonts w:cs="Arial"/>
          <w:color w:val="000000" w:themeColor="text1"/>
        </w:rPr>
        <w:t>rtifacts (e.g., Functional Design Document</w:t>
      </w:r>
      <w:r w:rsidR="00A7753E">
        <w:rPr>
          <w:rFonts w:cs="Arial"/>
          <w:color w:val="000000" w:themeColor="text1"/>
        </w:rPr>
        <w:t xml:space="preserve">, </w:t>
      </w:r>
      <w:r>
        <w:rPr>
          <w:rFonts w:cs="Arial"/>
          <w:color w:val="000000" w:themeColor="text1"/>
        </w:rPr>
        <w:t>Test Plan, SIT/ Use cases</w:t>
      </w:r>
      <w:r w:rsidR="009E0F12">
        <w:rPr>
          <w:rFonts w:cs="Arial"/>
          <w:color w:val="000000" w:themeColor="text1"/>
        </w:rPr>
        <w:t>, POC, Mock Screen</w:t>
      </w:r>
      <w:r w:rsidRPr="007B2BC7">
        <w:rPr>
          <w:rFonts w:cs="Arial"/>
          <w:color w:val="000000" w:themeColor="text1"/>
        </w:rPr>
        <w:t>) that meet</w:t>
      </w:r>
      <w:r w:rsidR="00A7753E">
        <w:rPr>
          <w:rFonts w:cs="Arial"/>
          <w:color w:val="000000" w:themeColor="text1"/>
        </w:rPr>
        <w:t>s</w:t>
      </w:r>
      <w:r w:rsidRPr="007B2BC7">
        <w:rPr>
          <w:rFonts w:cs="Arial"/>
          <w:color w:val="000000" w:themeColor="text1"/>
        </w:rPr>
        <w:t xml:space="preserve"> </w:t>
      </w:r>
      <w:r w:rsidR="00A7753E">
        <w:rPr>
          <w:rFonts w:cs="Arial"/>
          <w:color w:val="000000" w:themeColor="text1"/>
        </w:rPr>
        <w:t>state SDLC guideline.</w:t>
      </w:r>
      <w:r w:rsidRPr="007B2BC7">
        <w:rPr>
          <w:rFonts w:cs="Arial"/>
          <w:color w:val="000000" w:themeColor="text1"/>
        </w:rPr>
        <w:t xml:space="preserve"> </w:t>
      </w:r>
    </w:p>
    <w:p w14:paraId="72D09715" w14:textId="336DEAAE" w:rsidR="001B0BF7" w:rsidRPr="001A22EE" w:rsidRDefault="006A40BB" w:rsidP="00A33ECB">
      <w:pPr>
        <w:pStyle w:val="ListParagraph"/>
        <w:numPr>
          <w:ilvl w:val="0"/>
          <w:numId w:val="22"/>
        </w:numPr>
        <w:rPr>
          <w:color w:val="000000" w:themeColor="text1"/>
        </w:rPr>
      </w:pPr>
      <w:r>
        <w:t xml:space="preserve">Led discovery </w:t>
      </w:r>
      <w:r w:rsidR="001E61A2">
        <w:t xml:space="preserve">workshops </w:t>
      </w:r>
      <w:r w:rsidR="007B2BC7">
        <w:t xml:space="preserve">and JAD </w:t>
      </w:r>
      <w:r>
        <w:t>session</w:t>
      </w:r>
      <w:r w:rsidR="007B2BC7">
        <w:t>s during the requirement</w:t>
      </w:r>
      <w:r w:rsidR="008D18FF">
        <w:t xml:space="preserve"> gathering</w:t>
      </w:r>
      <w:r w:rsidR="007B2BC7">
        <w:t xml:space="preserve"> and </w:t>
      </w:r>
      <w:r w:rsidR="008D18FF">
        <w:t xml:space="preserve">application </w:t>
      </w:r>
      <w:r w:rsidR="001A22EE">
        <w:t>design.</w:t>
      </w:r>
      <w:r w:rsidR="001A22EE" w:rsidRPr="001A22EE">
        <w:rPr>
          <w:rFonts w:cs="Arial"/>
          <w:color w:val="000000" w:themeColor="text1"/>
        </w:rPr>
        <w:t xml:space="preserve"> </w:t>
      </w:r>
      <w:r w:rsidR="001B0BF7" w:rsidRPr="001A22EE">
        <w:rPr>
          <w:rFonts w:cs="Arial"/>
          <w:color w:val="000000" w:themeColor="text1"/>
        </w:rPr>
        <w:t xml:space="preserve">Collaborated with business and technical teams to lead, advocate for and develop user - centered </w:t>
      </w:r>
      <w:r w:rsidR="003C57B3" w:rsidRPr="001A22EE">
        <w:rPr>
          <w:rFonts w:cs="Arial"/>
          <w:color w:val="000000" w:themeColor="text1"/>
        </w:rPr>
        <w:t xml:space="preserve">UI/UX </w:t>
      </w:r>
      <w:r w:rsidR="001B0BF7" w:rsidRPr="001A22EE">
        <w:rPr>
          <w:rFonts w:cs="Arial"/>
          <w:color w:val="000000" w:themeColor="text1"/>
        </w:rPr>
        <w:t>design and interaction concepts</w:t>
      </w:r>
      <w:r w:rsidR="009E0F12" w:rsidRPr="001A22EE">
        <w:rPr>
          <w:rFonts w:cs="Arial"/>
          <w:color w:val="000000" w:themeColor="text1"/>
        </w:rPr>
        <w:t>.</w:t>
      </w:r>
      <w:r w:rsidR="001A22EE">
        <w:rPr>
          <w:rFonts w:cs="Arial"/>
          <w:color w:val="000000" w:themeColor="text1"/>
        </w:rPr>
        <w:t xml:space="preserve"> </w:t>
      </w:r>
      <w:r w:rsidR="001B0BF7">
        <w:t xml:space="preserve">Assisted/created </w:t>
      </w:r>
      <w:r>
        <w:t>in transforming high level business</w:t>
      </w:r>
      <w:r w:rsidR="009549F1">
        <w:t xml:space="preserve"> requirement</w:t>
      </w:r>
      <w:r w:rsidR="001B0BF7">
        <w:t xml:space="preserve"> </w:t>
      </w:r>
      <w:r>
        <w:t>into functional requirements</w:t>
      </w:r>
      <w:r w:rsidR="001B0BF7">
        <w:t xml:space="preserve"> and solution design. </w:t>
      </w:r>
      <w:r w:rsidR="001B0BF7" w:rsidRPr="001A22EE">
        <w:rPr>
          <w:rFonts w:cs="Arial"/>
          <w:color w:val="000000" w:themeColor="text1"/>
        </w:rPr>
        <w:t>Managed</w:t>
      </w:r>
      <w:r w:rsidR="00731436" w:rsidRPr="001A22EE">
        <w:rPr>
          <w:rFonts w:cs="Arial"/>
          <w:color w:val="000000" w:themeColor="text1"/>
        </w:rPr>
        <w:t xml:space="preserve"> &amp;</w:t>
      </w:r>
      <w:r w:rsidR="001B0BF7" w:rsidRPr="001A22EE">
        <w:rPr>
          <w:rFonts w:cs="Arial"/>
          <w:color w:val="000000" w:themeColor="text1"/>
        </w:rPr>
        <w:t xml:space="preserve"> documented </w:t>
      </w:r>
      <w:r w:rsidR="003C57B3" w:rsidRPr="001A22EE">
        <w:rPr>
          <w:rFonts w:cs="Arial"/>
          <w:color w:val="000000" w:themeColor="text1"/>
        </w:rPr>
        <w:t xml:space="preserve">complex </w:t>
      </w:r>
      <w:r w:rsidR="001B0BF7" w:rsidRPr="001A22EE">
        <w:rPr>
          <w:rFonts w:cs="Arial"/>
          <w:color w:val="000000" w:themeColor="text1"/>
        </w:rPr>
        <w:t>business process re</w:t>
      </w:r>
      <w:r w:rsidR="001A22EE">
        <w:rPr>
          <w:rFonts w:cs="Arial"/>
          <w:color w:val="000000" w:themeColor="text1"/>
        </w:rPr>
        <w:t>-</w:t>
      </w:r>
      <w:r w:rsidR="001B0BF7" w:rsidRPr="001A22EE">
        <w:rPr>
          <w:rFonts w:cs="Arial"/>
          <w:color w:val="000000" w:themeColor="text1"/>
        </w:rPr>
        <w:t>engineering activities.</w:t>
      </w:r>
    </w:p>
    <w:p w14:paraId="72D09717" w14:textId="264973A2" w:rsidR="009549F1" w:rsidRDefault="009549F1" w:rsidP="00BA15DA">
      <w:pPr>
        <w:pStyle w:val="ListParagraph"/>
        <w:numPr>
          <w:ilvl w:val="0"/>
          <w:numId w:val="22"/>
        </w:numPr>
      </w:pPr>
      <w:r>
        <w:t>Worked directly with</w:t>
      </w:r>
      <w:r w:rsidR="009E0F12">
        <w:t xml:space="preserve"> stakeholders, sponsor</w:t>
      </w:r>
      <w:r>
        <w:t>, and business manager on project issues &amp; risks</w:t>
      </w:r>
      <w:r w:rsidR="001A22EE">
        <w:t>. P</w:t>
      </w:r>
      <w:r w:rsidR="009E0F12">
        <w:t xml:space="preserve">resented design solution to enterprise </w:t>
      </w:r>
      <w:r>
        <w:t>architect</w:t>
      </w:r>
      <w:r w:rsidR="009E0F12">
        <w:t xml:space="preserve"> </w:t>
      </w:r>
      <w:r>
        <w:t>and cyber security team on HIP</w:t>
      </w:r>
      <w:r w:rsidR="009E0F12">
        <w:t xml:space="preserve">PA </w:t>
      </w:r>
      <w:r w:rsidR="00731436">
        <w:t>compliance</w:t>
      </w:r>
    </w:p>
    <w:p w14:paraId="72D0971A" w14:textId="316DFB03" w:rsidR="00EF568C" w:rsidRPr="001A22EE" w:rsidRDefault="00C00419" w:rsidP="0095062A">
      <w:pPr>
        <w:pStyle w:val="ListParagraph"/>
        <w:numPr>
          <w:ilvl w:val="0"/>
          <w:numId w:val="22"/>
        </w:numPr>
        <w:rPr>
          <w:color w:val="000000" w:themeColor="text1"/>
        </w:rPr>
      </w:pPr>
      <w:r>
        <w:t>Documented high</w:t>
      </w:r>
      <w:r w:rsidR="001E61A2">
        <w:t xml:space="preserve"> level </w:t>
      </w:r>
      <w:r w:rsidR="00CC275B">
        <w:t xml:space="preserve">Medicaid </w:t>
      </w:r>
      <w:r w:rsidR="001E61A2">
        <w:t>integration requirements into busin</w:t>
      </w:r>
      <w:r w:rsidR="00CC275B">
        <w:t>ess and functional requirements for eligible patients.</w:t>
      </w:r>
      <w:r w:rsidR="001A22EE">
        <w:t xml:space="preserve"> </w:t>
      </w:r>
      <w:r w:rsidR="00EF568C" w:rsidRPr="001A22EE">
        <w:rPr>
          <w:rFonts w:cs="Arial"/>
          <w:color w:val="000000" w:themeColor="text1"/>
        </w:rPr>
        <w:t xml:space="preserve">Gathered &amp; incorporated feedback from stakeholders, SMEs, and end users for solution design and user experience UX. </w:t>
      </w:r>
    </w:p>
    <w:p w14:paraId="17D99817" w14:textId="1F5306A0" w:rsidR="001F2AE5" w:rsidRDefault="001F2AE5" w:rsidP="00EA1DA7">
      <w:pPr>
        <w:pStyle w:val="ListParagraph"/>
        <w:numPr>
          <w:ilvl w:val="0"/>
          <w:numId w:val="19"/>
        </w:numPr>
        <w:shd w:val="clear" w:color="auto" w:fill="FFFFFF"/>
        <w:spacing w:before="100" w:beforeAutospacing="1" w:after="60" w:line="240" w:lineRule="atLeast"/>
        <w:rPr>
          <w:rFonts w:cs="Arial"/>
          <w:color w:val="000000" w:themeColor="text1"/>
        </w:rPr>
      </w:pPr>
      <w:r>
        <w:rPr>
          <w:rFonts w:cs="Arial"/>
          <w:color w:val="000000" w:themeColor="text1"/>
        </w:rPr>
        <w:t xml:space="preserve">Prepared test cases, </w:t>
      </w:r>
      <w:bookmarkStart w:id="0" w:name="_GoBack"/>
      <w:bookmarkEnd w:id="0"/>
      <w:r>
        <w:rPr>
          <w:rFonts w:cs="Arial"/>
          <w:color w:val="000000" w:themeColor="text1"/>
        </w:rPr>
        <w:t>assign defect to developer and preparing defect status report us HP QC</w:t>
      </w:r>
    </w:p>
    <w:p w14:paraId="72D0971C" w14:textId="11AC700B" w:rsidR="00146874" w:rsidRDefault="008124FF" w:rsidP="00EA1DA7">
      <w:pPr>
        <w:pStyle w:val="ListParagraph"/>
        <w:numPr>
          <w:ilvl w:val="0"/>
          <w:numId w:val="19"/>
        </w:numPr>
        <w:shd w:val="clear" w:color="auto" w:fill="FFFFFF"/>
        <w:spacing w:before="100" w:beforeAutospacing="1" w:after="60" w:line="240" w:lineRule="atLeast"/>
        <w:rPr>
          <w:rFonts w:cs="Arial"/>
          <w:color w:val="000000" w:themeColor="text1"/>
        </w:rPr>
      </w:pPr>
      <w:r w:rsidRPr="00146874">
        <w:rPr>
          <w:rFonts w:cs="Arial"/>
          <w:color w:val="000000" w:themeColor="text1"/>
        </w:rPr>
        <w:lastRenderedPageBreak/>
        <w:t>Managed and developed project plans</w:t>
      </w:r>
      <w:r w:rsidR="003C57B3">
        <w:rPr>
          <w:rFonts w:cs="Arial"/>
          <w:color w:val="000000" w:themeColor="text1"/>
        </w:rPr>
        <w:t>, WBS</w:t>
      </w:r>
      <w:r w:rsidRPr="00146874">
        <w:rPr>
          <w:rFonts w:cs="Arial"/>
          <w:color w:val="000000" w:themeColor="text1"/>
        </w:rPr>
        <w:t>, created ERD diagrams, resolved issues</w:t>
      </w:r>
      <w:r w:rsidR="00146874" w:rsidRPr="00146874">
        <w:rPr>
          <w:rFonts w:cs="Arial"/>
          <w:color w:val="000000" w:themeColor="text1"/>
        </w:rPr>
        <w:t xml:space="preserve">. </w:t>
      </w:r>
      <w:r w:rsidR="00146874" w:rsidRPr="00B67C57">
        <w:rPr>
          <w:rFonts w:cs="Arial"/>
          <w:color w:val="000000" w:themeColor="text1"/>
        </w:rPr>
        <w:t>Help</w:t>
      </w:r>
      <w:r w:rsidR="00146874">
        <w:rPr>
          <w:rFonts w:cs="Arial"/>
          <w:color w:val="000000" w:themeColor="text1"/>
        </w:rPr>
        <w:t>ed</w:t>
      </w:r>
      <w:r w:rsidR="00146874" w:rsidRPr="00B67C57">
        <w:rPr>
          <w:rFonts w:cs="Arial"/>
          <w:color w:val="000000" w:themeColor="text1"/>
        </w:rPr>
        <w:t xml:space="preserve"> monitor and control project budgets, actuals, and trends.</w:t>
      </w:r>
    </w:p>
    <w:p w14:paraId="46F8E07C" w14:textId="77777777" w:rsidR="00330C74" w:rsidRPr="00330C74" w:rsidRDefault="001A22EE" w:rsidP="001A22EE">
      <w:pPr>
        <w:pStyle w:val="ListParagraph"/>
        <w:numPr>
          <w:ilvl w:val="0"/>
          <w:numId w:val="19"/>
        </w:numPr>
        <w:rPr>
          <w:rFonts w:cs="Arial"/>
        </w:rPr>
      </w:pPr>
      <w:r>
        <w:t>Successfully delivered project, which resulted in $4</w:t>
      </w:r>
      <w:r>
        <w:rPr>
          <w:rFonts w:cs="Arial"/>
          <w:color w:val="000000" w:themeColor="text1"/>
        </w:rPr>
        <w:t xml:space="preserve"> M </w:t>
      </w:r>
      <w:r w:rsidRPr="001A22EE">
        <w:rPr>
          <w:rFonts w:cs="Arial"/>
          <w:color w:val="000000" w:themeColor="text1"/>
        </w:rPr>
        <w:t xml:space="preserve">saving on </w:t>
      </w:r>
      <w:r>
        <w:rPr>
          <w:rFonts w:cs="Arial"/>
          <w:color w:val="000000" w:themeColor="text1"/>
        </w:rPr>
        <w:t xml:space="preserve">yearly </w:t>
      </w:r>
      <w:r w:rsidRPr="001A22EE">
        <w:rPr>
          <w:rFonts w:cs="Arial"/>
          <w:color w:val="000000" w:themeColor="text1"/>
        </w:rPr>
        <w:t>operation cost and reduced application processing time from 15 business days into 2 days.</w:t>
      </w:r>
      <w:r w:rsidR="009549F1">
        <w:t xml:space="preserve"> </w:t>
      </w:r>
    </w:p>
    <w:p w14:paraId="28457F1B" w14:textId="77777777" w:rsidR="00330C74" w:rsidRDefault="00330C74" w:rsidP="00330C74"/>
    <w:p w14:paraId="72D0971E" w14:textId="54C8D7F4" w:rsidR="00A52967" w:rsidRPr="00330C74" w:rsidRDefault="009549F1" w:rsidP="00330C74">
      <w:pPr>
        <w:rPr>
          <w:rFonts w:cs="Arial"/>
        </w:rPr>
      </w:pPr>
      <w:r>
        <w:t xml:space="preserve">   </w:t>
      </w:r>
      <w:r w:rsidR="006A40BB">
        <w:t xml:space="preserve">  </w:t>
      </w:r>
    </w:p>
    <w:p w14:paraId="18D502F9" w14:textId="77777777" w:rsidR="001A22EE" w:rsidRDefault="001A22EE" w:rsidP="00893960">
      <w:pPr>
        <w:pStyle w:val="DateCompany"/>
        <w:rPr>
          <w:rFonts w:cs="Arial"/>
        </w:rPr>
      </w:pPr>
    </w:p>
    <w:p w14:paraId="72D0971F" w14:textId="77777777" w:rsidR="00893960" w:rsidRPr="00A52967" w:rsidRDefault="00893960" w:rsidP="00893960">
      <w:pPr>
        <w:pStyle w:val="DateCompany"/>
        <w:rPr>
          <w:rFonts w:cs="Arial"/>
          <w:b/>
        </w:rPr>
      </w:pPr>
      <w:r w:rsidRPr="00EE5ABE">
        <w:rPr>
          <w:rFonts w:cs="Arial"/>
        </w:rPr>
        <w:t>0</w:t>
      </w:r>
      <w:r>
        <w:rPr>
          <w:rFonts w:cs="Arial"/>
        </w:rPr>
        <w:t>4/12</w:t>
      </w:r>
      <w:r w:rsidR="00511DB5">
        <w:rPr>
          <w:rFonts w:cs="Arial"/>
        </w:rPr>
        <w:t xml:space="preserve"> to 1</w:t>
      </w:r>
      <w:r w:rsidR="00A52967">
        <w:rPr>
          <w:rFonts w:cs="Arial"/>
        </w:rPr>
        <w:t>2</w:t>
      </w:r>
      <w:r w:rsidR="00511DB5">
        <w:rPr>
          <w:rFonts w:cs="Arial"/>
        </w:rPr>
        <w:t>/12</w:t>
      </w:r>
      <w:r>
        <w:rPr>
          <w:rFonts w:cs="Arial"/>
        </w:rPr>
        <w:tab/>
      </w:r>
      <w:r w:rsidR="00A52967">
        <w:rPr>
          <w:rFonts w:cs="Arial"/>
        </w:rPr>
        <w:tab/>
      </w:r>
      <w:r w:rsidR="00A52967">
        <w:rPr>
          <w:rFonts w:cs="Arial"/>
        </w:rPr>
        <w:tab/>
      </w:r>
      <w:r w:rsidR="00A52967">
        <w:rPr>
          <w:rFonts w:cs="Arial"/>
        </w:rPr>
        <w:tab/>
      </w:r>
      <w:r w:rsidRPr="00A52967">
        <w:rPr>
          <w:rFonts w:cs="Arial"/>
        </w:rPr>
        <w:t>Select Comfort, Minneapolis, MN</w:t>
      </w:r>
    </w:p>
    <w:p w14:paraId="72D09720" w14:textId="60F78E27" w:rsidR="00CC275B" w:rsidRDefault="00260E2C" w:rsidP="00CC275B">
      <w:pPr>
        <w:pStyle w:val="DateCompany"/>
        <w:rPr>
          <w:rFonts w:cs="Arial"/>
          <w:b/>
        </w:rPr>
      </w:pPr>
      <w:r>
        <w:rPr>
          <w:rFonts w:cs="Arial"/>
          <w:b/>
        </w:rPr>
        <w:t>Lead Business Analyst</w:t>
      </w:r>
    </w:p>
    <w:p w14:paraId="72D09721" w14:textId="77777777" w:rsidR="00893960" w:rsidRDefault="00893960" w:rsidP="00BA4DE6">
      <w:pPr>
        <w:pStyle w:val="DateCompany"/>
        <w:rPr>
          <w:rFonts w:cs="Arial"/>
        </w:rPr>
      </w:pPr>
    </w:p>
    <w:p w14:paraId="72D09722" w14:textId="44630D92" w:rsidR="00511DB5" w:rsidRDefault="00037670" w:rsidP="00EA1DA7">
      <w:pPr>
        <w:pStyle w:val="ListParagraph"/>
        <w:numPr>
          <w:ilvl w:val="0"/>
          <w:numId w:val="19"/>
        </w:numPr>
      </w:pPr>
      <w:r>
        <w:t>Led team effort in testing and deployment of Siebel 8.1 marketing and media module</w:t>
      </w:r>
      <w:r w:rsidR="00511DB5">
        <w:t>s</w:t>
      </w:r>
      <w:r w:rsidR="00D96546">
        <w:t xml:space="preserve">. A B2B and B2C for retail sale and channel partners using Java and Oracle products suites. </w:t>
      </w:r>
    </w:p>
    <w:p w14:paraId="72D09723" w14:textId="77777777" w:rsidR="00511DB5" w:rsidRDefault="00037670" w:rsidP="00EA1DA7">
      <w:pPr>
        <w:pStyle w:val="ListParagraph"/>
        <w:numPr>
          <w:ilvl w:val="0"/>
          <w:numId w:val="19"/>
        </w:numPr>
      </w:pPr>
      <w:r>
        <w:t xml:space="preserve">Managed, coordinated, prioritized post </w:t>
      </w:r>
      <w:r w:rsidR="00B026C9">
        <w:t xml:space="preserve">deployment </w:t>
      </w:r>
      <w:r>
        <w:t>issues and resolution</w:t>
      </w:r>
      <w:r w:rsidR="00A61213">
        <w:t xml:space="preserve"> with the helpdesk team</w:t>
      </w:r>
      <w:r>
        <w:t>.</w:t>
      </w:r>
    </w:p>
    <w:p w14:paraId="72D09724" w14:textId="77777777" w:rsidR="00511DB5" w:rsidRDefault="00D171C8" w:rsidP="00EA1DA7">
      <w:pPr>
        <w:pStyle w:val="ListParagraph"/>
        <w:numPr>
          <w:ilvl w:val="0"/>
          <w:numId w:val="19"/>
        </w:numPr>
      </w:pPr>
      <w:r>
        <w:t xml:space="preserve">Worked </w:t>
      </w:r>
      <w:r w:rsidR="004F3A57">
        <w:t xml:space="preserve">with the </w:t>
      </w:r>
      <w:r w:rsidR="0051687A">
        <w:t>cross functional team</w:t>
      </w:r>
      <w:r w:rsidR="004F3A57">
        <w:t xml:space="preserve"> during </w:t>
      </w:r>
      <w:r w:rsidR="00953141">
        <w:t xml:space="preserve">Siebel Sales </w:t>
      </w:r>
      <w:r w:rsidR="00E0126A">
        <w:t xml:space="preserve">process </w:t>
      </w:r>
      <w:r w:rsidR="004F3A57">
        <w:t xml:space="preserve">design, </w:t>
      </w:r>
      <w:r w:rsidR="00E0126A">
        <w:t xml:space="preserve">requirements, </w:t>
      </w:r>
      <w:r w:rsidR="004F3A57">
        <w:t>configuration, testing and post deployment issues</w:t>
      </w:r>
      <w:r w:rsidR="00915553">
        <w:t>.</w:t>
      </w:r>
    </w:p>
    <w:p w14:paraId="72D09725" w14:textId="77777777" w:rsidR="00511DB5" w:rsidRDefault="00915553" w:rsidP="00EA1DA7">
      <w:pPr>
        <w:pStyle w:val="ListParagraph"/>
        <w:numPr>
          <w:ilvl w:val="0"/>
          <w:numId w:val="19"/>
        </w:numPr>
      </w:pPr>
      <w:r>
        <w:t>Facilitated &amp; led requirements gathering &amp; process definition workshops with SME’s</w:t>
      </w:r>
      <w:r w:rsidR="00B026C9">
        <w:t xml:space="preserve"> f</w:t>
      </w:r>
      <w:r>
        <w:t>or</w:t>
      </w:r>
      <w:r w:rsidR="00B026C9">
        <w:t xml:space="preserve"> order management, </w:t>
      </w:r>
      <w:r w:rsidR="00731436">
        <w:t xml:space="preserve">agreement, warranty, </w:t>
      </w:r>
      <w:r w:rsidR="00A169C6">
        <w:t xml:space="preserve">service request, </w:t>
      </w:r>
      <w:r w:rsidR="00731436">
        <w:t xml:space="preserve">return order, </w:t>
      </w:r>
      <w:r w:rsidR="003D060B">
        <w:t xml:space="preserve">quote, </w:t>
      </w:r>
      <w:r w:rsidR="00037670">
        <w:t>and</w:t>
      </w:r>
      <w:r w:rsidR="002A668B">
        <w:t xml:space="preserve"> </w:t>
      </w:r>
      <w:r w:rsidR="00B026C9">
        <w:t>products.</w:t>
      </w:r>
    </w:p>
    <w:p w14:paraId="72D09726" w14:textId="33B2DEF0" w:rsidR="00511DB5" w:rsidRDefault="00915553" w:rsidP="00EA1DA7">
      <w:pPr>
        <w:pStyle w:val="ListParagraph"/>
        <w:numPr>
          <w:ilvl w:val="0"/>
          <w:numId w:val="19"/>
        </w:numPr>
      </w:pPr>
      <w:r>
        <w:t xml:space="preserve">Provided support, in </w:t>
      </w:r>
      <w:r w:rsidR="00DD0AC7">
        <w:t xml:space="preserve">documenting </w:t>
      </w:r>
      <w:r>
        <w:t>BRDs, to be process flow a</w:t>
      </w:r>
      <w:r w:rsidR="00C24057">
        <w:t xml:space="preserve">nd walked through </w:t>
      </w:r>
      <w:r>
        <w:t>BRD</w:t>
      </w:r>
      <w:r w:rsidR="00C24057">
        <w:t xml:space="preserve">s </w:t>
      </w:r>
      <w:r w:rsidR="00DD0AC7">
        <w:t xml:space="preserve">with SMEs. Helped team in </w:t>
      </w:r>
      <w:r w:rsidR="003628C2">
        <w:t xml:space="preserve">solution </w:t>
      </w:r>
      <w:r w:rsidR="00D96546">
        <w:t>design and gap fit analysis of COTS solution.</w:t>
      </w:r>
    </w:p>
    <w:p w14:paraId="72D09727" w14:textId="34F86320" w:rsidR="00D61361" w:rsidRDefault="00D61361" w:rsidP="00EA1DA7">
      <w:pPr>
        <w:pStyle w:val="ListParagraph"/>
        <w:numPr>
          <w:ilvl w:val="0"/>
          <w:numId w:val="19"/>
        </w:numPr>
      </w:pPr>
      <w:r>
        <w:t xml:space="preserve">Defined, mapped, and documented </w:t>
      </w:r>
      <w:r w:rsidR="001A22EE">
        <w:t>complex processes of s</w:t>
      </w:r>
      <w:r>
        <w:t xml:space="preserve">ales </w:t>
      </w:r>
      <w:r w:rsidR="001A22EE">
        <w:t>o</w:t>
      </w:r>
      <w:r>
        <w:t xml:space="preserve">rder, </w:t>
      </w:r>
      <w:r w:rsidR="001A22EE">
        <w:t>return order, and q</w:t>
      </w:r>
      <w:r>
        <w:t xml:space="preserve">uote integration with </w:t>
      </w:r>
      <w:r w:rsidR="001A22EE">
        <w:t xml:space="preserve"> EBS using SOA</w:t>
      </w:r>
    </w:p>
    <w:p w14:paraId="72D09728" w14:textId="77777777" w:rsidR="00146874" w:rsidRDefault="00146874" w:rsidP="00EA1DA7">
      <w:pPr>
        <w:numPr>
          <w:ilvl w:val="0"/>
          <w:numId w:val="19"/>
        </w:numPr>
        <w:shd w:val="clear" w:color="auto" w:fill="FFFFFF"/>
        <w:spacing w:before="100" w:beforeAutospacing="1" w:after="60" w:line="240" w:lineRule="atLeast"/>
        <w:rPr>
          <w:rFonts w:cs="Arial"/>
          <w:color w:val="000000"/>
        </w:rPr>
      </w:pPr>
      <w:r w:rsidRPr="00B67C57">
        <w:rPr>
          <w:rFonts w:cs="Arial"/>
          <w:color w:val="000000"/>
        </w:rPr>
        <w:t>Effectively communicate</w:t>
      </w:r>
      <w:r>
        <w:rPr>
          <w:rFonts w:cs="Arial"/>
          <w:color w:val="000000"/>
        </w:rPr>
        <w:t>d</w:t>
      </w:r>
      <w:r w:rsidRPr="00B67C57">
        <w:rPr>
          <w:rFonts w:cs="Arial"/>
          <w:color w:val="000000"/>
        </w:rPr>
        <w:t xml:space="preserve"> project status, budget, timelines, risks and any obstacles/opportunities encountered during the project life cycle to team members and stakeholders.</w:t>
      </w:r>
    </w:p>
    <w:p w14:paraId="72D0972A" w14:textId="77777777" w:rsidR="00DD0AC7" w:rsidRDefault="00DD0AC7" w:rsidP="00A259FD"/>
    <w:p w14:paraId="72D0972B" w14:textId="77777777" w:rsidR="00E0126A" w:rsidRDefault="00E0126A" w:rsidP="00513682">
      <w:pPr>
        <w:pStyle w:val="DateCompany"/>
        <w:tabs>
          <w:tab w:val="left" w:pos="2880"/>
        </w:tabs>
        <w:rPr>
          <w:rFonts w:cs="Arial"/>
        </w:rPr>
      </w:pPr>
    </w:p>
    <w:p w14:paraId="72D0972C" w14:textId="77777777" w:rsidR="00BA4DE6" w:rsidRPr="00EE5ABE" w:rsidRDefault="00BA4DE6" w:rsidP="00513682">
      <w:pPr>
        <w:pStyle w:val="DateCompany"/>
        <w:tabs>
          <w:tab w:val="left" w:pos="2880"/>
        </w:tabs>
        <w:rPr>
          <w:rFonts w:cs="Arial"/>
        </w:rPr>
      </w:pPr>
      <w:r w:rsidRPr="00EE5ABE">
        <w:rPr>
          <w:rFonts w:cs="Arial"/>
        </w:rPr>
        <w:t>0</w:t>
      </w:r>
      <w:r w:rsidR="0070301D">
        <w:rPr>
          <w:rFonts w:cs="Arial"/>
        </w:rPr>
        <w:t>7</w:t>
      </w:r>
      <w:r>
        <w:rPr>
          <w:rFonts w:cs="Arial"/>
        </w:rPr>
        <w:t>/11</w:t>
      </w:r>
      <w:r w:rsidRPr="00EE5ABE">
        <w:rPr>
          <w:rFonts w:cs="Arial"/>
        </w:rPr>
        <w:t xml:space="preserve"> to </w:t>
      </w:r>
      <w:r w:rsidR="00893960">
        <w:rPr>
          <w:rFonts w:cs="Arial"/>
        </w:rPr>
        <w:t>03/12</w:t>
      </w:r>
      <w:r w:rsidR="00E43418">
        <w:rPr>
          <w:rFonts w:cs="Arial"/>
        </w:rPr>
        <w:tab/>
      </w:r>
      <w:r w:rsidR="00E43418">
        <w:rPr>
          <w:rFonts w:cs="Arial"/>
        </w:rPr>
        <w:tab/>
      </w:r>
      <w:r w:rsidR="00A52967">
        <w:rPr>
          <w:rFonts w:cs="Arial"/>
        </w:rPr>
        <w:tab/>
      </w:r>
      <w:r w:rsidR="00A52967">
        <w:rPr>
          <w:rFonts w:cs="Arial"/>
        </w:rPr>
        <w:tab/>
      </w:r>
      <w:r w:rsidR="00F412E2">
        <w:rPr>
          <w:rFonts w:cs="Arial"/>
        </w:rPr>
        <w:t>Covance</w:t>
      </w:r>
      <w:r w:rsidR="00513682">
        <w:rPr>
          <w:rFonts w:cs="Arial"/>
        </w:rPr>
        <w:t>,</w:t>
      </w:r>
      <w:r>
        <w:rPr>
          <w:rFonts w:cs="Arial"/>
        </w:rPr>
        <w:t xml:space="preserve"> Gaithersburg, MD</w:t>
      </w:r>
    </w:p>
    <w:p w14:paraId="72D0972D" w14:textId="2FABD517" w:rsidR="00CB4472" w:rsidRDefault="00260E2C" w:rsidP="00CB4472">
      <w:pPr>
        <w:pStyle w:val="DateCompany"/>
        <w:rPr>
          <w:rFonts w:cs="Arial"/>
          <w:b/>
        </w:rPr>
      </w:pPr>
      <w:r>
        <w:rPr>
          <w:rFonts w:cs="Arial"/>
          <w:b/>
        </w:rPr>
        <w:t>Lead Business Analyst</w:t>
      </w:r>
    </w:p>
    <w:p w14:paraId="72D0972E" w14:textId="77777777" w:rsidR="00BA4DE6" w:rsidRDefault="00BA4DE6" w:rsidP="005E306D">
      <w:pPr>
        <w:pStyle w:val="DateCompany"/>
        <w:rPr>
          <w:rFonts w:cs="Arial"/>
        </w:rPr>
      </w:pPr>
    </w:p>
    <w:p w14:paraId="72D0972F" w14:textId="51514775" w:rsidR="00146874" w:rsidRPr="00B67C57" w:rsidRDefault="009253C2" w:rsidP="00EA1DA7">
      <w:pPr>
        <w:numPr>
          <w:ilvl w:val="0"/>
          <w:numId w:val="23"/>
        </w:numPr>
        <w:rPr>
          <w:rFonts w:cs="Arial"/>
        </w:rPr>
      </w:pPr>
      <w:r>
        <w:rPr>
          <w:rFonts w:cs="Arial"/>
        </w:rPr>
        <w:t>Le</w:t>
      </w:r>
      <w:r w:rsidR="007E11ED">
        <w:rPr>
          <w:rFonts w:cs="Arial"/>
        </w:rPr>
        <w:t>d</w:t>
      </w:r>
      <w:r>
        <w:rPr>
          <w:rFonts w:cs="Arial"/>
        </w:rPr>
        <w:t xml:space="preserve"> ITC optimization effort to reduce the time of </w:t>
      </w:r>
      <w:r w:rsidR="001A22EE">
        <w:rPr>
          <w:rFonts w:cs="Arial"/>
        </w:rPr>
        <w:t xml:space="preserve">insurance </w:t>
      </w:r>
      <w:r>
        <w:rPr>
          <w:rFonts w:cs="Arial"/>
        </w:rPr>
        <w:t>reimbursement servi</w:t>
      </w:r>
      <w:r w:rsidR="0045677E">
        <w:rPr>
          <w:rFonts w:cs="Arial"/>
        </w:rPr>
        <w:t>ces and lower the operation cost of contact center</w:t>
      </w:r>
      <w:r>
        <w:rPr>
          <w:rFonts w:cs="Arial"/>
        </w:rPr>
        <w:t xml:space="preserve">. </w:t>
      </w:r>
      <w:r w:rsidR="00146874" w:rsidRPr="00B67C57">
        <w:rPr>
          <w:rFonts w:cs="Arial"/>
        </w:rPr>
        <w:t>Responsible for the deliverables, cost, schedule, and quality of the project</w:t>
      </w:r>
      <w:r w:rsidR="00FB1DE2">
        <w:rPr>
          <w:rFonts w:cs="Arial"/>
        </w:rPr>
        <w:t xml:space="preserve">. </w:t>
      </w:r>
    </w:p>
    <w:p w14:paraId="72D09730" w14:textId="77777777" w:rsidR="00511DB5" w:rsidRDefault="001D6555" w:rsidP="00EA1DA7">
      <w:pPr>
        <w:pStyle w:val="DateCompany"/>
        <w:numPr>
          <w:ilvl w:val="0"/>
          <w:numId w:val="20"/>
        </w:numPr>
        <w:rPr>
          <w:rFonts w:cs="Arial"/>
        </w:rPr>
      </w:pPr>
      <w:r>
        <w:rPr>
          <w:rFonts w:cs="Arial"/>
        </w:rPr>
        <w:t>Worked</w:t>
      </w:r>
      <w:r w:rsidR="009253C2">
        <w:rPr>
          <w:rFonts w:cs="Arial"/>
        </w:rPr>
        <w:t xml:space="preserve"> directly with </w:t>
      </w:r>
      <w:r w:rsidR="00511DB5">
        <w:rPr>
          <w:rFonts w:cs="Arial"/>
        </w:rPr>
        <w:t xml:space="preserve">call center </w:t>
      </w:r>
      <w:r w:rsidR="009253C2">
        <w:rPr>
          <w:rFonts w:cs="Arial"/>
        </w:rPr>
        <w:t>agents</w:t>
      </w:r>
      <w:r w:rsidR="00893960">
        <w:rPr>
          <w:rFonts w:cs="Arial"/>
        </w:rPr>
        <w:t>, SMEs</w:t>
      </w:r>
      <w:r w:rsidR="009253C2">
        <w:rPr>
          <w:rFonts w:cs="Arial"/>
        </w:rPr>
        <w:t>, and program directors to identify</w:t>
      </w:r>
      <w:r w:rsidR="00A4428F">
        <w:rPr>
          <w:rFonts w:cs="Arial"/>
        </w:rPr>
        <w:t xml:space="preserve"> various issues, i</w:t>
      </w:r>
      <w:r w:rsidR="009253C2">
        <w:rPr>
          <w:rFonts w:cs="Arial"/>
        </w:rPr>
        <w:t>ncluding patience assistance, program, prior authorization, payer issues, and reimbursement</w:t>
      </w:r>
      <w:r w:rsidR="00A4428F">
        <w:rPr>
          <w:rFonts w:cs="Arial"/>
        </w:rPr>
        <w:t xml:space="preserve">  processes</w:t>
      </w:r>
    </w:p>
    <w:p w14:paraId="72D09731" w14:textId="453B99A2" w:rsidR="00511DB5" w:rsidRDefault="009253C2" w:rsidP="00EA1DA7">
      <w:pPr>
        <w:pStyle w:val="DateCompany"/>
        <w:numPr>
          <w:ilvl w:val="0"/>
          <w:numId w:val="20"/>
        </w:numPr>
        <w:rPr>
          <w:rFonts w:cs="Arial"/>
        </w:rPr>
      </w:pPr>
      <w:r>
        <w:rPr>
          <w:rFonts w:cs="Arial"/>
        </w:rPr>
        <w:t xml:space="preserve">Optimized and streamlined business process &amp; systems </w:t>
      </w:r>
      <w:r w:rsidR="0045677E">
        <w:rPr>
          <w:rFonts w:cs="Arial"/>
        </w:rPr>
        <w:t>process of multi</w:t>
      </w:r>
      <w:r w:rsidR="0092519A">
        <w:rPr>
          <w:rFonts w:cs="Arial"/>
        </w:rPr>
        <w:t>-</w:t>
      </w:r>
      <w:r w:rsidR="0045677E">
        <w:rPr>
          <w:rFonts w:cs="Arial"/>
        </w:rPr>
        <w:t xml:space="preserve">channel contact center utilizing </w:t>
      </w:r>
      <w:r>
        <w:rPr>
          <w:rFonts w:cs="Arial"/>
        </w:rPr>
        <w:t xml:space="preserve">Siebel </w:t>
      </w:r>
      <w:r w:rsidR="0045677E">
        <w:rPr>
          <w:rFonts w:cs="Arial"/>
        </w:rPr>
        <w:t>CTI,</w:t>
      </w:r>
      <w:r w:rsidR="007958FD">
        <w:rPr>
          <w:rFonts w:cs="Arial"/>
        </w:rPr>
        <w:t xml:space="preserve"> Avaya IVR,</w:t>
      </w:r>
      <w:r w:rsidR="0045677E">
        <w:rPr>
          <w:rFonts w:cs="Arial"/>
        </w:rPr>
        <w:t xml:space="preserve"> </w:t>
      </w:r>
      <w:r>
        <w:rPr>
          <w:rFonts w:cs="Arial"/>
        </w:rPr>
        <w:t>activity manage</w:t>
      </w:r>
      <w:r w:rsidR="0045677E">
        <w:rPr>
          <w:rFonts w:cs="Arial"/>
        </w:rPr>
        <w:t>ment, service request, contact, and</w:t>
      </w:r>
      <w:r>
        <w:rPr>
          <w:rFonts w:cs="Arial"/>
        </w:rPr>
        <w:t xml:space="preserve"> workflows.</w:t>
      </w:r>
    </w:p>
    <w:p w14:paraId="72D09732" w14:textId="77777777" w:rsidR="00511DB5" w:rsidRDefault="009253C2" w:rsidP="00EA1DA7">
      <w:pPr>
        <w:pStyle w:val="DateCompany"/>
        <w:numPr>
          <w:ilvl w:val="0"/>
          <w:numId w:val="20"/>
        </w:numPr>
        <w:rPr>
          <w:rFonts w:cs="Arial"/>
        </w:rPr>
      </w:pPr>
      <w:r>
        <w:rPr>
          <w:rFonts w:cs="Arial"/>
        </w:rPr>
        <w:t xml:space="preserve">Assisted </w:t>
      </w:r>
      <w:r w:rsidR="00146874">
        <w:rPr>
          <w:rFonts w:cs="Arial"/>
        </w:rPr>
        <w:t>BA</w:t>
      </w:r>
      <w:r>
        <w:rPr>
          <w:rFonts w:cs="Arial"/>
        </w:rPr>
        <w:t xml:space="preserve"> team in preparing functional design document, test plan</w:t>
      </w:r>
      <w:r w:rsidR="00436D42">
        <w:rPr>
          <w:rFonts w:cs="Arial"/>
        </w:rPr>
        <w:t>, and</w:t>
      </w:r>
      <w:r>
        <w:rPr>
          <w:rFonts w:cs="Arial"/>
        </w:rPr>
        <w:t xml:space="preserve"> deployment plan. </w:t>
      </w:r>
    </w:p>
    <w:p w14:paraId="72D09733" w14:textId="228FFB30" w:rsidR="00511DB5" w:rsidRDefault="009253C2" w:rsidP="00EA1DA7">
      <w:pPr>
        <w:pStyle w:val="DateCompany"/>
        <w:numPr>
          <w:ilvl w:val="0"/>
          <w:numId w:val="20"/>
        </w:numPr>
        <w:rPr>
          <w:rFonts w:cs="Arial"/>
        </w:rPr>
      </w:pPr>
      <w:r>
        <w:rPr>
          <w:rFonts w:cs="Arial"/>
        </w:rPr>
        <w:t xml:space="preserve">Identified &amp; </w:t>
      </w:r>
      <w:r w:rsidR="00511DB5">
        <w:rPr>
          <w:rFonts w:cs="Arial"/>
        </w:rPr>
        <w:t xml:space="preserve">worked with development team in </w:t>
      </w:r>
      <w:r>
        <w:rPr>
          <w:rFonts w:cs="Arial"/>
        </w:rPr>
        <w:t>resolv</w:t>
      </w:r>
      <w:r w:rsidR="00511DB5">
        <w:rPr>
          <w:rFonts w:cs="Arial"/>
        </w:rPr>
        <w:t>ing</w:t>
      </w:r>
      <w:r>
        <w:rPr>
          <w:rFonts w:cs="Arial"/>
        </w:rPr>
        <w:t xml:space="preserve"> </w:t>
      </w:r>
      <w:r w:rsidR="0045677E">
        <w:rPr>
          <w:rFonts w:cs="Arial"/>
        </w:rPr>
        <w:t xml:space="preserve">performance </w:t>
      </w:r>
      <w:r>
        <w:rPr>
          <w:rFonts w:cs="Arial"/>
        </w:rPr>
        <w:t xml:space="preserve">issues </w:t>
      </w:r>
      <w:r w:rsidR="001A22EE">
        <w:rPr>
          <w:rFonts w:cs="Arial"/>
        </w:rPr>
        <w:t>of</w:t>
      </w:r>
      <w:r>
        <w:rPr>
          <w:rFonts w:cs="Arial"/>
        </w:rPr>
        <w:t xml:space="preserve"> existing data model, </w:t>
      </w:r>
      <w:r w:rsidR="0045677E">
        <w:rPr>
          <w:rFonts w:cs="Arial"/>
        </w:rPr>
        <w:t>configuration</w:t>
      </w:r>
      <w:r>
        <w:rPr>
          <w:rFonts w:cs="Arial"/>
        </w:rPr>
        <w:t xml:space="preserve">, </w:t>
      </w:r>
      <w:r w:rsidR="00334369">
        <w:rPr>
          <w:rFonts w:cs="Arial"/>
        </w:rPr>
        <w:t>stored procedures</w:t>
      </w:r>
      <w:r>
        <w:rPr>
          <w:rFonts w:cs="Arial"/>
        </w:rPr>
        <w:t>, and system performance.</w:t>
      </w:r>
    </w:p>
    <w:p w14:paraId="72D09734" w14:textId="77777777" w:rsidR="00511DB5" w:rsidRDefault="009253C2" w:rsidP="00EA1DA7">
      <w:pPr>
        <w:pStyle w:val="DateCompany"/>
        <w:numPr>
          <w:ilvl w:val="0"/>
          <w:numId w:val="20"/>
        </w:numPr>
        <w:rPr>
          <w:rFonts w:cs="Arial"/>
        </w:rPr>
      </w:pPr>
      <w:r>
        <w:rPr>
          <w:rFonts w:cs="Arial"/>
        </w:rPr>
        <w:t xml:space="preserve">Liaised with Deloitte onshore &amp; offshore development team in building technical solution, implementation, testing and POC. </w:t>
      </w:r>
    </w:p>
    <w:p w14:paraId="72D09735" w14:textId="77777777" w:rsidR="009253C2" w:rsidRDefault="009253C2" w:rsidP="00EA1DA7">
      <w:pPr>
        <w:pStyle w:val="DateCompany"/>
        <w:numPr>
          <w:ilvl w:val="0"/>
          <w:numId w:val="20"/>
        </w:numPr>
        <w:rPr>
          <w:rFonts w:cs="Arial"/>
        </w:rPr>
      </w:pPr>
      <w:r>
        <w:rPr>
          <w:rFonts w:cs="Arial"/>
        </w:rPr>
        <w:t xml:space="preserve">Prepared and presented business impact analysis report to directors, VPs and executive sponsors. Impact analysis report covered potential saving, implementation time, technical solution, </w:t>
      </w:r>
      <w:r w:rsidR="007E11ED">
        <w:rPr>
          <w:rFonts w:cs="Arial"/>
        </w:rPr>
        <w:t>coupled with</w:t>
      </w:r>
      <w:r w:rsidR="0078419F">
        <w:rPr>
          <w:rFonts w:cs="Arial"/>
        </w:rPr>
        <w:t xml:space="preserve"> </w:t>
      </w:r>
      <w:r w:rsidR="00436D42">
        <w:rPr>
          <w:rFonts w:cs="Arial"/>
        </w:rPr>
        <w:t>risk impact</w:t>
      </w:r>
      <w:r>
        <w:rPr>
          <w:rFonts w:cs="Arial"/>
        </w:rPr>
        <w:t xml:space="preserve"> analysis</w:t>
      </w:r>
      <w:r w:rsidR="00FB1DE2">
        <w:rPr>
          <w:rFonts w:cs="Arial"/>
        </w:rPr>
        <w:t xml:space="preserve">. </w:t>
      </w:r>
      <w:r>
        <w:rPr>
          <w:rFonts w:cs="Arial"/>
        </w:rPr>
        <w:t xml:space="preserve"> </w:t>
      </w:r>
    </w:p>
    <w:p w14:paraId="72D09736" w14:textId="77777777" w:rsidR="00F412E2" w:rsidRDefault="00F412E2" w:rsidP="005E306D">
      <w:pPr>
        <w:pStyle w:val="DateCompany"/>
        <w:rPr>
          <w:rFonts w:cs="Arial"/>
        </w:rPr>
      </w:pPr>
    </w:p>
    <w:p w14:paraId="72D09737" w14:textId="77777777" w:rsidR="005E306D" w:rsidRPr="00EE5ABE" w:rsidRDefault="005E306D" w:rsidP="005E306D">
      <w:pPr>
        <w:pStyle w:val="DateCompany"/>
        <w:rPr>
          <w:rFonts w:cs="Arial"/>
        </w:rPr>
      </w:pPr>
      <w:r w:rsidRPr="00EE5ABE">
        <w:rPr>
          <w:rFonts w:cs="Arial"/>
        </w:rPr>
        <w:t>0</w:t>
      </w:r>
      <w:r>
        <w:rPr>
          <w:rFonts w:cs="Arial"/>
        </w:rPr>
        <w:t>1/11</w:t>
      </w:r>
      <w:r w:rsidRPr="00EE5ABE">
        <w:rPr>
          <w:rFonts w:cs="Arial"/>
        </w:rPr>
        <w:t xml:space="preserve"> to </w:t>
      </w:r>
      <w:r w:rsidR="00BA4DE6">
        <w:rPr>
          <w:rFonts w:cs="Arial"/>
        </w:rPr>
        <w:t>07/11</w:t>
      </w:r>
      <w:r>
        <w:rPr>
          <w:rFonts w:cs="Arial"/>
        </w:rPr>
        <w:tab/>
      </w:r>
      <w:r>
        <w:rPr>
          <w:rFonts w:cs="Arial"/>
        </w:rPr>
        <w:tab/>
      </w:r>
      <w:r w:rsidR="009B1F7D">
        <w:rPr>
          <w:rFonts w:cs="Arial"/>
        </w:rPr>
        <w:tab/>
      </w:r>
      <w:r w:rsidR="009B1F7D">
        <w:rPr>
          <w:rFonts w:cs="Arial"/>
        </w:rPr>
        <w:tab/>
      </w:r>
      <w:r>
        <w:rPr>
          <w:rFonts w:cs="Arial"/>
        </w:rPr>
        <w:t>GXS, Gaithersburg, MD</w:t>
      </w:r>
    </w:p>
    <w:p w14:paraId="0BB61F6A" w14:textId="15721467" w:rsidR="00260E2C" w:rsidRDefault="00260E2C" w:rsidP="00260E2C">
      <w:pPr>
        <w:pStyle w:val="DateCompany"/>
        <w:rPr>
          <w:rFonts w:cs="Arial"/>
          <w:b/>
        </w:rPr>
      </w:pPr>
      <w:r>
        <w:rPr>
          <w:rFonts w:cs="Arial"/>
          <w:b/>
        </w:rPr>
        <w:t>Business Analyst</w:t>
      </w:r>
    </w:p>
    <w:p w14:paraId="72D09739" w14:textId="77777777" w:rsidR="005E306D" w:rsidRDefault="005E306D" w:rsidP="005E306D">
      <w:pPr>
        <w:pStyle w:val="DateCompany"/>
        <w:rPr>
          <w:rFonts w:cs="Arial"/>
        </w:rPr>
      </w:pPr>
    </w:p>
    <w:p w14:paraId="72D0973A" w14:textId="1DCB1A7C" w:rsidR="00511DB5" w:rsidRDefault="00826269" w:rsidP="00EA1DA7">
      <w:pPr>
        <w:pStyle w:val="ListParagraph"/>
        <w:numPr>
          <w:ilvl w:val="0"/>
          <w:numId w:val="21"/>
        </w:numPr>
      </w:pPr>
      <w:r>
        <w:t>Work</w:t>
      </w:r>
      <w:r w:rsidR="00BA4DE6">
        <w:t>ed</w:t>
      </w:r>
      <w:r w:rsidR="00537722">
        <w:t xml:space="preserve"> as </w:t>
      </w:r>
      <w:r w:rsidR="0057374F">
        <w:t>CRM</w:t>
      </w:r>
      <w:r w:rsidR="00537722">
        <w:t xml:space="preserve"> </w:t>
      </w:r>
      <w:r w:rsidR="001A22EE">
        <w:t xml:space="preserve">functional </w:t>
      </w:r>
      <w:r>
        <w:t>lead</w:t>
      </w:r>
      <w:r w:rsidR="00BA4DE6">
        <w:t xml:space="preserve"> </w:t>
      </w:r>
      <w:r>
        <w:t>to consolidate business process and IT systems for two me</w:t>
      </w:r>
      <w:r w:rsidR="00511DB5">
        <w:t xml:space="preserve">rged companies </w:t>
      </w:r>
      <w:r w:rsidR="00CC275B">
        <w:t xml:space="preserve">call center </w:t>
      </w:r>
      <w:r w:rsidR="00511DB5">
        <w:t>(GXS and INOVIS)</w:t>
      </w:r>
      <w:r>
        <w:t xml:space="preserve"> </w:t>
      </w:r>
    </w:p>
    <w:p w14:paraId="72D0973B" w14:textId="77777777" w:rsidR="00511DB5" w:rsidRDefault="00826269" w:rsidP="00EA1DA7">
      <w:pPr>
        <w:pStyle w:val="ListParagraph"/>
        <w:numPr>
          <w:ilvl w:val="0"/>
          <w:numId w:val="21"/>
        </w:numPr>
      </w:pPr>
      <w:r>
        <w:t xml:space="preserve">Assisted and </w:t>
      </w:r>
      <w:r w:rsidR="009E0F12">
        <w:t xml:space="preserve">documented </w:t>
      </w:r>
      <w:r>
        <w:t xml:space="preserve">to be process of CS incident management, call transfer, master service request, entitlement verification, and SLA using MS Visio. </w:t>
      </w:r>
    </w:p>
    <w:p w14:paraId="72D0973C" w14:textId="77777777" w:rsidR="00511DB5" w:rsidRPr="00511DB5" w:rsidRDefault="00826269" w:rsidP="00EA1DA7">
      <w:pPr>
        <w:pStyle w:val="ListParagraph"/>
        <w:numPr>
          <w:ilvl w:val="0"/>
          <w:numId w:val="21"/>
        </w:numPr>
        <w:rPr>
          <w:rFonts w:cs="Arial"/>
        </w:rPr>
      </w:pPr>
      <w:r w:rsidRPr="00511DB5">
        <w:rPr>
          <w:rFonts w:cs="Arial"/>
        </w:rPr>
        <w:t>Liaise</w:t>
      </w:r>
      <w:r w:rsidR="00511DB5" w:rsidRPr="00511DB5">
        <w:rPr>
          <w:rFonts w:cs="Arial"/>
        </w:rPr>
        <w:t>d</w:t>
      </w:r>
      <w:r w:rsidRPr="00511DB5">
        <w:rPr>
          <w:rFonts w:cs="Arial"/>
        </w:rPr>
        <w:t xml:space="preserve"> with client to address all requirements while consulting with project team members</w:t>
      </w:r>
    </w:p>
    <w:p w14:paraId="72D0973D" w14:textId="77777777" w:rsidR="00511DB5" w:rsidRDefault="00826269" w:rsidP="00EA1DA7">
      <w:pPr>
        <w:pStyle w:val="ListParagraph"/>
        <w:numPr>
          <w:ilvl w:val="0"/>
          <w:numId w:val="21"/>
        </w:numPr>
      </w:pPr>
      <w:r>
        <w:lastRenderedPageBreak/>
        <w:t xml:space="preserve">Reviewed, and delivered functional design document of Siebel 8.1 Service Request, Service Order, Account, Asset, </w:t>
      </w:r>
      <w:r w:rsidR="00D61361">
        <w:t xml:space="preserve">Quote, </w:t>
      </w:r>
      <w:r>
        <w:t xml:space="preserve">Contact, Activities, SLA and workflow. </w:t>
      </w:r>
    </w:p>
    <w:p w14:paraId="72D0973E" w14:textId="77777777" w:rsidR="00511DB5" w:rsidRDefault="00826269" w:rsidP="00EA1DA7">
      <w:pPr>
        <w:pStyle w:val="ListParagraph"/>
        <w:numPr>
          <w:ilvl w:val="0"/>
          <w:numId w:val="21"/>
        </w:numPr>
      </w:pPr>
      <w:r>
        <w:t xml:space="preserve">Provided guideline and assisted developers, architect during solution design, data load, and implementation.  </w:t>
      </w:r>
    </w:p>
    <w:p w14:paraId="72D0973F" w14:textId="77777777" w:rsidR="00511DB5" w:rsidRDefault="00826269" w:rsidP="00EA1DA7">
      <w:pPr>
        <w:pStyle w:val="ListParagraph"/>
        <w:numPr>
          <w:ilvl w:val="0"/>
          <w:numId w:val="21"/>
        </w:numPr>
      </w:pPr>
      <w:r>
        <w:t>Identified</w:t>
      </w:r>
      <w:r w:rsidR="0078419F">
        <w:t>, assessed, reviewed</w:t>
      </w:r>
      <w:r>
        <w:t xml:space="preserve"> and escalated risks </w:t>
      </w:r>
      <w:r w:rsidRPr="00511DB5">
        <w:rPr>
          <w:rFonts w:cs="Arial"/>
        </w:rPr>
        <w:t xml:space="preserve">to the senior management for resolution or action as appropriate. </w:t>
      </w:r>
      <w:r>
        <w:t xml:space="preserve"> </w:t>
      </w:r>
    </w:p>
    <w:p w14:paraId="72D09740" w14:textId="77777777" w:rsidR="00826269" w:rsidRDefault="00826269" w:rsidP="00EA1DA7">
      <w:pPr>
        <w:pStyle w:val="ListParagraph"/>
        <w:numPr>
          <w:ilvl w:val="0"/>
          <w:numId w:val="21"/>
        </w:numPr>
      </w:pPr>
      <w:r>
        <w:t xml:space="preserve">Helped implementing ITIL service delivery processes of incident management, problem management, configuration management and change management through Siebel 8.1 Service Request, Contact, Account, Asset, and Activity    </w:t>
      </w:r>
    </w:p>
    <w:p w14:paraId="72D09741" w14:textId="77777777" w:rsidR="00B970D9" w:rsidRDefault="00911C1C" w:rsidP="00B970D9">
      <w:r>
        <w:t xml:space="preserve">    </w:t>
      </w:r>
    </w:p>
    <w:p w14:paraId="72D09742" w14:textId="77777777" w:rsidR="007771F9" w:rsidRPr="00EE5ABE" w:rsidRDefault="00911C1C" w:rsidP="007771F9">
      <w:pPr>
        <w:pStyle w:val="DateCompany"/>
        <w:rPr>
          <w:rFonts w:cs="Arial"/>
        </w:rPr>
      </w:pPr>
      <w:r>
        <w:rPr>
          <w:rFonts w:cs="Arial"/>
        </w:rPr>
        <w:t>1</w:t>
      </w:r>
      <w:r w:rsidR="007771F9" w:rsidRPr="00EE5ABE">
        <w:rPr>
          <w:rFonts w:cs="Arial"/>
        </w:rPr>
        <w:t>0/</w:t>
      </w:r>
      <w:r w:rsidR="007771F9">
        <w:rPr>
          <w:rFonts w:cs="Arial"/>
        </w:rPr>
        <w:t>09</w:t>
      </w:r>
      <w:r w:rsidR="007771F9" w:rsidRPr="00EE5ABE">
        <w:rPr>
          <w:rFonts w:cs="Arial"/>
        </w:rPr>
        <w:t xml:space="preserve"> to </w:t>
      </w:r>
      <w:r>
        <w:rPr>
          <w:rFonts w:cs="Arial"/>
        </w:rPr>
        <w:t>12/10</w:t>
      </w:r>
      <w:r w:rsidR="007771F9">
        <w:rPr>
          <w:rFonts w:cs="Arial"/>
        </w:rPr>
        <w:tab/>
      </w:r>
      <w:r w:rsidR="007771F9">
        <w:rPr>
          <w:rFonts w:cs="Arial"/>
        </w:rPr>
        <w:tab/>
      </w:r>
      <w:r w:rsidR="009549F1">
        <w:rPr>
          <w:rFonts w:cs="Arial"/>
        </w:rPr>
        <w:tab/>
      </w:r>
      <w:r w:rsidR="009549F1">
        <w:rPr>
          <w:rFonts w:cs="Arial"/>
        </w:rPr>
        <w:tab/>
      </w:r>
      <w:r w:rsidR="007771F9" w:rsidRPr="00F23CCF">
        <w:rPr>
          <w:rFonts w:cs="Arial"/>
        </w:rPr>
        <w:t xml:space="preserve">Bank </w:t>
      </w:r>
      <w:r w:rsidR="007771F9">
        <w:rPr>
          <w:rFonts w:cs="Arial"/>
        </w:rPr>
        <w:t>o</w:t>
      </w:r>
      <w:r w:rsidR="007771F9" w:rsidRPr="00F23CCF">
        <w:rPr>
          <w:rFonts w:cs="Arial"/>
        </w:rPr>
        <w:t>f America</w:t>
      </w:r>
      <w:r w:rsidR="007771F9">
        <w:rPr>
          <w:rFonts w:cs="Arial"/>
        </w:rPr>
        <w:t>,</w:t>
      </w:r>
      <w:r w:rsidR="007771F9" w:rsidRPr="00F23CCF">
        <w:rPr>
          <w:rFonts w:cs="Arial"/>
        </w:rPr>
        <w:t xml:space="preserve"> Charlotte, NC</w:t>
      </w:r>
    </w:p>
    <w:p w14:paraId="64DFE545" w14:textId="77777777" w:rsidR="00260E2C" w:rsidRDefault="00260E2C" w:rsidP="00260E2C">
      <w:pPr>
        <w:pStyle w:val="DateCompany"/>
        <w:rPr>
          <w:rFonts w:cs="Arial"/>
          <w:b/>
        </w:rPr>
      </w:pPr>
      <w:r>
        <w:rPr>
          <w:rFonts w:cs="Arial"/>
          <w:b/>
        </w:rPr>
        <w:t>Lead Business Analyst</w:t>
      </w:r>
    </w:p>
    <w:p w14:paraId="72D09744" w14:textId="77777777" w:rsidR="00537722" w:rsidRPr="00537722" w:rsidRDefault="00537722" w:rsidP="00537722"/>
    <w:p w14:paraId="72D09745" w14:textId="77777777" w:rsidR="007771F9" w:rsidRDefault="007771F9" w:rsidP="007771F9">
      <w:r>
        <w:t xml:space="preserve">Hired to lead the effort of </w:t>
      </w:r>
      <w:r w:rsidR="00362A71">
        <w:t xml:space="preserve">reengineering </w:t>
      </w:r>
      <w:r w:rsidR="009A3B3D">
        <w:t xml:space="preserve">&amp; </w:t>
      </w:r>
      <w:r w:rsidR="00911C1C">
        <w:t>consolidation</w:t>
      </w:r>
      <w:r w:rsidR="00362A71">
        <w:t xml:space="preserve"> </w:t>
      </w:r>
      <w:r w:rsidR="009A3B3D">
        <w:t xml:space="preserve">of CRM </w:t>
      </w:r>
      <w:r w:rsidR="00D37993">
        <w:t>processes</w:t>
      </w:r>
      <w:r w:rsidR="00911C1C">
        <w:t xml:space="preserve"> </w:t>
      </w:r>
      <w:r>
        <w:t>of Bank of America</w:t>
      </w:r>
      <w:r w:rsidR="00362A71">
        <w:t xml:space="preserve"> </w:t>
      </w:r>
      <w:r>
        <w:t>across North America</w:t>
      </w:r>
      <w:r w:rsidR="00362A71">
        <w:t xml:space="preserve">, </w:t>
      </w:r>
      <w:smartTag w:uri="urn:schemas-microsoft-com:office:smarttags" w:element="place">
        <w:r>
          <w:t>Asia</w:t>
        </w:r>
      </w:smartTag>
      <w:r>
        <w:t xml:space="preserve"> </w:t>
      </w:r>
      <w:proofErr w:type="gramStart"/>
      <w:r>
        <w:t xml:space="preserve">and </w:t>
      </w:r>
      <w:r w:rsidR="00D37993">
        <w:t xml:space="preserve"> </w:t>
      </w:r>
      <w:r>
        <w:t>EMEA</w:t>
      </w:r>
      <w:proofErr w:type="gramEnd"/>
      <w:r w:rsidR="00D37993">
        <w:t>.</w:t>
      </w:r>
      <w:r w:rsidR="00362A71">
        <w:t xml:space="preserve">  </w:t>
      </w:r>
      <w:r>
        <w:t xml:space="preserve">Siebel 8.0 and Analytics are implemented to automate </w:t>
      </w:r>
      <w:r w:rsidR="009A3B3D">
        <w:t>CRM processes.</w:t>
      </w:r>
    </w:p>
    <w:p w14:paraId="72D09746" w14:textId="77777777" w:rsidR="007771F9" w:rsidRDefault="007771F9" w:rsidP="007771F9"/>
    <w:p w14:paraId="72D09747" w14:textId="77777777" w:rsidR="007771F9" w:rsidRDefault="007771F9" w:rsidP="00EA1DA7">
      <w:pPr>
        <w:pStyle w:val="ListParagraph"/>
        <w:numPr>
          <w:ilvl w:val="0"/>
          <w:numId w:val="16"/>
        </w:numPr>
      </w:pPr>
      <w:r>
        <w:t>Assessment of global process</w:t>
      </w:r>
      <w:r w:rsidR="009A3B3D">
        <w:t>es</w:t>
      </w:r>
      <w:r>
        <w:t xml:space="preserve"> and evaluated complexity rating using QFD based on the number of steps, roles, client team contacts, and systems used within each process group.</w:t>
      </w:r>
    </w:p>
    <w:p w14:paraId="72D09748" w14:textId="77777777" w:rsidR="007771F9" w:rsidRDefault="007771F9" w:rsidP="00EA1DA7">
      <w:pPr>
        <w:numPr>
          <w:ilvl w:val="0"/>
          <w:numId w:val="16"/>
        </w:numPr>
      </w:pPr>
      <w:r>
        <w:t xml:space="preserve">Identified &amp; finalized gaps and complexity and lead workgroup to socialize and gain business partner buy-in., </w:t>
      </w:r>
    </w:p>
    <w:p w14:paraId="72D09749" w14:textId="77777777" w:rsidR="007771F9" w:rsidRDefault="007771F9" w:rsidP="00EA1DA7">
      <w:pPr>
        <w:numPr>
          <w:ilvl w:val="1"/>
          <w:numId w:val="16"/>
        </w:numPr>
      </w:pPr>
      <w:r>
        <w:t>Auto-notification from GSS to client upon completion (email/fax channel)</w:t>
      </w:r>
    </w:p>
    <w:p w14:paraId="72D0974A" w14:textId="77777777" w:rsidR="007771F9" w:rsidRDefault="007771F9" w:rsidP="00EA1DA7">
      <w:pPr>
        <w:numPr>
          <w:ilvl w:val="1"/>
          <w:numId w:val="16"/>
        </w:numPr>
      </w:pPr>
      <w:r>
        <w:t xml:space="preserve">Stop payment/Delete record accessible through </w:t>
      </w:r>
      <w:r w:rsidR="009A3B3D">
        <w:t>Siebel</w:t>
      </w:r>
    </w:p>
    <w:p w14:paraId="72D0974B" w14:textId="77777777" w:rsidR="007771F9" w:rsidRDefault="009A3B3D" w:rsidP="00EA1DA7">
      <w:pPr>
        <w:numPr>
          <w:ilvl w:val="1"/>
          <w:numId w:val="16"/>
        </w:numPr>
      </w:pPr>
      <w:r>
        <w:t>Service request</w:t>
      </w:r>
      <w:r w:rsidR="007771F9">
        <w:t xml:space="preserve"> involves exception process should assign to Rapid response team</w:t>
      </w:r>
    </w:p>
    <w:p w14:paraId="72D0974C" w14:textId="77777777" w:rsidR="007771F9" w:rsidRDefault="007771F9" w:rsidP="00EA1DA7">
      <w:pPr>
        <w:pStyle w:val="ListParagraph"/>
        <w:numPr>
          <w:ilvl w:val="0"/>
          <w:numId w:val="16"/>
        </w:numPr>
      </w:pPr>
      <w:r>
        <w:t>Translated high level requirement and processes into business requirements. Developed</w:t>
      </w:r>
      <w:r w:rsidR="009A3B3D">
        <w:t xml:space="preserve"> </w:t>
      </w:r>
      <w:r>
        <w:t>BRD</w:t>
      </w:r>
      <w:r w:rsidR="009A3B3D">
        <w:t xml:space="preserve">, as is &amp; to be process of </w:t>
      </w:r>
      <w:r>
        <w:t xml:space="preserve">IBT, stop payment, maintenance of signature card, </w:t>
      </w:r>
      <w:r w:rsidR="009A3B3D">
        <w:t xml:space="preserve">rollback </w:t>
      </w:r>
      <w:r>
        <w:t>and deletion of memo posting.</w:t>
      </w:r>
    </w:p>
    <w:p w14:paraId="72D0974D" w14:textId="77777777" w:rsidR="008A18F7" w:rsidRDefault="009A3B3D" w:rsidP="00EA1DA7">
      <w:pPr>
        <w:pStyle w:val="ListParagraph"/>
        <w:numPr>
          <w:ilvl w:val="0"/>
          <w:numId w:val="16"/>
        </w:numPr>
      </w:pPr>
      <w:r>
        <w:t xml:space="preserve">Siebel </w:t>
      </w:r>
      <w:r w:rsidR="00C00419">
        <w:t xml:space="preserve">call center </w:t>
      </w:r>
      <w:r w:rsidR="008A18F7">
        <w:t>solution includes service request, accounts, assets, contacts, activity, and work</w:t>
      </w:r>
      <w:r>
        <w:t>flow</w:t>
      </w:r>
    </w:p>
    <w:p w14:paraId="72D0974E" w14:textId="77777777" w:rsidR="008A18F7" w:rsidRDefault="008A18F7" w:rsidP="00EA1DA7">
      <w:pPr>
        <w:pStyle w:val="ListParagraph"/>
        <w:numPr>
          <w:ilvl w:val="0"/>
          <w:numId w:val="16"/>
        </w:numPr>
      </w:pPr>
      <w:r>
        <w:t>Demonstrate</w:t>
      </w:r>
      <w:r w:rsidR="0070614A">
        <w:t>d</w:t>
      </w:r>
      <w:r>
        <w:t xml:space="preserve"> proposed solution to business and cross function teams to gain partner buy-in</w:t>
      </w:r>
    </w:p>
    <w:p w14:paraId="72D0974F" w14:textId="77777777" w:rsidR="007771F9" w:rsidRDefault="007771F9" w:rsidP="00EA1DA7">
      <w:pPr>
        <w:pStyle w:val="ListParagraph"/>
        <w:numPr>
          <w:ilvl w:val="0"/>
          <w:numId w:val="16"/>
        </w:numPr>
      </w:pPr>
      <w:r>
        <w:t>Managed</w:t>
      </w:r>
      <w:r w:rsidR="008A18F7">
        <w:t xml:space="preserve"> expectation</w:t>
      </w:r>
      <w:r>
        <w:t xml:space="preserve"> &amp; communicated </w:t>
      </w:r>
      <w:r w:rsidR="0029683D">
        <w:t xml:space="preserve">with </w:t>
      </w:r>
      <w:r>
        <w:t xml:space="preserve">business owner, management, </w:t>
      </w:r>
      <w:r w:rsidR="0029683D">
        <w:t xml:space="preserve">stakeholders, </w:t>
      </w:r>
      <w:r>
        <w:t>and vendor during project lifecycle.</w:t>
      </w:r>
    </w:p>
    <w:p w14:paraId="72D09750" w14:textId="2C38BDE4" w:rsidR="007771F9" w:rsidRDefault="007771F9" w:rsidP="00EA1DA7">
      <w:pPr>
        <w:pStyle w:val="ListParagraph"/>
        <w:numPr>
          <w:ilvl w:val="0"/>
          <w:numId w:val="16"/>
        </w:numPr>
      </w:pPr>
      <w:r>
        <w:t>Worked closely with the stakeholders, developers and QA team during the data</w:t>
      </w:r>
      <w:r w:rsidR="008A18F7">
        <w:t xml:space="preserve">, UAT, and </w:t>
      </w:r>
      <w:r>
        <w:t>systems testing</w:t>
      </w:r>
      <w:r w:rsidR="008A18F7">
        <w:t xml:space="preserve">. Used </w:t>
      </w:r>
      <w:r>
        <w:t xml:space="preserve">HP Quality Center 9.2 </w:t>
      </w:r>
      <w:r w:rsidR="001F2AE5">
        <w:t>for defects reporting, and test cases.</w:t>
      </w:r>
    </w:p>
    <w:p w14:paraId="6A562363" w14:textId="7C968DAE" w:rsidR="00226C67" w:rsidRDefault="00226C67" w:rsidP="00EA1DA7">
      <w:pPr>
        <w:pStyle w:val="ListParagraph"/>
        <w:numPr>
          <w:ilvl w:val="0"/>
          <w:numId w:val="16"/>
        </w:numPr>
      </w:pPr>
      <w:r>
        <w:t>Completed</w:t>
      </w:r>
      <w:r w:rsidR="00180900">
        <w:t xml:space="preserve"> AML regulatory </w:t>
      </w:r>
      <w:r>
        <w:t>and KYC training and implemented monitoring solution for suspicious activity</w:t>
      </w:r>
      <w:r w:rsidR="00BD0AC2">
        <w:t xml:space="preserve"> for internal employees</w:t>
      </w:r>
      <w:r w:rsidR="00180900">
        <w:t xml:space="preserve"> and customer.</w:t>
      </w:r>
    </w:p>
    <w:p w14:paraId="72D09751" w14:textId="77777777" w:rsidR="007771F9" w:rsidRDefault="007771F9" w:rsidP="007771F9">
      <w:pPr>
        <w:pStyle w:val="DateCompany"/>
        <w:rPr>
          <w:rFonts w:cs="Arial"/>
        </w:rPr>
      </w:pPr>
    </w:p>
    <w:p w14:paraId="72D09752" w14:textId="77777777" w:rsidR="007771F9" w:rsidRPr="00EE5ABE" w:rsidRDefault="007771F9" w:rsidP="007771F9">
      <w:pPr>
        <w:pStyle w:val="DateCompany"/>
        <w:rPr>
          <w:rFonts w:cs="Arial"/>
        </w:rPr>
      </w:pPr>
      <w:r w:rsidRPr="00EE5ABE">
        <w:rPr>
          <w:rFonts w:cs="Arial"/>
        </w:rPr>
        <w:t>0</w:t>
      </w:r>
      <w:r>
        <w:rPr>
          <w:rFonts w:cs="Arial"/>
        </w:rPr>
        <w:t>5</w:t>
      </w:r>
      <w:r w:rsidRPr="00EE5ABE">
        <w:rPr>
          <w:rFonts w:cs="Arial"/>
        </w:rPr>
        <w:t xml:space="preserve">/09 to </w:t>
      </w:r>
      <w:r>
        <w:rPr>
          <w:rFonts w:cs="Arial"/>
        </w:rPr>
        <w:t>07/09</w:t>
      </w:r>
      <w:r>
        <w:rPr>
          <w:rFonts w:cs="Arial"/>
        </w:rPr>
        <w:tab/>
      </w:r>
      <w:r>
        <w:rPr>
          <w:rFonts w:cs="Arial"/>
        </w:rPr>
        <w:tab/>
      </w:r>
      <w:r>
        <w:rPr>
          <w:rFonts w:cs="Arial"/>
        </w:rPr>
        <w:tab/>
      </w:r>
      <w:r>
        <w:rPr>
          <w:rFonts w:cs="Arial"/>
        </w:rPr>
        <w:tab/>
      </w:r>
      <w:r w:rsidRPr="00F23CCF">
        <w:rPr>
          <w:rFonts w:cs="Arial"/>
        </w:rPr>
        <w:t>Huntington Bank, Columbus, Ohio</w:t>
      </w:r>
    </w:p>
    <w:p w14:paraId="6B022CD9" w14:textId="77777777" w:rsidR="00260E2C" w:rsidRDefault="00260E2C" w:rsidP="00260E2C">
      <w:pPr>
        <w:pStyle w:val="DateCompany"/>
        <w:rPr>
          <w:rFonts w:cs="Arial"/>
          <w:b/>
        </w:rPr>
      </w:pPr>
      <w:r>
        <w:rPr>
          <w:rFonts w:cs="Arial"/>
          <w:b/>
        </w:rPr>
        <w:t>Lead Business Analyst</w:t>
      </w:r>
    </w:p>
    <w:p w14:paraId="72D09754" w14:textId="77777777" w:rsidR="00537722" w:rsidRPr="00537722" w:rsidRDefault="00537722" w:rsidP="00537722"/>
    <w:p w14:paraId="72D09755" w14:textId="77777777" w:rsidR="007771F9" w:rsidRDefault="007771F9" w:rsidP="00EA1DA7">
      <w:pPr>
        <w:pStyle w:val="DateCompany"/>
        <w:numPr>
          <w:ilvl w:val="0"/>
          <w:numId w:val="18"/>
        </w:numPr>
        <w:rPr>
          <w:rFonts w:cs="Arial"/>
        </w:rPr>
      </w:pPr>
      <w:r w:rsidRPr="00607611">
        <w:rPr>
          <w:rFonts w:cs="Arial"/>
        </w:rPr>
        <w:t xml:space="preserve">Worked </w:t>
      </w:r>
      <w:r>
        <w:rPr>
          <w:rFonts w:cs="Arial"/>
        </w:rPr>
        <w:t xml:space="preserve">with Collabra team in CRM </w:t>
      </w:r>
      <w:r w:rsidR="0029683D">
        <w:rPr>
          <w:rFonts w:cs="Arial"/>
        </w:rPr>
        <w:t>proof of concept</w:t>
      </w:r>
      <w:r>
        <w:rPr>
          <w:rFonts w:cs="Arial"/>
        </w:rPr>
        <w:t xml:space="preserve"> of Salesforce.com </w:t>
      </w:r>
      <w:r w:rsidR="00DD7D82">
        <w:rPr>
          <w:rFonts w:cs="Arial"/>
        </w:rPr>
        <w:t>vs</w:t>
      </w:r>
      <w:r>
        <w:rPr>
          <w:rFonts w:cs="Arial"/>
        </w:rPr>
        <w:t xml:space="preserve"> </w:t>
      </w:r>
      <w:r w:rsidR="00DD7D82">
        <w:rPr>
          <w:rFonts w:cs="Arial"/>
        </w:rPr>
        <w:t>Siebel Cloud</w:t>
      </w:r>
      <w:r>
        <w:rPr>
          <w:rFonts w:cs="Arial"/>
        </w:rPr>
        <w:t xml:space="preserve"> </w:t>
      </w:r>
    </w:p>
    <w:p w14:paraId="72D09756" w14:textId="77777777" w:rsidR="0029683D" w:rsidRDefault="0029683D" w:rsidP="00EA1DA7">
      <w:pPr>
        <w:pStyle w:val="DateCompany"/>
        <w:numPr>
          <w:ilvl w:val="0"/>
          <w:numId w:val="18"/>
        </w:numPr>
        <w:rPr>
          <w:rFonts w:cs="Arial"/>
        </w:rPr>
      </w:pPr>
      <w:r>
        <w:rPr>
          <w:rFonts w:cs="Arial"/>
        </w:rPr>
        <w:t xml:space="preserve">Mapped business requirements with CRM on Demand, and </w:t>
      </w:r>
      <w:r w:rsidR="00DD7D82">
        <w:rPr>
          <w:rFonts w:cs="Arial"/>
        </w:rPr>
        <w:t>prepared</w:t>
      </w:r>
      <w:r w:rsidR="00A01F5E">
        <w:rPr>
          <w:rFonts w:cs="Arial"/>
        </w:rPr>
        <w:t xml:space="preserve"> </w:t>
      </w:r>
      <w:r>
        <w:rPr>
          <w:rFonts w:cs="Arial"/>
        </w:rPr>
        <w:t xml:space="preserve">gaps </w:t>
      </w:r>
      <w:r w:rsidR="00A01F5E">
        <w:rPr>
          <w:rFonts w:cs="Arial"/>
        </w:rPr>
        <w:t>analysis report.</w:t>
      </w:r>
    </w:p>
    <w:p w14:paraId="72D09757" w14:textId="77777777" w:rsidR="0029683D" w:rsidRDefault="00A01F5E" w:rsidP="00EA1DA7">
      <w:pPr>
        <w:pStyle w:val="DateCompany"/>
        <w:numPr>
          <w:ilvl w:val="0"/>
          <w:numId w:val="18"/>
        </w:numPr>
        <w:rPr>
          <w:rFonts w:cs="Arial"/>
        </w:rPr>
      </w:pPr>
      <w:r>
        <w:rPr>
          <w:rFonts w:cs="Arial"/>
        </w:rPr>
        <w:t>Utilized OOB functions of Account, Contact, Activity, opportunity for POC</w:t>
      </w:r>
      <w:r w:rsidR="0029683D">
        <w:rPr>
          <w:rFonts w:cs="Arial"/>
        </w:rPr>
        <w:t xml:space="preserve"> </w:t>
      </w:r>
    </w:p>
    <w:p w14:paraId="72D09758" w14:textId="77777777" w:rsidR="007771F9" w:rsidRDefault="007771F9" w:rsidP="00EA1DA7">
      <w:pPr>
        <w:pStyle w:val="DateCompany"/>
        <w:numPr>
          <w:ilvl w:val="0"/>
          <w:numId w:val="18"/>
        </w:numPr>
        <w:rPr>
          <w:rFonts w:cs="Arial"/>
        </w:rPr>
      </w:pPr>
      <w:r>
        <w:rPr>
          <w:rFonts w:cs="Arial"/>
        </w:rPr>
        <w:t>Documented and facilitated requirement gathering workshops.</w:t>
      </w:r>
    </w:p>
    <w:p w14:paraId="72D09759" w14:textId="77777777" w:rsidR="007771F9" w:rsidRDefault="00537722" w:rsidP="00EA1DA7">
      <w:pPr>
        <w:pStyle w:val="DateCompany"/>
        <w:numPr>
          <w:ilvl w:val="0"/>
          <w:numId w:val="18"/>
        </w:numPr>
        <w:rPr>
          <w:rFonts w:cs="Arial"/>
        </w:rPr>
      </w:pPr>
      <w:r>
        <w:rPr>
          <w:rFonts w:cs="Arial"/>
        </w:rPr>
        <w:t xml:space="preserve">Defined, and prepared </w:t>
      </w:r>
      <w:r w:rsidR="0029683D">
        <w:rPr>
          <w:rFonts w:cs="Arial"/>
        </w:rPr>
        <w:t xml:space="preserve">target CRM </w:t>
      </w:r>
      <w:r w:rsidR="007771F9">
        <w:rPr>
          <w:rFonts w:cs="Arial"/>
        </w:rPr>
        <w:t xml:space="preserve">process of </w:t>
      </w:r>
      <w:r w:rsidR="0029683D">
        <w:rPr>
          <w:rFonts w:cs="Arial"/>
        </w:rPr>
        <w:t xml:space="preserve">sales &amp; marketing </w:t>
      </w:r>
      <w:r w:rsidR="004D3E0E">
        <w:rPr>
          <w:rFonts w:cs="Arial"/>
        </w:rPr>
        <w:t>for</w:t>
      </w:r>
      <w:r w:rsidR="0029683D">
        <w:rPr>
          <w:rFonts w:cs="Arial"/>
        </w:rPr>
        <w:t xml:space="preserve"> b</w:t>
      </w:r>
      <w:r w:rsidR="007771F9">
        <w:rPr>
          <w:rFonts w:cs="Arial"/>
        </w:rPr>
        <w:t xml:space="preserve">usiness </w:t>
      </w:r>
      <w:r w:rsidR="0029683D">
        <w:rPr>
          <w:rFonts w:cs="Arial"/>
        </w:rPr>
        <w:t>banking.</w:t>
      </w:r>
      <w:r w:rsidR="007771F9">
        <w:rPr>
          <w:rFonts w:cs="Arial"/>
        </w:rPr>
        <w:t xml:space="preserve"> </w:t>
      </w:r>
    </w:p>
    <w:p w14:paraId="72D0975A" w14:textId="77777777" w:rsidR="007771F9" w:rsidRDefault="007771F9" w:rsidP="00A01F5E">
      <w:pPr>
        <w:pStyle w:val="DateCompany"/>
        <w:rPr>
          <w:rFonts w:cs="Arial"/>
        </w:rPr>
      </w:pPr>
    </w:p>
    <w:p w14:paraId="72D0975B" w14:textId="77777777" w:rsidR="007771F9" w:rsidRDefault="007771F9" w:rsidP="007771F9">
      <w:pPr>
        <w:pStyle w:val="DateCompany"/>
        <w:rPr>
          <w:rFonts w:cs="Arial"/>
          <w:b/>
        </w:rPr>
      </w:pPr>
      <w:r w:rsidRPr="00EE5ABE">
        <w:rPr>
          <w:rFonts w:cs="Arial"/>
        </w:rPr>
        <w:t xml:space="preserve">11/05 to </w:t>
      </w:r>
      <w:r>
        <w:rPr>
          <w:rFonts w:cs="Arial"/>
        </w:rPr>
        <w:t>02/09</w:t>
      </w:r>
      <w:r>
        <w:rPr>
          <w:rFonts w:cs="Arial"/>
        </w:rPr>
        <w:tab/>
      </w:r>
      <w:r>
        <w:rPr>
          <w:rFonts w:cs="Arial"/>
        </w:rPr>
        <w:tab/>
      </w:r>
      <w:r>
        <w:rPr>
          <w:rFonts w:cs="Arial"/>
        </w:rPr>
        <w:tab/>
      </w:r>
      <w:r>
        <w:rPr>
          <w:rFonts w:cs="Arial"/>
        </w:rPr>
        <w:tab/>
      </w:r>
      <w:r w:rsidRPr="00EE5ABE">
        <w:rPr>
          <w:rFonts w:cs="Arial"/>
        </w:rPr>
        <w:t>General Motors (IS&amp;S)</w:t>
      </w:r>
      <w:r>
        <w:rPr>
          <w:rFonts w:cs="Arial"/>
        </w:rPr>
        <w:t xml:space="preserve"> Detroit, MI</w:t>
      </w:r>
    </w:p>
    <w:p w14:paraId="72D0975C" w14:textId="2AEE5CFD" w:rsidR="00CC275B" w:rsidRDefault="00260E2C" w:rsidP="00260E2C">
      <w:pPr>
        <w:pStyle w:val="DateCompany"/>
        <w:ind w:left="2160" w:hanging="2160"/>
        <w:rPr>
          <w:rFonts w:cs="Arial"/>
          <w:b/>
        </w:rPr>
      </w:pPr>
      <w:r>
        <w:rPr>
          <w:rFonts w:cs="Arial"/>
          <w:b/>
        </w:rPr>
        <w:t>Tech Lead</w:t>
      </w:r>
    </w:p>
    <w:p w14:paraId="72D0975D" w14:textId="77777777" w:rsidR="007771F9" w:rsidRPr="00EE5ABE" w:rsidRDefault="007771F9" w:rsidP="007771F9">
      <w:pPr>
        <w:pStyle w:val="DateCompany"/>
        <w:rPr>
          <w:rFonts w:cs="Arial"/>
        </w:rPr>
      </w:pPr>
      <w:r>
        <w:rPr>
          <w:rFonts w:cs="Arial"/>
          <w:b/>
        </w:rPr>
        <w:tab/>
      </w:r>
      <w:r>
        <w:rPr>
          <w:rFonts w:cs="Arial"/>
          <w:b/>
        </w:rPr>
        <w:tab/>
      </w:r>
      <w:r>
        <w:rPr>
          <w:rFonts w:cs="Arial"/>
          <w:b/>
        </w:rPr>
        <w:tab/>
      </w:r>
    </w:p>
    <w:p w14:paraId="72D0975E" w14:textId="6F1C6D45" w:rsidR="007771F9" w:rsidRDefault="001A22EE" w:rsidP="007771F9">
      <w:pPr>
        <w:rPr>
          <w:rFonts w:ascii="Helv" w:hAnsi="Helv" w:cs="Helv"/>
          <w:color w:val="000000"/>
        </w:rPr>
      </w:pPr>
      <w:r>
        <w:rPr>
          <w:rFonts w:ascii="Helv" w:hAnsi="Helv" w:cs="Helv"/>
          <w:color w:val="000000"/>
        </w:rPr>
        <w:t xml:space="preserve">Hired to oversight </w:t>
      </w:r>
      <w:r w:rsidR="007771F9">
        <w:rPr>
          <w:rFonts w:ascii="Helv" w:hAnsi="Helv" w:cs="Helv"/>
          <w:color w:val="000000"/>
        </w:rPr>
        <w:t xml:space="preserve">of all </w:t>
      </w:r>
      <w:r w:rsidR="00F924FF">
        <w:rPr>
          <w:rFonts w:ascii="Helv" w:hAnsi="Helv" w:cs="Helv"/>
          <w:color w:val="000000"/>
        </w:rPr>
        <w:t xml:space="preserve">CRM </w:t>
      </w:r>
      <w:r w:rsidR="007771F9">
        <w:rPr>
          <w:rFonts w:ascii="Helv" w:hAnsi="Helv" w:cs="Helv"/>
          <w:color w:val="000000"/>
        </w:rPr>
        <w:t xml:space="preserve">implementation, </w:t>
      </w:r>
      <w:r w:rsidR="007B6E8B">
        <w:rPr>
          <w:rFonts w:ascii="Helv" w:hAnsi="Helv" w:cs="Helv"/>
          <w:color w:val="000000"/>
        </w:rPr>
        <w:t xml:space="preserve">process </w:t>
      </w:r>
      <w:r w:rsidR="00C00419">
        <w:rPr>
          <w:rFonts w:ascii="Helv" w:hAnsi="Helv" w:cs="Helv"/>
          <w:color w:val="000000"/>
        </w:rPr>
        <w:t>streamlining</w:t>
      </w:r>
      <w:r w:rsidR="007B6E8B">
        <w:rPr>
          <w:rFonts w:ascii="Helv" w:hAnsi="Helv" w:cs="Helv"/>
          <w:color w:val="000000"/>
        </w:rPr>
        <w:t xml:space="preserve"> </w:t>
      </w:r>
      <w:r w:rsidR="007771F9">
        <w:rPr>
          <w:rFonts w:ascii="Helv" w:hAnsi="Helv" w:cs="Helv"/>
          <w:color w:val="000000"/>
        </w:rPr>
        <w:t>enhancement</w:t>
      </w:r>
      <w:r w:rsidR="00436D42">
        <w:rPr>
          <w:rFonts w:ascii="Helv" w:hAnsi="Helv" w:cs="Helv"/>
          <w:color w:val="000000"/>
        </w:rPr>
        <w:t>, and</w:t>
      </w:r>
      <w:r w:rsidR="007771F9">
        <w:rPr>
          <w:rFonts w:ascii="Helv" w:hAnsi="Helv" w:cs="Helv"/>
          <w:color w:val="000000"/>
        </w:rPr>
        <w:t xml:space="preserve"> </w:t>
      </w:r>
      <w:r w:rsidR="00C00419">
        <w:rPr>
          <w:rFonts w:ascii="Helv" w:hAnsi="Helv" w:cs="Helv"/>
          <w:color w:val="000000"/>
        </w:rPr>
        <w:t xml:space="preserve">consolidation </w:t>
      </w:r>
      <w:r w:rsidR="007771F9">
        <w:rPr>
          <w:rFonts w:ascii="Helv" w:hAnsi="Helv" w:cs="Helv"/>
          <w:color w:val="000000"/>
        </w:rPr>
        <w:t xml:space="preserve">of </w:t>
      </w:r>
      <w:r w:rsidR="00C00419">
        <w:rPr>
          <w:rFonts w:ascii="Helv" w:hAnsi="Helv" w:cs="Helv"/>
          <w:color w:val="000000"/>
        </w:rPr>
        <w:t>7</w:t>
      </w:r>
      <w:r w:rsidR="007771F9">
        <w:rPr>
          <w:rFonts w:ascii="Helv" w:hAnsi="Helv" w:cs="Helv"/>
          <w:color w:val="000000"/>
        </w:rPr>
        <w:t xml:space="preserve"> c</w:t>
      </w:r>
      <w:r w:rsidR="00C00419">
        <w:rPr>
          <w:rFonts w:ascii="Helv" w:hAnsi="Helv" w:cs="Helv"/>
          <w:color w:val="000000"/>
        </w:rPr>
        <w:t>ontact centers around the world</w:t>
      </w:r>
      <w:r w:rsidR="00F924FF">
        <w:rPr>
          <w:rFonts w:ascii="Helv" w:hAnsi="Helv" w:cs="Helv"/>
          <w:color w:val="000000"/>
        </w:rPr>
        <w:t xml:space="preserve">. </w:t>
      </w:r>
      <w:r w:rsidR="007771F9">
        <w:rPr>
          <w:rFonts w:ascii="Helv" w:hAnsi="Helv" w:cs="Helv"/>
          <w:color w:val="000000"/>
        </w:rPr>
        <w:t xml:space="preserve">Worked closely with the GM CARS contact center to consolidate and standardize all of GM Customer Assistance applications, Siebel Reporting, Knowledge Management KANA, Content Manager and IVR.  Utilized  GM's SDP-21 project management tool to manage projects. Project requirements were to combine CARS Business Unit, (Buick, Cadillac, Chevrolet, GMC, Hummer, Oldsmobile and Pontiac), with Saturn and SAAB to create and utilize common systems and business processes on single hosting environment. </w:t>
      </w:r>
    </w:p>
    <w:p w14:paraId="72D0975F" w14:textId="77777777" w:rsidR="007771F9" w:rsidRDefault="007771F9" w:rsidP="007771F9">
      <w:pPr>
        <w:rPr>
          <w:rFonts w:cs="Arial"/>
        </w:rPr>
      </w:pPr>
    </w:p>
    <w:p w14:paraId="72D09760" w14:textId="4B9B4821" w:rsidR="007771F9" w:rsidRDefault="007771F9" w:rsidP="00EA1DA7">
      <w:pPr>
        <w:numPr>
          <w:ilvl w:val="0"/>
          <w:numId w:val="13"/>
        </w:numPr>
        <w:ind w:left="360"/>
        <w:rPr>
          <w:rFonts w:cs="Arial"/>
        </w:rPr>
      </w:pPr>
      <w:r>
        <w:rPr>
          <w:rFonts w:cs="Arial"/>
        </w:rPr>
        <w:t>Successfully planed, defined and upgraded from Siebel 7.5.3 to Siebel 8.1 for GM Europe</w:t>
      </w:r>
      <w:r w:rsidR="0092519A">
        <w:rPr>
          <w:rFonts w:cs="Arial"/>
        </w:rPr>
        <w:t xml:space="preserve"> to suppor</w:t>
      </w:r>
      <w:r w:rsidR="007958FD">
        <w:rPr>
          <w:rFonts w:cs="Arial"/>
        </w:rPr>
        <w:t>t dealer network.</w:t>
      </w:r>
    </w:p>
    <w:p w14:paraId="72D09761" w14:textId="77777777" w:rsidR="004D3E0E" w:rsidRDefault="004D3E0E" w:rsidP="00EA1DA7">
      <w:pPr>
        <w:numPr>
          <w:ilvl w:val="0"/>
          <w:numId w:val="13"/>
        </w:numPr>
        <w:ind w:left="360"/>
        <w:rPr>
          <w:rFonts w:cs="Arial"/>
        </w:rPr>
      </w:pPr>
      <w:r>
        <w:rPr>
          <w:rFonts w:cs="Arial"/>
        </w:rPr>
        <w:t xml:space="preserve">Managed </w:t>
      </w:r>
      <w:r w:rsidRPr="00B67C57">
        <w:rPr>
          <w:rFonts w:cs="Arial"/>
        </w:rPr>
        <w:t xml:space="preserve">multiple concurrent </w:t>
      </w:r>
      <w:r>
        <w:rPr>
          <w:rFonts w:cs="Arial"/>
        </w:rPr>
        <w:t>CRM</w:t>
      </w:r>
      <w:r w:rsidRPr="00B67C57">
        <w:rPr>
          <w:rFonts w:cs="Arial"/>
        </w:rPr>
        <w:t xml:space="preserve"> projects that are medium to high in complexity, size, and scope. Interface</w:t>
      </w:r>
      <w:r>
        <w:rPr>
          <w:rFonts w:cs="Arial"/>
        </w:rPr>
        <w:t>d</w:t>
      </w:r>
      <w:r w:rsidRPr="00B67C57">
        <w:rPr>
          <w:rFonts w:cs="Arial"/>
        </w:rPr>
        <w:t xml:space="preserve"> with senior management and executive leadership to provide information and to build consensus regarding project direction</w:t>
      </w:r>
    </w:p>
    <w:p w14:paraId="72D09762" w14:textId="7CDBB8E8" w:rsidR="007771F9" w:rsidRPr="00D51E39" w:rsidRDefault="00DD7D82" w:rsidP="00EA1DA7">
      <w:pPr>
        <w:numPr>
          <w:ilvl w:val="0"/>
          <w:numId w:val="13"/>
        </w:numPr>
        <w:ind w:left="360"/>
        <w:rPr>
          <w:rFonts w:cs="Arial"/>
        </w:rPr>
      </w:pPr>
      <w:r>
        <w:rPr>
          <w:rFonts w:cs="Arial"/>
        </w:rPr>
        <w:t>F</w:t>
      </w:r>
      <w:r w:rsidR="007771F9" w:rsidRPr="00D51E39">
        <w:rPr>
          <w:rFonts w:cs="Arial"/>
        </w:rPr>
        <w:t>acilitated requirements gathering workshops with business users</w:t>
      </w:r>
      <w:r w:rsidR="00382EB0" w:rsidRPr="00D51E39">
        <w:rPr>
          <w:rFonts w:cs="Arial"/>
        </w:rPr>
        <w:t>, stakeholders,</w:t>
      </w:r>
      <w:r w:rsidR="007771F9" w:rsidRPr="00D51E39">
        <w:rPr>
          <w:rFonts w:cs="Arial"/>
        </w:rPr>
        <w:t xml:space="preserve"> and business, owners for </w:t>
      </w:r>
      <w:r w:rsidR="00C00419">
        <w:rPr>
          <w:rFonts w:cs="Arial"/>
        </w:rPr>
        <w:t>multi channels contact center</w:t>
      </w:r>
      <w:r w:rsidR="007771F9" w:rsidRPr="00D51E39">
        <w:rPr>
          <w:rFonts w:cs="Arial"/>
        </w:rPr>
        <w:t>. Some of the functions are Lead Management, Campaign, Accounts, Contacts, Service Request, Opportunity management</w:t>
      </w:r>
      <w:r w:rsidR="0092519A">
        <w:rPr>
          <w:rFonts w:cs="Arial"/>
        </w:rPr>
        <w:t>, Digital marketing</w:t>
      </w:r>
      <w:r w:rsidR="007771F9" w:rsidRPr="00D51E39">
        <w:rPr>
          <w:rFonts w:cs="Arial"/>
        </w:rPr>
        <w:t xml:space="preserve"> and activity.</w:t>
      </w:r>
    </w:p>
    <w:p w14:paraId="72D09763" w14:textId="77777777" w:rsidR="007771F9" w:rsidRDefault="00D61C7A" w:rsidP="00EA1DA7">
      <w:pPr>
        <w:pStyle w:val="ListParagraph"/>
        <w:numPr>
          <w:ilvl w:val="1"/>
          <w:numId w:val="13"/>
        </w:numPr>
        <w:tabs>
          <w:tab w:val="clear" w:pos="1440"/>
        </w:tabs>
        <w:ind w:left="360"/>
        <w:rPr>
          <w:rFonts w:cs="Arial"/>
        </w:rPr>
      </w:pPr>
      <w:r>
        <w:rPr>
          <w:rFonts w:cs="Arial"/>
        </w:rPr>
        <w:t xml:space="preserve">Worked closely with business owners, stakeholders, and portfolio manager for complete life cycle of risk management. Used IBM RPM tool for risk register, </w:t>
      </w:r>
      <w:r w:rsidR="00554DBA">
        <w:rPr>
          <w:rFonts w:cs="Arial"/>
        </w:rPr>
        <w:t xml:space="preserve">mitigation plan, monitor, escalation &amp; closure. </w:t>
      </w:r>
    </w:p>
    <w:p w14:paraId="72D09764" w14:textId="77777777" w:rsidR="007771F9" w:rsidRDefault="007771F9" w:rsidP="00EA1DA7">
      <w:pPr>
        <w:pStyle w:val="ListParagraph"/>
        <w:numPr>
          <w:ilvl w:val="0"/>
          <w:numId w:val="13"/>
        </w:numPr>
        <w:tabs>
          <w:tab w:val="num" w:pos="0"/>
        </w:tabs>
        <w:ind w:left="0" w:firstLine="0"/>
        <w:rPr>
          <w:rFonts w:cs="Arial"/>
        </w:rPr>
      </w:pPr>
      <w:r w:rsidRPr="006A4474">
        <w:rPr>
          <w:rFonts w:cs="Arial"/>
        </w:rPr>
        <w:t>Conducted workshops and demonstrate</w:t>
      </w:r>
      <w:r w:rsidR="004D3E0E">
        <w:rPr>
          <w:rFonts w:cs="Arial"/>
        </w:rPr>
        <w:t>d</w:t>
      </w:r>
      <w:r w:rsidRPr="006A4474">
        <w:rPr>
          <w:rFonts w:cs="Arial"/>
        </w:rPr>
        <w:t xml:space="preserve"> </w:t>
      </w:r>
      <w:r w:rsidR="005C5D72">
        <w:rPr>
          <w:rFonts w:cs="Arial"/>
        </w:rPr>
        <w:t xml:space="preserve">difference of </w:t>
      </w:r>
      <w:r w:rsidRPr="006A4474">
        <w:rPr>
          <w:rFonts w:cs="Arial"/>
        </w:rPr>
        <w:t xml:space="preserve">OOB Siebel </w:t>
      </w:r>
      <w:r w:rsidR="005C5D72">
        <w:rPr>
          <w:rFonts w:cs="Arial"/>
        </w:rPr>
        <w:t>premise</w:t>
      </w:r>
      <w:r w:rsidRPr="006A4474">
        <w:rPr>
          <w:rFonts w:cs="Arial"/>
        </w:rPr>
        <w:t xml:space="preserve"> and </w:t>
      </w:r>
      <w:r w:rsidR="004D3E0E">
        <w:rPr>
          <w:rFonts w:cs="Arial"/>
        </w:rPr>
        <w:t>CRM Cloud</w:t>
      </w:r>
    </w:p>
    <w:p w14:paraId="72D09766" w14:textId="77777777" w:rsidR="007771F9" w:rsidRDefault="007771F9" w:rsidP="00EA1DA7">
      <w:pPr>
        <w:pStyle w:val="ListParagraph"/>
        <w:numPr>
          <w:ilvl w:val="0"/>
          <w:numId w:val="13"/>
        </w:numPr>
        <w:tabs>
          <w:tab w:val="num" w:pos="0"/>
        </w:tabs>
        <w:ind w:left="0" w:firstLine="0"/>
        <w:rPr>
          <w:rFonts w:cs="Arial"/>
        </w:rPr>
      </w:pPr>
      <w:r>
        <w:rPr>
          <w:rFonts w:cs="Arial"/>
        </w:rPr>
        <w:t xml:space="preserve">Reviewed and corrected project plan for </w:t>
      </w:r>
      <w:r w:rsidR="005C5D72">
        <w:rPr>
          <w:rFonts w:cs="Arial"/>
        </w:rPr>
        <w:t xml:space="preserve">Siebel solution design, build, test, and deployment. </w:t>
      </w:r>
    </w:p>
    <w:p w14:paraId="72D09767" w14:textId="77777777" w:rsidR="007771F9" w:rsidRPr="006A4474" w:rsidRDefault="007771F9" w:rsidP="00EA1DA7">
      <w:pPr>
        <w:pStyle w:val="ListParagraph"/>
        <w:numPr>
          <w:ilvl w:val="0"/>
          <w:numId w:val="13"/>
        </w:numPr>
        <w:tabs>
          <w:tab w:val="num" w:pos="0"/>
        </w:tabs>
        <w:ind w:left="0" w:firstLine="0"/>
        <w:rPr>
          <w:rFonts w:cs="Arial"/>
        </w:rPr>
      </w:pPr>
      <w:r>
        <w:rPr>
          <w:rFonts w:cs="Arial"/>
        </w:rPr>
        <w:t xml:space="preserve">Facilitated tollgate review meeting with enterprise architects of proposed Siebel solutions.    </w:t>
      </w:r>
    </w:p>
    <w:p w14:paraId="72D09768" w14:textId="77777777" w:rsidR="007771F9" w:rsidRDefault="007771F9" w:rsidP="00EA1DA7">
      <w:pPr>
        <w:numPr>
          <w:ilvl w:val="0"/>
          <w:numId w:val="13"/>
        </w:numPr>
        <w:ind w:left="360"/>
        <w:rPr>
          <w:rFonts w:cs="Arial"/>
        </w:rPr>
      </w:pPr>
      <w:r>
        <w:rPr>
          <w:rFonts w:cs="Arial"/>
        </w:rPr>
        <w:t>Worked with global contract management team in vendor selection process. Reviewed RFP response of IBM, Cap Gemini, Oracle, and Wipro</w:t>
      </w:r>
      <w:r w:rsidR="005C5D72">
        <w:rPr>
          <w:rFonts w:cs="Arial"/>
        </w:rPr>
        <w:t>. P</w:t>
      </w:r>
      <w:r>
        <w:rPr>
          <w:rFonts w:cs="Arial"/>
        </w:rPr>
        <w:t xml:space="preserve">repared </w:t>
      </w:r>
      <w:r w:rsidR="00362A71">
        <w:rPr>
          <w:rFonts w:cs="Arial"/>
        </w:rPr>
        <w:t xml:space="preserve">&amp; presented </w:t>
      </w:r>
      <w:r>
        <w:rPr>
          <w:rFonts w:cs="Arial"/>
        </w:rPr>
        <w:t>a report on missing business requirements</w:t>
      </w:r>
      <w:r w:rsidR="005C5D72">
        <w:rPr>
          <w:rFonts w:cs="Arial"/>
        </w:rPr>
        <w:t xml:space="preserve"> on proposed Siebel solution. </w:t>
      </w:r>
      <w:r>
        <w:rPr>
          <w:rFonts w:cs="Arial"/>
        </w:rPr>
        <w:t xml:space="preserve"> </w:t>
      </w:r>
    </w:p>
    <w:p w14:paraId="72D09769" w14:textId="77777777" w:rsidR="008124FF" w:rsidRPr="008124FF" w:rsidRDefault="001B0BF7" w:rsidP="00EA1DA7">
      <w:pPr>
        <w:pStyle w:val="ListParagraph"/>
        <w:numPr>
          <w:ilvl w:val="0"/>
          <w:numId w:val="13"/>
        </w:numPr>
        <w:ind w:left="360"/>
        <w:rPr>
          <w:color w:val="000000" w:themeColor="text1"/>
        </w:rPr>
      </w:pPr>
      <w:r w:rsidRPr="009E0F12">
        <w:rPr>
          <w:rFonts w:cs="Arial"/>
          <w:color w:val="000000" w:themeColor="text1"/>
        </w:rPr>
        <w:t>Act</w:t>
      </w:r>
      <w:r w:rsidR="009E0F12" w:rsidRPr="009E0F12">
        <w:rPr>
          <w:rFonts w:cs="Arial"/>
          <w:color w:val="000000" w:themeColor="text1"/>
        </w:rPr>
        <w:t>ed</w:t>
      </w:r>
      <w:r w:rsidRPr="009E0F12">
        <w:rPr>
          <w:rFonts w:cs="Arial"/>
          <w:color w:val="000000" w:themeColor="text1"/>
        </w:rPr>
        <w:t xml:space="preserve"> as a liaison between Project Sponsors/Stakeholders and technical teams. </w:t>
      </w:r>
    </w:p>
    <w:p w14:paraId="72D0976B" w14:textId="77777777" w:rsidR="007771F9" w:rsidRDefault="00021867" w:rsidP="00EA1DA7">
      <w:pPr>
        <w:numPr>
          <w:ilvl w:val="0"/>
          <w:numId w:val="13"/>
        </w:numPr>
        <w:ind w:left="360"/>
        <w:rPr>
          <w:rFonts w:cs="Arial"/>
        </w:rPr>
      </w:pPr>
      <w:r w:rsidRPr="00B67C57">
        <w:rPr>
          <w:rFonts w:cs="Arial"/>
        </w:rPr>
        <w:t>Manage</w:t>
      </w:r>
      <w:r>
        <w:rPr>
          <w:rFonts w:cs="Arial"/>
        </w:rPr>
        <w:t>d</w:t>
      </w:r>
      <w:r w:rsidRPr="00B67C57">
        <w:rPr>
          <w:rFonts w:cs="Arial"/>
        </w:rPr>
        <w:t xml:space="preserve"> multiple concurrent IT projects that are medium to high in complexity, size, and scope. </w:t>
      </w:r>
    </w:p>
    <w:p w14:paraId="72D0976C" w14:textId="77777777" w:rsidR="007771F9" w:rsidRDefault="007771F9" w:rsidP="00EA1DA7">
      <w:pPr>
        <w:numPr>
          <w:ilvl w:val="0"/>
          <w:numId w:val="13"/>
        </w:numPr>
        <w:ind w:hanging="720"/>
        <w:rPr>
          <w:rFonts w:cs="Arial"/>
        </w:rPr>
      </w:pPr>
      <w:r>
        <w:rPr>
          <w:rFonts w:cs="Arial"/>
        </w:rPr>
        <w:t>Worked closely with portfolio manager for project update, risks, issues, mitigation, and resolution plan</w:t>
      </w:r>
    </w:p>
    <w:p w14:paraId="72D0976D" w14:textId="3C11C334" w:rsidR="007771F9" w:rsidRDefault="00A61506" w:rsidP="00EA1DA7">
      <w:pPr>
        <w:numPr>
          <w:ilvl w:val="0"/>
          <w:numId w:val="13"/>
        </w:numPr>
        <w:ind w:hanging="720"/>
        <w:rPr>
          <w:rFonts w:cs="Arial"/>
        </w:rPr>
      </w:pPr>
      <w:r>
        <w:rPr>
          <w:rFonts w:cs="Arial"/>
        </w:rPr>
        <w:t>Collaborated</w:t>
      </w:r>
      <w:r w:rsidR="007771F9">
        <w:rPr>
          <w:rFonts w:cs="Arial"/>
        </w:rPr>
        <w:t xml:space="preserve">, managed and build </w:t>
      </w:r>
      <w:r w:rsidR="00A7753E">
        <w:rPr>
          <w:rFonts w:cs="Arial"/>
        </w:rPr>
        <w:t>strong relationship with IBM</w:t>
      </w:r>
      <w:r w:rsidR="007771F9">
        <w:rPr>
          <w:rFonts w:cs="Arial"/>
        </w:rPr>
        <w:t xml:space="preserve">,  </w:t>
      </w:r>
      <w:r w:rsidR="0063379E">
        <w:rPr>
          <w:rFonts w:cs="Arial"/>
        </w:rPr>
        <w:t>Wipro</w:t>
      </w:r>
      <w:r w:rsidR="007771F9">
        <w:rPr>
          <w:rFonts w:cs="Arial"/>
        </w:rPr>
        <w:t xml:space="preserve">, EDS, and Cap Gemini </w:t>
      </w:r>
    </w:p>
    <w:p w14:paraId="72D0976E" w14:textId="77777777" w:rsidR="007771F9" w:rsidRDefault="007771F9" w:rsidP="00EA1DA7">
      <w:pPr>
        <w:numPr>
          <w:ilvl w:val="0"/>
          <w:numId w:val="13"/>
        </w:numPr>
        <w:ind w:hanging="720"/>
        <w:rPr>
          <w:rFonts w:cs="Arial"/>
        </w:rPr>
      </w:pPr>
      <w:r>
        <w:rPr>
          <w:rFonts w:cs="Arial"/>
        </w:rPr>
        <w:t>Received numerous commendations and awards from GM</w:t>
      </w:r>
      <w:r w:rsidR="00D61C7A">
        <w:rPr>
          <w:rFonts w:cs="Arial"/>
        </w:rPr>
        <w:t xml:space="preserve"> &amp; IBM</w:t>
      </w:r>
    </w:p>
    <w:p w14:paraId="72D0976F" w14:textId="77777777" w:rsidR="00281E0B" w:rsidRDefault="00281E0B" w:rsidP="007771F9">
      <w:pPr>
        <w:pStyle w:val="DateCompany"/>
      </w:pPr>
    </w:p>
    <w:p w14:paraId="72D09770" w14:textId="3C982C3A" w:rsidR="007771F9" w:rsidRDefault="007771F9" w:rsidP="007771F9">
      <w:pPr>
        <w:pStyle w:val="DateCompany"/>
      </w:pPr>
      <w:r>
        <w:t>0</w:t>
      </w:r>
      <w:r w:rsidR="00F44CC1">
        <w:t>3</w:t>
      </w:r>
      <w:r>
        <w:t>/</w:t>
      </w:r>
      <w:r w:rsidR="00F44CC1">
        <w:t>2001 to 08/20</w:t>
      </w:r>
      <w:r>
        <w:t xml:space="preserve">05  </w:t>
      </w:r>
      <w:r w:rsidR="002B2BFA">
        <w:tab/>
      </w:r>
      <w:r w:rsidR="009B1F7D">
        <w:tab/>
      </w:r>
      <w:r w:rsidR="009B1F7D">
        <w:tab/>
      </w:r>
      <w:r w:rsidR="009B1F7D">
        <w:tab/>
      </w:r>
      <w:r w:rsidR="00F44CC1">
        <w:t>Northern Consulting</w:t>
      </w:r>
      <w:r>
        <w:t xml:space="preserve">, </w:t>
      </w:r>
      <w:r w:rsidR="00F44CC1">
        <w:t>Naperville</w:t>
      </w:r>
      <w:r>
        <w:t xml:space="preserve">   </w:t>
      </w:r>
      <w:r>
        <w:tab/>
      </w:r>
      <w:r>
        <w:tab/>
      </w:r>
    </w:p>
    <w:p w14:paraId="72D09771" w14:textId="542BC593" w:rsidR="00D51E39" w:rsidRPr="00F3077C" w:rsidRDefault="00260E2C" w:rsidP="00D51E39">
      <w:pPr>
        <w:pStyle w:val="DateCompany"/>
        <w:rPr>
          <w:rFonts w:ascii="Times New Roman" w:hAnsi="Times New Roman"/>
          <w:b/>
          <w:sz w:val="24"/>
          <w:szCs w:val="24"/>
        </w:rPr>
      </w:pPr>
      <w:r>
        <w:rPr>
          <w:rFonts w:cs="Arial"/>
          <w:b/>
        </w:rPr>
        <w:t>Developer/</w:t>
      </w:r>
      <w:r w:rsidR="00F44CC1">
        <w:rPr>
          <w:rFonts w:cs="Arial"/>
          <w:b/>
        </w:rPr>
        <w:t>Analyst</w:t>
      </w:r>
    </w:p>
    <w:p w14:paraId="72D09772" w14:textId="77777777" w:rsidR="00D51E39" w:rsidRDefault="00D51E39" w:rsidP="005E22A8">
      <w:pPr>
        <w:pStyle w:val="DateCompany"/>
      </w:pPr>
    </w:p>
    <w:p w14:paraId="72D09773" w14:textId="729741A1" w:rsidR="007771F9" w:rsidRDefault="00366F60" w:rsidP="00366F60">
      <w:pPr>
        <w:pStyle w:val="DateCompany"/>
      </w:pPr>
      <w:r>
        <w:t xml:space="preserve">Implemented </w:t>
      </w:r>
      <w:r w:rsidR="00F44CC1">
        <w:t>Oracle/Siebel CRM solution for various client</w:t>
      </w:r>
      <w:r>
        <w:t xml:space="preserve"> for Oracle partner</w:t>
      </w:r>
      <w:r w:rsidR="007771F9">
        <w:t xml:space="preserve">.  </w:t>
      </w:r>
    </w:p>
    <w:p w14:paraId="3B71EE97" w14:textId="76323FD2" w:rsidR="00F44CC1" w:rsidRPr="00F44CC1" w:rsidRDefault="00F44CC1" w:rsidP="00F44CC1">
      <w:pPr>
        <w:pStyle w:val="ListParagraph"/>
        <w:numPr>
          <w:ilvl w:val="0"/>
          <w:numId w:val="26"/>
        </w:numPr>
        <w:ind w:left="360"/>
      </w:pPr>
      <w:r>
        <w:t>Reviewed business/functional requirements and prepared gap fit analysis report</w:t>
      </w:r>
      <w:r w:rsidR="00366F60">
        <w:t xml:space="preserve"> to identify configuration and customization needed for implementation</w:t>
      </w:r>
    </w:p>
    <w:p w14:paraId="72D09774" w14:textId="77777777" w:rsidR="007771F9" w:rsidRDefault="007771F9" w:rsidP="00EA1DA7">
      <w:pPr>
        <w:pStyle w:val="DateCompany"/>
        <w:numPr>
          <w:ilvl w:val="0"/>
          <w:numId w:val="12"/>
        </w:numPr>
        <w:tabs>
          <w:tab w:val="num" w:pos="0"/>
          <w:tab w:val="left" w:pos="360"/>
        </w:tabs>
        <w:ind w:left="0" w:firstLine="0"/>
      </w:pPr>
      <w:r>
        <w:t xml:space="preserve">Documented and enforced business rules and policies for managed account using state model </w:t>
      </w:r>
    </w:p>
    <w:p w14:paraId="72D09775" w14:textId="77777777" w:rsidR="0063379E" w:rsidRPr="00A564D8" w:rsidRDefault="0063379E" w:rsidP="00EA1DA7">
      <w:pPr>
        <w:pStyle w:val="DateCompany"/>
        <w:numPr>
          <w:ilvl w:val="0"/>
          <w:numId w:val="12"/>
        </w:numPr>
        <w:tabs>
          <w:tab w:val="clear" w:pos="2880"/>
          <w:tab w:val="num" w:pos="0"/>
          <w:tab w:val="left" w:pos="360"/>
        </w:tabs>
        <w:ind w:left="0" w:firstLine="0"/>
        <w:rPr>
          <w:rFonts w:cs="Arial"/>
        </w:rPr>
      </w:pPr>
      <w:r w:rsidRPr="00A564D8">
        <w:rPr>
          <w:rFonts w:cs="Arial"/>
        </w:rPr>
        <w:t>Upgraded and revised EIM data load script and PL/SQL Stored Procedure using Toad</w:t>
      </w:r>
    </w:p>
    <w:p w14:paraId="059C8191" w14:textId="77777777" w:rsidR="00F44CC1" w:rsidRDefault="0063379E" w:rsidP="00EA1DA7">
      <w:pPr>
        <w:pStyle w:val="DateCompany"/>
        <w:numPr>
          <w:ilvl w:val="0"/>
          <w:numId w:val="12"/>
        </w:numPr>
        <w:tabs>
          <w:tab w:val="clear" w:pos="2880"/>
          <w:tab w:val="num" w:pos="0"/>
          <w:tab w:val="left" w:pos="360"/>
        </w:tabs>
        <w:ind w:left="0" w:firstLine="0"/>
      </w:pPr>
      <w:r>
        <w:t>Revised and updated all SOP batch job using PL/SQL</w:t>
      </w:r>
    </w:p>
    <w:p w14:paraId="450F8874" w14:textId="77777777" w:rsidR="00F44CC1" w:rsidRDefault="00F44CC1" w:rsidP="00F44CC1">
      <w:pPr>
        <w:numPr>
          <w:ilvl w:val="0"/>
          <w:numId w:val="12"/>
        </w:numPr>
        <w:tabs>
          <w:tab w:val="clear" w:pos="2880"/>
        </w:tabs>
        <w:ind w:left="360"/>
      </w:pPr>
      <w:r>
        <w:t>Designed, developed, debugged Browser Script using JavaScript</w:t>
      </w:r>
    </w:p>
    <w:p w14:paraId="7FF2972A" w14:textId="77777777" w:rsidR="00F44CC1" w:rsidRDefault="00F44CC1" w:rsidP="00F44CC1">
      <w:pPr>
        <w:numPr>
          <w:ilvl w:val="0"/>
          <w:numId w:val="12"/>
        </w:numPr>
        <w:tabs>
          <w:tab w:val="clear" w:pos="2880"/>
        </w:tabs>
        <w:ind w:left="360"/>
      </w:pPr>
      <w:r>
        <w:t>Designed, developed, and debugged Server Script using VB for various events</w:t>
      </w:r>
    </w:p>
    <w:p w14:paraId="686D48C4" w14:textId="77777777" w:rsidR="00F44CC1" w:rsidRDefault="00F44CC1" w:rsidP="00F44CC1">
      <w:pPr>
        <w:pStyle w:val="DateCompany"/>
        <w:numPr>
          <w:ilvl w:val="0"/>
          <w:numId w:val="12"/>
        </w:numPr>
        <w:tabs>
          <w:tab w:val="clear" w:pos="2880"/>
        </w:tabs>
        <w:ind w:left="360"/>
      </w:pPr>
      <w:r>
        <w:t>Designed Siebel Remote solution, ERD, and Data model</w:t>
      </w:r>
    </w:p>
    <w:p w14:paraId="129E92AA" w14:textId="77777777" w:rsidR="00F44CC1" w:rsidRDefault="00F44CC1" w:rsidP="00F44CC1">
      <w:pPr>
        <w:numPr>
          <w:ilvl w:val="0"/>
          <w:numId w:val="12"/>
        </w:numPr>
        <w:tabs>
          <w:tab w:val="clear" w:pos="2880"/>
        </w:tabs>
        <w:ind w:left="360"/>
      </w:pPr>
    </w:p>
    <w:p w14:paraId="72D097AE" w14:textId="77777777" w:rsidR="00B23F56" w:rsidRPr="009D2AEE" w:rsidRDefault="00C76EF4" w:rsidP="00B23F56">
      <w:pPr>
        <w:pStyle w:val="headingstyle"/>
        <w:rPr>
          <w:sz w:val="20"/>
        </w:rPr>
      </w:pPr>
      <w:r>
        <w:rPr>
          <w:sz w:val="20"/>
        </w:rPr>
        <w:t>E</w:t>
      </w:r>
      <w:r w:rsidR="00B23F56">
        <w:rPr>
          <w:sz w:val="20"/>
        </w:rPr>
        <w:t>ducation</w:t>
      </w:r>
    </w:p>
    <w:p w14:paraId="72D097AF" w14:textId="77777777" w:rsidR="009C578F" w:rsidRDefault="00B23F56" w:rsidP="00C76EF4">
      <w:pPr>
        <w:pStyle w:val="in00f1s0"/>
        <w:numPr>
          <w:ilvl w:val="12"/>
          <w:numId w:val="0"/>
        </w:numPr>
        <w:tabs>
          <w:tab w:val="left" w:pos="2520"/>
          <w:tab w:val="left" w:pos="10080"/>
        </w:tabs>
        <w:jc w:val="left"/>
      </w:pPr>
      <w:r w:rsidRPr="009C578F">
        <w:rPr>
          <w:rFonts w:ascii="Arial" w:hAnsi="Arial"/>
          <w:b/>
          <w:i/>
          <w:sz w:val="20"/>
        </w:rPr>
        <w:t xml:space="preserve">BSC Industrial Engineering (with Software major) King Abdul Aziz University, Saudi Arabia  </w:t>
      </w:r>
      <w:r>
        <w:t xml:space="preserve"> </w:t>
      </w:r>
    </w:p>
    <w:sectPr w:rsidR="009C578F" w:rsidSect="002D4E16">
      <w:headerReference w:type="even" r:id="rId7"/>
      <w:headerReference w:type="first" r:id="rId8"/>
      <w:pgSz w:w="12240" w:h="15840" w:code="1"/>
      <w:pgMar w:top="1440" w:right="1440" w:bottom="1440" w:left="1440" w:header="43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60AC9" w14:textId="77777777" w:rsidR="00404569" w:rsidRDefault="00404569">
      <w:r>
        <w:separator/>
      </w:r>
    </w:p>
  </w:endnote>
  <w:endnote w:type="continuationSeparator" w:id="0">
    <w:p w14:paraId="0C832435" w14:textId="77777777" w:rsidR="00404569" w:rsidRDefault="0040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8A042" w14:textId="77777777" w:rsidR="00404569" w:rsidRDefault="00404569">
      <w:r>
        <w:separator/>
      </w:r>
    </w:p>
  </w:footnote>
  <w:footnote w:type="continuationSeparator" w:id="0">
    <w:p w14:paraId="689C72B1" w14:textId="77777777" w:rsidR="00404569" w:rsidRDefault="00404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097B4" w14:textId="77777777" w:rsidR="00EE1859" w:rsidRDefault="00DB7C7E" w:rsidP="002D4E16">
    <w:pPr>
      <w:pStyle w:val="Header"/>
      <w:framePr w:wrap="around" w:vAnchor="text" w:hAnchor="margin" w:xAlign="right" w:y="1"/>
      <w:rPr>
        <w:rStyle w:val="PageNumber"/>
      </w:rPr>
    </w:pPr>
    <w:r>
      <w:rPr>
        <w:rStyle w:val="PageNumber"/>
      </w:rPr>
      <w:fldChar w:fldCharType="begin"/>
    </w:r>
    <w:r w:rsidR="00EE1859">
      <w:rPr>
        <w:rStyle w:val="PageNumber"/>
      </w:rPr>
      <w:instrText xml:space="preserve">PAGE  </w:instrText>
    </w:r>
    <w:r>
      <w:rPr>
        <w:rStyle w:val="PageNumber"/>
      </w:rPr>
      <w:fldChar w:fldCharType="end"/>
    </w:r>
  </w:p>
  <w:p w14:paraId="72D097B5" w14:textId="77777777" w:rsidR="00EE1859" w:rsidRDefault="00EE1859" w:rsidP="002D4E1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097B6" w14:textId="77777777" w:rsidR="00EE1859" w:rsidRDefault="00EE1859" w:rsidP="002D4E16">
    <w:pPr>
      <w:pStyle w:val="Header"/>
      <w:rPr>
        <w:rFonts w:cs="Arial"/>
        <w:b/>
        <w:i/>
        <w:color w:val="000080"/>
        <w:sz w:val="22"/>
        <w:szCs w:val="22"/>
      </w:rPr>
    </w:pPr>
    <w:r>
      <w:rPr>
        <w:rStyle w:val="PageNumber"/>
      </w:rPr>
      <w:br/>
    </w:r>
    <w:r w:rsidRPr="002A2E76">
      <w:rPr>
        <w:rStyle w:val="PageNumber"/>
        <w:sz w:val="22"/>
        <w:szCs w:val="22"/>
      </w:rPr>
      <w:t xml:space="preserve"> </w:t>
    </w:r>
    <w:r w:rsidRPr="002A2E76">
      <w:rPr>
        <w:rStyle w:val="PageNumber"/>
        <w:sz w:val="22"/>
        <w:szCs w:val="22"/>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D77C499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A23D7"/>
    <w:multiLevelType w:val="hybridMultilevel"/>
    <w:tmpl w:val="6F96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333C"/>
    <w:multiLevelType w:val="hybridMultilevel"/>
    <w:tmpl w:val="8822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F1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9C4FB9"/>
    <w:multiLevelType w:val="hybridMultilevel"/>
    <w:tmpl w:val="6ED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A3117"/>
    <w:multiLevelType w:val="hybridMultilevel"/>
    <w:tmpl w:val="DD7A36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B376974"/>
    <w:multiLevelType w:val="hybridMultilevel"/>
    <w:tmpl w:val="B7C8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F6F6A"/>
    <w:multiLevelType w:val="hybridMultilevel"/>
    <w:tmpl w:val="1D6867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0F6F506C"/>
    <w:multiLevelType w:val="hybridMultilevel"/>
    <w:tmpl w:val="14E4E878"/>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15:restartNumberingAfterBreak="0">
    <w:nsid w:val="11BC7EFD"/>
    <w:multiLevelType w:val="singleLevel"/>
    <w:tmpl w:val="51EEA1B8"/>
    <w:lvl w:ilvl="0">
      <w:start w:val="1"/>
      <w:numFmt w:val="bullet"/>
      <w:pStyle w:val="pt07f1s0L"/>
      <w:lvlText w:val=""/>
      <w:lvlJc w:val="left"/>
      <w:pPr>
        <w:tabs>
          <w:tab w:val="num" w:pos="4410"/>
        </w:tabs>
        <w:ind w:left="4410" w:hanging="360"/>
      </w:pPr>
      <w:rPr>
        <w:rFonts w:ascii="Symbol" w:hAnsi="Symbol" w:hint="default"/>
      </w:rPr>
    </w:lvl>
  </w:abstractNum>
  <w:abstractNum w:abstractNumId="10" w15:restartNumberingAfterBreak="0">
    <w:nsid w:val="1A0603FC"/>
    <w:multiLevelType w:val="hybridMultilevel"/>
    <w:tmpl w:val="EF8ED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E918B3"/>
    <w:multiLevelType w:val="hybridMultilevel"/>
    <w:tmpl w:val="92F0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A1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AC110B"/>
    <w:multiLevelType w:val="singleLevel"/>
    <w:tmpl w:val="36188554"/>
    <w:lvl w:ilvl="0">
      <w:start w:val="1"/>
      <w:numFmt w:val="bullet"/>
      <w:pStyle w:val="BulletedText"/>
      <w:lvlText w:val=""/>
      <w:lvlJc w:val="left"/>
      <w:pPr>
        <w:tabs>
          <w:tab w:val="num" w:pos="360"/>
        </w:tabs>
        <w:ind w:left="360" w:hanging="360"/>
      </w:pPr>
      <w:rPr>
        <w:rFonts w:ascii="Symbol" w:hAnsi="Symbol" w:hint="default"/>
      </w:rPr>
    </w:lvl>
  </w:abstractNum>
  <w:abstractNum w:abstractNumId="14" w15:restartNumberingAfterBreak="0">
    <w:nsid w:val="2CA85307"/>
    <w:multiLevelType w:val="hybridMultilevel"/>
    <w:tmpl w:val="A79486BA"/>
    <w:lvl w:ilvl="0" w:tplc="38929F52">
      <w:start w:val="1"/>
      <w:numFmt w:val="bullet"/>
      <w:lvlText w:val=""/>
      <w:lvlJc w:val="left"/>
      <w:pPr>
        <w:tabs>
          <w:tab w:val="num" w:pos="720"/>
        </w:tabs>
        <w:ind w:left="720" w:hanging="360"/>
      </w:pPr>
      <w:rPr>
        <w:rFonts w:ascii="Symbol" w:hAnsi="Symbol" w:hint="default"/>
      </w:rPr>
    </w:lvl>
    <w:lvl w:ilvl="1" w:tplc="A22058F4" w:tentative="1">
      <w:start w:val="1"/>
      <w:numFmt w:val="bullet"/>
      <w:lvlText w:val="o"/>
      <w:lvlJc w:val="left"/>
      <w:pPr>
        <w:tabs>
          <w:tab w:val="num" w:pos="1440"/>
        </w:tabs>
        <w:ind w:left="1440" w:hanging="360"/>
      </w:pPr>
      <w:rPr>
        <w:rFonts w:ascii="Courier New" w:hAnsi="Courier New" w:cs="Courier New" w:hint="default"/>
      </w:rPr>
    </w:lvl>
    <w:lvl w:ilvl="2" w:tplc="DE6A0EE2" w:tentative="1">
      <w:start w:val="1"/>
      <w:numFmt w:val="bullet"/>
      <w:lvlText w:val=""/>
      <w:lvlJc w:val="left"/>
      <w:pPr>
        <w:tabs>
          <w:tab w:val="num" w:pos="2160"/>
        </w:tabs>
        <w:ind w:left="2160" w:hanging="360"/>
      </w:pPr>
      <w:rPr>
        <w:rFonts w:ascii="Wingdings" w:hAnsi="Wingdings" w:hint="default"/>
      </w:rPr>
    </w:lvl>
    <w:lvl w:ilvl="3" w:tplc="6D18D1C6" w:tentative="1">
      <w:start w:val="1"/>
      <w:numFmt w:val="bullet"/>
      <w:lvlText w:val=""/>
      <w:lvlJc w:val="left"/>
      <w:pPr>
        <w:tabs>
          <w:tab w:val="num" w:pos="2880"/>
        </w:tabs>
        <w:ind w:left="2880" w:hanging="360"/>
      </w:pPr>
      <w:rPr>
        <w:rFonts w:ascii="Symbol" w:hAnsi="Symbol" w:hint="default"/>
      </w:rPr>
    </w:lvl>
    <w:lvl w:ilvl="4" w:tplc="2F7E80C0" w:tentative="1">
      <w:start w:val="1"/>
      <w:numFmt w:val="bullet"/>
      <w:lvlText w:val="o"/>
      <w:lvlJc w:val="left"/>
      <w:pPr>
        <w:tabs>
          <w:tab w:val="num" w:pos="3600"/>
        </w:tabs>
        <w:ind w:left="3600" w:hanging="360"/>
      </w:pPr>
      <w:rPr>
        <w:rFonts w:ascii="Courier New" w:hAnsi="Courier New" w:cs="Courier New" w:hint="default"/>
      </w:rPr>
    </w:lvl>
    <w:lvl w:ilvl="5" w:tplc="A7560704" w:tentative="1">
      <w:start w:val="1"/>
      <w:numFmt w:val="bullet"/>
      <w:lvlText w:val=""/>
      <w:lvlJc w:val="left"/>
      <w:pPr>
        <w:tabs>
          <w:tab w:val="num" w:pos="4320"/>
        </w:tabs>
        <w:ind w:left="4320" w:hanging="360"/>
      </w:pPr>
      <w:rPr>
        <w:rFonts w:ascii="Wingdings" w:hAnsi="Wingdings" w:hint="default"/>
      </w:rPr>
    </w:lvl>
    <w:lvl w:ilvl="6" w:tplc="9206672E" w:tentative="1">
      <w:start w:val="1"/>
      <w:numFmt w:val="bullet"/>
      <w:lvlText w:val=""/>
      <w:lvlJc w:val="left"/>
      <w:pPr>
        <w:tabs>
          <w:tab w:val="num" w:pos="5040"/>
        </w:tabs>
        <w:ind w:left="5040" w:hanging="360"/>
      </w:pPr>
      <w:rPr>
        <w:rFonts w:ascii="Symbol" w:hAnsi="Symbol" w:hint="default"/>
      </w:rPr>
    </w:lvl>
    <w:lvl w:ilvl="7" w:tplc="C5F4B3F0" w:tentative="1">
      <w:start w:val="1"/>
      <w:numFmt w:val="bullet"/>
      <w:lvlText w:val="o"/>
      <w:lvlJc w:val="left"/>
      <w:pPr>
        <w:tabs>
          <w:tab w:val="num" w:pos="5760"/>
        </w:tabs>
        <w:ind w:left="5760" w:hanging="360"/>
      </w:pPr>
      <w:rPr>
        <w:rFonts w:ascii="Courier New" w:hAnsi="Courier New" w:cs="Courier New" w:hint="default"/>
      </w:rPr>
    </w:lvl>
    <w:lvl w:ilvl="8" w:tplc="8A0098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3A626E"/>
    <w:multiLevelType w:val="multilevel"/>
    <w:tmpl w:val="A58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5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CB31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D1A1BF2"/>
    <w:multiLevelType w:val="hybridMultilevel"/>
    <w:tmpl w:val="887C5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907186"/>
    <w:multiLevelType w:val="multilevel"/>
    <w:tmpl w:val="D7C08AF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57FC2B54"/>
    <w:multiLevelType w:val="hybridMultilevel"/>
    <w:tmpl w:val="0148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96BD8"/>
    <w:multiLevelType w:val="hybridMultilevel"/>
    <w:tmpl w:val="2D601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BC23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25E7B20"/>
    <w:multiLevelType w:val="hybridMultilevel"/>
    <w:tmpl w:val="4C7A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E26C1"/>
    <w:multiLevelType w:val="hybridMultilevel"/>
    <w:tmpl w:val="C7A4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46244"/>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726B51BC"/>
    <w:multiLevelType w:val="hybridMultilevel"/>
    <w:tmpl w:val="685ACC84"/>
    <w:lvl w:ilvl="0" w:tplc="4AB6B9D4">
      <w:start w:val="1"/>
      <w:numFmt w:val="bullet"/>
      <w:lvlText w:val=""/>
      <w:lvlJc w:val="left"/>
      <w:pPr>
        <w:tabs>
          <w:tab w:val="num" w:pos="36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665854"/>
    <w:multiLevelType w:val="hybridMultilevel"/>
    <w:tmpl w:val="A4F858E6"/>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3"/>
  </w:num>
  <w:num w:numId="2">
    <w:abstractNumId w:val="9"/>
  </w:num>
  <w:num w:numId="3">
    <w:abstractNumId w:val="25"/>
  </w:num>
  <w:num w:numId="4">
    <w:abstractNumId w:val="12"/>
  </w:num>
  <w:num w:numId="5">
    <w:abstractNumId w:val="17"/>
  </w:num>
  <w:num w:numId="6">
    <w:abstractNumId w:val="16"/>
  </w:num>
  <w:num w:numId="7">
    <w:abstractNumId w:val="22"/>
  </w:num>
  <w:num w:numId="8">
    <w:abstractNumId w:val="14"/>
  </w:num>
  <w:num w:numId="9">
    <w:abstractNumId w:val="7"/>
  </w:num>
  <w:num w:numId="10">
    <w:abstractNumId w:val="10"/>
  </w:num>
  <w:num w:numId="11">
    <w:abstractNumId w:val="8"/>
  </w:num>
  <w:num w:numId="12">
    <w:abstractNumId w:val="27"/>
  </w:num>
  <w:num w:numId="13">
    <w:abstractNumId w:val="26"/>
  </w:num>
  <w:num w:numId="14">
    <w:abstractNumId w:val="0"/>
  </w:num>
  <w:num w:numId="15">
    <w:abstractNumId w:val="3"/>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2"/>
  </w:num>
  <w:num w:numId="20">
    <w:abstractNumId w:val="6"/>
  </w:num>
  <w:num w:numId="21">
    <w:abstractNumId w:val="11"/>
  </w:num>
  <w:num w:numId="22">
    <w:abstractNumId w:val="4"/>
  </w:num>
  <w:num w:numId="23">
    <w:abstractNumId w:val="15"/>
  </w:num>
  <w:num w:numId="24">
    <w:abstractNumId w:val="20"/>
  </w:num>
  <w:num w:numId="25">
    <w:abstractNumId w:val="1"/>
  </w:num>
  <w:num w:numId="26">
    <w:abstractNumId w:val="23"/>
  </w:num>
  <w:num w:numId="27">
    <w:abstractNumId w:val="19"/>
  </w:num>
  <w:num w:numId="2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30"/>
    <w:rsid w:val="0000368F"/>
    <w:rsid w:val="00020CA7"/>
    <w:rsid w:val="00021867"/>
    <w:rsid w:val="00025B71"/>
    <w:rsid w:val="00030FC6"/>
    <w:rsid w:val="00035296"/>
    <w:rsid w:val="00037670"/>
    <w:rsid w:val="0004764F"/>
    <w:rsid w:val="00054567"/>
    <w:rsid w:val="00055431"/>
    <w:rsid w:val="000639E0"/>
    <w:rsid w:val="000704D0"/>
    <w:rsid w:val="000724D4"/>
    <w:rsid w:val="00077815"/>
    <w:rsid w:val="000A16EF"/>
    <w:rsid w:val="000B111B"/>
    <w:rsid w:val="000B4291"/>
    <w:rsid w:val="000B432C"/>
    <w:rsid w:val="000B4FFF"/>
    <w:rsid w:val="000B7C95"/>
    <w:rsid w:val="000F1726"/>
    <w:rsid w:val="000F749A"/>
    <w:rsid w:val="00105E48"/>
    <w:rsid w:val="00107258"/>
    <w:rsid w:val="00131801"/>
    <w:rsid w:val="0013268F"/>
    <w:rsid w:val="00135F17"/>
    <w:rsid w:val="001374D3"/>
    <w:rsid w:val="001456C7"/>
    <w:rsid w:val="00146874"/>
    <w:rsid w:val="00164583"/>
    <w:rsid w:val="0016619E"/>
    <w:rsid w:val="00171FE3"/>
    <w:rsid w:val="00180900"/>
    <w:rsid w:val="00183941"/>
    <w:rsid w:val="00196330"/>
    <w:rsid w:val="001A149B"/>
    <w:rsid w:val="001A22EE"/>
    <w:rsid w:val="001B0BF7"/>
    <w:rsid w:val="001B297A"/>
    <w:rsid w:val="001B4512"/>
    <w:rsid w:val="001C2851"/>
    <w:rsid w:val="001D6555"/>
    <w:rsid w:val="001E25B8"/>
    <w:rsid w:val="001E31A3"/>
    <w:rsid w:val="001E61A2"/>
    <w:rsid w:val="001E71A4"/>
    <w:rsid w:val="001F124C"/>
    <w:rsid w:val="001F2AE5"/>
    <w:rsid w:val="00202D18"/>
    <w:rsid w:val="00204398"/>
    <w:rsid w:val="00204D58"/>
    <w:rsid w:val="00206C12"/>
    <w:rsid w:val="00214D8E"/>
    <w:rsid w:val="00215A87"/>
    <w:rsid w:val="00216380"/>
    <w:rsid w:val="00226C67"/>
    <w:rsid w:val="00260E2C"/>
    <w:rsid w:val="00280E76"/>
    <w:rsid w:val="00281E0B"/>
    <w:rsid w:val="00284FAB"/>
    <w:rsid w:val="00294986"/>
    <w:rsid w:val="002949BD"/>
    <w:rsid w:val="0029683D"/>
    <w:rsid w:val="002A668B"/>
    <w:rsid w:val="002B2BFA"/>
    <w:rsid w:val="002B55FC"/>
    <w:rsid w:val="002C02A9"/>
    <w:rsid w:val="002C4FD4"/>
    <w:rsid w:val="002D4E16"/>
    <w:rsid w:val="002E1B7C"/>
    <w:rsid w:val="002E6FA5"/>
    <w:rsid w:val="002E73B4"/>
    <w:rsid w:val="002E7548"/>
    <w:rsid w:val="002E79E3"/>
    <w:rsid w:val="002F103D"/>
    <w:rsid w:val="002F7F18"/>
    <w:rsid w:val="00326E2D"/>
    <w:rsid w:val="00330C74"/>
    <w:rsid w:val="00334369"/>
    <w:rsid w:val="0034004C"/>
    <w:rsid w:val="0034460A"/>
    <w:rsid w:val="003448EF"/>
    <w:rsid w:val="00351A4D"/>
    <w:rsid w:val="003529DD"/>
    <w:rsid w:val="003628C2"/>
    <w:rsid w:val="00362A71"/>
    <w:rsid w:val="00366F60"/>
    <w:rsid w:val="00382EB0"/>
    <w:rsid w:val="00383CE9"/>
    <w:rsid w:val="00393D63"/>
    <w:rsid w:val="0039525D"/>
    <w:rsid w:val="00397C03"/>
    <w:rsid w:val="003B597E"/>
    <w:rsid w:val="003C57B3"/>
    <w:rsid w:val="003D060B"/>
    <w:rsid w:val="003E1247"/>
    <w:rsid w:val="003E1B80"/>
    <w:rsid w:val="003E77DD"/>
    <w:rsid w:val="003F5CB3"/>
    <w:rsid w:val="003F78F9"/>
    <w:rsid w:val="00401FE4"/>
    <w:rsid w:val="00404569"/>
    <w:rsid w:val="00406E42"/>
    <w:rsid w:val="00427943"/>
    <w:rsid w:val="00436D42"/>
    <w:rsid w:val="004370E8"/>
    <w:rsid w:val="00437860"/>
    <w:rsid w:val="00441030"/>
    <w:rsid w:val="004410E8"/>
    <w:rsid w:val="0045677E"/>
    <w:rsid w:val="00456B61"/>
    <w:rsid w:val="00461E76"/>
    <w:rsid w:val="004625D6"/>
    <w:rsid w:val="004638B1"/>
    <w:rsid w:val="00464362"/>
    <w:rsid w:val="00472A4A"/>
    <w:rsid w:val="00491531"/>
    <w:rsid w:val="004A4B4B"/>
    <w:rsid w:val="004B0684"/>
    <w:rsid w:val="004B71EC"/>
    <w:rsid w:val="004C2899"/>
    <w:rsid w:val="004C3068"/>
    <w:rsid w:val="004D2C46"/>
    <w:rsid w:val="004D3E0E"/>
    <w:rsid w:val="004D3ED1"/>
    <w:rsid w:val="004D6E5E"/>
    <w:rsid w:val="004E4829"/>
    <w:rsid w:val="004F3A57"/>
    <w:rsid w:val="00503561"/>
    <w:rsid w:val="00511DB5"/>
    <w:rsid w:val="00513682"/>
    <w:rsid w:val="0051687A"/>
    <w:rsid w:val="005247DD"/>
    <w:rsid w:val="00525E53"/>
    <w:rsid w:val="005315D4"/>
    <w:rsid w:val="00537722"/>
    <w:rsid w:val="005508FF"/>
    <w:rsid w:val="00554DBA"/>
    <w:rsid w:val="00560573"/>
    <w:rsid w:val="00561628"/>
    <w:rsid w:val="0057374F"/>
    <w:rsid w:val="00573E77"/>
    <w:rsid w:val="00573FE9"/>
    <w:rsid w:val="005908CD"/>
    <w:rsid w:val="005954E1"/>
    <w:rsid w:val="005A2B60"/>
    <w:rsid w:val="005A39B9"/>
    <w:rsid w:val="005B7E7E"/>
    <w:rsid w:val="005C0D3A"/>
    <w:rsid w:val="005C1B6D"/>
    <w:rsid w:val="005C57B5"/>
    <w:rsid w:val="005C5D72"/>
    <w:rsid w:val="005C79B7"/>
    <w:rsid w:val="005D2EC1"/>
    <w:rsid w:val="005E22A8"/>
    <w:rsid w:val="005E306D"/>
    <w:rsid w:val="005E495C"/>
    <w:rsid w:val="00601EA5"/>
    <w:rsid w:val="00603924"/>
    <w:rsid w:val="006116E0"/>
    <w:rsid w:val="006171B5"/>
    <w:rsid w:val="006238B2"/>
    <w:rsid w:val="006308D3"/>
    <w:rsid w:val="0063379E"/>
    <w:rsid w:val="0063460E"/>
    <w:rsid w:val="00635EEC"/>
    <w:rsid w:val="00656D53"/>
    <w:rsid w:val="00660ED5"/>
    <w:rsid w:val="00664B3C"/>
    <w:rsid w:val="00673197"/>
    <w:rsid w:val="00673F30"/>
    <w:rsid w:val="006A1F55"/>
    <w:rsid w:val="006A2AEE"/>
    <w:rsid w:val="006A40BB"/>
    <w:rsid w:val="006A4474"/>
    <w:rsid w:val="006A6315"/>
    <w:rsid w:val="006B3588"/>
    <w:rsid w:val="006B5BE3"/>
    <w:rsid w:val="006C63F8"/>
    <w:rsid w:val="006C78EE"/>
    <w:rsid w:val="006D2016"/>
    <w:rsid w:val="006E275D"/>
    <w:rsid w:val="006E4C0B"/>
    <w:rsid w:val="0070301D"/>
    <w:rsid w:val="0070614A"/>
    <w:rsid w:val="007105AC"/>
    <w:rsid w:val="00716385"/>
    <w:rsid w:val="0071699E"/>
    <w:rsid w:val="00727948"/>
    <w:rsid w:val="00727D68"/>
    <w:rsid w:val="00731436"/>
    <w:rsid w:val="0073770E"/>
    <w:rsid w:val="007511FA"/>
    <w:rsid w:val="00752300"/>
    <w:rsid w:val="00771CFF"/>
    <w:rsid w:val="007727C1"/>
    <w:rsid w:val="00776873"/>
    <w:rsid w:val="007771F9"/>
    <w:rsid w:val="0078419F"/>
    <w:rsid w:val="00792B5E"/>
    <w:rsid w:val="00794466"/>
    <w:rsid w:val="007958FD"/>
    <w:rsid w:val="007B084F"/>
    <w:rsid w:val="007B2BC7"/>
    <w:rsid w:val="007B6E8B"/>
    <w:rsid w:val="007C383F"/>
    <w:rsid w:val="007D0770"/>
    <w:rsid w:val="007E11ED"/>
    <w:rsid w:val="007E2CAE"/>
    <w:rsid w:val="007E3443"/>
    <w:rsid w:val="007E6016"/>
    <w:rsid w:val="007F2E3A"/>
    <w:rsid w:val="00803A06"/>
    <w:rsid w:val="008043BE"/>
    <w:rsid w:val="008078A0"/>
    <w:rsid w:val="0081225A"/>
    <w:rsid w:val="008124FF"/>
    <w:rsid w:val="0082137D"/>
    <w:rsid w:val="00822DBE"/>
    <w:rsid w:val="00826269"/>
    <w:rsid w:val="008315DA"/>
    <w:rsid w:val="00831A62"/>
    <w:rsid w:val="00833469"/>
    <w:rsid w:val="008455DF"/>
    <w:rsid w:val="00846584"/>
    <w:rsid w:val="00852E70"/>
    <w:rsid w:val="0085609D"/>
    <w:rsid w:val="00872D32"/>
    <w:rsid w:val="00873707"/>
    <w:rsid w:val="00887C6A"/>
    <w:rsid w:val="00893960"/>
    <w:rsid w:val="00894444"/>
    <w:rsid w:val="008977E1"/>
    <w:rsid w:val="008A18F7"/>
    <w:rsid w:val="008A27C4"/>
    <w:rsid w:val="008A3251"/>
    <w:rsid w:val="008A517F"/>
    <w:rsid w:val="008A66DC"/>
    <w:rsid w:val="008C1A07"/>
    <w:rsid w:val="008D18FF"/>
    <w:rsid w:val="008D7665"/>
    <w:rsid w:val="008E68B0"/>
    <w:rsid w:val="008F1B56"/>
    <w:rsid w:val="008F3409"/>
    <w:rsid w:val="00902509"/>
    <w:rsid w:val="00911602"/>
    <w:rsid w:val="00911C1C"/>
    <w:rsid w:val="00915553"/>
    <w:rsid w:val="009218E5"/>
    <w:rsid w:val="0092519A"/>
    <w:rsid w:val="009253C2"/>
    <w:rsid w:val="00932501"/>
    <w:rsid w:val="00943FCD"/>
    <w:rsid w:val="00944B1E"/>
    <w:rsid w:val="009466FA"/>
    <w:rsid w:val="00950ADD"/>
    <w:rsid w:val="00951ADA"/>
    <w:rsid w:val="00953141"/>
    <w:rsid w:val="009531BA"/>
    <w:rsid w:val="009549F1"/>
    <w:rsid w:val="0095528C"/>
    <w:rsid w:val="00956EE7"/>
    <w:rsid w:val="0098057F"/>
    <w:rsid w:val="00984A73"/>
    <w:rsid w:val="0099403B"/>
    <w:rsid w:val="009A3B3D"/>
    <w:rsid w:val="009A5BC0"/>
    <w:rsid w:val="009B1F7D"/>
    <w:rsid w:val="009C578F"/>
    <w:rsid w:val="009D0050"/>
    <w:rsid w:val="009D1C28"/>
    <w:rsid w:val="009D2512"/>
    <w:rsid w:val="009E0F12"/>
    <w:rsid w:val="009E1322"/>
    <w:rsid w:val="009F24CD"/>
    <w:rsid w:val="00A01F5E"/>
    <w:rsid w:val="00A169C6"/>
    <w:rsid w:val="00A259FD"/>
    <w:rsid w:val="00A25EB1"/>
    <w:rsid w:val="00A30D34"/>
    <w:rsid w:val="00A310A6"/>
    <w:rsid w:val="00A314BE"/>
    <w:rsid w:val="00A370A6"/>
    <w:rsid w:val="00A43296"/>
    <w:rsid w:val="00A4428F"/>
    <w:rsid w:val="00A44A68"/>
    <w:rsid w:val="00A44E6B"/>
    <w:rsid w:val="00A46090"/>
    <w:rsid w:val="00A52967"/>
    <w:rsid w:val="00A53F61"/>
    <w:rsid w:val="00A61213"/>
    <w:rsid w:val="00A61506"/>
    <w:rsid w:val="00A62BA8"/>
    <w:rsid w:val="00A6348B"/>
    <w:rsid w:val="00A766BA"/>
    <w:rsid w:val="00A7753E"/>
    <w:rsid w:val="00A83CCD"/>
    <w:rsid w:val="00A860E1"/>
    <w:rsid w:val="00A8678C"/>
    <w:rsid w:val="00AC1178"/>
    <w:rsid w:val="00AD0829"/>
    <w:rsid w:val="00AD1425"/>
    <w:rsid w:val="00AF4208"/>
    <w:rsid w:val="00AF480A"/>
    <w:rsid w:val="00AF4ED4"/>
    <w:rsid w:val="00B019AB"/>
    <w:rsid w:val="00B026C9"/>
    <w:rsid w:val="00B02AAA"/>
    <w:rsid w:val="00B1543E"/>
    <w:rsid w:val="00B23F56"/>
    <w:rsid w:val="00B2513F"/>
    <w:rsid w:val="00B26464"/>
    <w:rsid w:val="00B366E3"/>
    <w:rsid w:val="00B4028D"/>
    <w:rsid w:val="00B765C9"/>
    <w:rsid w:val="00B922D0"/>
    <w:rsid w:val="00B970D9"/>
    <w:rsid w:val="00BA4DE6"/>
    <w:rsid w:val="00BB2415"/>
    <w:rsid w:val="00BB553F"/>
    <w:rsid w:val="00BC236D"/>
    <w:rsid w:val="00BC5D5A"/>
    <w:rsid w:val="00BC6AC1"/>
    <w:rsid w:val="00BD0AC2"/>
    <w:rsid w:val="00BD2069"/>
    <w:rsid w:val="00BD3CFE"/>
    <w:rsid w:val="00BD5EBA"/>
    <w:rsid w:val="00BD6252"/>
    <w:rsid w:val="00BE03F1"/>
    <w:rsid w:val="00BE0672"/>
    <w:rsid w:val="00BF3416"/>
    <w:rsid w:val="00BF7B8F"/>
    <w:rsid w:val="00C00419"/>
    <w:rsid w:val="00C04A0B"/>
    <w:rsid w:val="00C135B3"/>
    <w:rsid w:val="00C24057"/>
    <w:rsid w:val="00C26021"/>
    <w:rsid w:val="00C36F86"/>
    <w:rsid w:val="00C567F3"/>
    <w:rsid w:val="00C76EF4"/>
    <w:rsid w:val="00C80B72"/>
    <w:rsid w:val="00CA1515"/>
    <w:rsid w:val="00CB4472"/>
    <w:rsid w:val="00CC275B"/>
    <w:rsid w:val="00CD41C1"/>
    <w:rsid w:val="00CF4490"/>
    <w:rsid w:val="00D00233"/>
    <w:rsid w:val="00D06B6C"/>
    <w:rsid w:val="00D07A67"/>
    <w:rsid w:val="00D152F4"/>
    <w:rsid w:val="00D171C8"/>
    <w:rsid w:val="00D24466"/>
    <w:rsid w:val="00D3073B"/>
    <w:rsid w:val="00D37993"/>
    <w:rsid w:val="00D40CBC"/>
    <w:rsid w:val="00D418A8"/>
    <w:rsid w:val="00D50036"/>
    <w:rsid w:val="00D51E39"/>
    <w:rsid w:val="00D528A6"/>
    <w:rsid w:val="00D53919"/>
    <w:rsid w:val="00D61361"/>
    <w:rsid w:val="00D61C7A"/>
    <w:rsid w:val="00D73D5B"/>
    <w:rsid w:val="00D7794D"/>
    <w:rsid w:val="00D84D5A"/>
    <w:rsid w:val="00D856AD"/>
    <w:rsid w:val="00D93F19"/>
    <w:rsid w:val="00D94346"/>
    <w:rsid w:val="00D94DE8"/>
    <w:rsid w:val="00D96546"/>
    <w:rsid w:val="00D9704F"/>
    <w:rsid w:val="00D97CB1"/>
    <w:rsid w:val="00DA3A1C"/>
    <w:rsid w:val="00DA6179"/>
    <w:rsid w:val="00DB02C1"/>
    <w:rsid w:val="00DB3BB7"/>
    <w:rsid w:val="00DB3CA9"/>
    <w:rsid w:val="00DB40B3"/>
    <w:rsid w:val="00DB5CC9"/>
    <w:rsid w:val="00DB72CC"/>
    <w:rsid w:val="00DB7C7E"/>
    <w:rsid w:val="00DC4FA6"/>
    <w:rsid w:val="00DD0AC7"/>
    <w:rsid w:val="00DD32DB"/>
    <w:rsid w:val="00DD7D82"/>
    <w:rsid w:val="00DE390F"/>
    <w:rsid w:val="00E0126A"/>
    <w:rsid w:val="00E02D02"/>
    <w:rsid w:val="00E15DFC"/>
    <w:rsid w:val="00E43418"/>
    <w:rsid w:val="00E57A12"/>
    <w:rsid w:val="00E60C68"/>
    <w:rsid w:val="00E63022"/>
    <w:rsid w:val="00E71682"/>
    <w:rsid w:val="00E7335A"/>
    <w:rsid w:val="00E81AF5"/>
    <w:rsid w:val="00E931DD"/>
    <w:rsid w:val="00EA0736"/>
    <w:rsid w:val="00EA1DA7"/>
    <w:rsid w:val="00EA5DAE"/>
    <w:rsid w:val="00EB345A"/>
    <w:rsid w:val="00EC2F97"/>
    <w:rsid w:val="00EC4A9F"/>
    <w:rsid w:val="00ED0408"/>
    <w:rsid w:val="00ED0999"/>
    <w:rsid w:val="00ED1A55"/>
    <w:rsid w:val="00EE1859"/>
    <w:rsid w:val="00EE700D"/>
    <w:rsid w:val="00EF568C"/>
    <w:rsid w:val="00F02157"/>
    <w:rsid w:val="00F031B5"/>
    <w:rsid w:val="00F22A8C"/>
    <w:rsid w:val="00F255E9"/>
    <w:rsid w:val="00F30E70"/>
    <w:rsid w:val="00F32FEF"/>
    <w:rsid w:val="00F3319D"/>
    <w:rsid w:val="00F412E2"/>
    <w:rsid w:val="00F41842"/>
    <w:rsid w:val="00F41AE5"/>
    <w:rsid w:val="00F41E43"/>
    <w:rsid w:val="00F44853"/>
    <w:rsid w:val="00F44CC1"/>
    <w:rsid w:val="00F50E6E"/>
    <w:rsid w:val="00F51070"/>
    <w:rsid w:val="00F75517"/>
    <w:rsid w:val="00F76225"/>
    <w:rsid w:val="00F81828"/>
    <w:rsid w:val="00F90653"/>
    <w:rsid w:val="00F924FF"/>
    <w:rsid w:val="00F9300F"/>
    <w:rsid w:val="00FA180D"/>
    <w:rsid w:val="00FA4407"/>
    <w:rsid w:val="00FB1DE2"/>
    <w:rsid w:val="00FB3A92"/>
    <w:rsid w:val="00FB6DAF"/>
    <w:rsid w:val="00FB7F25"/>
    <w:rsid w:val="00FD3E53"/>
    <w:rsid w:val="00FD6C18"/>
    <w:rsid w:val="00FE06D0"/>
    <w:rsid w:val="00FE0DA3"/>
    <w:rsid w:val="00FE5E98"/>
    <w:rsid w:val="00FF120D"/>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2D096DF"/>
  <w15:docId w15:val="{98357D5F-6614-4D5D-97DB-7F8E619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6EF"/>
    <w:rPr>
      <w:rFonts w:ascii="Arial" w:eastAsia="Times New Roman" w:hAnsi="Arial"/>
    </w:rPr>
  </w:style>
  <w:style w:type="paragraph" w:styleId="Heading1">
    <w:name w:val="heading 1"/>
    <w:basedOn w:val="Normal"/>
    <w:next w:val="Normal"/>
    <w:link w:val="Heading1Char"/>
    <w:uiPriority w:val="9"/>
    <w:qFormat/>
    <w:rsid w:val="002D4E16"/>
    <w:pPr>
      <w:keepNext/>
      <w:keepLines/>
      <w:spacing w:before="480"/>
      <w:outlineLvl w:val="0"/>
    </w:pPr>
    <w:rPr>
      <w:rFonts w:ascii="Cambria" w:hAnsi="Cambria"/>
      <w:b/>
      <w:bCs/>
      <w:color w:val="365F91"/>
      <w:sz w:val="28"/>
      <w:szCs w:val="28"/>
    </w:rPr>
  </w:style>
  <w:style w:type="paragraph" w:styleId="Heading5">
    <w:name w:val="heading 5"/>
    <w:basedOn w:val="Normal"/>
    <w:next w:val="Normal"/>
    <w:link w:val="Heading5Char"/>
    <w:uiPriority w:val="9"/>
    <w:qFormat/>
    <w:rsid w:val="0079446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4E16"/>
    <w:pPr>
      <w:tabs>
        <w:tab w:val="center" w:pos="4320"/>
        <w:tab w:val="right" w:pos="8640"/>
      </w:tabs>
    </w:pPr>
  </w:style>
  <w:style w:type="character" w:customStyle="1" w:styleId="HeaderChar">
    <w:name w:val="Header Char"/>
    <w:basedOn w:val="DefaultParagraphFont"/>
    <w:link w:val="Header"/>
    <w:semiHidden/>
    <w:rsid w:val="002D4E16"/>
    <w:rPr>
      <w:rFonts w:ascii="Times New Roman" w:eastAsia="Times New Roman" w:hAnsi="Times New Roman" w:cs="Times New Roman"/>
      <w:sz w:val="20"/>
      <w:szCs w:val="20"/>
    </w:rPr>
  </w:style>
  <w:style w:type="character" w:styleId="PageNumber">
    <w:name w:val="page number"/>
    <w:basedOn w:val="DefaultParagraphFont"/>
    <w:semiHidden/>
    <w:rsid w:val="002D4E16"/>
  </w:style>
  <w:style w:type="paragraph" w:customStyle="1" w:styleId="headingstyle">
    <w:name w:val="heading style"/>
    <w:basedOn w:val="Heading1"/>
    <w:next w:val="Heading1"/>
    <w:rsid w:val="002D4E16"/>
    <w:pPr>
      <w:keepLines w:val="0"/>
      <w:shd w:val="clear" w:color="auto" w:fill="C0C0C0"/>
      <w:spacing w:before="240" w:after="120"/>
      <w:ind w:left="-360" w:right="-360" w:firstLine="360"/>
    </w:pPr>
    <w:rPr>
      <w:rFonts w:ascii="Arial" w:hAnsi="Arial" w:cs="Arial"/>
      <w:color w:val="000080"/>
      <w:kern w:val="32"/>
      <w:sz w:val="22"/>
      <w:szCs w:val="20"/>
    </w:rPr>
  </w:style>
  <w:style w:type="paragraph" w:customStyle="1" w:styleId="MainName">
    <w:name w:val="Main Name"/>
    <w:basedOn w:val="Normal"/>
    <w:rsid w:val="002D4E16"/>
    <w:pPr>
      <w:spacing w:before="120" w:after="360"/>
      <w:jc w:val="center"/>
    </w:pPr>
    <w:rPr>
      <w:rFonts w:cs="Arial"/>
      <w:b/>
      <w:sz w:val="28"/>
      <w:szCs w:val="22"/>
    </w:rPr>
  </w:style>
  <w:style w:type="table" w:styleId="TableClassic2">
    <w:name w:val="Table Classic 2"/>
    <w:basedOn w:val="TableNormal"/>
    <w:rsid w:val="002D4E16"/>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rsid w:val="002D4E16"/>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2D4E16"/>
    <w:rPr>
      <w:rFonts w:ascii="Cambria" w:eastAsia="Times New Roman" w:hAnsi="Cambria" w:cs="Times New Roman"/>
      <w:b/>
      <w:bCs/>
      <w:color w:val="365F91"/>
      <w:sz w:val="28"/>
      <w:szCs w:val="28"/>
    </w:rPr>
  </w:style>
  <w:style w:type="paragraph" w:customStyle="1" w:styleId="in00f1s1">
    <w:name w:val="in00f1s1"/>
    <w:basedOn w:val="Normal"/>
    <w:rsid w:val="00794466"/>
    <w:pPr>
      <w:spacing w:after="240"/>
      <w:jc w:val="both"/>
    </w:pPr>
    <w:rPr>
      <w:rFonts w:ascii="Times New Roman" w:hAnsi="Times New Roman"/>
      <w:sz w:val="24"/>
    </w:rPr>
  </w:style>
  <w:style w:type="character" w:customStyle="1" w:styleId="Heading5Char">
    <w:name w:val="Heading 5 Char"/>
    <w:basedOn w:val="DefaultParagraphFont"/>
    <w:link w:val="Heading5"/>
    <w:rsid w:val="00794466"/>
    <w:rPr>
      <w:rFonts w:ascii="Calibri" w:eastAsia="Times New Roman" w:hAnsi="Calibri" w:cs="Times New Roman"/>
      <w:b/>
      <w:bCs/>
      <w:i/>
      <w:iCs/>
      <w:sz w:val="26"/>
      <w:szCs w:val="26"/>
    </w:rPr>
  </w:style>
  <w:style w:type="paragraph" w:customStyle="1" w:styleId="BulletedText">
    <w:name w:val="Bulleted Text"/>
    <w:basedOn w:val="Normal"/>
    <w:rsid w:val="00794466"/>
    <w:pPr>
      <w:numPr>
        <w:numId w:val="1"/>
      </w:numPr>
      <w:tabs>
        <w:tab w:val="clear" w:pos="360"/>
      </w:tabs>
      <w:spacing w:after="80"/>
      <w:ind w:left="2520"/>
    </w:pPr>
  </w:style>
  <w:style w:type="paragraph" w:customStyle="1" w:styleId="DateCompany">
    <w:name w:val="Date/Company"/>
    <w:basedOn w:val="Normal"/>
    <w:next w:val="Normal"/>
    <w:rsid w:val="00794466"/>
    <w:pPr>
      <w:tabs>
        <w:tab w:val="left" w:pos="2160"/>
      </w:tabs>
    </w:pPr>
  </w:style>
  <w:style w:type="paragraph" w:customStyle="1" w:styleId="SectionTitle">
    <w:name w:val="Section Title"/>
    <w:basedOn w:val="Normal"/>
    <w:next w:val="DateCompany"/>
    <w:rsid w:val="00794466"/>
    <w:pPr>
      <w:spacing w:after="120"/>
    </w:pPr>
    <w:rPr>
      <w:b/>
      <w:caps/>
      <w:sz w:val="24"/>
    </w:rPr>
  </w:style>
  <w:style w:type="paragraph" w:customStyle="1" w:styleId="pt07f1s0L">
    <w:name w:val="pt07f1s0L"/>
    <w:basedOn w:val="Normal"/>
    <w:rsid w:val="00794466"/>
    <w:pPr>
      <w:numPr>
        <w:numId w:val="2"/>
      </w:numPr>
      <w:ind w:left="576" w:hanging="216"/>
    </w:pPr>
    <w:rPr>
      <w:rFonts w:ascii="Times New Roman" w:hAnsi="Times New Roman"/>
      <w:sz w:val="23"/>
    </w:rPr>
  </w:style>
  <w:style w:type="paragraph" w:styleId="ListBullet3">
    <w:name w:val="List Bullet 3"/>
    <w:basedOn w:val="Normal"/>
    <w:autoRedefine/>
    <w:rsid w:val="006238B2"/>
    <w:rPr>
      <w:bCs/>
    </w:rPr>
  </w:style>
  <w:style w:type="paragraph" w:customStyle="1" w:styleId="in00f1s0">
    <w:name w:val="in00f1s0"/>
    <w:basedOn w:val="Normal"/>
    <w:rsid w:val="00794466"/>
    <w:pPr>
      <w:jc w:val="both"/>
    </w:pPr>
    <w:rPr>
      <w:rFonts w:ascii="Times New Roman" w:hAnsi="Times New Roman"/>
      <w:sz w:val="24"/>
    </w:rPr>
  </w:style>
  <w:style w:type="paragraph" w:styleId="ListBullet2">
    <w:name w:val="List Bullet 2"/>
    <w:basedOn w:val="Normal"/>
    <w:unhideWhenUsed/>
    <w:rsid w:val="00794466"/>
    <w:pPr>
      <w:numPr>
        <w:numId w:val="14"/>
      </w:numPr>
      <w:contextualSpacing/>
    </w:pPr>
  </w:style>
  <w:style w:type="paragraph" w:customStyle="1" w:styleId="in05f1s0">
    <w:name w:val="in05f1s0"/>
    <w:basedOn w:val="in00f1s0"/>
    <w:rsid w:val="00FD3E53"/>
    <w:pPr>
      <w:ind w:left="216"/>
    </w:pPr>
  </w:style>
  <w:style w:type="paragraph" w:styleId="ListParagraph">
    <w:name w:val="List Paragraph"/>
    <w:basedOn w:val="Normal"/>
    <w:uiPriority w:val="34"/>
    <w:qFormat/>
    <w:rsid w:val="006A4474"/>
    <w:pPr>
      <w:ind w:left="720"/>
      <w:contextualSpacing/>
    </w:pPr>
  </w:style>
  <w:style w:type="paragraph" w:customStyle="1" w:styleId="Employer">
    <w:name w:val="Employer"/>
    <w:basedOn w:val="Normal"/>
    <w:next w:val="Normal"/>
    <w:rsid w:val="006116E0"/>
    <w:pPr>
      <w:keepNext/>
      <w:spacing w:before="240" w:after="240"/>
      <w:ind w:left="720" w:hanging="720"/>
      <w:jc w:val="both"/>
    </w:pPr>
    <w:rPr>
      <w:b/>
      <w:sz w:val="24"/>
    </w:rPr>
  </w:style>
  <w:style w:type="paragraph" w:customStyle="1" w:styleId="Client">
    <w:name w:val="Client"/>
    <w:basedOn w:val="in05f1s0"/>
    <w:next w:val="Role"/>
    <w:rsid w:val="006238B2"/>
    <w:pPr>
      <w:tabs>
        <w:tab w:val="left" w:pos="1008"/>
        <w:tab w:val="right" w:pos="10080"/>
      </w:tabs>
    </w:pPr>
    <w:rPr>
      <w:u w:val="single"/>
    </w:rPr>
  </w:style>
  <w:style w:type="paragraph" w:customStyle="1" w:styleId="Role">
    <w:name w:val="Role"/>
    <w:basedOn w:val="Client"/>
    <w:next w:val="in05f1s0"/>
    <w:rsid w:val="006238B2"/>
    <w:rPr>
      <w:i/>
      <w:u w:val="none"/>
    </w:rPr>
  </w:style>
  <w:style w:type="paragraph" w:styleId="NoSpacing">
    <w:name w:val="No Spacing"/>
    <w:uiPriority w:val="1"/>
    <w:qFormat/>
    <w:rsid w:val="006238B2"/>
    <w:rPr>
      <w:rFonts w:ascii="Arial" w:eastAsia="Times New Roman" w:hAnsi="Arial"/>
    </w:rPr>
  </w:style>
  <w:style w:type="character" w:customStyle="1" w:styleId="sr1">
    <w:name w:val="sr1"/>
    <w:basedOn w:val="DefaultParagraphFont"/>
    <w:rsid w:val="00E43418"/>
  </w:style>
  <w:style w:type="character" w:styleId="Hyperlink">
    <w:name w:val="Hyperlink"/>
    <w:basedOn w:val="DefaultParagraphFont"/>
    <w:uiPriority w:val="99"/>
    <w:unhideWhenUsed/>
    <w:rsid w:val="00441030"/>
    <w:rPr>
      <w:color w:val="0000FF" w:themeColor="hyperlink"/>
      <w:u w:val="single"/>
    </w:rPr>
  </w:style>
  <w:style w:type="paragraph" w:styleId="BalloonText">
    <w:name w:val="Balloon Text"/>
    <w:basedOn w:val="Normal"/>
    <w:link w:val="BalloonTextChar"/>
    <w:uiPriority w:val="99"/>
    <w:semiHidden/>
    <w:unhideWhenUsed/>
    <w:rsid w:val="00CB4472"/>
    <w:rPr>
      <w:rFonts w:ascii="Tahoma" w:hAnsi="Tahoma" w:cs="Tahoma"/>
      <w:sz w:val="16"/>
      <w:szCs w:val="16"/>
    </w:rPr>
  </w:style>
  <w:style w:type="character" w:customStyle="1" w:styleId="BalloonTextChar">
    <w:name w:val="Balloon Text Char"/>
    <w:basedOn w:val="DefaultParagraphFont"/>
    <w:link w:val="BalloonText"/>
    <w:uiPriority w:val="99"/>
    <w:semiHidden/>
    <w:rsid w:val="00CB447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783">
      <w:bodyDiv w:val="1"/>
      <w:marLeft w:val="0"/>
      <w:marRight w:val="0"/>
      <w:marTop w:val="0"/>
      <w:marBottom w:val="0"/>
      <w:divBdr>
        <w:top w:val="none" w:sz="0" w:space="0" w:color="auto"/>
        <w:left w:val="none" w:sz="0" w:space="0" w:color="auto"/>
        <w:bottom w:val="none" w:sz="0" w:space="0" w:color="auto"/>
        <w:right w:val="none" w:sz="0" w:space="0" w:color="auto"/>
      </w:divBdr>
    </w:div>
    <w:div w:id="775562619">
      <w:bodyDiv w:val="1"/>
      <w:marLeft w:val="0"/>
      <w:marRight w:val="0"/>
      <w:marTop w:val="0"/>
      <w:marBottom w:val="0"/>
      <w:divBdr>
        <w:top w:val="none" w:sz="0" w:space="0" w:color="auto"/>
        <w:left w:val="none" w:sz="0" w:space="0" w:color="auto"/>
        <w:bottom w:val="none" w:sz="0" w:space="0" w:color="auto"/>
        <w:right w:val="none" w:sz="0" w:space="0" w:color="auto"/>
      </w:divBdr>
    </w:div>
    <w:div w:id="796291020">
      <w:bodyDiv w:val="1"/>
      <w:marLeft w:val="0"/>
      <w:marRight w:val="0"/>
      <w:marTop w:val="0"/>
      <w:marBottom w:val="0"/>
      <w:divBdr>
        <w:top w:val="none" w:sz="0" w:space="0" w:color="auto"/>
        <w:left w:val="none" w:sz="0" w:space="0" w:color="auto"/>
        <w:bottom w:val="none" w:sz="0" w:space="0" w:color="auto"/>
        <w:right w:val="none" w:sz="0" w:space="0" w:color="auto"/>
      </w:divBdr>
    </w:div>
    <w:div w:id="1036127244">
      <w:bodyDiv w:val="1"/>
      <w:marLeft w:val="0"/>
      <w:marRight w:val="0"/>
      <w:marTop w:val="0"/>
      <w:marBottom w:val="0"/>
      <w:divBdr>
        <w:top w:val="none" w:sz="0" w:space="0" w:color="auto"/>
        <w:left w:val="none" w:sz="0" w:space="0" w:color="auto"/>
        <w:bottom w:val="none" w:sz="0" w:space="0" w:color="auto"/>
        <w:right w:val="none" w:sz="0" w:space="0" w:color="auto"/>
      </w:divBdr>
    </w:div>
    <w:div w:id="187303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zia%20raza\Documents\Syed%20Raza\Siebel%20Job\Syed%20M%20Raza_Business%20Analyst_N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Syed M Raza_Business Analyst_NY</Template>
  <TotalTime>17</TotalTime>
  <Pages>5</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Ram Mudumba</vt:lpstr>
    </vt:vector>
  </TitlesOfParts>
  <Company>Toshiba</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 Mudumba</dc:title>
  <dc:creator>Syed M. Raza</dc:creator>
  <cp:lastModifiedBy>Syed M. Raza</cp:lastModifiedBy>
  <cp:revision>5</cp:revision>
  <cp:lastPrinted>2009-02-16T15:04:00Z</cp:lastPrinted>
  <dcterms:created xsi:type="dcterms:W3CDTF">2018-01-11T17:02:00Z</dcterms:created>
  <dcterms:modified xsi:type="dcterms:W3CDTF">2018-01-23T14:15:00Z</dcterms:modified>
</cp:coreProperties>
</file>