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52"/>
          <w:szCs w:val="52"/>
        </w:rPr>
        <w:alias w:val="Your Name"/>
        <w:tag w:val=""/>
        <w:id w:val="-574512284"/>
        <w:placeholder>
          <w:docPart w:val="A9F5E61576F54379AA8CC74A093117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A40E41E" w14:textId="32F18513" w:rsidR="00B74672" w:rsidRPr="009356ED" w:rsidRDefault="009561BE" w:rsidP="00EE30A6">
          <w:pPr>
            <w:pStyle w:val="Name"/>
            <w:pBdr>
              <w:top w:val="single" w:sz="4" w:space="19" w:color="418AB3" w:themeColor="accent1"/>
            </w:pBdr>
            <w:jc w:val="center"/>
            <w:rPr>
              <w:b/>
              <w:sz w:val="52"/>
              <w:szCs w:val="52"/>
            </w:rPr>
          </w:pPr>
          <w:r>
            <w:rPr>
              <w:b/>
              <w:sz w:val="52"/>
              <w:szCs w:val="52"/>
            </w:rPr>
            <w:t>fahridd</w:t>
          </w:r>
          <w:r w:rsidR="009F3D18">
            <w:rPr>
              <w:b/>
              <w:sz w:val="52"/>
              <w:szCs w:val="52"/>
            </w:rPr>
            <w:t>in botirov</w:t>
          </w:r>
        </w:p>
      </w:sdtContent>
    </w:sdt>
    <w:p w14:paraId="767C13A2" w14:textId="243060AD" w:rsidR="00FB61BA" w:rsidRPr="00DE430D" w:rsidRDefault="00566B07" w:rsidP="00B12CD8">
      <w:pPr>
        <w:pStyle w:val="ContactInfo"/>
        <w:ind w:left="1440" w:firstLine="720"/>
        <w:jc w:val="left"/>
        <w:rPr>
          <w:color w:val="000000" w:themeColor="text1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46F3ADE8" wp14:editId="63BA9062">
            <wp:simplePos x="0" y="0"/>
            <wp:positionH relativeFrom="column">
              <wp:posOffset>4055533</wp:posOffset>
            </wp:positionH>
            <wp:positionV relativeFrom="paragraph">
              <wp:posOffset>106045</wp:posOffset>
            </wp:positionV>
            <wp:extent cx="203200" cy="203200"/>
            <wp:effectExtent l="0" t="0" r="0" b="6350"/>
            <wp:wrapNone/>
            <wp:docPr id="4" name="Graphic 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?provider=MicrosoftIcon&amp;fileName=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1BA"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39626E84" wp14:editId="7B82E693">
            <wp:simplePos x="0" y="0"/>
            <wp:positionH relativeFrom="column">
              <wp:posOffset>1056640</wp:posOffset>
            </wp:positionH>
            <wp:positionV relativeFrom="paragraph">
              <wp:posOffset>134973</wp:posOffset>
            </wp:positionV>
            <wp:extent cx="203200" cy="203200"/>
            <wp:effectExtent l="0" t="0" r="6350" b="6350"/>
            <wp:wrapNone/>
            <wp:docPr id="2" name="Graphic 2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Tele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91B91" w14:textId="731F5DCE" w:rsidR="00E8770C" w:rsidRPr="00DE430D" w:rsidRDefault="00FB61BA" w:rsidP="00E8770C">
      <w:pPr>
        <w:pStyle w:val="ContactInfo"/>
        <w:ind w:left="1440" w:firstLine="720"/>
        <w:jc w:val="left"/>
        <w:rPr>
          <w:color w:val="000000" w:themeColor="text1"/>
        </w:rPr>
      </w:pPr>
      <w:r w:rsidRPr="00DE430D">
        <w:rPr>
          <w:noProof/>
          <w:color w:val="000000" w:themeColor="text1"/>
          <w:lang w:eastAsia="en-US"/>
        </w:rPr>
        <w:drawing>
          <wp:anchor distT="0" distB="0" distL="114300" distR="114300" simplePos="0" relativeHeight="251663360" behindDoc="1" locked="0" layoutInCell="1" allowOverlap="1" wp14:anchorId="17DA8A66" wp14:editId="35FC1B76">
            <wp:simplePos x="0" y="0"/>
            <wp:positionH relativeFrom="column">
              <wp:posOffset>2542258</wp:posOffset>
            </wp:positionH>
            <wp:positionV relativeFrom="paragraph">
              <wp:posOffset>6350</wp:posOffset>
            </wp:positionV>
            <wp:extent cx="146685" cy="146685"/>
            <wp:effectExtent l="0" t="0" r="5715" b="5715"/>
            <wp:wrapNone/>
            <wp:docPr id="3" name="Graphic 3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Email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66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D18" w:rsidRPr="00DE430D">
        <w:rPr>
          <w:color w:val="000000" w:themeColor="text1"/>
        </w:rPr>
        <w:t>(540)-999 8545</w:t>
      </w:r>
      <w:r w:rsidR="00D05767" w:rsidRPr="00DE430D">
        <w:rPr>
          <w:color w:val="000000" w:themeColor="text1"/>
        </w:rPr>
        <w:t xml:space="preserve">    </w:t>
      </w:r>
      <w:r w:rsidR="006217FA" w:rsidRPr="00DE430D">
        <w:rPr>
          <w:color w:val="000000" w:themeColor="text1"/>
        </w:rPr>
        <w:t xml:space="preserve"> </w:t>
      </w:r>
      <w:r w:rsidR="00566B07" w:rsidRPr="00DE430D">
        <w:rPr>
          <w:color w:val="000000" w:themeColor="text1"/>
        </w:rPr>
        <w:t xml:space="preserve">       </w:t>
      </w:r>
      <w:r w:rsidR="00D05767" w:rsidRPr="00DE430D">
        <w:rPr>
          <w:color w:val="000000" w:themeColor="text1"/>
        </w:rPr>
        <w:t xml:space="preserve">              </w:t>
      </w:r>
      <w:r w:rsidR="006217FA" w:rsidRPr="00DE430D">
        <w:rPr>
          <w:color w:val="000000" w:themeColor="text1"/>
        </w:rPr>
        <w:t xml:space="preserve"> </w:t>
      </w:r>
      <w:r w:rsidR="009F3D18" w:rsidRPr="00DE430D">
        <w:rPr>
          <w:color w:val="000000" w:themeColor="text1"/>
        </w:rPr>
        <w:t>botirovfah@gmail.com</w:t>
      </w:r>
      <w:r w:rsidR="00843379" w:rsidRPr="00DE430D">
        <w:rPr>
          <w:color w:val="000000" w:themeColor="text1"/>
        </w:rPr>
        <w:t xml:space="preserve">         </w:t>
      </w:r>
      <w:r w:rsidR="00D05767" w:rsidRPr="00DE430D">
        <w:rPr>
          <w:color w:val="000000" w:themeColor="text1"/>
        </w:rPr>
        <w:t xml:space="preserve">    </w:t>
      </w:r>
      <w:r w:rsidR="009F3D18" w:rsidRPr="00DE430D">
        <w:rPr>
          <w:color w:val="000000" w:themeColor="text1"/>
        </w:rPr>
        <w:t xml:space="preserve">  </w:t>
      </w:r>
      <w:r w:rsidR="006D5CCB" w:rsidRPr="00DE430D">
        <w:rPr>
          <w:color w:val="000000" w:themeColor="text1"/>
        </w:rPr>
        <w:t xml:space="preserve">  </w:t>
      </w:r>
      <w:r w:rsidR="009F3D18" w:rsidRPr="00DE430D">
        <w:rPr>
          <w:color w:val="000000" w:themeColor="text1"/>
        </w:rPr>
        <w:t>Alexandria</w:t>
      </w:r>
      <w:r w:rsidR="006D5CCB" w:rsidRPr="00DE430D">
        <w:rPr>
          <w:color w:val="000000" w:themeColor="text1"/>
        </w:rPr>
        <w:t>,</w:t>
      </w:r>
      <w:r w:rsidR="00EE30A6" w:rsidRPr="00DE430D">
        <w:rPr>
          <w:color w:val="000000" w:themeColor="text1"/>
        </w:rPr>
        <w:t xml:space="preserve"> VA    </w:t>
      </w:r>
      <w:r w:rsidR="00D05767" w:rsidRPr="00DE430D">
        <w:rPr>
          <w:color w:val="000000" w:themeColor="text1"/>
        </w:rPr>
        <w:t xml:space="preserve">    </w:t>
      </w:r>
      <w:r w:rsidR="006D5CCB" w:rsidRPr="00DE430D">
        <w:rPr>
          <w:color w:val="000000" w:themeColor="text1"/>
        </w:rPr>
        <w:t xml:space="preserve">  </w:t>
      </w:r>
      <w:r w:rsidR="00D05767" w:rsidRPr="00DE430D">
        <w:rPr>
          <w:color w:val="000000" w:themeColor="text1"/>
        </w:rPr>
        <w:t xml:space="preserve"> </w:t>
      </w:r>
      <w:r w:rsidR="006D5CCB" w:rsidRPr="00DE430D">
        <w:rPr>
          <w:color w:val="000000" w:themeColor="text1"/>
        </w:rPr>
        <w:t xml:space="preserve"> </w:t>
      </w:r>
      <w:r w:rsidR="00D05767" w:rsidRPr="00DE430D">
        <w:rPr>
          <w:color w:val="000000" w:themeColor="text1"/>
        </w:rPr>
        <w:t>Status:</w:t>
      </w:r>
      <w:r w:rsidR="00EE30A6" w:rsidRPr="00DE430D">
        <w:rPr>
          <w:color w:val="000000" w:themeColor="text1"/>
        </w:rPr>
        <w:t xml:space="preserve"> Green Card</w:t>
      </w:r>
    </w:p>
    <w:p w14:paraId="1E31CAAE" w14:textId="77777777" w:rsidR="00E8770C" w:rsidRPr="00200649" w:rsidRDefault="00E8770C" w:rsidP="00E8770C">
      <w:pPr>
        <w:pStyle w:val="ContactInfo"/>
        <w:pBdr>
          <w:bottom w:val="single" w:sz="4" w:space="1" w:color="auto"/>
        </w:pBdr>
        <w:jc w:val="left"/>
        <w:rPr>
          <w:color w:val="auto"/>
        </w:rPr>
      </w:pPr>
    </w:p>
    <w:p w14:paraId="4E39A4F8" w14:textId="77777777" w:rsidR="00B12CD8" w:rsidRDefault="00222AF0" w:rsidP="00B12CD8">
      <w:pPr>
        <w:pStyle w:val="ContactInfo"/>
        <w:ind w:left="1440" w:firstLine="720"/>
        <w:jc w:val="left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B63E62" wp14:editId="2183F824">
                <wp:simplePos x="0" y="0"/>
                <wp:positionH relativeFrom="margin">
                  <wp:posOffset>-111760</wp:posOffset>
                </wp:positionH>
                <wp:positionV relativeFrom="paragraph">
                  <wp:posOffset>137160</wp:posOffset>
                </wp:positionV>
                <wp:extent cx="9525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3009A" w14:textId="77777777" w:rsidR="00222AF0" w:rsidRPr="00222AF0" w:rsidRDefault="00222AF0">
                            <w:pPr>
                              <w:rPr>
                                <w:color w:val="418AB3" w:themeColor="accent1"/>
                              </w:rPr>
                            </w:pPr>
                            <w:r w:rsidRPr="00222AF0"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63E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pt;margin-top:10.8pt;width:75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" filled="f" stroked="f">
                <v:textbox>
                  <w:txbxContent>
                    <w:p w14:paraId="5563009A" w14:textId="77777777" w:rsidR="00222AF0" w:rsidRPr="00222AF0" w:rsidRDefault="00222AF0">
                      <w:pPr>
                        <w:rPr>
                          <w:color w:val="418AB3" w:themeColor="accent1"/>
                        </w:rPr>
                      </w:pPr>
                      <w:r w:rsidRPr="00222AF0">
                        <w:rPr>
                          <w:b/>
                          <w:color w:val="418AB3" w:themeColor="accent1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A17547" w14:textId="19F65893" w:rsidR="00B12CD8" w:rsidRPr="00E77F81" w:rsidRDefault="00222AF0" w:rsidP="00E77F81">
      <w:pPr>
        <w:spacing w:after="0" w:line="240" w:lineRule="auto"/>
        <w:ind w:left="2160"/>
        <w:rPr>
          <w:color w:val="000000" w:themeColor="text1"/>
          <w:sz w:val="21"/>
          <w:szCs w:val="21"/>
        </w:rPr>
      </w:pPr>
      <w:r w:rsidRPr="00E77F81">
        <w:rPr>
          <w:color w:val="000000" w:themeColor="text1"/>
          <w:sz w:val="21"/>
          <w:szCs w:val="21"/>
        </w:rPr>
        <w:t>A result</w:t>
      </w:r>
      <w:r w:rsidR="009F3D18" w:rsidRPr="00E77F81">
        <w:rPr>
          <w:color w:val="000000" w:themeColor="text1"/>
          <w:sz w:val="21"/>
          <w:szCs w:val="21"/>
        </w:rPr>
        <w:t>-oriented IT professional with 7</w:t>
      </w:r>
      <w:r w:rsidR="00EE30A6" w:rsidRPr="00E77F81">
        <w:rPr>
          <w:color w:val="000000" w:themeColor="text1"/>
          <w:sz w:val="21"/>
          <w:szCs w:val="21"/>
        </w:rPr>
        <w:t xml:space="preserve">+ years of experience in </w:t>
      </w:r>
      <w:r w:rsidR="00EE30A6" w:rsidRPr="00E77F81">
        <w:rPr>
          <w:b/>
          <w:color w:val="000000" w:themeColor="text1"/>
          <w:sz w:val="21"/>
          <w:szCs w:val="21"/>
        </w:rPr>
        <w:t>Manual</w:t>
      </w:r>
      <w:r w:rsidR="00EE30A6" w:rsidRPr="00E77F81">
        <w:rPr>
          <w:color w:val="000000" w:themeColor="text1"/>
          <w:sz w:val="21"/>
          <w:szCs w:val="21"/>
        </w:rPr>
        <w:t xml:space="preserve"> and </w:t>
      </w:r>
      <w:r w:rsidR="00EE30A6" w:rsidRPr="00E77F81">
        <w:rPr>
          <w:b/>
          <w:color w:val="000000" w:themeColor="text1"/>
          <w:sz w:val="21"/>
          <w:szCs w:val="21"/>
        </w:rPr>
        <w:t>A</w:t>
      </w:r>
      <w:r w:rsidR="002C4011" w:rsidRPr="00E77F81">
        <w:rPr>
          <w:b/>
          <w:color w:val="000000" w:themeColor="text1"/>
          <w:sz w:val="21"/>
          <w:szCs w:val="21"/>
        </w:rPr>
        <w:t>utomation</w:t>
      </w:r>
      <w:r w:rsidRPr="00E77F81">
        <w:rPr>
          <w:b/>
          <w:color w:val="000000" w:themeColor="text1"/>
          <w:sz w:val="21"/>
          <w:szCs w:val="21"/>
        </w:rPr>
        <w:t xml:space="preserve"> testing</w:t>
      </w:r>
      <w:r w:rsidRPr="00E77F81">
        <w:rPr>
          <w:color w:val="000000" w:themeColor="text1"/>
          <w:sz w:val="21"/>
          <w:szCs w:val="21"/>
        </w:rPr>
        <w:t xml:space="preserve">. Solid record in delivering quality software solutions through effectively analyzing and coordinating execution of test plans and strategies. Expert in </w:t>
      </w:r>
      <w:r w:rsidRPr="00E77F81">
        <w:rPr>
          <w:b/>
          <w:color w:val="000000" w:themeColor="text1"/>
          <w:sz w:val="21"/>
          <w:szCs w:val="21"/>
        </w:rPr>
        <w:t>Finance</w:t>
      </w:r>
      <w:r w:rsidR="005A2DD9" w:rsidRPr="00E77F81">
        <w:rPr>
          <w:color w:val="000000" w:themeColor="text1"/>
          <w:sz w:val="21"/>
          <w:szCs w:val="21"/>
        </w:rPr>
        <w:t xml:space="preserve"> and </w:t>
      </w:r>
      <w:r w:rsidR="00D70290" w:rsidRPr="00E77F81">
        <w:rPr>
          <w:b/>
          <w:color w:val="000000" w:themeColor="text1"/>
          <w:sz w:val="21"/>
          <w:szCs w:val="21"/>
        </w:rPr>
        <w:t>Insurance</w:t>
      </w:r>
      <w:r w:rsidR="00314584" w:rsidRPr="00E77F81">
        <w:rPr>
          <w:color w:val="000000" w:themeColor="text1"/>
          <w:sz w:val="21"/>
          <w:szCs w:val="21"/>
        </w:rPr>
        <w:t xml:space="preserve"> industries</w:t>
      </w:r>
      <w:r w:rsidRPr="00E77F81">
        <w:rPr>
          <w:color w:val="000000" w:themeColor="text1"/>
          <w:sz w:val="21"/>
          <w:szCs w:val="21"/>
        </w:rPr>
        <w:t>.</w:t>
      </w:r>
      <w:r w:rsidR="00314584" w:rsidRPr="00E77F81">
        <w:rPr>
          <w:color w:val="000000" w:themeColor="text1"/>
          <w:sz w:val="21"/>
          <w:szCs w:val="21"/>
        </w:rPr>
        <w:t xml:space="preserve"> </w:t>
      </w:r>
      <w:r w:rsidRPr="00E77F81">
        <w:rPr>
          <w:color w:val="000000" w:themeColor="text1"/>
          <w:sz w:val="21"/>
          <w:szCs w:val="21"/>
        </w:rPr>
        <w:t xml:space="preserve"> </w:t>
      </w:r>
      <w:bookmarkStart w:id="0" w:name="_GoBack"/>
      <w:bookmarkEnd w:id="0"/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Caption w:val="Resume text"/>
        <w:tblDescription w:val="Resume"/>
      </w:tblPr>
      <w:tblGrid>
        <w:gridCol w:w="1762"/>
        <w:gridCol w:w="20"/>
        <w:gridCol w:w="20"/>
        <w:gridCol w:w="8278"/>
      </w:tblGrid>
      <w:tr w:rsidR="00B12CD8" w14:paraId="1D647F01" w14:textId="77777777" w:rsidTr="00836AAD">
        <w:tc>
          <w:tcPr>
            <w:tcW w:w="1776" w:type="dxa"/>
          </w:tcPr>
          <w:p w14:paraId="6A1CEE85" w14:textId="77777777" w:rsidR="00B12CD8" w:rsidRPr="00B12CD8" w:rsidRDefault="00B12CD8" w:rsidP="00B12CD8">
            <w:pPr>
              <w:pStyle w:val="Heading1"/>
              <w:jc w:val="left"/>
              <w:rPr>
                <w:b/>
                <w:sz w:val="24"/>
                <w:szCs w:val="24"/>
              </w:rPr>
            </w:pPr>
            <w:r w:rsidRPr="00B12CD8">
              <w:rPr>
                <w:b/>
                <w:sz w:val="24"/>
                <w:szCs w:val="24"/>
              </w:rPr>
              <w:t>CAREER SUMMARY</w:t>
            </w:r>
          </w:p>
        </w:tc>
        <w:tc>
          <w:tcPr>
            <w:tcW w:w="20" w:type="dxa"/>
          </w:tcPr>
          <w:p w14:paraId="72F75A53" w14:textId="77777777" w:rsidR="00B12CD8" w:rsidRDefault="00B12CD8"/>
        </w:tc>
        <w:tc>
          <w:tcPr>
            <w:tcW w:w="20" w:type="dxa"/>
          </w:tcPr>
          <w:p w14:paraId="16512594" w14:textId="77777777" w:rsidR="00B12CD8" w:rsidRDefault="00B12CD8"/>
        </w:tc>
        <w:tc>
          <w:tcPr>
            <w:tcW w:w="8347" w:type="dxa"/>
          </w:tcPr>
          <w:p w14:paraId="421B6952" w14:textId="77777777" w:rsidR="00B12CD8" w:rsidRPr="00F8439A" w:rsidRDefault="00B12CD8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Strong experience of all phases of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 xml:space="preserve">Software Development Life Cycles 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>(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SDLC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>).</w:t>
            </w:r>
          </w:p>
          <w:p w14:paraId="30A43E5D" w14:textId="00703C38" w:rsidR="00B12CD8" w:rsidRPr="00F8439A" w:rsidRDefault="00B60004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Professional exposure to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Software Testing Life Cycle</w:t>
            </w:r>
            <w:r w:rsidR="006D5CCB"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(STLC),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Waterfall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Agile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with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Scrum Methodology</w:t>
            </w:r>
          </w:p>
          <w:p w14:paraId="27F94BE1" w14:textId="62338A30" w:rsidR="00B12CD8" w:rsidRPr="00F8439A" w:rsidRDefault="00B60004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Well experienced in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Daily Scrum, Sprint Grooming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, and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Sprint Planning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meetings and </w:t>
            </w:r>
            <w:r w:rsidR="006C4EBE" w:rsidRPr="00F8439A">
              <w:rPr>
                <w:rFonts w:cstheme="majorHAnsi"/>
                <w:color w:val="000000" w:themeColor="text1"/>
                <w:sz w:val="21"/>
                <w:szCs w:val="20"/>
              </w:rPr>
              <w:t>provided inputs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to the </w:t>
            </w:r>
            <w:r w:rsidR="006C4EBE"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Sprint Backlog</w:t>
            </w:r>
            <w:r w:rsidR="006C4EBE"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items with proper estimates.</w:t>
            </w:r>
          </w:p>
          <w:p w14:paraId="21E0C544" w14:textId="0ECB7001" w:rsidR="00222AF0" w:rsidRPr="00F8439A" w:rsidRDefault="007F3F7E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Experience on 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Peer Reviews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 of 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Test cases, Defects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 and maintain Review Checklists </w:t>
            </w:r>
          </w:p>
          <w:p w14:paraId="46FC82F7" w14:textId="149D174A" w:rsidR="00222AF0" w:rsidRPr="00F8439A" w:rsidRDefault="00222AF0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cs="Tahoma"/>
                <w:color w:val="000000" w:themeColor="text1"/>
                <w:sz w:val="21"/>
                <w:szCs w:val="20"/>
              </w:rPr>
              <w:t xml:space="preserve">Extensive experience in </w:t>
            </w:r>
            <w:r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System Testing</w:t>
            </w:r>
            <w:r w:rsidRPr="00F8439A">
              <w:rPr>
                <w:rFonts w:cs="Tahoma"/>
                <w:color w:val="000000" w:themeColor="text1"/>
                <w:sz w:val="21"/>
                <w:szCs w:val="20"/>
              </w:rPr>
              <w:t xml:space="preserve">, </w:t>
            </w:r>
            <w:r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Integration Testing</w:t>
            </w:r>
            <w:r w:rsidRPr="00F8439A">
              <w:rPr>
                <w:rFonts w:cs="Tahoma"/>
                <w:color w:val="000000" w:themeColor="text1"/>
                <w:sz w:val="21"/>
                <w:szCs w:val="20"/>
              </w:rPr>
              <w:t xml:space="preserve">, </w:t>
            </w:r>
            <w:r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Positive</w:t>
            </w:r>
            <w:r w:rsidR="00582C7B" w:rsidRPr="00F8439A">
              <w:rPr>
                <w:rFonts w:cs="Tahoma"/>
                <w:color w:val="000000" w:themeColor="text1"/>
                <w:sz w:val="21"/>
                <w:szCs w:val="20"/>
              </w:rPr>
              <w:t xml:space="preserve"> and </w:t>
            </w:r>
            <w:r w:rsidR="00582C7B"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N</w:t>
            </w:r>
            <w:r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egative</w:t>
            </w:r>
            <w:r w:rsidRPr="00F8439A">
              <w:rPr>
                <w:rFonts w:cs="Tahoma"/>
                <w:color w:val="000000" w:themeColor="text1"/>
                <w:sz w:val="21"/>
                <w:szCs w:val="20"/>
              </w:rPr>
              <w:t xml:space="preserve">, </w:t>
            </w:r>
            <w:r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Functional Testing</w:t>
            </w:r>
            <w:r w:rsidR="007F3F7E"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, Smoke testing</w:t>
            </w:r>
            <w:r w:rsidRPr="00F8439A">
              <w:rPr>
                <w:rFonts w:cs="Tahoma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cs="Tahoma"/>
                <w:b/>
                <w:color w:val="000000" w:themeColor="text1"/>
                <w:sz w:val="21"/>
                <w:szCs w:val="20"/>
              </w:rPr>
              <w:t>Regression Testing</w:t>
            </w:r>
            <w:r w:rsidRPr="00F8439A">
              <w:rPr>
                <w:rFonts w:cs="Tahoma"/>
                <w:color w:val="000000" w:themeColor="text1"/>
                <w:sz w:val="21"/>
                <w:szCs w:val="20"/>
              </w:rPr>
              <w:t>. </w:t>
            </w:r>
          </w:p>
          <w:p w14:paraId="60391F96" w14:textId="566335C7" w:rsidR="00B12CD8" w:rsidRPr="00F8439A" w:rsidRDefault="008E5587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Participated </w:t>
            </w:r>
            <w:r w:rsidR="00B12CD8" w:rsidRPr="00F8439A">
              <w:rPr>
                <w:rFonts w:cstheme="majorHAnsi"/>
                <w:color w:val="000000" w:themeColor="text1"/>
                <w:sz w:val="21"/>
                <w:szCs w:val="20"/>
              </w:rPr>
              <w:t>in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User Acceptance Testing(UAT)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and Create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Test Cases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Test Data</w:t>
            </w:r>
            <w:r w:rsidR="00B12CD8"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 </w:t>
            </w:r>
          </w:p>
          <w:p w14:paraId="335F2427" w14:textId="48CFD610" w:rsidR="004459A6" w:rsidRPr="00F8439A" w:rsidRDefault="004459A6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Ability to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Design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Develop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test automation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Framework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from scratch using </w:t>
            </w:r>
            <w:r w:rsidR="009561BE" w:rsidRPr="00F8439A">
              <w:rPr>
                <w:b/>
                <w:color w:val="000000" w:themeColor="text1"/>
                <w:sz w:val="21"/>
                <w:szCs w:val="20"/>
              </w:rPr>
              <w:t>UFT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with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VBScript</w:t>
            </w:r>
            <w:r w:rsidRPr="00F8439A">
              <w:rPr>
                <w:color w:val="000000" w:themeColor="text1"/>
                <w:sz w:val="21"/>
                <w:szCs w:val="20"/>
              </w:rPr>
              <w:t>.</w:t>
            </w:r>
          </w:p>
          <w:p w14:paraId="0A7D9FE0" w14:textId="6060A69B" w:rsidR="00B12CD8" w:rsidRPr="00F8439A" w:rsidRDefault="007B2D42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Specialized in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 xml:space="preserve">Automation Testing 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of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 xml:space="preserve">Web Based 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and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Client Server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applications, using </w:t>
            </w:r>
            <w:r w:rsidR="008B6BCB"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 xml:space="preserve">UFT, ALM, Jira 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and </w:t>
            </w:r>
            <w:r w:rsidR="008B6BCB"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 xml:space="preserve">Database </w:t>
            </w:r>
            <w:r w:rsidR="003A63A4"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ADODB connection.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 xml:space="preserve"> </w:t>
            </w:r>
          </w:p>
          <w:p w14:paraId="106B1AD0" w14:textId="1352F8EB" w:rsidR="00B12CD8" w:rsidRPr="00F8439A" w:rsidRDefault="00DD646A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Expertise in documenting defects with high-level of detail, accuracy, and informative recreation step using </w:t>
            </w:r>
            <w:r w:rsidR="00D23F78"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HP ALM, JIRA.</w:t>
            </w:r>
          </w:p>
          <w:p w14:paraId="77F04725" w14:textId="4AE2C2A2" w:rsidR="00B12CD8" w:rsidRPr="00F8439A" w:rsidRDefault="00DB1EE4" w:rsidP="00A55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aj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Performed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Back-End Testing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including writing </w:t>
            </w:r>
            <w:r w:rsidRPr="00F8439A">
              <w:rPr>
                <w:rFonts w:cstheme="majorHAnsi"/>
                <w:b/>
                <w:color w:val="000000" w:themeColor="text1"/>
                <w:sz w:val="21"/>
                <w:szCs w:val="20"/>
              </w:rPr>
              <w:t>SQL queries</w:t>
            </w:r>
            <w:r w:rsidRPr="00F8439A">
              <w:rPr>
                <w:rFonts w:cstheme="majorHAnsi"/>
                <w:color w:val="000000" w:themeColor="text1"/>
                <w:sz w:val="21"/>
                <w:szCs w:val="20"/>
              </w:rPr>
              <w:t xml:space="preserve"> for testing data integrity and validating business rules</w:t>
            </w:r>
          </w:p>
          <w:p w14:paraId="57E64F60" w14:textId="6F927A9A" w:rsidR="00B12CD8" w:rsidRPr="00F8439A" w:rsidRDefault="00391A11" w:rsidP="00A55938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Proven ability in designing and creating automation frameworks using </w:t>
            </w:r>
            <w:r w:rsidR="00A74FA8" w:rsidRPr="00F8439A">
              <w:rPr>
                <w:b/>
                <w:color w:val="000000" w:themeColor="text1"/>
                <w:sz w:val="21"/>
                <w:szCs w:val="20"/>
              </w:rPr>
              <w:t xml:space="preserve">QTP/UFT </w:t>
            </w:r>
            <w:r w:rsidR="00A74FA8" w:rsidRPr="00F8439A">
              <w:rPr>
                <w:color w:val="000000" w:themeColor="text1"/>
                <w:sz w:val="21"/>
                <w:szCs w:val="20"/>
              </w:rPr>
              <w:t>with</w:t>
            </w:r>
            <w:r w:rsidR="00A74FA8" w:rsidRPr="00F8439A">
              <w:rPr>
                <w:b/>
                <w:color w:val="000000" w:themeColor="text1"/>
                <w:sz w:val="21"/>
                <w:szCs w:val="20"/>
              </w:rPr>
              <w:t xml:space="preserve"> Excel </w:t>
            </w:r>
            <w:r w:rsidR="00A74FA8" w:rsidRPr="00F8439A">
              <w:rPr>
                <w:color w:val="000000" w:themeColor="text1"/>
                <w:sz w:val="21"/>
                <w:szCs w:val="20"/>
              </w:rPr>
              <w:t>connection</w:t>
            </w:r>
            <w:r w:rsidR="00473921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397FF64F" w14:textId="5E759AC9" w:rsidR="00B12CD8" w:rsidRPr="00F8439A" w:rsidRDefault="003855FB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Extensive experience on developing test automation framework with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Data Driven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, approach using </w:t>
            </w:r>
            <w:r w:rsidR="00473921" w:rsidRPr="00F8439A">
              <w:rPr>
                <w:b/>
                <w:color w:val="000000" w:themeColor="text1"/>
                <w:sz w:val="21"/>
                <w:szCs w:val="20"/>
              </w:rPr>
              <w:t>QTP/UFT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with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VBScript</w:t>
            </w:r>
            <w:r w:rsidR="00473921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5D657560" w14:textId="54EDC79C" w:rsidR="004A7FB8" w:rsidRPr="00F8439A" w:rsidRDefault="004A7FB8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Experienced automated test reports using </w:t>
            </w:r>
            <w:r w:rsidR="00E258B2" w:rsidRPr="00F8439A">
              <w:rPr>
                <w:b/>
                <w:color w:val="000000" w:themeColor="text1"/>
                <w:sz w:val="21"/>
                <w:szCs w:val="20"/>
              </w:rPr>
              <w:t>ALM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HTML</w:t>
            </w:r>
            <w:r w:rsidR="00E258B2" w:rsidRPr="00F8439A">
              <w:rPr>
                <w:b/>
                <w:color w:val="000000" w:themeColor="text1"/>
                <w:sz w:val="21"/>
                <w:szCs w:val="20"/>
              </w:rPr>
              <w:t xml:space="preserve"> </w:t>
            </w:r>
            <w:r w:rsidR="00E258B2" w:rsidRPr="00F8439A">
              <w:rPr>
                <w:color w:val="000000" w:themeColor="text1"/>
                <w:sz w:val="21"/>
                <w:szCs w:val="20"/>
              </w:rPr>
              <w:t>report</w:t>
            </w:r>
            <w:r w:rsidR="00A37EAB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43FF44F0" w14:textId="0AE4A6E9" w:rsidR="00B12CD8" w:rsidRPr="00F8439A" w:rsidRDefault="00B12CD8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Developed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, executed 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Manual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Automated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 test scripts for 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Functional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, 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Smoke</w:t>
            </w:r>
            <w:r w:rsidR="00D20F69"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 and </w:t>
            </w:r>
            <w:r w:rsidR="00D20F69"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Regression</w:t>
            </w:r>
            <w:r w:rsidR="00D20F69"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Testing using 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QTP</w:t>
            </w:r>
            <w:r w:rsidR="00C551C5" w:rsidRPr="00F8439A">
              <w:rPr>
                <w:rFonts w:cs="Arial"/>
                <w:color w:val="000000" w:themeColor="text1"/>
                <w:sz w:val="21"/>
                <w:szCs w:val="20"/>
              </w:rPr>
              <w:t>/</w:t>
            </w:r>
            <w:r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>UFT</w:t>
            </w:r>
            <w:r w:rsidR="00C551C5"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 xml:space="preserve"> </w:t>
            </w:r>
            <w:r w:rsidR="00C551C5" w:rsidRPr="00F8439A">
              <w:rPr>
                <w:rFonts w:cs="Arial"/>
                <w:color w:val="000000" w:themeColor="text1"/>
                <w:sz w:val="21"/>
                <w:szCs w:val="20"/>
              </w:rPr>
              <w:t>with</w:t>
            </w:r>
            <w:r w:rsidR="00C551C5" w:rsidRPr="00F8439A">
              <w:rPr>
                <w:rFonts w:cs="Arial"/>
                <w:b/>
                <w:color w:val="000000" w:themeColor="text1"/>
                <w:sz w:val="21"/>
                <w:szCs w:val="20"/>
              </w:rPr>
              <w:t xml:space="preserve"> VBScript</w:t>
            </w: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. </w:t>
            </w:r>
          </w:p>
          <w:p w14:paraId="43A6AF15" w14:textId="02BB8E72" w:rsidR="00B12CD8" w:rsidRPr="00F8439A" w:rsidRDefault="00B12CD8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cs="Arial"/>
                <w:color w:val="000000" w:themeColor="text1"/>
                <w:sz w:val="21"/>
                <w:szCs w:val="20"/>
              </w:rPr>
              <w:t xml:space="preserve">Extensive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experience in developing test automation framework with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Data Driven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,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Keyword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Driven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Hybrid Framework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approach with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QTP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UFT</w:t>
            </w:r>
            <w:r w:rsidR="00A837D7" w:rsidRPr="00F8439A">
              <w:rPr>
                <w:b/>
                <w:color w:val="000000" w:themeColor="text1"/>
                <w:sz w:val="21"/>
                <w:szCs w:val="20"/>
              </w:rPr>
              <w:t xml:space="preserve"> </w:t>
            </w:r>
            <w:r w:rsidR="00A837D7" w:rsidRPr="00F8439A">
              <w:rPr>
                <w:color w:val="000000" w:themeColor="text1"/>
                <w:sz w:val="21"/>
                <w:szCs w:val="20"/>
              </w:rPr>
              <w:t>using</w:t>
            </w:r>
            <w:r w:rsidR="00A837D7" w:rsidRPr="00F8439A">
              <w:rPr>
                <w:b/>
                <w:color w:val="000000" w:themeColor="text1"/>
                <w:sz w:val="21"/>
                <w:szCs w:val="20"/>
              </w:rPr>
              <w:t xml:space="preserve"> VBScript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.  </w:t>
            </w:r>
          </w:p>
          <w:p w14:paraId="506B2F9E" w14:textId="460F52F1" w:rsidR="00A37EAB" w:rsidRPr="00F8439A" w:rsidRDefault="00B12CD8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Experienced in </w:t>
            </w:r>
            <w:r w:rsidR="004A7FB8" w:rsidRPr="00F8439A">
              <w:rPr>
                <w:b/>
                <w:color w:val="000000" w:themeColor="text1"/>
                <w:sz w:val="21"/>
                <w:szCs w:val="20"/>
              </w:rPr>
              <w:t>E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nhancing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="004A7FB8" w:rsidRPr="00F8439A">
              <w:rPr>
                <w:color w:val="000000" w:themeColor="text1"/>
                <w:sz w:val="21"/>
                <w:szCs w:val="20"/>
              </w:rPr>
              <w:t>Existing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="004A7FB8" w:rsidRPr="00F8439A">
              <w:rPr>
                <w:b/>
                <w:color w:val="000000" w:themeColor="text1"/>
                <w:sz w:val="21"/>
                <w:szCs w:val="20"/>
              </w:rPr>
              <w:t>F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ramework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to improve the test </w:t>
            </w:r>
            <w:r w:rsidR="004A7FB8" w:rsidRPr="00F8439A">
              <w:rPr>
                <w:b/>
                <w:color w:val="000000" w:themeColor="text1"/>
                <w:sz w:val="21"/>
                <w:szCs w:val="20"/>
              </w:rPr>
              <w:t>A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utomation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="004A7FB8" w:rsidRPr="00F8439A">
              <w:rPr>
                <w:b/>
                <w:color w:val="000000" w:themeColor="text1"/>
                <w:sz w:val="21"/>
                <w:szCs w:val="20"/>
              </w:rPr>
              <w:t>R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eusability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="004A7FB8" w:rsidRPr="00F8439A">
              <w:rPr>
                <w:b/>
                <w:color w:val="000000" w:themeColor="text1"/>
                <w:sz w:val="21"/>
                <w:szCs w:val="20"/>
              </w:rPr>
              <w:t>M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aintainability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. </w:t>
            </w:r>
          </w:p>
          <w:p w14:paraId="31B72FB5" w14:textId="0CAF36B3" w:rsidR="00B12CD8" w:rsidRPr="00F8439A" w:rsidRDefault="00B12CD8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Experienced in developing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dynamic functions</w:t>
            </w:r>
            <w:r w:rsidR="006D2AD0"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reusable actions</w:t>
            </w:r>
            <w:r w:rsidR="006D2AD0"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using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Descriptive Programming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with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VB Script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. </w:t>
            </w:r>
          </w:p>
          <w:p w14:paraId="410F8044" w14:textId="40D226DE" w:rsidR="00A37EAB" w:rsidRPr="00F8439A" w:rsidRDefault="00B12CD8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Experienced in identify the dynamic </w:t>
            </w:r>
            <w:r w:rsidR="001B394F" w:rsidRPr="00F8439A">
              <w:rPr>
                <w:b/>
                <w:color w:val="000000" w:themeColor="text1"/>
                <w:sz w:val="21"/>
                <w:szCs w:val="20"/>
              </w:rPr>
              <w:t>W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eb objects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using</w:t>
            </w:r>
            <w:r w:rsidR="00D70290"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XPath</w:t>
            </w:r>
            <w:r w:rsidR="00D70290"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HTML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Document Object Model</w:t>
            </w:r>
            <w:r w:rsidR="00D70290" w:rsidRPr="00F8439A">
              <w:rPr>
                <w:color w:val="000000" w:themeColor="text1"/>
                <w:sz w:val="21"/>
                <w:szCs w:val="20"/>
              </w:rPr>
              <w:t>(</w:t>
            </w:r>
            <w:r w:rsidR="00D70290" w:rsidRPr="00F8439A">
              <w:rPr>
                <w:b/>
                <w:color w:val="000000" w:themeColor="text1"/>
                <w:sz w:val="21"/>
                <w:szCs w:val="20"/>
              </w:rPr>
              <w:t>DOM</w:t>
            </w:r>
            <w:r w:rsidR="00D70290" w:rsidRPr="00F8439A">
              <w:rPr>
                <w:color w:val="000000" w:themeColor="text1"/>
                <w:sz w:val="21"/>
                <w:szCs w:val="20"/>
              </w:rPr>
              <w:t>)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. </w:t>
            </w:r>
          </w:p>
          <w:p w14:paraId="3181B4DB" w14:textId="6A1A8A4D" w:rsidR="00254E42" w:rsidRPr="00F8439A" w:rsidRDefault="00254E42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Actively involved in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Sprint Planning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and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 xml:space="preserve">Level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of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 xml:space="preserve"> Efforts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(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>LOE</w:t>
            </w:r>
            <w:r w:rsidRPr="00F8439A">
              <w:rPr>
                <w:rFonts w:cstheme="minorHAnsi"/>
                <w:bCs/>
                <w:color w:val="000000" w:themeColor="text1"/>
                <w:sz w:val="21"/>
                <w:szCs w:val="20"/>
              </w:rPr>
              <w:t>)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for the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Sprint Backlog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Items.</w:t>
            </w:r>
          </w:p>
          <w:p w14:paraId="44CD0365" w14:textId="3D905AE5" w:rsidR="00EC476B" w:rsidRPr="004C3ED9" w:rsidRDefault="00B12CD8" w:rsidP="00A55938">
            <w:pPr>
              <w:pStyle w:val="ListParagraph"/>
              <w:numPr>
                <w:ilvl w:val="0"/>
                <w:numId w:val="5"/>
              </w:numPr>
              <w:tabs>
                <w:tab w:val="left" w:pos="2685"/>
              </w:tabs>
              <w:rPr>
                <w:color w:val="000000" w:themeColor="text1"/>
                <w:szCs w:val="20"/>
              </w:rPr>
            </w:pPr>
            <w:r w:rsidRPr="004C3ED9">
              <w:rPr>
                <w:rFonts w:cs="Tahoma"/>
                <w:color w:val="000000" w:themeColor="text1"/>
                <w:szCs w:val="20"/>
              </w:rPr>
              <w:t xml:space="preserve">Excellent </w:t>
            </w:r>
            <w:r w:rsidRPr="004C3ED9">
              <w:rPr>
                <w:rFonts w:cs="Tahoma"/>
                <w:b/>
                <w:color w:val="000000" w:themeColor="text1"/>
                <w:szCs w:val="20"/>
              </w:rPr>
              <w:t>communication</w:t>
            </w:r>
            <w:r w:rsidRPr="004C3ED9">
              <w:rPr>
                <w:rFonts w:cs="Tahoma"/>
                <w:color w:val="000000" w:themeColor="text1"/>
                <w:szCs w:val="20"/>
              </w:rPr>
              <w:t xml:space="preserve"> </w:t>
            </w:r>
            <w:r w:rsidRPr="004C3ED9">
              <w:rPr>
                <w:rFonts w:cs="Tahoma"/>
                <w:b/>
                <w:color w:val="000000" w:themeColor="text1"/>
                <w:szCs w:val="20"/>
              </w:rPr>
              <w:t>skills</w:t>
            </w:r>
            <w:r w:rsidRPr="004C3ED9">
              <w:rPr>
                <w:rFonts w:cs="Tahoma"/>
                <w:color w:val="000000" w:themeColor="text1"/>
                <w:szCs w:val="20"/>
              </w:rPr>
              <w:t xml:space="preserve">, a good team player and </w:t>
            </w:r>
            <w:r w:rsidRPr="004C3ED9">
              <w:rPr>
                <w:rFonts w:cs="Tahoma"/>
                <w:b/>
                <w:color w:val="000000" w:themeColor="text1"/>
                <w:szCs w:val="20"/>
              </w:rPr>
              <w:t>self</w:t>
            </w:r>
            <w:r w:rsidRPr="004C3ED9">
              <w:rPr>
                <w:rFonts w:cs="Tahoma"/>
                <w:color w:val="000000" w:themeColor="text1"/>
                <w:szCs w:val="20"/>
              </w:rPr>
              <w:t>-</w:t>
            </w:r>
            <w:r w:rsidRPr="004C3ED9">
              <w:rPr>
                <w:rFonts w:cs="Tahoma"/>
                <w:b/>
                <w:color w:val="000000" w:themeColor="text1"/>
                <w:szCs w:val="20"/>
              </w:rPr>
              <w:t>starter</w:t>
            </w:r>
            <w:r w:rsidRPr="004C3ED9">
              <w:rPr>
                <w:rFonts w:cs="Tahoma"/>
                <w:color w:val="000000" w:themeColor="text1"/>
                <w:szCs w:val="20"/>
              </w:rPr>
              <w:t>, capable of working independently and motivating a team of professionals</w:t>
            </w:r>
            <w:r w:rsidR="00FA1920" w:rsidRPr="004C3ED9">
              <w:rPr>
                <w:rFonts w:cs="Tahoma"/>
                <w:color w:val="000000" w:themeColor="text1"/>
                <w:szCs w:val="20"/>
              </w:rPr>
              <w:t>.</w:t>
            </w:r>
          </w:p>
          <w:tbl>
            <w:tblPr>
              <w:tblStyle w:val="TableGrid"/>
              <w:tblpPr w:leftFromText="180" w:rightFromText="180" w:vertAnchor="text" w:horzAnchor="page" w:tblpXSpec="center" w:tblpY="141"/>
              <w:tblOverlap w:val="never"/>
              <w:tblW w:w="8264" w:type="dxa"/>
              <w:tblLayout w:type="fixed"/>
              <w:tblLook w:val="04A0" w:firstRow="1" w:lastRow="0" w:firstColumn="1" w:lastColumn="0" w:noHBand="0" w:noVBand="1"/>
            </w:tblPr>
            <w:tblGrid>
              <w:gridCol w:w="2345"/>
              <w:gridCol w:w="5919"/>
            </w:tblGrid>
            <w:tr w:rsidR="00DC5210" w:rsidRPr="00EC476B" w14:paraId="3A7EB800" w14:textId="77777777" w:rsidTr="00D70290">
              <w:tc>
                <w:tcPr>
                  <w:tcW w:w="2345" w:type="dxa"/>
                </w:tcPr>
                <w:p w14:paraId="3DFD2F4D" w14:textId="77777777" w:rsidR="00DC5210" w:rsidRPr="00DE430D" w:rsidRDefault="00DC5210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noProof/>
                      <w:color w:val="000000" w:themeColor="text1"/>
                      <w:lang w:eastAsia="en-US"/>
                    </w:rPr>
                    <w:lastRenderedPageBreak/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5ED33BF1" wp14:editId="68AF7599">
                            <wp:simplePos x="0" y="0"/>
                            <wp:positionH relativeFrom="margin">
                              <wp:posOffset>-1463675</wp:posOffset>
                            </wp:positionH>
                            <wp:positionV relativeFrom="paragraph">
                              <wp:posOffset>-100965</wp:posOffset>
                            </wp:positionV>
                            <wp:extent cx="952500" cy="685800"/>
                            <wp:effectExtent l="0" t="0" r="0" b="0"/>
                            <wp:wrapNone/>
                            <wp:docPr id="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5D3B77" w14:textId="77777777" w:rsidR="00FB61BA" w:rsidRDefault="00DC5210" w:rsidP="00FB61BA">
                                        <w:pPr>
                                          <w:spacing w:before="0" w:after="0" w:line="240" w:lineRule="auto"/>
                                          <w:rPr>
                                            <w:b/>
                                            <w:color w:val="418AB3" w:themeColor="accent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418AB3" w:themeColor="accent1"/>
                                            <w:sz w:val="24"/>
                                            <w:szCs w:val="24"/>
                                          </w:rPr>
                                          <w:t>TECHNICA</w:t>
                                        </w:r>
                                        <w:r w:rsidR="00FB61BA">
                                          <w:rPr>
                                            <w:b/>
                                            <w:color w:val="418AB3" w:themeColor="accent1"/>
                                            <w:sz w:val="24"/>
                                            <w:szCs w:val="24"/>
                                          </w:rPr>
                                          <w:t>L</w:t>
                                        </w:r>
                                      </w:p>
                                      <w:p w14:paraId="66BF24A9" w14:textId="77777777" w:rsidR="00DC5210" w:rsidRPr="00DC5210" w:rsidRDefault="00DC5210" w:rsidP="00FB61BA">
                                        <w:pPr>
                                          <w:spacing w:before="0" w:after="0" w:line="240" w:lineRule="auto"/>
                                          <w:rPr>
                                            <w:b/>
                                            <w:color w:val="418AB3" w:themeColor="accent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418AB3" w:themeColor="accent1"/>
                                            <w:sz w:val="24"/>
                                            <w:szCs w:val="24"/>
                                          </w:rPr>
                                          <w:t>SKILSS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D33BF1" id="_x0000_s1027" type="#_x0000_t202" style="position:absolute;left:0;text-align:left;margin-left:-115.25pt;margin-top:-7.9pt;width:75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" filled="f" stroked="f">
                            <v:textbox>
                              <w:txbxContent>
                                <w:p w14:paraId="6F5D3B77" w14:textId="77777777" w:rsidR="00FB61BA" w:rsidRDefault="00DC5210" w:rsidP="00FB61BA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TECHNICA</w:t>
                                  </w:r>
                                  <w:r w:rsidR="00FB61BA"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</w:p>
                                <w:p w14:paraId="66BF24A9" w14:textId="77777777" w:rsidR="00DC5210" w:rsidRPr="00DC5210" w:rsidRDefault="00DC5210" w:rsidP="00FB61BA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SKILSS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 w:rsidRPr="00DE430D">
                    <w:rPr>
                      <w:b/>
                      <w:color w:val="000000" w:themeColor="text1"/>
                    </w:rPr>
                    <w:t>Automation Tools</w:t>
                  </w:r>
                </w:p>
              </w:tc>
              <w:tc>
                <w:tcPr>
                  <w:tcW w:w="5919" w:type="dxa"/>
                </w:tcPr>
                <w:p w14:paraId="350C78B0" w14:textId="63E75212" w:rsidR="00DC5210" w:rsidRPr="00DE430D" w:rsidRDefault="00DC5210" w:rsidP="00474CB2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color w:val="000000" w:themeColor="text1"/>
                    </w:rPr>
                    <w:t xml:space="preserve">QTP, UFT, </w:t>
                  </w:r>
                  <w:r w:rsidR="00474CB2" w:rsidRPr="00DE430D">
                    <w:rPr>
                      <w:rFonts w:cstheme="minorHAnsi"/>
                      <w:color w:val="000000" w:themeColor="text1"/>
                      <w:sz w:val="21"/>
                      <w:szCs w:val="21"/>
                    </w:rPr>
                    <w:t>Selenium</w:t>
                  </w:r>
                </w:p>
              </w:tc>
            </w:tr>
            <w:tr w:rsidR="00DC5210" w:rsidRPr="00EC476B" w14:paraId="5B0406BC" w14:textId="77777777" w:rsidTr="00D70290">
              <w:tc>
                <w:tcPr>
                  <w:tcW w:w="2345" w:type="dxa"/>
                </w:tcPr>
                <w:p w14:paraId="2A65BD74" w14:textId="77777777" w:rsidR="00DC5210" w:rsidRPr="00DE430D" w:rsidRDefault="00DC5210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b/>
                      <w:color w:val="000000" w:themeColor="text1"/>
                    </w:rPr>
                    <w:t>Test Management Tools</w:t>
                  </w:r>
                </w:p>
              </w:tc>
              <w:tc>
                <w:tcPr>
                  <w:tcW w:w="5919" w:type="dxa"/>
                </w:tcPr>
                <w:p w14:paraId="1C21E2BC" w14:textId="250B511A" w:rsidR="00DC5210" w:rsidRPr="00DE430D" w:rsidRDefault="00E810EA" w:rsidP="00DC5210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color w:val="000000" w:themeColor="text1"/>
                    </w:rPr>
                    <w:t xml:space="preserve">HP </w:t>
                  </w:r>
                  <w:r w:rsidR="00DC5210" w:rsidRPr="00DE430D">
                    <w:rPr>
                      <w:color w:val="000000" w:themeColor="text1"/>
                    </w:rPr>
                    <w:t xml:space="preserve">ALM, </w:t>
                  </w:r>
                  <w:r w:rsidR="004628A8" w:rsidRPr="00DE430D">
                    <w:rPr>
                      <w:color w:val="000000" w:themeColor="text1"/>
                    </w:rPr>
                    <w:t>Jira</w:t>
                  </w:r>
                  <w:r w:rsidR="00C968CA" w:rsidRPr="00DE430D">
                    <w:rPr>
                      <w:color w:val="000000" w:themeColor="text1"/>
                    </w:rPr>
                    <w:t xml:space="preserve">, </w:t>
                  </w:r>
                  <w:r w:rsidR="009D2F08" w:rsidRPr="00DE430D">
                    <w:rPr>
                      <w:color w:val="000000" w:themeColor="text1"/>
                    </w:rPr>
                    <w:t xml:space="preserve">Rally, </w:t>
                  </w:r>
                  <w:r w:rsidR="00C968CA" w:rsidRPr="00DE430D">
                    <w:rPr>
                      <w:color w:val="000000" w:themeColor="text1"/>
                    </w:rPr>
                    <w:t>Bugzilla</w:t>
                  </w:r>
                </w:p>
              </w:tc>
            </w:tr>
            <w:tr w:rsidR="00DC5210" w:rsidRPr="00EC476B" w14:paraId="1927FF8C" w14:textId="77777777" w:rsidTr="00D70290">
              <w:tc>
                <w:tcPr>
                  <w:tcW w:w="2345" w:type="dxa"/>
                </w:tcPr>
                <w:p w14:paraId="44833C3A" w14:textId="77777777" w:rsidR="00DC5210" w:rsidRPr="00DE430D" w:rsidRDefault="00DC5210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b/>
                      <w:color w:val="000000" w:themeColor="text1"/>
                    </w:rPr>
                    <w:t>Databases</w:t>
                  </w:r>
                </w:p>
              </w:tc>
              <w:tc>
                <w:tcPr>
                  <w:tcW w:w="5919" w:type="dxa"/>
                </w:tcPr>
                <w:p w14:paraId="79AA666B" w14:textId="24EA0A52" w:rsidR="00DC5210" w:rsidRPr="00DE430D" w:rsidRDefault="00DC5210" w:rsidP="00DC5210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color w:val="000000" w:themeColor="text1"/>
                    </w:rPr>
                    <w:t>Oracle S</w:t>
                  </w:r>
                  <w:r w:rsidR="007C7BFE" w:rsidRPr="00DE430D">
                    <w:rPr>
                      <w:color w:val="000000" w:themeColor="text1"/>
                    </w:rPr>
                    <w:t>QL, MySQL</w:t>
                  </w:r>
                  <w:r w:rsidR="009D2F08" w:rsidRPr="00DE430D">
                    <w:rPr>
                      <w:color w:val="000000" w:themeColor="text1"/>
                    </w:rPr>
                    <w:t xml:space="preserve">, </w:t>
                  </w:r>
                  <w:r w:rsidR="009D2F08" w:rsidRPr="00DE430D">
                    <w:rPr>
                      <w:rFonts w:cstheme="minorHAnsi"/>
                      <w:color w:val="000000" w:themeColor="text1"/>
                      <w:sz w:val="21"/>
                      <w:szCs w:val="21"/>
                    </w:rPr>
                    <w:t>MS SQL Server,</w:t>
                  </w:r>
                  <w:r w:rsidR="009D2F08" w:rsidRPr="00DE430D">
                    <w:rPr>
                      <w:color w:val="000000" w:themeColor="text1"/>
                    </w:rPr>
                    <w:t xml:space="preserve"> DB2</w:t>
                  </w:r>
                </w:p>
              </w:tc>
            </w:tr>
            <w:tr w:rsidR="00DC5210" w:rsidRPr="00EC476B" w14:paraId="71519131" w14:textId="77777777" w:rsidTr="00D70290">
              <w:tc>
                <w:tcPr>
                  <w:tcW w:w="2345" w:type="dxa"/>
                </w:tcPr>
                <w:p w14:paraId="2E836E42" w14:textId="77777777" w:rsidR="00DC5210" w:rsidRPr="00DE430D" w:rsidRDefault="00DC5210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b/>
                      <w:color w:val="000000" w:themeColor="text1"/>
                    </w:rPr>
                    <w:t>Programming Languages</w:t>
                  </w:r>
                </w:p>
              </w:tc>
              <w:tc>
                <w:tcPr>
                  <w:tcW w:w="5919" w:type="dxa"/>
                </w:tcPr>
                <w:p w14:paraId="0329B000" w14:textId="5BD86368" w:rsidR="00DC5210" w:rsidRPr="00DE430D" w:rsidRDefault="00DC5210" w:rsidP="00474CB2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color w:val="000000" w:themeColor="text1"/>
                    </w:rPr>
                    <w:t>VB</w:t>
                  </w:r>
                  <w:r w:rsidR="00843379" w:rsidRPr="00DE430D">
                    <w:rPr>
                      <w:color w:val="000000" w:themeColor="text1"/>
                    </w:rPr>
                    <w:t>Script, SQL, HTML,</w:t>
                  </w:r>
                  <w:r w:rsidR="009D2F08" w:rsidRPr="00DE430D">
                    <w:rPr>
                      <w:color w:val="000000" w:themeColor="text1"/>
                    </w:rPr>
                    <w:t xml:space="preserve"> CSS,</w:t>
                  </w:r>
                  <w:r w:rsidR="00843379" w:rsidRPr="00DE430D">
                    <w:rPr>
                      <w:color w:val="000000" w:themeColor="text1"/>
                    </w:rPr>
                    <w:t xml:space="preserve"> XML, </w:t>
                  </w:r>
                  <w:r w:rsidRPr="00DE430D">
                    <w:rPr>
                      <w:color w:val="000000" w:themeColor="text1"/>
                    </w:rPr>
                    <w:t>JAVA</w:t>
                  </w:r>
                </w:p>
              </w:tc>
            </w:tr>
            <w:tr w:rsidR="00DC5210" w:rsidRPr="00EC476B" w14:paraId="28C3A3AD" w14:textId="77777777" w:rsidTr="00D70290">
              <w:tc>
                <w:tcPr>
                  <w:tcW w:w="2345" w:type="dxa"/>
                </w:tcPr>
                <w:p w14:paraId="613BF08C" w14:textId="6A0A84AD" w:rsidR="00DC5210" w:rsidRPr="00DE430D" w:rsidRDefault="00C968CA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b/>
                      <w:color w:val="000000" w:themeColor="text1"/>
                    </w:rPr>
                    <w:t>Testing Framework</w:t>
                  </w:r>
                </w:p>
              </w:tc>
              <w:tc>
                <w:tcPr>
                  <w:tcW w:w="5919" w:type="dxa"/>
                </w:tcPr>
                <w:p w14:paraId="5388236B" w14:textId="0B66BE78" w:rsidR="00DC5210" w:rsidRPr="00DE430D" w:rsidRDefault="009D2F08" w:rsidP="00DC5210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color w:val="000000" w:themeColor="text1"/>
                    </w:rPr>
                    <w:t>Data Driven, Keyword Driven, Hybrid</w:t>
                  </w:r>
                </w:p>
              </w:tc>
            </w:tr>
            <w:tr w:rsidR="00DC5210" w:rsidRPr="00EC476B" w14:paraId="61BD1745" w14:textId="77777777" w:rsidTr="00D70290">
              <w:tc>
                <w:tcPr>
                  <w:tcW w:w="2345" w:type="dxa"/>
                </w:tcPr>
                <w:p w14:paraId="746AFB96" w14:textId="77777777" w:rsidR="00DC5210" w:rsidRPr="00DE430D" w:rsidRDefault="00DC5210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b/>
                      <w:color w:val="000000" w:themeColor="text1"/>
                    </w:rPr>
                    <w:t>Platform</w:t>
                  </w:r>
                </w:p>
              </w:tc>
              <w:tc>
                <w:tcPr>
                  <w:tcW w:w="5919" w:type="dxa"/>
                </w:tcPr>
                <w:p w14:paraId="47429E3B" w14:textId="41277D1C" w:rsidR="00DC5210" w:rsidRPr="00DE430D" w:rsidRDefault="00D70290" w:rsidP="00DC5210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color w:val="000000" w:themeColor="text1"/>
                    </w:rPr>
                    <w:t xml:space="preserve">Windows XP, </w:t>
                  </w:r>
                  <w:r w:rsidR="00AD3EEE" w:rsidRPr="00DE430D">
                    <w:rPr>
                      <w:color w:val="000000" w:themeColor="text1"/>
                    </w:rPr>
                    <w:t>Windows</w:t>
                  </w:r>
                  <w:r w:rsidR="00AA27D7" w:rsidRPr="00DE430D">
                    <w:rPr>
                      <w:color w:val="000000" w:themeColor="text1"/>
                    </w:rPr>
                    <w:t xml:space="preserve"> 7</w:t>
                  </w:r>
                  <w:r w:rsidR="00AD3EEE" w:rsidRPr="00DE430D">
                    <w:rPr>
                      <w:color w:val="000000" w:themeColor="text1"/>
                    </w:rPr>
                    <w:t xml:space="preserve">, </w:t>
                  </w:r>
                  <w:r w:rsidRPr="00DE430D">
                    <w:rPr>
                      <w:color w:val="000000" w:themeColor="text1"/>
                    </w:rPr>
                    <w:t xml:space="preserve">Windows 10, </w:t>
                  </w:r>
                  <w:r w:rsidR="00AD3EEE" w:rsidRPr="00DE430D">
                    <w:rPr>
                      <w:color w:val="000000" w:themeColor="text1"/>
                    </w:rPr>
                    <w:t>MAC OS</w:t>
                  </w:r>
                </w:p>
              </w:tc>
            </w:tr>
            <w:tr w:rsidR="00DC5210" w:rsidRPr="00EC476B" w14:paraId="6FBF5FF7" w14:textId="77777777" w:rsidTr="00D70290">
              <w:tc>
                <w:tcPr>
                  <w:tcW w:w="2345" w:type="dxa"/>
                </w:tcPr>
                <w:p w14:paraId="2E32AA1A" w14:textId="146FC200" w:rsidR="00DC5210" w:rsidRPr="00DE430D" w:rsidRDefault="000729BB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b/>
                      <w:color w:val="000000" w:themeColor="text1"/>
                    </w:rPr>
                    <w:t>Methodologies</w:t>
                  </w:r>
                </w:p>
              </w:tc>
              <w:tc>
                <w:tcPr>
                  <w:tcW w:w="5919" w:type="dxa"/>
                </w:tcPr>
                <w:p w14:paraId="68B480D5" w14:textId="0922498D" w:rsidR="00DC5210" w:rsidRPr="00DE430D" w:rsidRDefault="000729BB" w:rsidP="00DC5210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color w:val="000000" w:themeColor="text1"/>
                    </w:rPr>
                    <w:t>Waterfall, Agile</w:t>
                  </w:r>
                </w:p>
              </w:tc>
            </w:tr>
            <w:tr w:rsidR="00DC5210" w:rsidRPr="00EC476B" w14:paraId="39940DF4" w14:textId="77777777" w:rsidTr="00D70290">
              <w:tc>
                <w:tcPr>
                  <w:tcW w:w="2345" w:type="dxa"/>
                </w:tcPr>
                <w:p w14:paraId="1BD178D9" w14:textId="685453F2" w:rsidR="00DC5210" w:rsidRPr="00DE430D" w:rsidRDefault="00474CB2" w:rsidP="00DC5210">
                  <w:pPr>
                    <w:jc w:val="both"/>
                    <w:rPr>
                      <w:b/>
                      <w:color w:val="000000" w:themeColor="text1"/>
                    </w:rPr>
                  </w:pPr>
                  <w:r w:rsidRPr="00DE430D">
                    <w:rPr>
                      <w:b/>
                      <w:color w:val="000000" w:themeColor="text1"/>
                    </w:rPr>
                    <w:t>API</w:t>
                  </w:r>
                </w:p>
              </w:tc>
              <w:tc>
                <w:tcPr>
                  <w:tcW w:w="5919" w:type="dxa"/>
                </w:tcPr>
                <w:p w14:paraId="4E15E8E2" w14:textId="4451CB6E" w:rsidR="00DC5210" w:rsidRPr="00DE430D" w:rsidRDefault="00275D94" w:rsidP="00DC5210">
                  <w:pPr>
                    <w:jc w:val="both"/>
                    <w:rPr>
                      <w:color w:val="000000" w:themeColor="text1"/>
                    </w:rPr>
                  </w:pPr>
                  <w:r w:rsidRPr="00DE430D">
                    <w:rPr>
                      <w:rFonts w:cstheme="minorHAnsi"/>
                      <w:color w:val="000000" w:themeColor="text1"/>
                      <w:sz w:val="21"/>
                      <w:szCs w:val="21"/>
                    </w:rPr>
                    <w:t>Postman, SoapUI, REST</w:t>
                  </w:r>
                  <w:r w:rsidR="00745AC1" w:rsidRPr="00DE430D">
                    <w:rPr>
                      <w:rFonts w:cstheme="minorHAnsi"/>
                      <w:color w:val="000000" w:themeColor="text1"/>
                      <w:sz w:val="21"/>
                      <w:szCs w:val="21"/>
                    </w:rPr>
                    <w:t>, JSON</w:t>
                  </w:r>
                </w:p>
              </w:tc>
            </w:tr>
          </w:tbl>
          <w:p w14:paraId="7FE81A09" w14:textId="77777777" w:rsidR="00B12CD8" w:rsidRPr="00EC476B" w:rsidRDefault="00B12CD8" w:rsidP="00222AF0">
            <w:pPr>
              <w:pStyle w:val="ListParagraph"/>
              <w:tabs>
                <w:tab w:val="left" w:pos="2685"/>
              </w:tabs>
              <w:jc w:val="both"/>
              <w:rPr>
                <w:sz w:val="20"/>
                <w:szCs w:val="20"/>
              </w:rPr>
            </w:pPr>
          </w:p>
          <w:p w14:paraId="063BC7A8" w14:textId="0D15DE35" w:rsidR="00200649" w:rsidRDefault="00D70290" w:rsidP="00222AF0">
            <w:pPr>
              <w:pStyle w:val="ListParagraph"/>
              <w:tabs>
                <w:tab w:val="left" w:pos="2685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E3F61C0" wp14:editId="62620366">
                      <wp:simplePos x="0" y="0"/>
                      <wp:positionH relativeFrom="column">
                        <wp:posOffset>-1334621</wp:posOffset>
                      </wp:positionH>
                      <wp:positionV relativeFrom="paragraph">
                        <wp:posOffset>308087</wp:posOffset>
                      </wp:positionV>
                      <wp:extent cx="1126490" cy="118554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490" cy="1185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BB941" w14:textId="76530B86" w:rsidR="00A11852" w:rsidRDefault="00FF7C2E" w:rsidP="00A11852">
                                  <w:pP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Geico</w:t>
                                  </w:r>
                                </w:p>
                                <w:p w14:paraId="58BEDDAF" w14:textId="5763C1B3" w:rsidR="00A11852" w:rsidRPr="00200649" w:rsidRDefault="001823CB" w:rsidP="00A11852">
                                  <w:pP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Automation Tester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F61C0" id="_x0000_s1028" type="#_x0000_t202" style="position:absolute;left:0;text-align:left;margin-left:-105.1pt;margin-top:24.25pt;width:88.7pt;height:93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" filled="f" stroked="f">
                      <v:textbox>
                        <w:txbxContent>
                          <w:p w14:paraId="4CBBB941" w14:textId="76530B86" w:rsidR="00A11852" w:rsidRDefault="00FF7C2E" w:rsidP="00A11852">
                            <w:pP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>Geico</w:t>
                            </w:r>
                          </w:p>
                          <w:p w14:paraId="58BEDDAF" w14:textId="5763C1B3" w:rsidR="00A11852" w:rsidRPr="00200649" w:rsidRDefault="001823CB" w:rsidP="00A11852">
                            <w:pP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>Automation Tester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7193A" w14:textId="6C1C19C7" w:rsidR="00A11852" w:rsidRDefault="00A11852" w:rsidP="00222AF0">
            <w:pPr>
              <w:pStyle w:val="ListParagraph"/>
              <w:tabs>
                <w:tab w:val="left" w:pos="2685"/>
              </w:tabs>
              <w:jc w:val="both"/>
              <w:rPr>
                <w:sz w:val="20"/>
                <w:szCs w:val="20"/>
              </w:rPr>
            </w:pPr>
          </w:p>
          <w:p w14:paraId="143F8B75" w14:textId="4316D335" w:rsidR="00A11852" w:rsidRDefault="00FF7C2E" w:rsidP="00A11852">
            <w:pPr>
              <w:tabs>
                <w:tab w:val="left" w:pos="2685"/>
              </w:tabs>
              <w:jc w:val="both"/>
            </w:pPr>
            <w:r>
              <w:t>Chevy Chase, MD</w:t>
            </w:r>
            <w:r w:rsidR="00A11852">
              <w:t xml:space="preserve">                                                                                              </w:t>
            </w:r>
            <w:r>
              <w:t xml:space="preserve">                   </w:t>
            </w:r>
            <w:r w:rsidR="00FA1920">
              <w:t xml:space="preserve"> </w:t>
            </w:r>
            <w:r w:rsidRPr="00403A34">
              <w:rPr>
                <w:rFonts w:cstheme="minorHAnsi"/>
                <w:bCs/>
                <w:color w:val="000000"/>
              </w:rPr>
              <w:t>Jan 2016 – Present</w:t>
            </w:r>
          </w:p>
          <w:p w14:paraId="5DB1643B" w14:textId="1369408F" w:rsidR="00FA1920" w:rsidRPr="00200649" w:rsidRDefault="00A11852" w:rsidP="00A11852">
            <w:pPr>
              <w:tabs>
                <w:tab w:val="left" w:pos="2685"/>
              </w:tabs>
              <w:jc w:val="both"/>
              <w:rPr>
                <w:color w:val="418AB3" w:themeColor="accent1"/>
              </w:rPr>
            </w:pPr>
            <w:r w:rsidRPr="00200649">
              <w:rPr>
                <w:color w:val="418AB3" w:themeColor="accent1"/>
              </w:rPr>
              <w:t>Roles and Responsibilities</w:t>
            </w:r>
          </w:p>
          <w:p w14:paraId="779833A9" w14:textId="77777777" w:rsidR="00A11852" w:rsidRPr="00F8439A" w:rsidRDefault="00A11852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Involved in preparing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Test Plans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based on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Business Requirements Documents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.</w:t>
            </w:r>
          </w:p>
          <w:p w14:paraId="2502DBCC" w14:textId="77777777" w:rsidR="00A11852" w:rsidRPr="00F8439A" w:rsidRDefault="00A11852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Developed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Test Cases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by analyzing Business requirements,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Functional specs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Use Case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documents. </w:t>
            </w:r>
          </w:p>
          <w:p w14:paraId="79B6EF42" w14:textId="69A13DB7" w:rsidR="00A11852" w:rsidRPr="00F8439A" w:rsidRDefault="00ED1E3D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Responsible for generating test scripts to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Automate Functional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Regression Testing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with </w:t>
            </w:r>
            <w:r w:rsidR="00740FB5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QTP</w:t>
            </w:r>
            <w:r w:rsidR="00740FB5"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/</w:t>
            </w:r>
            <w:r w:rsidR="00740FB5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UFT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using </w:t>
            </w:r>
            <w:r w:rsidR="00740FB5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ALM</w:t>
            </w:r>
            <w:r w:rsidR="00264313"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,</w:t>
            </w:r>
            <w:r w:rsidR="00740FB5"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</w:t>
            </w:r>
            <w:r w:rsidR="00A531FC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VBScript</w:t>
            </w:r>
            <w:r w:rsidR="00740FB5"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.</w:t>
            </w:r>
            <w:r w:rsidR="00A11852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 </w:t>
            </w:r>
          </w:p>
          <w:p w14:paraId="7A05A21F" w14:textId="10D1185B" w:rsidR="00A11852" w:rsidRPr="00F8439A" w:rsidRDefault="00ED1E3D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Used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Jira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as bug tracing tool, and reported software defect developers</w:t>
            </w:r>
            <w:r w:rsidR="00264313"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.</w:t>
            </w:r>
          </w:p>
          <w:p w14:paraId="452975E0" w14:textId="58268642" w:rsidR="00A11852" w:rsidRPr="00F8439A" w:rsidRDefault="00DC2E4D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 xml:space="preserve">Responsible 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for creating test strategy and executing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test cases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to test the application in high quality in given timeframe</w:t>
            </w:r>
            <w:r w:rsidR="00264313"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.</w:t>
            </w:r>
          </w:p>
          <w:p w14:paraId="629BDA87" w14:textId="6337CE55" w:rsidR="00A11852" w:rsidRPr="00F8439A" w:rsidRDefault="00DC2E4D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Involved in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Agile Scrum Methodology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, attend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Daily Scrum meeting</w:t>
            </w:r>
            <w:r w:rsidR="00264313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101B6A2D" w14:textId="0BFA9C61" w:rsidR="00A11852" w:rsidRPr="00F8439A" w:rsidRDefault="00DC2E4D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Attend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Sprint Grooming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Sprint Planning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meetings. Additionally, analyzed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Sprint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Backlog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items and </w:t>
            </w:r>
            <w:r w:rsidR="00264313" w:rsidRPr="00F8439A">
              <w:rPr>
                <w:color w:val="000000" w:themeColor="text1"/>
                <w:sz w:val="21"/>
                <w:szCs w:val="20"/>
              </w:rPr>
              <w:t>providing proper time estimates.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</w:p>
          <w:p w14:paraId="06C500DD" w14:textId="70E88123" w:rsidR="00A11852" w:rsidRPr="00F8439A" w:rsidRDefault="00A11852" w:rsidP="006D5CCB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Automated Daily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Smoke Test</w:t>
            </w:r>
            <w:r w:rsidR="00132A21" w:rsidRPr="00F8439A">
              <w:rPr>
                <w:color w:val="000000" w:themeColor="text1"/>
                <w:sz w:val="21"/>
                <w:szCs w:val="20"/>
              </w:rPr>
              <w:t xml:space="preserve"> using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VBScript</w:t>
            </w:r>
            <w:r w:rsidR="00132A21"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="00B24176" w:rsidRPr="00F8439A">
              <w:rPr>
                <w:color w:val="000000" w:themeColor="text1"/>
                <w:sz w:val="21"/>
                <w:szCs w:val="20"/>
              </w:rPr>
              <w:t xml:space="preserve">with </w:t>
            </w:r>
            <w:r w:rsidR="00264313" w:rsidRPr="00F8439A">
              <w:rPr>
                <w:b/>
                <w:color w:val="000000" w:themeColor="text1"/>
                <w:sz w:val="21"/>
                <w:szCs w:val="20"/>
              </w:rPr>
              <w:t>UFT.</w:t>
            </w:r>
          </w:p>
          <w:p w14:paraId="4EBEE0D2" w14:textId="77777777" w:rsidR="00A11852" w:rsidRPr="00F8439A" w:rsidRDefault="00A11852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Automated the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regression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suite and maintained large amount of test scripts. </w:t>
            </w:r>
          </w:p>
          <w:p w14:paraId="0BC3BD85" w14:textId="7E024373" w:rsidR="00A11852" w:rsidRPr="00F8439A" w:rsidRDefault="00B24176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Experienced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Cross Functional Team Member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, helped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Manual Testers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to create and execute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Test Cases</w:t>
            </w:r>
            <w:r w:rsidR="00264313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6F4A5A00" w14:textId="680DC1F9" w:rsidR="00A11852" w:rsidRPr="00F8439A" w:rsidRDefault="00A11852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Developed </w:t>
            </w:r>
            <w:r w:rsidR="00B24176" w:rsidRPr="00F8439A">
              <w:rPr>
                <w:b/>
                <w:color w:val="000000" w:themeColor="text1"/>
                <w:sz w:val="21"/>
                <w:szCs w:val="20"/>
              </w:rPr>
              <w:t>Test Cases</w:t>
            </w:r>
            <w:r w:rsidR="00B24176"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="00B24176" w:rsidRPr="00F8439A">
              <w:rPr>
                <w:b/>
                <w:color w:val="000000" w:themeColor="text1"/>
                <w:sz w:val="21"/>
                <w:szCs w:val="20"/>
              </w:rPr>
              <w:t>Requirements Traceability Matrix</w:t>
            </w:r>
            <w:r w:rsidR="003F7659" w:rsidRPr="00F8439A">
              <w:rPr>
                <w:color w:val="000000" w:themeColor="text1"/>
                <w:sz w:val="21"/>
                <w:szCs w:val="20"/>
              </w:rPr>
              <w:t>(</w:t>
            </w:r>
            <w:r w:rsidR="003F7659" w:rsidRPr="00F8439A">
              <w:rPr>
                <w:b/>
                <w:color w:val="000000" w:themeColor="text1"/>
                <w:sz w:val="21"/>
                <w:szCs w:val="20"/>
              </w:rPr>
              <w:t>RTM</w:t>
            </w:r>
            <w:r w:rsidR="003F7659" w:rsidRPr="00F8439A">
              <w:rPr>
                <w:color w:val="000000" w:themeColor="text1"/>
                <w:sz w:val="21"/>
                <w:szCs w:val="20"/>
              </w:rPr>
              <w:t>)</w:t>
            </w:r>
            <w:r w:rsidR="00B24176" w:rsidRPr="00F8439A">
              <w:rPr>
                <w:color w:val="000000" w:themeColor="text1"/>
                <w:sz w:val="21"/>
                <w:szCs w:val="20"/>
              </w:rPr>
              <w:t xml:space="preserve"> documents for the projects using approved templates based on the </w:t>
            </w:r>
            <w:r w:rsidR="00B24176" w:rsidRPr="00F8439A">
              <w:rPr>
                <w:b/>
                <w:color w:val="000000" w:themeColor="text1"/>
                <w:sz w:val="21"/>
                <w:szCs w:val="20"/>
              </w:rPr>
              <w:t>Requirements Document</w:t>
            </w:r>
            <w:r w:rsidR="00264313" w:rsidRPr="00F8439A">
              <w:rPr>
                <w:color w:val="000000" w:themeColor="text1"/>
                <w:sz w:val="21"/>
                <w:szCs w:val="20"/>
              </w:rPr>
              <w:t>.</w:t>
            </w:r>
          </w:p>
          <w:p w14:paraId="3CCA6116" w14:textId="64A86071" w:rsidR="008138A3" w:rsidRPr="00F8439A" w:rsidRDefault="008138A3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Connected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Application Database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with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UFT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to retrieve database information using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ADODB</w:t>
            </w:r>
            <w:r w:rsidR="00CD78D8" w:rsidRPr="00F8439A">
              <w:rPr>
                <w:color w:val="000000" w:themeColor="text1"/>
                <w:sz w:val="21"/>
                <w:szCs w:val="20"/>
              </w:rPr>
              <w:t xml:space="preserve"> connection. C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onnect to the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Oracle</w:t>
            </w:r>
            <w:r w:rsidR="00CD78D8" w:rsidRPr="00F8439A">
              <w:rPr>
                <w:color w:val="000000" w:themeColor="text1"/>
                <w:sz w:val="21"/>
                <w:szCs w:val="20"/>
              </w:rPr>
              <w:t xml:space="preserve"> database.</w:t>
            </w:r>
          </w:p>
          <w:p w14:paraId="46AC1D24" w14:textId="325EBD16" w:rsidR="00A11852" w:rsidRPr="00F8439A" w:rsidRDefault="00B24176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Involved in implementation of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Test Automation Framework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by using </w:t>
            </w:r>
            <w:r w:rsidR="00514B9D" w:rsidRPr="00F8439A">
              <w:rPr>
                <w:b/>
                <w:color w:val="000000" w:themeColor="text1"/>
                <w:sz w:val="21"/>
                <w:szCs w:val="20"/>
              </w:rPr>
              <w:t>UFT</w:t>
            </w:r>
            <w:r w:rsidR="00514B9D" w:rsidRPr="00F8439A">
              <w:rPr>
                <w:color w:val="000000" w:themeColor="text1"/>
                <w:sz w:val="21"/>
                <w:szCs w:val="20"/>
              </w:rPr>
              <w:t xml:space="preserve"> with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VBScript</w:t>
            </w:r>
            <w:r w:rsidR="00514B9D" w:rsidRPr="00F8439A">
              <w:rPr>
                <w:color w:val="000000" w:themeColor="text1"/>
                <w:sz w:val="21"/>
                <w:szCs w:val="20"/>
              </w:rPr>
              <w:t>.</w:t>
            </w:r>
          </w:p>
          <w:p w14:paraId="53E6C299" w14:textId="33CE6DCC" w:rsidR="00A11852" w:rsidRPr="00F8439A" w:rsidRDefault="00CC0451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Developed on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Test Framework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using </w:t>
            </w:r>
            <w:r w:rsidR="00514B9D" w:rsidRPr="00F8439A">
              <w:rPr>
                <w:b/>
                <w:color w:val="000000" w:themeColor="text1"/>
                <w:sz w:val="21"/>
                <w:szCs w:val="20"/>
              </w:rPr>
              <w:t>UFT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for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Regression Test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,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Functional Test</w:t>
            </w:r>
            <w:r w:rsidR="00514B9D" w:rsidRPr="00F8439A">
              <w:rPr>
                <w:color w:val="000000" w:themeColor="text1"/>
                <w:sz w:val="21"/>
                <w:szCs w:val="20"/>
              </w:rPr>
              <w:t>.</w:t>
            </w:r>
            <w:r w:rsidR="00A11852"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</w:p>
          <w:p w14:paraId="56C43D39" w14:textId="6F81C6F6" w:rsidR="00A11852" w:rsidRPr="00F8439A" w:rsidRDefault="00CC0451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Used </w:t>
            </w:r>
            <w:r w:rsidR="00514B9D" w:rsidRPr="00F8439A">
              <w:rPr>
                <w:b/>
                <w:color w:val="000000" w:themeColor="text1"/>
                <w:sz w:val="21"/>
                <w:szCs w:val="20"/>
              </w:rPr>
              <w:t xml:space="preserve">UFT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to execute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test cases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in multiple browsers and Platforms</w:t>
            </w:r>
            <w:r w:rsidR="00514B9D" w:rsidRPr="00F8439A">
              <w:rPr>
                <w:color w:val="000000" w:themeColor="text1"/>
                <w:sz w:val="21"/>
                <w:szCs w:val="20"/>
              </w:rPr>
              <w:t>.</w:t>
            </w:r>
          </w:p>
          <w:p w14:paraId="416DA526" w14:textId="7463685C" w:rsidR="00A11852" w:rsidRPr="00F8439A" w:rsidRDefault="00CC0451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Responsible for creating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Test Data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using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Automation Scripts</w:t>
            </w:r>
            <w:r w:rsidR="00514B9D" w:rsidRPr="00F8439A">
              <w:rPr>
                <w:color w:val="000000" w:themeColor="text1"/>
                <w:sz w:val="21"/>
                <w:szCs w:val="20"/>
              </w:rPr>
              <w:t>.</w:t>
            </w:r>
          </w:p>
          <w:p w14:paraId="26657CCC" w14:textId="57792748" w:rsidR="00A11852" w:rsidRPr="00F8439A" w:rsidRDefault="00A5336E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Created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Feature Files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Step Definitions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with </w:t>
            </w:r>
            <w:r w:rsidR="00514B9D" w:rsidRPr="00F8439A">
              <w:rPr>
                <w:b/>
                <w:color w:val="000000" w:themeColor="text1"/>
                <w:sz w:val="21"/>
                <w:szCs w:val="20"/>
              </w:rPr>
              <w:t>File System Object</w:t>
            </w:r>
            <w:r w:rsidR="00514B9D" w:rsidRPr="00F8439A">
              <w:rPr>
                <w:color w:val="000000" w:themeColor="text1"/>
                <w:sz w:val="21"/>
                <w:szCs w:val="20"/>
              </w:rPr>
              <w:t>(</w:t>
            </w:r>
            <w:r w:rsidR="00514B9D" w:rsidRPr="00F8439A">
              <w:rPr>
                <w:b/>
                <w:color w:val="000000" w:themeColor="text1"/>
                <w:sz w:val="21"/>
                <w:szCs w:val="20"/>
              </w:rPr>
              <w:t xml:space="preserve">FSO) </w:t>
            </w:r>
            <w:r w:rsidR="00514B9D" w:rsidRPr="00F8439A">
              <w:rPr>
                <w:color w:val="000000" w:themeColor="text1"/>
                <w:sz w:val="21"/>
                <w:szCs w:val="20"/>
              </w:rPr>
              <w:t>using</w:t>
            </w:r>
            <w:r w:rsidR="00514B9D" w:rsidRPr="00F8439A">
              <w:rPr>
                <w:b/>
                <w:color w:val="000000" w:themeColor="text1"/>
                <w:sz w:val="21"/>
                <w:szCs w:val="20"/>
              </w:rPr>
              <w:t xml:space="preserve">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VBScript</w:t>
            </w:r>
            <w:r w:rsidR="00514B9D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7D310F34" w14:textId="58EC172E" w:rsidR="00A11852" w:rsidRPr="00F8439A" w:rsidRDefault="00A11852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Performed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Backend Testing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by writing complex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SQL Queries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using </w:t>
            </w:r>
            <w:r w:rsidR="00CD78D8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Oracle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. </w:t>
            </w:r>
          </w:p>
          <w:p w14:paraId="0265151A" w14:textId="0BA7E3BF" w:rsidR="00A5336E" w:rsidRPr="00F8439A" w:rsidRDefault="00A5336E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Successfully Automated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test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reports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on </w:t>
            </w:r>
            <w:r w:rsidR="00514B9D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ALM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HTML</w:t>
            </w:r>
            <w:r w:rsidR="00514B9D"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.</w:t>
            </w:r>
          </w:p>
          <w:p w14:paraId="3AB7234B" w14:textId="7ED2CC14" w:rsidR="00A11852" w:rsidRPr="004C3ED9" w:rsidRDefault="00A11852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Ensured that Automation Scripts comply with the established automation </w:t>
            </w:r>
            <w:r w:rsidRPr="00F8439A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Coding Standards</w:t>
            </w: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best practices.</w:t>
            </w:r>
            <w:r w:rsidRPr="004C3ED9">
              <w:rPr>
                <w:rFonts w:eastAsia="Times New Roman" w:cs="Arial"/>
                <w:color w:val="000000" w:themeColor="text1"/>
                <w:szCs w:val="20"/>
              </w:rPr>
              <w:t> </w:t>
            </w:r>
          </w:p>
          <w:p w14:paraId="71719872" w14:textId="404C2311" w:rsidR="000D672A" w:rsidRPr="004C3ED9" w:rsidRDefault="00A11852" w:rsidP="006D5CC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Cs w:val="20"/>
              </w:rPr>
            </w:pPr>
            <w:r w:rsidRPr="004C3ED9">
              <w:rPr>
                <w:rFonts w:eastAsia="Times New Roman" w:cs="Arial"/>
                <w:color w:val="000000" w:themeColor="text1"/>
                <w:szCs w:val="20"/>
              </w:rPr>
              <w:t xml:space="preserve">Participate in documenting </w:t>
            </w:r>
            <w:r w:rsidRPr="004C3ED9">
              <w:rPr>
                <w:rFonts w:eastAsia="Times New Roman" w:cs="Arial"/>
                <w:b/>
                <w:color w:val="000000" w:themeColor="text1"/>
                <w:szCs w:val="20"/>
              </w:rPr>
              <w:t>Automation Test Strategy</w:t>
            </w:r>
            <w:r w:rsidRPr="004C3ED9">
              <w:rPr>
                <w:rFonts w:eastAsia="Times New Roman" w:cs="Arial"/>
                <w:color w:val="000000" w:themeColor="text1"/>
                <w:szCs w:val="20"/>
              </w:rPr>
              <w:t xml:space="preserve"> and assist the Testing Team with on-going Automated Test Execution.</w:t>
            </w:r>
          </w:p>
          <w:p w14:paraId="2DF24C32" w14:textId="6511E907" w:rsidR="000D672A" w:rsidRDefault="000D672A" w:rsidP="00222AF0">
            <w:pPr>
              <w:pStyle w:val="ListParagraph"/>
              <w:tabs>
                <w:tab w:val="left" w:pos="2685"/>
              </w:tabs>
              <w:jc w:val="both"/>
              <w:rPr>
                <w:sz w:val="20"/>
                <w:szCs w:val="20"/>
              </w:rPr>
            </w:pPr>
          </w:p>
          <w:p w14:paraId="0E9052C4" w14:textId="77777777" w:rsidR="00444DBA" w:rsidRDefault="00444DBA" w:rsidP="00222AF0">
            <w:pPr>
              <w:pStyle w:val="ListParagraph"/>
              <w:tabs>
                <w:tab w:val="left" w:pos="2685"/>
              </w:tabs>
              <w:jc w:val="both"/>
              <w:rPr>
                <w:sz w:val="20"/>
                <w:szCs w:val="20"/>
              </w:rPr>
            </w:pPr>
          </w:p>
          <w:p w14:paraId="4361DA87" w14:textId="060CF5DE" w:rsidR="000D672A" w:rsidRDefault="00FF7C2E" w:rsidP="000D672A">
            <w:pPr>
              <w:tabs>
                <w:tab w:val="left" w:pos="2685"/>
              </w:tabs>
              <w:jc w:val="both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DFC2189" wp14:editId="19A6852E">
                      <wp:simplePos x="0" y="0"/>
                      <wp:positionH relativeFrom="column">
                        <wp:posOffset>-1444625</wp:posOffset>
                      </wp:positionH>
                      <wp:positionV relativeFrom="paragraph">
                        <wp:posOffset>-89323</wp:posOffset>
                      </wp:positionV>
                      <wp:extent cx="1126490" cy="118554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490" cy="1185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3DACE" w14:textId="2B358B24" w:rsidR="000D672A" w:rsidRDefault="00FF7C2E" w:rsidP="000D672A">
                                  <w:pP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Aquilent</w:t>
                                  </w:r>
                                </w:p>
                                <w:p w14:paraId="0BCDE881" w14:textId="77777777" w:rsidR="000D672A" w:rsidRPr="00200649" w:rsidRDefault="006A0FF1" w:rsidP="000D672A">
                                  <w:pP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Test Automation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C2189" id="_x0000_s1029" type="#_x0000_t202" style="position:absolute;left:0;text-align:left;margin-left:-113.75pt;margin-top:-7pt;width:88.7pt;height:93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" filled="f" stroked="f">
                      <v:textbox>
                        <w:txbxContent>
                          <w:p w14:paraId="4263DACE" w14:textId="2B358B24" w:rsidR="000D672A" w:rsidRDefault="00FF7C2E" w:rsidP="000D672A">
                            <w:pP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>Aquilent</w:t>
                            </w:r>
                          </w:p>
                          <w:p w14:paraId="0BCDE881" w14:textId="77777777" w:rsidR="000D672A" w:rsidRPr="00200649" w:rsidRDefault="006A0FF1" w:rsidP="000D672A">
                            <w:pP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>Test Automation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1FE9">
              <w:t>Laurel, MD</w:t>
            </w:r>
            <w:r w:rsidR="000D672A">
              <w:t xml:space="preserve">                                                                                                    </w:t>
            </w:r>
            <w:r w:rsidR="0065354E">
              <w:t xml:space="preserve">     </w:t>
            </w:r>
            <w:r w:rsidR="00E21FE9">
              <w:t xml:space="preserve">        </w:t>
            </w:r>
            <w:r w:rsidR="0065354E">
              <w:t xml:space="preserve"> </w:t>
            </w:r>
            <w:r w:rsidR="00E21FE9">
              <w:t xml:space="preserve">        </w:t>
            </w:r>
            <w:r w:rsidR="00CB22D4">
              <w:t xml:space="preserve"> </w:t>
            </w:r>
            <w:r w:rsidR="00E21FE9">
              <w:t xml:space="preserve"> </w:t>
            </w:r>
            <w:r w:rsidR="00E21FE9" w:rsidRPr="00403A34">
              <w:rPr>
                <w:rFonts w:cstheme="minorHAnsi"/>
                <w:bCs/>
                <w:color w:val="000000"/>
              </w:rPr>
              <w:t>Jan 2014 – Dec 2015</w:t>
            </w:r>
            <w:r w:rsidR="006A0FF1">
              <w:t xml:space="preserve"> </w:t>
            </w:r>
          </w:p>
          <w:p w14:paraId="62D03B09" w14:textId="1AAB79C8" w:rsidR="008B4B5E" w:rsidRPr="00C349C6" w:rsidRDefault="000D672A" w:rsidP="00C349C6">
            <w:pPr>
              <w:tabs>
                <w:tab w:val="left" w:pos="2685"/>
              </w:tabs>
              <w:jc w:val="both"/>
              <w:rPr>
                <w:color w:val="418AB3" w:themeColor="accent1"/>
              </w:rPr>
            </w:pPr>
            <w:r w:rsidRPr="00200649">
              <w:rPr>
                <w:color w:val="418AB3" w:themeColor="accent1"/>
              </w:rPr>
              <w:t>Roles and Responsibilitie</w:t>
            </w:r>
            <w:r w:rsidR="00B02E87">
              <w:rPr>
                <w:color w:val="418AB3" w:themeColor="accent1"/>
              </w:rPr>
              <w:t>s</w:t>
            </w:r>
          </w:p>
          <w:p w14:paraId="25247466" w14:textId="71196D0E" w:rsidR="006D5CCB" w:rsidRPr="00F8439A" w:rsidRDefault="006D5CCB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ArialMT"/>
                <w:color w:val="000000" w:themeColor="text1"/>
                <w:sz w:val="21"/>
                <w:szCs w:val="20"/>
              </w:rPr>
            </w:pP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 xml:space="preserve">Experience with </w:t>
            </w:r>
            <w:r w:rsidRPr="00F8439A">
              <w:rPr>
                <w:rFonts w:cs="Arial-BoldMT"/>
                <w:b/>
                <w:bCs/>
                <w:color w:val="000000" w:themeColor="text1"/>
                <w:sz w:val="21"/>
                <w:szCs w:val="20"/>
              </w:rPr>
              <w:t>Requirement Analysis</w:t>
            </w: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 xml:space="preserve">, </w:t>
            </w:r>
            <w:r w:rsidRPr="00F8439A">
              <w:rPr>
                <w:rFonts w:cs="Arial-BoldMT"/>
                <w:b/>
                <w:bCs/>
                <w:color w:val="000000" w:themeColor="text1"/>
                <w:sz w:val="21"/>
                <w:szCs w:val="20"/>
              </w:rPr>
              <w:t xml:space="preserve">Requirement Gathering </w:t>
            </w: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 xml:space="preserve">and involved in working with Business Analyst to understand the requirements and </w:t>
            </w:r>
            <w:r w:rsidRPr="00F8439A">
              <w:rPr>
                <w:rFonts w:cs="ArialMT"/>
                <w:b/>
                <w:color w:val="000000" w:themeColor="text1"/>
                <w:sz w:val="21"/>
                <w:szCs w:val="20"/>
              </w:rPr>
              <w:t>System Design</w:t>
            </w: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>.</w:t>
            </w:r>
          </w:p>
          <w:p w14:paraId="53C068C4" w14:textId="48BA8830" w:rsidR="0082501B" w:rsidRPr="00F8439A" w:rsidRDefault="0082501B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Developed and maintained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automation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scripts </w:t>
            </w:r>
            <w:r w:rsidRPr="00F8439A">
              <w:rPr>
                <w:color w:val="000000" w:themeColor="text1"/>
                <w:sz w:val="21"/>
                <w:szCs w:val="20"/>
              </w:rPr>
              <w:t>for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 regression </w:t>
            </w:r>
            <w:r w:rsidR="00AA7827" w:rsidRPr="00F8439A">
              <w:rPr>
                <w:b/>
                <w:color w:val="000000" w:themeColor="text1"/>
                <w:sz w:val="21"/>
                <w:szCs w:val="20"/>
              </w:rPr>
              <w:t>test cases in UFT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 </w:t>
            </w:r>
            <w:r w:rsidR="00AA7827" w:rsidRPr="00F8439A">
              <w:rPr>
                <w:color w:val="000000" w:themeColor="text1"/>
                <w:sz w:val="21"/>
                <w:szCs w:val="20"/>
              </w:rPr>
              <w:t>and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="00AA7827" w:rsidRPr="00F8439A">
              <w:rPr>
                <w:b/>
                <w:color w:val="000000" w:themeColor="text1"/>
                <w:sz w:val="21"/>
                <w:szCs w:val="20"/>
              </w:rPr>
              <w:t>keyword driven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color w:val="000000" w:themeColor="text1"/>
                <w:sz w:val="21"/>
                <w:szCs w:val="20"/>
              </w:rPr>
              <w:t>using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 xml:space="preserve"> VBS</w:t>
            </w:r>
            <w:r w:rsidR="00AA7827" w:rsidRPr="00F8439A">
              <w:rPr>
                <w:b/>
                <w:color w:val="000000" w:themeColor="text1"/>
                <w:sz w:val="21"/>
                <w:szCs w:val="20"/>
              </w:rPr>
              <w:t>cript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 Programing language.</w:t>
            </w:r>
          </w:p>
          <w:p w14:paraId="5D38FEE4" w14:textId="7EC7BDCC" w:rsidR="0082501B" w:rsidRPr="00F8439A" w:rsidRDefault="00E7567B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Developed Data Driven </w:t>
            </w:r>
            <w:r w:rsidRPr="00F8439A">
              <w:rPr>
                <w:color w:val="000000" w:themeColor="text1"/>
                <w:sz w:val="21"/>
                <w:szCs w:val="20"/>
              </w:rPr>
              <w:t>test</w:t>
            </w:r>
            <w:r w:rsidR="00AA7827" w:rsidRPr="00F8439A">
              <w:rPr>
                <w:color w:val="000000" w:themeColor="text1"/>
                <w:sz w:val="21"/>
                <w:szCs w:val="20"/>
              </w:rPr>
              <w:t xml:space="preserve"> framework in </w:t>
            </w:r>
            <w:r w:rsidR="00AA7827" w:rsidRPr="00F8439A">
              <w:rPr>
                <w:b/>
                <w:color w:val="000000" w:themeColor="text1"/>
                <w:sz w:val="21"/>
                <w:szCs w:val="20"/>
              </w:rPr>
              <w:t>UFT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by reading data from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Excel file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using </w:t>
            </w:r>
            <w:r w:rsidR="00AA7827" w:rsidRPr="00F8439A">
              <w:rPr>
                <w:b/>
                <w:color w:val="000000" w:themeColor="text1"/>
                <w:sz w:val="21"/>
                <w:szCs w:val="20"/>
              </w:rPr>
              <w:t>Excel connection</w:t>
            </w:r>
            <w:r w:rsidR="00AA7827" w:rsidRPr="00F8439A">
              <w:rPr>
                <w:color w:val="000000" w:themeColor="text1"/>
                <w:sz w:val="21"/>
                <w:szCs w:val="20"/>
              </w:rPr>
              <w:t xml:space="preserve"> with</w:t>
            </w:r>
            <w:r w:rsidR="00AA7827" w:rsidRPr="00F8439A">
              <w:rPr>
                <w:b/>
                <w:color w:val="000000" w:themeColor="text1"/>
                <w:sz w:val="21"/>
                <w:szCs w:val="20"/>
              </w:rPr>
              <w:t xml:space="preserve">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VBScript</w:t>
            </w:r>
            <w:r w:rsidR="00AA7827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073C964F" w14:textId="77777777" w:rsidR="002A313B" w:rsidRPr="00F8439A" w:rsidRDefault="002A313B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Involved in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Agile Scrum Methodology,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attended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Daily Scrum meeting. </w:t>
            </w:r>
          </w:p>
          <w:p w14:paraId="43546C20" w14:textId="5488DE36" w:rsidR="00221701" w:rsidRPr="00F8439A" w:rsidRDefault="00221701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ArialMT"/>
                <w:color w:val="000000" w:themeColor="text1"/>
                <w:sz w:val="21"/>
                <w:szCs w:val="20"/>
              </w:rPr>
            </w:pP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 xml:space="preserve">Experienced in </w:t>
            </w:r>
            <w:r w:rsidRPr="00F8439A">
              <w:rPr>
                <w:rFonts w:cs="Arial-BoldMT"/>
                <w:b/>
                <w:bCs/>
                <w:color w:val="000000" w:themeColor="text1"/>
                <w:sz w:val="21"/>
                <w:szCs w:val="20"/>
              </w:rPr>
              <w:t xml:space="preserve">Cross Browser testing </w:t>
            </w: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 xml:space="preserve">using </w:t>
            </w:r>
            <w:r w:rsidRPr="00F8439A">
              <w:rPr>
                <w:rFonts w:cs="Arial-BoldMT"/>
                <w:b/>
                <w:bCs/>
                <w:color w:val="000000" w:themeColor="text1"/>
                <w:sz w:val="21"/>
                <w:szCs w:val="20"/>
              </w:rPr>
              <w:t>Firefox</w:t>
            </w: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 xml:space="preserve">, </w:t>
            </w:r>
            <w:r w:rsidRPr="00F8439A">
              <w:rPr>
                <w:rFonts w:cs="Arial-BoldMT"/>
                <w:b/>
                <w:bCs/>
                <w:color w:val="000000" w:themeColor="text1"/>
                <w:sz w:val="21"/>
                <w:szCs w:val="20"/>
              </w:rPr>
              <w:t xml:space="preserve">Chrome </w:t>
            </w:r>
            <w:r w:rsidRPr="00F8439A">
              <w:rPr>
                <w:rFonts w:cs="ArialMT"/>
                <w:color w:val="000000" w:themeColor="text1"/>
                <w:sz w:val="21"/>
                <w:szCs w:val="20"/>
              </w:rPr>
              <w:t xml:space="preserve">and </w:t>
            </w:r>
            <w:r w:rsidRPr="00F8439A">
              <w:rPr>
                <w:rFonts w:cs="Arial-BoldMT"/>
                <w:b/>
                <w:bCs/>
                <w:color w:val="000000" w:themeColor="text1"/>
                <w:sz w:val="21"/>
                <w:szCs w:val="20"/>
              </w:rPr>
              <w:t>Internet Explorer.</w:t>
            </w:r>
          </w:p>
          <w:p w14:paraId="3F8069A2" w14:textId="3C614BD6" w:rsidR="00254E42" w:rsidRPr="00F8439A" w:rsidRDefault="00254E42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Participated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Sprint Demo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to explain newly developed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functionalities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to the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>Stake Holders.</w:t>
            </w:r>
          </w:p>
          <w:p w14:paraId="7D43CDAB" w14:textId="739C78E9" w:rsidR="00E7567B" w:rsidRPr="00F8439A" w:rsidRDefault="0070267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Performed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Data Driven Testing </w:t>
            </w:r>
            <w:r w:rsidR="00286243" w:rsidRPr="00F8439A">
              <w:rPr>
                <w:color w:val="000000" w:themeColor="text1"/>
                <w:sz w:val="21"/>
                <w:szCs w:val="20"/>
              </w:rPr>
              <w:t xml:space="preserve">using </w:t>
            </w:r>
            <w:r w:rsidR="00286243" w:rsidRPr="00F8439A">
              <w:rPr>
                <w:b/>
                <w:color w:val="000000" w:themeColor="text1"/>
                <w:sz w:val="21"/>
                <w:szCs w:val="20"/>
              </w:rPr>
              <w:t>UFT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and </w:t>
            </w:r>
            <w:r w:rsidR="00A531FC" w:rsidRPr="00F8439A">
              <w:rPr>
                <w:b/>
                <w:color w:val="000000" w:themeColor="text1"/>
                <w:sz w:val="21"/>
                <w:szCs w:val="20"/>
              </w:rPr>
              <w:t>Generic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 functions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which reads data from property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XML files.</w:t>
            </w:r>
            <w:r w:rsidR="002A313B" w:rsidRPr="00F8439A">
              <w:rPr>
                <w:b/>
                <w:color w:val="000000" w:themeColor="text1"/>
                <w:sz w:val="21"/>
                <w:szCs w:val="20"/>
              </w:rPr>
              <w:t xml:space="preserve"> </w:t>
            </w:r>
          </w:p>
          <w:p w14:paraId="77B965EC" w14:textId="135E249F" w:rsidR="004C4C8D" w:rsidRPr="00F8439A" w:rsidRDefault="004C4C8D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Extensively involved in </w:t>
            </w:r>
            <w:r w:rsidR="00FE3B7F" w:rsidRPr="00F8439A">
              <w:rPr>
                <w:b/>
                <w:color w:val="000000" w:themeColor="text1"/>
                <w:sz w:val="21"/>
                <w:szCs w:val="20"/>
              </w:rPr>
              <w:t>Smoke, Functional, Regression testing.</w:t>
            </w:r>
          </w:p>
          <w:p w14:paraId="5285AF44" w14:textId="72C24B93" w:rsidR="00545F33" w:rsidRPr="00F8439A" w:rsidRDefault="00545F33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Used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JIRA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as bug tracing tool, 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reported software defect</w:t>
            </w:r>
            <w:r w:rsidR="00286243" w:rsidRPr="00F8439A">
              <w:rPr>
                <w:b/>
                <w:color w:val="000000" w:themeColor="text1"/>
                <w:sz w:val="21"/>
                <w:szCs w:val="20"/>
              </w:rPr>
              <w:t>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to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developers</w:t>
            </w:r>
            <w:r w:rsidR="00286243" w:rsidRPr="00F8439A">
              <w:rPr>
                <w:color w:val="000000" w:themeColor="text1"/>
                <w:sz w:val="21"/>
                <w:szCs w:val="20"/>
              </w:rPr>
              <w:t>.</w:t>
            </w:r>
          </w:p>
          <w:p w14:paraId="1DAF9D6A" w14:textId="53A1DC9A" w:rsidR="00FE3B7F" w:rsidRPr="00F8439A" w:rsidRDefault="0096619A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Experienced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Cross Functional Team Member,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helped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Manual Testers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 </w:t>
            </w:r>
            <w:r w:rsidR="00FD4E9B" w:rsidRPr="00F8439A">
              <w:rPr>
                <w:color w:val="000000" w:themeColor="text1"/>
                <w:sz w:val="21"/>
                <w:szCs w:val="20"/>
              </w:rPr>
              <w:t xml:space="preserve">to create and execute </w:t>
            </w:r>
            <w:r w:rsidR="00FD4E9B" w:rsidRPr="00F8439A">
              <w:rPr>
                <w:b/>
                <w:color w:val="000000" w:themeColor="text1"/>
                <w:sz w:val="21"/>
                <w:szCs w:val="20"/>
              </w:rPr>
              <w:t>Test Cases</w:t>
            </w:r>
            <w:r w:rsidR="00286243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3A531C2B" w14:textId="74B04501" w:rsidR="00254E42" w:rsidRPr="00F8439A" w:rsidRDefault="00FD4E9B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color w:val="000000" w:themeColor="text1"/>
                <w:sz w:val="21"/>
                <w:szCs w:val="20"/>
              </w:rPr>
              <w:t xml:space="preserve">Developed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Test Cases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and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 xml:space="preserve">Requirements Traceability Matrix </w:t>
            </w:r>
            <w:r w:rsidRPr="00F8439A">
              <w:rPr>
                <w:color w:val="000000" w:themeColor="text1"/>
                <w:sz w:val="21"/>
                <w:szCs w:val="20"/>
              </w:rPr>
              <w:t xml:space="preserve">documents for projects using approved templates based on the </w:t>
            </w:r>
            <w:r w:rsidRPr="00F8439A">
              <w:rPr>
                <w:b/>
                <w:color w:val="000000" w:themeColor="text1"/>
                <w:sz w:val="21"/>
                <w:szCs w:val="20"/>
              </w:rPr>
              <w:t>Requirement Document</w:t>
            </w:r>
            <w:r w:rsidR="00286243" w:rsidRPr="00F8439A">
              <w:rPr>
                <w:b/>
                <w:color w:val="000000" w:themeColor="text1"/>
                <w:sz w:val="21"/>
                <w:szCs w:val="20"/>
              </w:rPr>
              <w:t>.</w:t>
            </w:r>
          </w:p>
          <w:p w14:paraId="1E2C97D6" w14:textId="0FCDBB6E" w:rsidR="00254E42" w:rsidRPr="00F8439A" w:rsidRDefault="00254E42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bCs/>
                <w:color w:val="000000" w:themeColor="text1"/>
                <w:sz w:val="21"/>
                <w:szCs w:val="20"/>
              </w:rPr>
              <w:t>Analyzed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the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Functional Test Cases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defined prioritized scope of automation based on complexity and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>risk assessment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.</w:t>
            </w:r>
          </w:p>
          <w:p w14:paraId="706BEF15" w14:textId="023BDD3E" w:rsidR="00A531FC" w:rsidRPr="00F8439A" w:rsidRDefault="006D1EA1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Involved in creating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Test Plan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and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Test Cases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according to the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business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requir</w:t>
            </w:r>
            <w:r w:rsidR="00E23160"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e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ments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.</w:t>
            </w:r>
          </w:p>
          <w:p w14:paraId="77BFE0DA" w14:textId="49090143" w:rsidR="00A531FC" w:rsidRPr="00F8439A" w:rsidRDefault="006D1EA1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Created, prepared and conducted quality assurance review meetings, developed</w:t>
            </w:r>
            <w:r w:rsidR="00AF7F44"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test checks list and other </w:t>
            </w:r>
            <w:r w:rsidR="00AF7F44"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QA documentation</w:t>
            </w:r>
            <w:r w:rsidR="00AF7F44"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like </w:t>
            </w:r>
            <w:r w:rsidR="00AF7F44"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test strategy</w:t>
            </w:r>
            <w:r w:rsidR="00AF7F44"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</w:t>
            </w:r>
            <w:r w:rsidR="00AF7F44"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Document</w:t>
            </w:r>
            <w:r w:rsidR="00AF7F44"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and </w:t>
            </w:r>
            <w:r w:rsidR="00AF7F44"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Defect</w:t>
            </w:r>
            <w:r w:rsidR="00AF7F44"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</w:t>
            </w:r>
            <w:r w:rsidR="00AF7F44"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Reports</w:t>
            </w:r>
          </w:p>
          <w:p w14:paraId="612463DA" w14:textId="4985B420" w:rsidR="00A36E4A" w:rsidRPr="00F8439A" w:rsidRDefault="00A36E4A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Participated in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Code Review meeting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and provided feedback for test automation scripts.</w:t>
            </w:r>
          </w:p>
          <w:p w14:paraId="2A685F69" w14:textId="45BEEC97" w:rsidR="00A36E4A" w:rsidRPr="00F8439A" w:rsidRDefault="0008110C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Interacted with developers to discuss exiting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software defects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and re and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re-tested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the fixed issues.</w:t>
            </w:r>
          </w:p>
          <w:p w14:paraId="29A817ED" w14:textId="334F3F4B" w:rsidR="0008110C" w:rsidRPr="00F8439A" w:rsidRDefault="0008110C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Coordinated between the automated testers,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manual testers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and system administrator for the precise scheduling of the test runs.</w:t>
            </w:r>
          </w:p>
          <w:p w14:paraId="3BCEC8F1" w14:textId="77777777" w:rsidR="00A11852" w:rsidRPr="00F8439A" w:rsidRDefault="0008110C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Performed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Back-End Testing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by developing complex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SQL Queries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.</w:t>
            </w:r>
            <w:r w:rsidR="00A11852" w:rsidRPr="00F8439A">
              <w:rPr>
                <w:rFonts w:cs="Arial"/>
                <w:color w:val="000000" w:themeColor="text1"/>
                <w:sz w:val="21"/>
                <w:szCs w:val="20"/>
                <w:shd w:val="clear" w:color="auto" w:fill="FFFFFF"/>
              </w:rPr>
              <w:t xml:space="preserve">   </w:t>
            </w:r>
          </w:p>
          <w:p w14:paraId="30AAB498" w14:textId="77777777" w:rsidR="00A11852" w:rsidRPr="00F8439A" w:rsidRDefault="00A11852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eastAsia="Times New Roman" w:cs="Arial"/>
                <w:color w:val="000000" w:themeColor="text1"/>
                <w:sz w:val="21"/>
                <w:szCs w:val="20"/>
              </w:rPr>
              <w:t>Prepared and maintained technical documentation for internal applications. </w:t>
            </w:r>
          </w:p>
          <w:p w14:paraId="7167C894" w14:textId="41DBB7BC" w:rsidR="005A5702" w:rsidRPr="00F8439A" w:rsidRDefault="005A5702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Developed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T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est Scenarios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and test cases based on the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>Functional Requirements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, User Cases,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Software Requirement Specifications</w:t>
            </w:r>
            <w:r w:rsidR="006D5CCB" w:rsidRPr="00F8439A">
              <w:rPr>
                <w:rFonts w:cstheme="minorHAnsi"/>
                <w:color w:val="000000" w:themeColor="text1"/>
                <w:sz w:val="21"/>
                <w:szCs w:val="20"/>
              </w:rPr>
              <w:t>(</w:t>
            </w:r>
            <w:r w:rsidR="006D5CCB"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SRS</w:t>
            </w:r>
            <w:r w:rsidR="006D5CCB"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)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and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UI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Mockups</w:t>
            </w:r>
          </w:p>
          <w:p w14:paraId="2597F199" w14:textId="77777777" w:rsidR="005A5702" w:rsidRPr="00F8439A" w:rsidRDefault="005A5702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Supported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UAT Test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issued by working with end-users and technical staffs and documented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UAT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test results.</w:t>
            </w:r>
          </w:p>
          <w:p w14:paraId="18DB46F9" w14:textId="1F88055A" w:rsidR="00221701" w:rsidRPr="00F8439A" w:rsidRDefault="00221701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Coordinated with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UAT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team to help them create large amount of test data for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D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ata Dependency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test cases using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>UFT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.</w:t>
            </w:r>
          </w:p>
          <w:p w14:paraId="4584F3A7" w14:textId="24B0A1BD" w:rsidR="00200649" w:rsidRDefault="005A5702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F8439A">
              <w:rPr>
                <w:rFonts w:cstheme="minorHAnsi"/>
                <w:bCs/>
                <w:color w:val="000000" w:themeColor="text1"/>
                <w:sz w:val="21"/>
                <w:szCs w:val="20"/>
              </w:rPr>
              <w:t>Worked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inorHAnsi"/>
                <w:bCs/>
                <w:color w:val="000000" w:themeColor="text1"/>
                <w:sz w:val="21"/>
                <w:szCs w:val="20"/>
              </w:rPr>
              <w:t>with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 End to End </w:t>
            </w:r>
            <w:r w:rsidRPr="00F8439A">
              <w:rPr>
                <w:rFonts w:cstheme="minorHAnsi"/>
                <w:bCs/>
                <w:color w:val="000000" w:themeColor="text1"/>
                <w:sz w:val="21"/>
                <w:szCs w:val="20"/>
              </w:rPr>
              <w:t>scenario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and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test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</w:t>
            </w:r>
            <w:r w:rsidRPr="00F8439A">
              <w:rPr>
                <w:rFonts w:cstheme="minorHAnsi"/>
                <w:b/>
                <w:color w:val="000000" w:themeColor="text1"/>
                <w:sz w:val="21"/>
                <w:szCs w:val="20"/>
              </w:rPr>
              <w:t>cases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 xml:space="preserve"> with Highly </w:t>
            </w:r>
            <w:r w:rsidRPr="00F8439A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>Reusable Functions</w:t>
            </w:r>
            <w:r w:rsidRPr="00F8439A">
              <w:rPr>
                <w:rFonts w:cstheme="minorHAnsi"/>
                <w:color w:val="000000" w:themeColor="text1"/>
                <w:sz w:val="21"/>
                <w:szCs w:val="20"/>
              </w:rPr>
              <w:t>.</w:t>
            </w:r>
          </w:p>
          <w:p w14:paraId="3F06005D" w14:textId="04B18496" w:rsidR="00EF637B" w:rsidRDefault="00AB629A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>
              <w:rPr>
                <w:rFonts w:cstheme="minorHAnsi"/>
                <w:color w:val="000000" w:themeColor="text1"/>
                <w:sz w:val="21"/>
                <w:szCs w:val="20"/>
              </w:rPr>
              <w:t>Worked Hybrid frame</w:t>
            </w:r>
            <w:r w:rsidR="00154769">
              <w:rPr>
                <w:rFonts w:cstheme="minorHAnsi"/>
                <w:color w:val="000000" w:themeColor="text1"/>
                <w:sz w:val="21"/>
                <w:szCs w:val="20"/>
              </w:rPr>
              <w:t xml:space="preserve">work using </w:t>
            </w:r>
            <w:r w:rsidR="00896AAF">
              <w:rPr>
                <w:rFonts w:cstheme="minorHAnsi"/>
                <w:color w:val="000000" w:themeColor="text1"/>
                <w:sz w:val="21"/>
                <w:szCs w:val="20"/>
              </w:rPr>
              <w:t>QTP/UFT and maintained OR (Object Repository) Performed manual testing for functional test cases and logged critical defects in HP QC.</w:t>
            </w:r>
          </w:p>
          <w:p w14:paraId="4D122D30" w14:textId="55C62CB9" w:rsidR="00896AAF" w:rsidRDefault="004704FE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>
              <w:rPr>
                <w:rFonts w:cstheme="minorHAnsi"/>
                <w:color w:val="000000" w:themeColor="text1"/>
                <w:sz w:val="21"/>
                <w:szCs w:val="20"/>
              </w:rPr>
              <w:t>Identified GUI elements using various locators like ID, Name, Class, Tag Name Link Text, Partial Link Text, XPath</w:t>
            </w:r>
            <w:r w:rsidR="00FF6749">
              <w:rPr>
                <w:rFonts w:cstheme="minorHAnsi"/>
                <w:color w:val="000000" w:themeColor="text1"/>
                <w:sz w:val="21"/>
                <w:szCs w:val="20"/>
              </w:rPr>
              <w:t xml:space="preserve"> and CSS Locators.</w:t>
            </w:r>
          </w:p>
          <w:p w14:paraId="2EAEA96C" w14:textId="279E78D9" w:rsidR="00FF6749" w:rsidRDefault="00FF6749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>
              <w:rPr>
                <w:rFonts w:cstheme="minorHAnsi"/>
                <w:color w:val="000000" w:themeColor="text1"/>
                <w:sz w:val="21"/>
                <w:szCs w:val="20"/>
              </w:rPr>
              <w:t xml:space="preserve">Managed Test activities by executing the test cases </w:t>
            </w:r>
            <w:r w:rsidR="004A7050">
              <w:rPr>
                <w:rFonts w:cstheme="minorHAnsi"/>
                <w:color w:val="000000" w:themeColor="text1"/>
                <w:sz w:val="21"/>
                <w:szCs w:val="20"/>
              </w:rPr>
              <w:t>using QC – Quality Center.</w:t>
            </w:r>
          </w:p>
          <w:p w14:paraId="103D57F4" w14:textId="0439006B" w:rsidR="00E07366" w:rsidRPr="00E07366" w:rsidRDefault="004A7050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>
              <w:rPr>
                <w:rFonts w:cstheme="minorHAnsi"/>
                <w:color w:val="000000" w:themeColor="text1"/>
                <w:sz w:val="21"/>
                <w:szCs w:val="20"/>
              </w:rPr>
              <w:t xml:space="preserve">Participated in daily scrum, sprint planning, sprint review and </w:t>
            </w:r>
            <w:r w:rsidR="00E07366">
              <w:rPr>
                <w:rFonts w:cstheme="minorHAnsi"/>
                <w:color w:val="000000" w:themeColor="text1"/>
                <w:sz w:val="21"/>
                <w:szCs w:val="20"/>
              </w:rPr>
              <w:t>sprint retro meetings.</w:t>
            </w:r>
          </w:p>
          <w:p w14:paraId="384A5CA1" w14:textId="77777777" w:rsidR="00F8439A" w:rsidRPr="004C3ED9" w:rsidRDefault="00F8439A" w:rsidP="00200649">
            <w:pPr>
              <w:tabs>
                <w:tab w:val="left" w:pos="2685"/>
              </w:tabs>
              <w:jc w:val="both"/>
              <w:rPr>
                <w:color w:val="418AB3" w:themeColor="accent1"/>
                <w:sz w:val="22"/>
                <w:szCs w:val="22"/>
              </w:rPr>
            </w:pPr>
          </w:p>
          <w:p w14:paraId="39993E39" w14:textId="67632C29" w:rsidR="00CB22D4" w:rsidRDefault="00CB22D4" w:rsidP="00200649">
            <w:pPr>
              <w:tabs>
                <w:tab w:val="left" w:pos="2685"/>
              </w:tabs>
              <w:jc w:val="both"/>
              <w:rPr>
                <w:color w:val="418AB3" w:themeColor="accent1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5949CD3" wp14:editId="35139038">
                      <wp:simplePos x="0" y="0"/>
                      <wp:positionH relativeFrom="column">
                        <wp:posOffset>-1447912</wp:posOffset>
                      </wp:positionH>
                      <wp:positionV relativeFrom="paragraph">
                        <wp:posOffset>-85426</wp:posOffset>
                      </wp:positionV>
                      <wp:extent cx="1126490" cy="118554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490" cy="1185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DC88E1" w14:textId="2EBD00B1" w:rsidR="00200649" w:rsidRDefault="00CB22D4">
                                  <w:pP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Sprint</w:t>
                                  </w:r>
                                </w:p>
                                <w:p w14:paraId="197BE31A" w14:textId="03054B84" w:rsidR="00200649" w:rsidRPr="00200649" w:rsidRDefault="00200649">
                                  <w:pP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>QA ANALYST</w:t>
                                  </w:r>
                                  <w:r w:rsidR="004B11C4">
                                    <w:rPr>
                                      <w:b/>
                                      <w:color w:val="418AB3" w:themeColor="accent1"/>
                                      <w:sz w:val="24"/>
                                      <w:szCs w:val="24"/>
                                    </w:rPr>
                                    <w:t xml:space="preserve">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49CD3" id="_x0000_s1030" type="#_x0000_t202" style="position:absolute;left:0;text-align:left;margin-left:-114pt;margin-top:-6.7pt;width:88.7pt;height:93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" filled="f" stroked="f">
                      <v:textbox>
                        <w:txbxContent>
                          <w:p w14:paraId="1ADC88E1" w14:textId="2EBD00B1" w:rsidR="00200649" w:rsidRDefault="00CB22D4">
                            <w:pP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>Sprint</w:t>
                            </w:r>
                          </w:p>
                          <w:p w14:paraId="197BE31A" w14:textId="03054B84" w:rsidR="00200649" w:rsidRPr="00200649" w:rsidRDefault="00200649">
                            <w:pP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>QA ANALYST</w:t>
                            </w:r>
                            <w:r w:rsidR="004B11C4">
                              <w:rPr>
                                <w:b/>
                                <w:color w:val="418AB3" w:themeColor="accent1"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color w:val="000000"/>
              </w:rPr>
              <w:t xml:space="preserve"> Reston, VA                                                                                                                             </w:t>
            </w:r>
            <w:r w:rsidRPr="00403A34">
              <w:rPr>
                <w:rFonts w:cstheme="minorHAnsi"/>
                <w:bCs/>
                <w:color w:val="000000"/>
              </w:rPr>
              <w:t>Jan</w:t>
            </w:r>
            <w:r>
              <w:rPr>
                <w:rFonts w:cstheme="minorHAnsi"/>
                <w:bCs/>
                <w:color w:val="000000"/>
              </w:rPr>
              <w:t xml:space="preserve"> 2011</w:t>
            </w:r>
            <w:r w:rsidRPr="00403A34">
              <w:rPr>
                <w:rFonts w:cstheme="minorHAnsi"/>
                <w:bCs/>
                <w:color w:val="000000"/>
              </w:rPr>
              <w:t xml:space="preserve"> – Jan 2014</w:t>
            </w:r>
          </w:p>
          <w:p w14:paraId="18842C88" w14:textId="7E13740C" w:rsidR="00200649" w:rsidRPr="00200649" w:rsidRDefault="00200649" w:rsidP="00200649">
            <w:pPr>
              <w:tabs>
                <w:tab w:val="left" w:pos="2685"/>
              </w:tabs>
              <w:jc w:val="both"/>
              <w:rPr>
                <w:color w:val="418AB3" w:themeColor="accent1"/>
              </w:rPr>
            </w:pPr>
            <w:r w:rsidRPr="00200649">
              <w:rPr>
                <w:color w:val="418AB3" w:themeColor="accent1"/>
              </w:rPr>
              <w:t>Roles and Responsibilities</w:t>
            </w:r>
          </w:p>
          <w:p w14:paraId="21AD0F3C" w14:textId="4AF26BBC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Worked with business analysts to develop Test scenarios from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functional specifications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. </w:t>
            </w:r>
          </w:p>
          <w:p w14:paraId="072E429F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Tested software to ensure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integration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into company systems meets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functional requirements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,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system compliance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, and technical specifications. </w:t>
            </w:r>
          </w:p>
          <w:p w14:paraId="14BE8EBA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Involved in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test plan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design and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test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execution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during the testing phase of the project. </w:t>
            </w:r>
          </w:p>
          <w:p w14:paraId="6D763B8D" w14:textId="0265E7BE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Designed the Test Strategy for multiple functionalities of the application under test and maintained defect management using </w:t>
            </w:r>
            <w:r w:rsidR="003D7F97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HP ALM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. </w:t>
            </w:r>
          </w:p>
          <w:p w14:paraId="6BD78316" w14:textId="7B422942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Developed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Test scripts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for execution to perform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Functional testing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, </w:t>
            </w:r>
            <w:r w:rsidR="001F02DC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Smoke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 xml:space="preserve"> testing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,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Regression testing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Business objects reports testing using 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QTP</w:t>
            </w:r>
            <w:r w:rsidR="000876B6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/UFT</w:t>
            </w:r>
            <w:r w:rsidR="001F02DC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 xml:space="preserve"> </w:t>
            </w:r>
            <w:r w:rsidR="001F02DC"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with</w:t>
            </w:r>
            <w:r w:rsidR="001F02DC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 xml:space="preserve"> VBScript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. </w:t>
            </w:r>
          </w:p>
          <w:p w14:paraId="45CCCE5D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Developed and implemented automation tests to increase effective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regression coverage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. </w:t>
            </w:r>
          </w:p>
          <w:p w14:paraId="5D15AADD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Worked with project management and development staff to report and resolve complex issues. </w:t>
            </w:r>
          </w:p>
          <w:p w14:paraId="6E2BC7E3" w14:textId="358362E2" w:rsidR="00175A8F" w:rsidRPr="000313DB" w:rsidRDefault="00175A8F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Designed and Developed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Data Driven Automation Framework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with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Descriptive Programming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approach in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QTP/UFT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using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VBScript</w:t>
            </w:r>
          </w:p>
          <w:p w14:paraId="2348BB66" w14:textId="609FBA75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Automated large amount of test cases from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regression suite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using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QTP</w:t>
            </w:r>
            <w:r w:rsidR="000876B6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/UFT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maintained in the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 xml:space="preserve">HP </w:t>
            </w:r>
            <w:r w:rsidR="000876B6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ALM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. </w:t>
            </w:r>
          </w:p>
          <w:p w14:paraId="384A0D19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Developed highly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Reusable Functions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maintained in the function libraries.  </w:t>
            </w:r>
          </w:p>
          <w:p w14:paraId="0BE55825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Executed test automation scripts across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multiple VM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dedicated work stations for major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release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. </w:t>
            </w:r>
          </w:p>
          <w:p w14:paraId="787331AB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Provided high level analysis for regression runs and performed the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root cause analysis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for the script failures.   </w:t>
            </w:r>
          </w:p>
          <w:p w14:paraId="76457018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Participated in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bug review meetings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with business and development team on behalf of the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QA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team. </w:t>
            </w:r>
          </w:p>
          <w:p w14:paraId="60EA360A" w14:textId="77777777" w:rsidR="00200649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Used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SQL Queries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to retrieve data from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back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end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compared with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GUI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. </w:t>
            </w:r>
          </w:p>
          <w:p w14:paraId="3520F935" w14:textId="77777777" w:rsidR="004A65BC" w:rsidRPr="000313DB" w:rsidRDefault="00200649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21"/>
                <w:szCs w:val="20"/>
              </w:rPr>
            </w:pP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Documented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and summarized test results and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report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</w:t>
            </w:r>
            <w:r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defects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 xml:space="preserve"> in </w:t>
            </w:r>
            <w:r w:rsidR="000876B6" w:rsidRPr="000313DB">
              <w:rPr>
                <w:rFonts w:eastAsia="Times New Roman" w:cs="Arial"/>
                <w:b/>
                <w:color w:val="000000" w:themeColor="text1"/>
                <w:sz w:val="21"/>
                <w:szCs w:val="20"/>
              </w:rPr>
              <w:t>HP ALM</w:t>
            </w: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.</w:t>
            </w:r>
          </w:p>
          <w:p w14:paraId="3A3FD0B9" w14:textId="0D6F7D86" w:rsidR="00221701" w:rsidRPr="000313DB" w:rsidRDefault="00221701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 xml:space="preserve">Created basic scripts from a manual test case, added verification steps to tests, manage objects in the </w:t>
            </w:r>
            <w:r w:rsidRPr="000313DB">
              <w:rPr>
                <w:rFonts w:cstheme="minorHAnsi"/>
                <w:b/>
                <w:color w:val="000000" w:themeColor="text1"/>
                <w:sz w:val="21"/>
                <w:szCs w:val="20"/>
              </w:rPr>
              <w:t>object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 xml:space="preserve"> </w:t>
            </w:r>
            <w:r w:rsidRPr="000313DB">
              <w:rPr>
                <w:rFonts w:cstheme="minorHAnsi"/>
                <w:b/>
                <w:color w:val="000000" w:themeColor="text1"/>
                <w:sz w:val="21"/>
                <w:szCs w:val="20"/>
              </w:rPr>
              <w:t>repository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 xml:space="preserve">, and customize </w:t>
            </w:r>
            <w:r w:rsidRPr="000313DB">
              <w:rPr>
                <w:rFonts w:cstheme="minorHAnsi"/>
                <w:b/>
                <w:color w:val="000000" w:themeColor="text1"/>
                <w:sz w:val="21"/>
                <w:szCs w:val="20"/>
              </w:rPr>
              <w:t>Checkpoints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 xml:space="preserve"> with </w:t>
            </w:r>
            <w:r w:rsidRPr="000313DB">
              <w:rPr>
                <w:rFonts w:cstheme="minorHAnsi"/>
                <w:b/>
                <w:color w:val="000000" w:themeColor="text1"/>
                <w:sz w:val="21"/>
                <w:szCs w:val="20"/>
              </w:rPr>
              <w:t>parameters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>.</w:t>
            </w:r>
          </w:p>
          <w:p w14:paraId="1C5D63D9" w14:textId="70F489C5" w:rsidR="00221701" w:rsidRPr="000313DB" w:rsidRDefault="00221701" w:rsidP="00A559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1"/>
                <w:szCs w:val="20"/>
              </w:rPr>
            </w:pP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 xml:space="preserve">Worked in </w:t>
            </w:r>
            <w:r w:rsidRPr="000313DB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data driven 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 xml:space="preserve">using </w:t>
            </w:r>
            <w:r w:rsidRPr="000313DB">
              <w:rPr>
                <w:rFonts w:cstheme="minorHAnsi"/>
                <w:b/>
                <w:bCs/>
                <w:color w:val="000000" w:themeColor="text1"/>
                <w:sz w:val="21"/>
                <w:szCs w:val="20"/>
              </w:rPr>
              <w:t xml:space="preserve">QTP 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 xml:space="preserve">and maintained </w:t>
            </w:r>
            <w:r w:rsidRPr="000313DB">
              <w:rPr>
                <w:rFonts w:cstheme="minorHAnsi"/>
                <w:b/>
                <w:color w:val="000000" w:themeColor="text1"/>
                <w:sz w:val="21"/>
                <w:szCs w:val="20"/>
              </w:rPr>
              <w:t>Object Repository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>(</w:t>
            </w:r>
            <w:r w:rsidRPr="000313DB">
              <w:rPr>
                <w:rFonts w:cstheme="minorHAnsi"/>
                <w:b/>
                <w:color w:val="000000" w:themeColor="text1"/>
                <w:sz w:val="21"/>
                <w:szCs w:val="20"/>
              </w:rPr>
              <w:t>OR</w:t>
            </w:r>
            <w:r w:rsidRPr="000313DB">
              <w:rPr>
                <w:rFonts w:cstheme="minorHAnsi"/>
                <w:color w:val="000000" w:themeColor="text1"/>
                <w:sz w:val="21"/>
                <w:szCs w:val="20"/>
              </w:rPr>
              <w:t>)</w:t>
            </w:r>
          </w:p>
          <w:p w14:paraId="296A47F7" w14:textId="52EFC1A7" w:rsidR="00A531FC" w:rsidRPr="004C3ED9" w:rsidRDefault="004A65BC" w:rsidP="00A55938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Cs w:val="20"/>
              </w:rPr>
            </w:pPr>
            <w:r w:rsidRPr="000313DB">
              <w:rPr>
                <w:rFonts w:eastAsia="Times New Roman" w:cs="Arial"/>
                <w:color w:val="000000" w:themeColor="text1"/>
                <w:sz w:val="21"/>
                <w:szCs w:val="20"/>
              </w:rPr>
              <w:t>Conducted regular status meetings with the team to discuss on work assignments, task evaluation addresses any open issues and concerns.</w:t>
            </w:r>
            <w:r w:rsidRPr="004C3ED9">
              <w:rPr>
                <w:rFonts w:eastAsia="Times New Roman" w:cs="Arial"/>
                <w:color w:val="000000" w:themeColor="text1"/>
                <w:szCs w:val="20"/>
              </w:rPr>
              <w:t xml:space="preserve"> </w:t>
            </w:r>
            <w:r w:rsidR="00200649" w:rsidRPr="004C3ED9">
              <w:rPr>
                <w:rFonts w:eastAsia="Times New Roman" w:cs="Arial"/>
                <w:color w:val="000000" w:themeColor="text1"/>
                <w:szCs w:val="20"/>
              </w:rPr>
              <w:t> </w:t>
            </w:r>
          </w:p>
          <w:p w14:paraId="612C15A6" w14:textId="73477AD6" w:rsidR="00A531FC" w:rsidRPr="004C3ED9" w:rsidRDefault="00A531FC" w:rsidP="00A531FC">
            <w:pPr>
              <w:jc w:val="both"/>
              <w:rPr>
                <w:b/>
                <w:color w:val="0D0D0D" w:themeColor="text1" w:themeTint="F2"/>
                <w:sz w:val="21"/>
              </w:rPr>
            </w:pPr>
            <w:r w:rsidRPr="004C3ED9">
              <w:rPr>
                <w:b/>
                <w:color w:val="0D0D0D" w:themeColor="text1" w:themeTint="F2"/>
                <w:sz w:val="21"/>
              </w:rPr>
              <w:t xml:space="preserve"> </w:t>
            </w:r>
          </w:p>
          <w:p w14:paraId="74F46DCF" w14:textId="77777777" w:rsidR="00A531FC" w:rsidRPr="00A531FC" w:rsidRDefault="00A531FC" w:rsidP="00A531FC">
            <w:pPr>
              <w:jc w:val="both"/>
              <w:rPr>
                <w:b/>
                <w:color w:val="0D0D0D" w:themeColor="text1" w:themeTint="F2"/>
              </w:rPr>
            </w:pPr>
          </w:p>
          <w:p w14:paraId="5C64AD98" w14:textId="77777777" w:rsidR="00222AF0" w:rsidRPr="00222AF0" w:rsidRDefault="00222AF0" w:rsidP="00222AF0">
            <w:pPr>
              <w:jc w:val="both"/>
            </w:pPr>
          </w:p>
        </w:tc>
      </w:tr>
      <w:tr w:rsidR="009356ED" w14:paraId="734F844B" w14:textId="77777777" w:rsidTr="00836AAD">
        <w:trPr>
          <w:gridAfter w:val="1"/>
          <w:wAfter w:w="8347" w:type="dxa"/>
        </w:trPr>
        <w:tc>
          <w:tcPr>
            <w:tcW w:w="1776" w:type="dxa"/>
          </w:tcPr>
          <w:p w14:paraId="33691A96" w14:textId="1C63F812" w:rsidR="009356ED" w:rsidRPr="00B12CD8" w:rsidRDefault="009356ED" w:rsidP="00B12CD8">
            <w:pPr>
              <w:pStyle w:val="Heading1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</w:tcPr>
          <w:p w14:paraId="622DC26F" w14:textId="77777777" w:rsidR="009356ED" w:rsidRDefault="009356ED"/>
        </w:tc>
        <w:tc>
          <w:tcPr>
            <w:tcW w:w="20" w:type="dxa"/>
          </w:tcPr>
          <w:p w14:paraId="10890347" w14:textId="77777777" w:rsidR="009356ED" w:rsidRDefault="009356ED"/>
        </w:tc>
      </w:tr>
    </w:tbl>
    <w:p w14:paraId="4C9338B7" w14:textId="78908299" w:rsidR="00B12CD8" w:rsidRDefault="00B12CD8"/>
    <w:sectPr w:rsidR="00B12CD8" w:rsidSect="00B12CD8">
      <w:footerReference w:type="default" r:id="rId16"/>
      <w:pgSz w:w="12240" w:h="15840" w:code="1"/>
      <w:pgMar w:top="720" w:right="1080" w:bottom="72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660B1" w14:textId="77777777" w:rsidR="005E30DC" w:rsidRDefault="005E30DC">
      <w:pPr>
        <w:spacing w:before="0" w:after="0" w:line="240" w:lineRule="auto"/>
      </w:pPr>
      <w:r>
        <w:separator/>
      </w:r>
    </w:p>
  </w:endnote>
  <w:endnote w:type="continuationSeparator" w:id="0">
    <w:p w14:paraId="5730ADC1" w14:textId="77777777" w:rsidR="005E30DC" w:rsidRDefault="005E30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44"/>
      <w:gridCol w:w="5036"/>
    </w:tblGrid>
    <w:tr w:rsidR="00B74672" w14:paraId="6875EAF3" w14:textId="77777777">
      <w:tc>
        <w:tcPr>
          <w:tcW w:w="5148" w:type="dxa"/>
        </w:tcPr>
        <w:p w14:paraId="306BB959" w14:textId="77777777" w:rsidR="00B74672" w:rsidRDefault="00495C6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7F81"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2FB25BBB" w14:textId="3B9B2480" w:rsidR="00B74672" w:rsidRDefault="00B74672" w:rsidP="00A531FC">
          <w:pPr>
            <w:pStyle w:val="Footer"/>
            <w:jc w:val="center"/>
          </w:pPr>
        </w:p>
      </w:tc>
    </w:tr>
  </w:tbl>
  <w:p w14:paraId="0EC35A33" w14:textId="77777777" w:rsidR="00B74672" w:rsidRDefault="00B746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F1039" w14:textId="77777777" w:rsidR="005E30DC" w:rsidRDefault="005E30DC">
      <w:pPr>
        <w:spacing w:before="0" w:after="0" w:line="240" w:lineRule="auto"/>
      </w:pPr>
      <w:r>
        <w:separator/>
      </w:r>
    </w:p>
  </w:footnote>
  <w:footnote w:type="continuationSeparator" w:id="0">
    <w:p w14:paraId="51B89BC8" w14:textId="77777777" w:rsidR="005E30DC" w:rsidRDefault="005E30D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i w:val="0"/>
        <w:sz w:val="20"/>
      </w:rPr>
    </w:lvl>
  </w:abstractNum>
  <w:abstractNum w:abstractNumId="1">
    <w:nsid w:val="1E9E5BF8"/>
    <w:multiLevelType w:val="hybridMultilevel"/>
    <w:tmpl w:val="E1063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15EC9"/>
    <w:multiLevelType w:val="hybridMultilevel"/>
    <w:tmpl w:val="43F6950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F13591"/>
    <w:multiLevelType w:val="hybridMultilevel"/>
    <w:tmpl w:val="7894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4307B"/>
    <w:multiLevelType w:val="hybridMultilevel"/>
    <w:tmpl w:val="5AE6A1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052466"/>
    <w:multiLevelType w:val="hybridMultilevel"/>
    <w:tmpl w:val="3EB4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F3174"/>
    <w:multiLevelType w:val="hybridMultilevel"/>
    <w:tmpl w:val="C2D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B0A"/>
    <w:multiLevelType w:val="hybridMultilevel"/>
    <w:tmpl w:val="4E661B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D4E9BC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A30265"/>
    <w:multiLevelType w:val="hybridMultilevel"/>
    <w:tmpl w:val="38AE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236F8"/>
    <w:multiLevelType w:val="hybridMultilevel"/>
    <w:tmpl w:val="04D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isplayBackgroundShape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D8"/>
    <w:rsid w:val="000313DB"/>
    <w:rsid w:val="000729BB"/>
    <w:rsid w:val="0008110C"/>
    <w:rsid w:val="000876B6"/>
    <w:rsid w:val="000A43A4"/>
    <w:rsid w:val="000D435B"/>
    <w:rsid w:val="000D672A"/>
    <w:rsid w:val="00132A21"/>
    <w:rsid w:val="00142CB3"/>
    <w:rsid w:val="00147AC9"/>
    <w:rsid w:val="00154769"/>
    <w:rsid w:val="00155772"/>
    <w:rsid w:val="00167F8D"/>
    <w:rsid w:val="00171F8C"/>
    <w:rsid w:val="00175A8F"/>
    <w:rsid w:val="001823CB"/>
    <w:rsid w:val="00195DAF"/>
    <w:rsid w:val="001A335C"/>
    <w:rsid w:val="001B394F"/>
    <w:rsid w:val="001E5C63"/>
    <w:rsid w:val="001F02DC"/>
    <w:rsid w:val="00200649"/>
    <w:rsid w:val="00214EC2"/>
    <w:rsid w:val="00221701"/>
    <w:rsid w:val="00222AF0"/>
    <w:rsid w:val="0024619F"/>
    <w:rsid w:val="00254E42"/>
    <w:rsid w:val="00263337"/>
    <w:rsid w:val="00264313"/>
    <w:rsid w:val="00275D94"/>
    <w:rsid w:val="00280E6B"/>
    <w:rsid w:val="00286243"/>
    <w:rsid w:val="00293536"/>
    <w:rsid w:val="002A313B"/>
    <w:rsid w:val="002C4011"/>
    <w:rsid w:val="002D4C5F"/>
    <w:rsid w:val="00314584"/>
    <w:rsid w:val="00337602"/>
    <w:rsid w:val="003855FB"/>
    <w:rsid w:val="00391A11"/>
    <w:rsid w:val="003A63A4"/>
    <w:rsid w:val="003C09D0"/>
    <w:rsid w:val="003D7F97"/>
    <w:rsid w:val="003F12AA"/>
    <w:rsid w:val="003F7659"/>
    <w:rsid w:val="00405244"/>
    <w:rsid w:val="00412731"/>
    <w:rsid w:val="00424D91"/>
    <w:rsid w:val="00444DBA"/>
    <w:rsid w:val="004459A6"/>
    <w:rsid w:val="00452844"/>
    <w:rsid w:val="004628A8"/>
    <w:rsid w:val="004704FE"/>
    <w:rsid w:val="00473921"/>
    <w:rsid w:val="00474CB2"/>
    <w:rsid w:val="00494E9C"/>
    <w:rsid w:val="00495C6D"/>
    <w:rsid w:val="004A65BC"/>
    <w:rsid w:val="004A7050"/>
    <w:rsid w:val="004A7FB8"/>
    <w:rsid w:val="004B11C4"/>
    <w:rsid w:val="004B60D6"/>
    <w:rsid w:val="004C3ED9"/>
    <w:rsid w:val="004C4C8D"/>
    <w:rsid w:val="004C602B"/>
    <w:rsid w:val="00514B9D"/>
    <w:rsid w:val="005168F3"/>
    <w:rsid w:val="00545F33"/>
    <w:rsid w:val="00546097"/>
    <w:rsid w:val="005519B7"/>
    <w:rsid w:val="00554B35"/>
    <w:rsid w:val="00566B07"/>
    <w:rsid w:val="005741AD"/>
    <w:rsid w:val="00582C7B"/>
    <w:rsid w:val="005A2DD9"/>
    <w:rsid w:val="005A5702"/>
    <w:rsid w:val="005B4A3F"/>
    <w:rsid w:val="005E1154"/>
    <w:rsid w:val="005E30DC"/>
    <w:rsid w:val="00600369"/>
    <w:rsid w:val="00603801"/>
    <w:rsid w:val="006217FA"/>
    <w:rsid w:val="0065354E"/>
    <w:rsid w:val="00666274"/>
    <w:rsid w:val="00694E73"/>
    <w:rsid w:val="006A0FF1"/>
    <w:rsid w:val="006C0885"/>
    <w:rsid w:val="006C4EBE"/>
    <w:rsid w:val="006D008F"/>
    <w:rsid w:val="006D06B2"/>
    <w:rsid w:val="006D1EA1"/>
    <w:rsid w:val="006D2130"/>
    <w:rsid w:val="006D2AD0"/>
    <w:rsid w:val="006D5CCB"/>
    <w:rsid w:val="006E1DA6"/>
    <w:rsid w:val="006F726C"/>
    <w:rsid w:val="00702679"/>
    <w:rsid w:val="00706FFF"/>
    <w:rsid w:val="00707ECE"/>
    <w:rsid w:val="00740FB5"/>
    <w:rsid w:val="00745AC1"/>
    <w:rsid w:val="00764560"/>
    <w:rsid w:val="007925DD"/>
    <w:rsid w:val="007B2D42"/>
    <w:rsid w:val="007C7BFE"/>
    <w:rsid w:val="007F3F7E"/>
    <w:rsid w:val="00811CFB"/>
    <w:rsid w:val="008138A3"/>
    <w:rsid w:val="00817308"/>
    <w:rsid w:val="0082501B"/>
    <w:rsid w:val="00834DC6"/>
    <w:rsid w:val="00836AAD"/>
    <w:rsid w:val="00843379"/>
    <w:rsid w:val="00861024"/>
    <w:rsid w:val="00896AAF"/>
    <w:rsid w:val="008B4B5E"/>
    <w:rsid w:val="008B6BCB"/>
    <w:rsid w:val="008E5587"/>
    <w:rsid w:val="008E609B"/>
    <w:rsid w:val="008E7022"/>
    <w:rsid w:val="009356ED"/>
    <w:rsid w:val="009561BE"/>
    <w:rsid w:val="0096619A"/>
    <w:rsid w:val="00975C4D"/>
    <w:rsid w:val="0098049E"/>
    <w:rsid w:val="00982555"/>
    <w:rsid w:val="00990A39"/>
    <w:rsid w:val="009D2F08"/>
    <w:rsid w:val="009F3D18"/>
    <w:rsid w:val="00A11852"/>
    <w:rsid w:val="00A1270B"/>
    <w:rsid w:val="00A133F7"/>
    <w:rsid w:val="00A36E4A"/>
    <w:rsid w:val="00A37EAB"/>
    <w:rsid w:val="00A531FC"/>
    <w:rsid w:val="00A5336E"/>
    <w:rsid w:val="00A549F2"/>
    <w:rsid w:val="00A55938"/>
    <w:rsid w:val="00A55BF6"/>
    <w:rsid w:val="00A6294D"/>
    <w:rsid w:val="00A65AF6"/>
    <w:rsid w:val="00A66DF7"/>
    <w:rsid w:val="00A74FA8"/>
    <w:rsid w:val="00A837D7"/>
    <w:rsid w:val="00A91408"/>
    <w:rsid w:val="00AA27D7"/>
    <w:rsid w:val="00AA56D4"/>
    <w:rsid w:val="00AA7827"/>
    <w:rsid w:val="00AB6030"/>
    <w:rsid w:val="00AB629A"/>
    <w:rsid w:val="00AC79CB"/>
    <w:rsid w:val="00AD3EEE"/>
    <w:rsid w:val="00AE3E1E"/>
    <w:rsid w:val="00AF7F44"/>
    <w:rsid w:val="00B02E87"/>
    <w:rsid w:val="00B03D26"/>
    <w:rsid w:val="00B12CD8"/>
    <w:rsid w:val="00B2262C"/>
    <w:rsid w:val="00B24176"/>
    <w:rsid w:val="00B24638"/>
    <w:rsid w:val="00B60004"/>
    <w:rsid w:val="00B74672"/>
    <w:rsid w:val="00BB3E9D"/>
    <w:rsid w:val="00BF25B8"/>
    <w:rsid w:val="00C349C6"/>
    <w:rsid w:val="00C551C5"/>
    <w:rsid w:val="00C61A2A"/>
    <w:rsid w:val="00C70BD4"/>
    <w:rsid w:val="00C75152"/>
    <w:rsid w:val="00C9207A"/>
    <w:rsid w:val="00C930DE"/>
    <w:rsid w:val="00C968CA"/>
    <w:rsid w:val="00CB22D4"/>
    <w:rsid w:val="00CB4ED0"/>
    <w:rsid w:val="00CC0451"/>
    <w:rsid w:val="00CC4316"/>
    <w:rsid w:val="00CD78D8"/>
    <w:rsid w:val="00CF6F37"/>
    <w:rsid w:val="00D05767"/>
    <w:rsid w:val="00D20F69"/>
    <w:rsid w:val="00D23F78"/>
    <w:rsid w:val="00D3737E"/>
    <w:rsid w:val="00D54882"/>
    <w:rsid w:val="00D70290"/>
    <w:rsid w:val="00DB1EE4"/>
    <w:rsid w:val="00DC2E4D"/>
    <w:rsid w:val="00DC5210"/>
    <w:rsid w:val="00DD3811"/>
    <w:rsid w:val="00DD646A"/>
    <w:rsid w:val="00DE430D"/>
    <w:rsid w:val="00DF4DED"/>
    <w:rsid w:val="00E07366"/>
    <w:rsid w:val="00E21FE9"/>
    <w:rsid w:val="00E23160"/>
    <w:rsid w:val="00E258B2"/>
    <w:rsid w:val="00E7567B"/>
    <w:rsid w:val="00E76AF9"/>
    <w:rsid w:val="00E77F81"/>
    <w:rsid w:val="00E810EA"/>
    <w:rsid w:val="00E8770C"/>
    <w:rsid w:val="00E9070F"/>
    <w:rsid w:val="00E95C5D"/>
    <w:rsid w:val="00EA456E"/>
    <w:rsid w:val="00EB68AC"/>
    <w:rsid w:val="00EC476B"/>
    <w:rsid w:val="00EC7257"/>
    <w:rsid w:val="00ED1E3D"/>
    <w:rsid w:val="00ED28B4"/>
    <w:rsid w:val="00EE30A6"/>
    <w:rsid w:val="00EF637B"/>
    <w:rsid w:val="00F155FB"/>
    <w:rsid w:val="00F65C1C"/>
    <w:rsid w:val="00F801DD"/>
    <w:rsid w:val="00F8439A"/>
    <w:rsid w:val="00F94C93"/>
    <w:rsid w:val="00FA1336"/>
    <w:rsid w:val="00FA1920"/>
    <w:rsid w:val="00FB6039"/>
    <w:rsid w:val="00FB61BA"/>
    <w:rsid w:val="00FD4E9B"/>
    <w:rsid w:val="00FE3B7F"/>
    <w:rsid w:val="00FF6749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6F931"/>
  <w15:chartTrackingRefBased/>
  <w15:docId w15:val="{880F9CD1-6880-438E-A9A3-DD00650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B12CD8"/>
    <w:rPr>
      <w:color w:val="F59E0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2CD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2CD8"/>
    <w:pPr>
      <w:spacing w:before="0" w:line="259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5767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svg"/><Relationship Id="rId12" Type="http://schemas.openxmlformats.org/officeDocument/2006/relationships/image" Target="media/image2.png"/><Relationship Id="rId13" Type="http://schemas.openxmlformats.org/officeDocument/2006/relationships/image" Target="media/image4.svg"/><Relationship Id="rId14" Type="http://schemas.openxmlformats.org/officeDocument/2006/relationships/image" Target="media/image3.png"/><Relationship Id="rId15" Type="http://schemas.openxmlformats.org/officeDocument/2006/relationships/image" Target="media/image6.sv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kmal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F5E61576F54379AA8CC74A09311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A8E52-E9DC-45AE-972A-5C3FD7E063C8}"/>
      </w:docPartPr>
      <w:docPartBody>
        <w:p w:rsidR="00B749F8" w:rsidRDefault="00C200FF">
          <w:pPr>
            <w:pStyle w:val="A9F5E61576F54379AA8CC74A0931174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C"/>
    <w:rsid w:val="00007264"/>
    <w:rsid w:val="000A45E2"/>
    <w:rsid w:val="00180E22"/>
    <w:rsid w:val="001D3751"/>
    <w:rsid w:val="00230BFE"/>
    <w:rsid w:val="00256971"/>
    <w:rsid w:val="002D10D9"/>
    <w:rsid w:val="003A34CB"/>
    <w:rsid w:val="003D653E"/>
    <w:rsid w:val="004A5922"/>
    <w:rsid w:val="005F399F"/>
    <w:rsid w:val="006E6D09"/>
    <w:rsid w:val="00777FA5"/>
    <w:rsid w:val="007D7228"/>
    <w:rsid w:val="00835760"/>
    <w:rsid w:val="00993554"/>
    <w:rsid w:val="009A732C"/>
    <w:rsid w:val="009E0639"/>
    <w:rsid w:val="00A61C3A"/>
    <w:rsid w:val="00AA3BF5"/>
    <w:rsid w:val="00B553CC"/>
    <w:rsid w:val="00B749F8"/>
    <w:rsid w:val="00BD4385"/>
    <w:rsid w:val="00C200FF"/>
    <w:rsid w:val="00E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33FFF350484D88A913372348B04071">
    <w:name w:val="0D33FFF350484D88A913372348B04071"/>
  </w:style>
  <w:style w:type="paragraph" w:customStyle="1" w:styleId="1448783CB8F246A197D702D898CB13D9">
    <w:name w:val="1448783CB8F246A197D702D898CB13D9"/>
  </w:style>
  <w:style w:type="paragraph" w:customStyle="1" w:styleId="08377CC8481947DCBFAC2530ACB4CF3F">
    <w:name w:val="08377CC8481947DCBFAC2530ACB4CF3F"/>
  </w:style>
  <w:style w:type="paragraph" w:customStyle="1" w:styleId="7A222E45646E416FAB13F12D7663F8A7">
    <w:name w:val="7A222E45646E416FAB13F12D7663F8A7"/>
  </w:style>
  <w:style w:type="character" w:styleId="Emphasis">
    <w:name w:val="Emphasis"/>
    <w:basedOn w:val="DefaultParagraphFont"/>
    <w:unhideWhenUsed/>
    <w:qFormat/>
    <w:rsid w:val="009A732C"/>
    <w:rPr>
      <w:color w:val="4472C4" w:themeColor="accent1"/>
    </w:rPr>
  </w:style>
  <w:style w:type="paragraph" w:customStyle="1" w:styleId="828918EF97CA4858BF3DAB5454E08374">
    <w:name w:val="828918EF97CA4858BF3DAB5454E08374"/>
  </w:style>
  <w:style w:type="character" w:styleId="PlaceholderText">
    <w:name w:val="Placeholder Text"/>
    <w:basedOn w:val="DefaultParagraphFont"/>
    <w:uiPriority w:val="99"/>
    <w:semiHidden/>
    <w:rsid w:val="009A732C"/>
    <w:rPr>
      <w:color w:val="808080"/>
    </w:rPr>
  </w:style>
  <w:style w:type="paragraph" w:customStyle="1" w:styleId="A9F5E61576F54379AA8CC74A09311741">
    <w:name w:val="A9F5E61576F54379AA8CC74A09311741"/>
  </w:style>
  <w:style w:type="paragraph" w:customStyle="1" w:styleId="ED8708F2E03142139FAD47771AA04565">
    <w:name w:val="ED8708F2E03142139FAD47771AA04565"/>
  </w:style>
  <w:style w:type="paragraph" w:customStyle="1" w:styleId="66E44213FE7B4FAE9EE75040F423E5AF">
    <w:name w:val="66E44213FE7B4FAE9EE75040F423E5AF"/>
  </w:style>
  <w:style w:type="paragraph" w:customStyle="1" w:styleId="043D6394534D408CA7F9ED9BA0A61EE2">
    <w:name w:val="043D6394534D408CA7F9ED9BA0A61EE2"/>
  </w:style>
  <w:style w:type="paragraph" w:customStyle="1" w:styleId="F3D29C0D3C994D44A5C03ADE0C8139DF">
    <w:name w:val="F3D29C0D3C994D44A5C03ADE0C8139DF"/>
  </w:style>
  <w:style w:type="paragraph" w:customStyle="1" w:styleId="00F866DE524F4969BF37BCD08D8E60B1">
    <w:name w:val="00F866DE524F4969BF37BCD08D8E60B1"/>
  </w:style>
  <w:style w:type="paragraph" w:customStyle="1" w:styleId="41F946CE1F1749348649016CDCEC969E">
    <w:name w:val="41F946CE1F1749348649016CDCEC969E"/>
  </w:style>
  <w:style w:type="paragraph" w:customStyle="1" w:styleId="3D07CE8EDC3D457AB9A89A8B383BB0B8">
    <w:name w:val="3D07CE8EDC3D457AB9A89A8B383BB0B8"/>
  </w:style>
  <w:style w:type="paragraph" w:customStyle="1" w:styleId="C83F1C4748804F47BD112F54E425AEFF">
    <w:name w:val="C83F1C4748804F47BD112F54E425AEFF"/>
  </w:style>
  <w:style w:type="paragraph" w:customStyle="1" w:styleId="ACCB61C2C74345EF89DED545177D3AE5">
    <w:name w:val="ACCB61C2C74345EF89DED545177D3AE5"/>
  </w:style>
  <w:style w:type="paragraph" w:customStyle="1" w:styleId="DB586C5E32854F86AADE4879432DC7BD">
    <w:name w:val="DB586C5E32854F86AADE4879432DC7BD"/>
  </w:style>
  <w:style w:type="paragraph" w:customStyle="1" w:styleId="E21EB2F1469F44A5827EA2D7D24E5140">
    <w:name w:val="E21EB2F1469F44A5827EA2D7D24E5140"/>
  </w:style>
  <w:style w:type="paragraph" w:customStyle="1" w:styleId="AC50BF12FE8A41E6B9300DD732F78A08">
    <w:name w:val="AC50BF12FE8A41E6B9300DD732F78A08"/>
  </w:style>
  <w:style w:type="paragraph" w:customStyle="1" w:styleId="73A3A00B295B446EB10BA8C1B0D588FA">
    <w:name w:val="73A3A00B295B446EB10BA8C1B0D588FA"/>
  </w:style>
  <w:style w:type="paragraph" w:customStyle="1" w:styleId="48A306CBFDB04A94BA1648F8872FC7FD">
    <w:name w:val="48A306CBFDB04A94BA1648F8872FC7FD"/>
    <w:rsid w:val="009A732C"/>
  </w:style>
  <w:style w:type="paragraph" w:customStyle="1" w:styleId="94ED4D43DC7342ED8849DE775300FF11">
    <w:name w:val="94ED4D43DC7342ED8849DE775300FF11"/>
    <w:rsid w:val="009A732C"/>
  </w:style>
  <w:style w:type="paragraph" w:customStyle="1" w:styleId="555C503E9F374FDC8EA277373F703BCC">
    <w:name w:val="555C503E9F374FDC8EA277373F703BCC"/>
    <w:rsid w:val="009A732C"/>
  </w:style>
  <w:style w:type="paragraph" w:customStyle="1" w:styleId="BD186126770C48A49435245BB0634E60">
    <w:name w:val="BD186126770C48A49435245BB0634E60"/>
    <w:rsid w:val="009A732C"/>
  </w:style>
  <w:style w:type="paragraph" w:customStyle="1" w:styleId="A1FD205C44F546A0A910CA76E95ECC03">
    <w:name w:val="A1FD205C44F546A0A910CA76E95ECC03"/>
    <w:rsid w:val="009A732C"/>
  </w:style>
  <w:style w:type="paragraph" w:customStyle="1" w:styleId="F0C0AA532FF947A8958F678AD8C7A916">
    <w:name w:val="F0C0AA532FF947A8958F678AD8C7A916"/>
    <w:rsid w:val="009A732C"/>
  </w:style>
  <w:style w:type="paragraph" w:customStyle="1" w:styleId="A1ADA7DC70A048ADA9639E292DF4B540">
    <w:name w:val="A1ADA7DC70A048ADA9639E292DF4B540"/>
    <w:rsid w:val="009A732C"/>
  </w:style>
  <w:style w:type="paragraph" w:customStyle="1" w:styleId="5A317386F3C548B2BF3AF3562FC08315">
    <w:name w:val="5A317386F3C548B2BF3AF3562FC08315"/>
    <w:rsid w:val="009A732C"/>
  </w:style>
  <w:style w:type="paragraph" w:customStyle="1" w:styleId="31E4A4A968FE4FBCBA12EC7A158A5A0C">
    <w:name w:val="31E4A4A968FE4FBCBA12EC7A158A5A0C"/>
    <w:rsid w:val="009A732C"/>
  </w:style>
  <w:style w:type="paragraph" w:customStyle="1" w:styleId="4C9585D5837B4942A17EB4A033572C61">
    <w:name w:val="4C9585D5837B4942A17EB4A033572C61"/>
    <w:rsid w:val="009A732C"/>
  </w:style>
  <w:style w:type="paragraph" w:customStyle="1" w:styleId="C727554A9A164FEDB2EFA94576C1C554">
    <w:name w:val="C727554A9A164FEDB2EFA94576C1C554"/>
    <w:rsid w:val="009A732C"/>
  </w:style>
  <w:style w:type="paragraph" w:customStyle="1" w:styleId="562E2170B69F424DB93A6E7DEC7E33F2">
    <w:name w:val="562E2170B69F424DB93A6E7DEC7E33F2"/>
    <w:rsid w:val="009A732C"/>
  </w:style>
  <w:style w:type="paragraph" w:customStyle="1" w:styleId="55A7B23071B14184AE08F030B2F4E647">
    <w:name w:val="55A7B23071B14184AE08F030B2F4E647"/>
    <w:rsid w:val="009A732C"/>
  </w:style>
  <w:style w:type="paragraph" w:customStyle="1" w:styleId="96AF39F0E70247E1A7A97907FC3FACE3">
    <w:name w:val="96AF39F0E70247E1A7A97907FC3FACE3"/>
    <w:rsid w:val="009A732C"/>
  </w:style>
  <w:style w:type="paragraph" w:customStyle="1" w:styleId="E91CBC8C744740388237F6889B08D235">
    <w:name w:val="E91CBC8C744740388237F6889B08D235"/>
    <w:rsid w:val="009A732C"/>
  </w:style>
  <w:style w:type="paragraph" w:customStyle="1" w:styleId="E40C6EAD0AF34D0BB13FB3DE5642C07D">
    <w:name w:val="E40C6EAD0AF34D0BB13FB3DE5642C07D"/>
    <w:rsid w:val="009A732C"/>
  </w:style>
  <w:style w:type="paragraph" w:customStyle="1" w:styleId="DF10F0F3F37B434588A210AA174C2AEB">
    <w:name w:val="DF10F0F3F37B434588A210AA174C2AEB"/>
    <w:rsid w:val="009A732C"/>
  </w:style>
  <w:style w:type="paragraph" w:customStyle="1" w:styleId="BC6D9B87A7B04920BD6643599707449D">
    <w:name w:val="BC6D9B87A7B04920BD6643599707449D"/>
    <w:rsid w:val="009A732C"/>
  </w:style>
  <w:style w:type="paragraph" w:customStyle="1" w:styleId="229833A86FB0427C9FEDB98D025F9578">
    <w:name w:val="229833A86FB0427C9FEDB98D025F9578"/>
    <w:rsid w:val="009A732C"/>
  </w:style>
  <w:style w:type="paragraph" w:customStyle="1" w:styleId="D52AC58436844A1C8E643673FF60BAE7">
    <w:name w:val="D52AC58436844A1C8E643673FF60BAE7"/>
    <w:rsid w:val="009A732C"/>
  </w:style>
  <w:style w:type="paragraph" w:customStyle="1" w:styleId="774D08296CE940AD86AFD778423D4EAF">
    <w:name w:val="774D08296CE940AD86AFD778423D4EAF"/>
    <w:rsid w:val="009A732C"/>
  </w:style>
  <w:style w:type="paragraph" w:customStyle="1" w:styleId="E63418DDC5AB46BDACA463CBC543037E">
    <w:name w:val="E63418DDC5AB46BDACA463CBC543037E"/>
    <w:rsid w:val="009A732C"/>
  </w:style>
  <w:style w:type="paragraph" w:customStyle="1" w:styleId="35A695E07A074E9994784082DA343164">
    <w:name w:val="35A695E07A074E9994784082DA343164"/>
    <w:rsid w:val="009A732C"/>
  </w:style>
  <w:style w:type="paragraph" w:customStyle="1" w:styleId="0DDE95279E434F358C98FB985EDC55B5">
    <w:name w:val="0DDE95279E434F358C98FB985EDC55B5"/>
    <w:rsid w:val="009A732C"/>
  </w:style>
  <w:style w:type="paragraph" w:customStyle="1" w:styleId="DFC280BABBD64F2C9C127912AFD69B7A">
    <w:name w:val="DFC280BABBD64F2C9C127912AFD69B7A"/>
    <w:rsid w:val="009A732C"/>
  </w:style>
  <w:style w:type="paragraph" w:customStyle="1" w:styleId="CB52DFF6033844609815BB2144BDF0F5">
    <w:name w:val="CB52DFF6033844609815BB2144BDF0F5"/>
    <w:rsid w:val="009A732C"/>
  </w:style>
  <w:style w:type="paragraph" w:customStyle="1" w:styleId="C3AD08F59AE3493E905612172260C96C">
    <w:name w:val="C3AD08F59AE3493E905612172260C96C"/>
    <w:rsid w:val="009A732C"/>
  </w:style>
  <w:style w:type="paragraph" w:customStyle="1" w:styleId="B8E76B8D09B04BEF8CCBD2132FDB59E8">
    <w:name w:val="B8E76B8D09B04BEF8CCBD2132FDB59E8"/>
    <w:rsid w:val="009A732C"/>
  </w:style>
  <w:style w:type="paragraph" w:customStyle="1" w:styleId="8C8F65C615414221810A89833863E8F1">
    <w:name w:val="8C8F65C615414221810A89833863E8F1"/>
    <w:rsid w:val="009A732C"/>
  </w:style>
  <w:style w:type="paragraph" w:customStyle="1" w:styleId="E5E80846BE344FA49E63495CE8EB85DA">
    <w:name w:val="E5E80846BE344FA49E63495CE8EB85DA"/>
    <w:rsid w:val="009A7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B9C9C-E71F-7B44-AB53-679B01E1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C:\Users\akmal\AppData\Roaming\Microsoft\Templates\Functional resume (Minimalist design).dotx</Template>
  <TotalTime>118</TotalTime>
  <Pages>4</Pages>
  <Words>1541</Words>
  <Characters>8790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fahriddin botirov</dc:creator>
  <cp:keywords/>
  <cp:lastModifiedBy>Tokhir Samatov</cp:lastModifiedBy>
  <cp:revision>18</cp:revision>
  <dcterms:created xsi:type="dcterms:W3CDTF">2018-01-29T20:39:00Z</dcterms:created>
  <dcterms:modified xsi:type="dcterms:W3CDTF">2018-02-01T18:53:00Z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