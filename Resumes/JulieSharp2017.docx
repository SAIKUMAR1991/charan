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1E0" w:firstRow="1" w:lastRow="1" w:firstColumn="1" w:lastColumn="1" w:noHBand="0" w:noVBand="0"/>
      </w:tblPr>
      <w:tblGrid>
        <w:gridCol w:w="9360"/>
      </w:tblGrid>
      <w:tr w:rsidR="000E1CA7" w14:paraId="1E010D3C" w14:textId="77777777" w:rsidTr="001D40FD">
        <w:tc>
          <w:tcPr>
            <w:tcW w:w="9576" w:type="dxa"/>
            <w:shd w:val="clear" w:color="auto" w:fill="auto"/>
          </w:tcPr>
          <w:p w14:paraId="02EE7F14" w14:textId="77777777" w:rsidR="009914E7" w:rsidRDefault="000E1CA7" w:rsidP="007D24EE">
            <w:pPr>
              <w:rPr>
                <w:b/>
              </w:rPr>
            </w:pPr>
            <w:r w:rsidRPr="00130868">
              <w:rPr>
                <w:b/>
              </w:rPr>
              <w:t>Julie Sharp</w:t>
            </w:r>
            <w:r w:rsidR="009914E7">
              <w:rPr>
                <w:b/>
              </w:rPr>
              <w:t xml:space="preserve"> </w:t>
            </w:r>
          </w:p>
          <w:p w14:paraId="58C4AE88" w14:textId="5A4F32B7" w:rsidR="004325E1" w:rsidRPr="00130868" w:rsidRDefault="000A3F8E" w:rsidP="007D24EE">
            <w:pPr>
              <w:rPr>
                <w:b/>
              </w:rPr>
            </w:pPr>
            <w:r w:rsidRPr="000C5A21">
              <w:t>1280 Mahogany Mill Rd</w:t>
            </w:r>
            <w:r w:rsidR="007F40F8" w:rsidRPr="000C5A21">
              <w:t>, Pensacola, Florida 3250</w:t>
            </w:r>
            <w:r w:rsidR="009914E7">
              <w:t>7</w:t>
            </w:r>
            <w:r w:rsidR="00EE44C2" w:rsidRPr="000C5A21">
              <w:t xml:space="preserve"> | (cell) 202-210-0222</w:t>
            </w:r>
          </w:p>
          <w:p w14:paraId="1B7D8DAC" w14:textId="77777777" w:rsidR="000E1CA7" w:rsidRPr="000C5A21" w:rsidRDefault="006D6F61" w:rsidP="002A7A69">
            <w:pPr>
              <w:rPr>
                <w:rStyle w:val="Hyperlink"/>
              </w:rPr>
            </w:pPr>
            <w:hyperlink r:id="rId5" w:history="1">
              <w:r w:rsidR="007F40F8" w:rsidRPr="000C5A21">
                <w:rPr>
                  <w:rStyle w:val="Hyperlink"/>
                </w:rPr>
                <w:t>sharper.shopper@cox.</w:t>
              </w:r>
              <w:r w:rsidR="004325E1" w:rsidRPr="000C5A21">
                <w:rPr>
                  <w:rStyle w:val="Hyperlink"/>
                </w:rPr>
                <w:t>net</w:t>
              </w:r>
            </w:hyperlink>
            <w:r w:rsidR="004325E1" w:rsidRPr="000C5A21">
              <w:t xml:space="preserve"> | </w:t>
            </w:r>
            <w:r w:rsidR="002A7A69" w:rsidRPr="000C5A21">
              <w:t>Portfolio</w:t>
            </w:r>
            <w:r w:rsidR="007026DA" w:rsidRPr="000C5A21">
              <w:t xml:space="preserve"> </w:t>
            </w:r>
            <w:hyperlink r:id="rId6" w:history="1">
              <w:r w:rsidR="005D38EF" w:rsidRPr="000C5A21">
                <w:rPr>
                  <w:rStyle w:val="Hyperlink"/>
                </w:rPr>
                <w:t>http://www.amxgirl.com</w:t>
              </w:r>
            </w:hyperlink>
          </w:p>
          <w:p w14:paraId="0C687299" w14:textId="498C5607" w:rsidR="00387790" w:rsidRPr="00815C3A" w:rsidRDefault="00387790" w:rsidP="002A7A69">
            <w:pPr>
              <w:rPr>
                <w:b/>
              </w:rPr>
            </w:pPr>
          </w:p>
        </w:tc>
      </w:tr>
      <w:tr w:rsidR="000E1CA7" w14:paraId="32FB4D7B" w14:textId="77777777" w:rsidTr="001D40FD">
        <w:tc>
          <w:tcPr>
            <w:tcW w:w="9576" w:type="dxa"/>
            <w:shd w:val="clear" w:color="auto" w:fill="auto"/>
          </w:tcPr>
          <w:p w14:paraId="3AB0CA7D" w14:textId="09A2FCE4" w:rsidR="000E1CA7" w:rsidRDefault="000E1CA7" w:rsidP="00CF62B4">
            <w:pPr>
              <w:rPr>
                <w:b/>
              </w:rPr>
            </w:pPr>
            <w:r w:rsidRPr="00130868">
              <w:rPr>
                <w:b/>
              </w:rPr>
              <w:t>Multimedia</w:t>
            </w:r>
            <w:r w:rsidR="000647D2">
              <w:rPr>
                <w:b/>
              </w:rPr>
              <w:t xml:space="preserve"> Artist</w:t>
            </w:r>
            <w:r w:rsidRPr="00130868">
              <w:rPr>
                <w:b/>
              </w:rPr>
              <w:t xml:space="preserve"> </w:t>
            </w:r>
            <w:r w:rsidR="009914E7">
              <w:rPr>
                <w:b/>
              </w:rPr>
              <w:t>| eLearning Content Developer</w:t>
            </w:r>
          </w:p>
          <w:p w14:paraId="29656C5F" w14:textId="5122E876" w:rsidR="00387790" w:rsidRPr="00130868" w:rsidRDefault="00387790" w:rsidP="00CF62B4">
            <w:pPr>
              <w:rPr>
                <w:b/>
              </w:rPr>
            </w:pPr>
          </w:p>
        </w:tc>
      </w:tr>
      <w:tr w:rsidR="000E1CA7" w14:paraId="1C39C4A6" w14:textId="77777777" w:rsidTr="001D40FD">
        <w:tc>
          <w:tcPr>
            <w:tcW w:w="9576" w:type="dxa"/>
            <w:shd w:val="clear" w:color="auto" w:fill="auto"/>
          </w:tcPr>
          <w:p w14:paraId="2B54F06F" w14:textId="77777777" w:rsidR="000E1CA7" w:rsidRDefault="00237CDD" w:rsidP="006A1263">
            <w:r>
              <w:rPr>
                <w:b/>
              </w:rPr>
              <w:t xml:space="preserve">Active </w:t>
            </w:r>
            <w:r w:rsidR="000E1CA7" w:rsidRPr="00130868">
              <w:rPr>
                <w:b/>
              </w:rPr>
              <w:t xml:space="preserve">Security Clearance: </w:t>
            </w:r>
            <w:r w:rsidR="00490E95">
              <w:t>TS</w:t>
            </w:r>
            <w:r w:rsidR="000E1CA7" w:rsidRPr="00130868">
              <w:t xml:space="preserve"> based upon SSBI adjudicated </w:t>
            </w:r>
            <w:r w:rsidR="006A1263" w:rsidRPr="00130868">
              <w:t>9</w:t>
            </w:r>
            <w:r w:rsidR="000E1CA7" w:rsidRPr="00130868">
              <w:t>/</w:t>
            </w:r>
            <w:r w:rsidR="006A1263" w:rsidRPr="00130868">
              <w:t>2013</w:t>
            </w:r>
          </w:p>
          <w:p w14:paraId="6DD840C5" w14:textId="70B5BD1F" w:rsidR="00387790" w:rsidRPr="00130868" w:rsidRDefault="00387790" w:rsidP="006A1263"/>
        </w:tc>
      </w:tr>
      <w:tr w:rsidR="000E1CA7" w14:paraId="22A517B9" w14:textId="77777777" w:rsidTr="001D40FD">
        <w:tc>
          <w:tcPr>
            <w:tcW w:w="9576" w:type="dxa"/>
            <w:shd w:val="clear" w:color="auto" w:fill="auto"/>
          </w:tcPr>
          <w:p w14:paraId="6F39CA2D" w14:textId="4E176142" w:rsidR="000E1CA7" w:rsidRPr="00815C3A" w:rsidRDefault="000E1CA7" w:rsidP="00842A38">
            <w:pPr>
              <w:rPr>
                <w:b/>
              </w:rPr>
            </w:pPr>
            <w:r w:rsidRPr="00815C3A">
              <w:rPr>
                <w:b/>
              </w:rPr>
              <w:t>Summary</w:t>
            </w:r>
            <w:r w:rsidR="00E136D5">
              <w:rPr>
                <w:b/>
              </w:rPr>
              <w:t xml:space="preserve"> of Relevant Experience</w:t>
            </w:r>
            <w:r w:rsidRPr="00815C3A">
              <w:rPr>
                <w:b/>
              </w:rPr>
              <w:t>:</w:t>
            </w:r>
          </w:p>
          <w:p w14:paraId="170E1131" w14:textId="5EE46C64" w:rsidR="000E1CA7" w:rsidRDefault="00B25DB2" w:rsidP="000E1CA7">
            <w:pPr>
              <w:numPr>
                <w:ilvl w:val="0"/>
                <w:numId w:val="2"/>
              </w:numPr>
            </w:pPr>
            <w:r>
              <w:t>20</w:t>
            </w:r>
            <w:r w:rsidR="00B71DE5">
              <w:t xml:space="preserve"> +</w:t>
            </w:r>
            <w:r w:rsidR="000E1CA7">
              <w:t xml:space="preserve"> </w:t>
            </w:r>
            <w:proofErr w:type="spellStart"/>
            <w:r w:rsidR="000E1CA7">
              <w:t>yrs</w:t>
            </w:r>
            <w:proofErr w:type="spellEnd"/>
            <w:r w:rsidR="000E1CA7">
              <w:t xml:space="preserve"> full time experience Web Design </w:t>
            </w:r>
            <w:r w:rsidR="00B71DE5">
              <w:t>|</w:t>
            </w:r>
            <w:r w:rsidR="000E1CA7">
              <w:t xml:space="preserve"> Multimedia De</w:t>
            </w:r>
            <w:r w:rsidR="00054E4A">
              <w:t>veloper</w:t>
            </w:r>
            <w:r w:rsidR="000E1CA7">
              <w:t xml:space="preserve"> </w:t>
            </w:r>
            <w:r w:rsidR="00B71DE5">
              <w:t>| Motion</w:t>
            </w:r>
            <w:r w:rsidR="009556A0">
              <w:t xml:space="preserve"> Graphics</w:t>
            </w:r>
            <w:r w:rsidR="00B71DE5">
              <w:t xml:space="preserve"> </w:t>
            </w:r>
          </w:p>
          <w:p w14:paraId="7B89A091" w14:textId="737B7932" w:rsidR="000E1CA7" w:rsidRDefault="00465BF1" w:rsidP="000E1CA7">
            <w:pPr>
              <w:numPr>
                <w:ilvl w:val="0"/>
                <w:numId w:val="2"/>
              </w:numPr>
            </w:pPr>
            <w:r>
              <w:t xml:space="preserve">MSgt: E7 – </w:t>
            </w:r>
            <w:r w:rsidR="00CE2E35">
              <w:t xml:space="preserve">Air Force Reserve - </w:t>
            </w:r>
            <w:r w:rsidR="00DD1EE2">
              <w:t>R</w:t>
            </w:r>
            <w:r w:rsidR="000E1CA7">
              <w:t>etired June</w:t>
            </w:r>
            <w:r w:rsidR="00E21F82">
              <w:t xml:space="preserve"> </w:t>
            </w:r>
            <w:r w:rsidR="000E1CA7">
              <w:t>1 2007</w:t>
            </w:r>
            <w:r>
              <w:t xml:space="preserve"> – 29 years</w:t>
            </w:r>
            <w:r w:rsidR="00F64EAF">
              <w:t xml:space="preserve"> of service</w:t>
            </w:r>
            <w:r w:rsidR="00F64EAF">
              <w:br/>
              <w:t xml:space="preserve">Positions held: </w:t>
            </w:r>
            <w:r>
              <w:t xml:space="preserve"> </w:t>
            </w:r>
            <w:r w:rsidR="00CE2E35">
              <w:t>Illustrat</w:t>
            </w:r>
            <w:r w:rsidR="00F64EAF">
              <w:t>or</w:t>
            </w:r>
            <w:r w:rsidR="00CE2E35">
              <w:t xml:space="preserve"> and Web Develop</w:t>
            </w:r>
            <w:r w:rsidR="00F64EAF">
              <w:t>er</w:t>
            </w:r>
          </w:p>
          <w:p w14:paraId="3F907B4D" w14:textId="77777777" w:rsidR="001C06D9" w:rsidRDefault="001C06D9" w:rsidP="001C06D9">
            <w:pPr>
              <w:ind w:left="360"/>
            </w:pPr>
          </w:p>
          <w:p w14:paraId="158BBE76" w14:textId="5AA13D00" w:rsidR="000E1CA7" w:rsidRPr="00946FB4" w:rsidRDefault="001C06D9" w:rsidP="00842A38">
            <w:pPr>
              <w:rPr>
                <w:b/>
              </w:rPr>
            </w:pPr>
            <w:r w:rsidRPr="00946FB4">
              <w:rPr>
                <w:b/>
              </w:rPr>
              <w:t xml:space="preserve">Summary of </w:t>
            </w:r>
            <w:r w:rsidR="00946FB4" w:rsidRPr="00946FB4">
              <w:rPr>
                <w:b/>
              </w:rPr>
              <w:t>Design</w:t>
            </w:r>
            <w:r w:rsidR="002450C4">
              <w:rPr>
                <w:b/>
              </w:rPr>
              <w:t xml:space="preserve"> and Development Software:</w:t>
            </w:r>
            <w:r w:rsidR="00946FB4" w:rsidRPr="00946FB4">
              <w:rPr>
                <w:b/>
              </w:rPr>
              <w:t xml:space="preserve"> </w:t>
            </w:r>
          </w:p>
          <w:p w14:paraId="00295BDE" w14:textId="036C1EE2" w:rsidR="0085063E" w:rsidRDefault="001D40FD" w:rsidP="0085063E">
            <w:pPr>
              <w:pStyle w:val="ListParagraph"/>
              <w:numPr>
                <w:ilvl w:val="0"/>
                <w:numId w:val="4"/>
              </w:numPr>
            </w:pPr>
            <w:r>
              <w:t xml:space="preserve">3D </w:t>
            </w:r>
            <w:r w:rsidR="00221CC3">
              <w:t>M</w:t>
            </w:r>
            <w:r w:rsidR="0085063E">
              <w:t xml:space="preserve">otion </w:t>
            </w:r>
            <w:r w:rsidR="00221CC3">
              <w:t>G</w:t>
            </w:r>
            <w:r w:rsidR="0085063E">
              <w:t>raphics integrat</w:t>
            </w:r>
            <w:r>
              <w:t xml:space="preserve">ed with </w:t>
            </w:r>
            <w:r w:rsidR="0085063E">
              <w:t xml:space="preserve">After Effects and Cinema 4D </w:t>
            </w:r>
          </w:p>
          <w:p w14:paraId="1B4B33FD" w14:textId="22F8F995" w:rsidR="006D6F61" w:rsidRDefault="006D6F61" w:rsidP="006D6F61">
            <w:pPr>
              <w:pStyle w:val="ListParagraph"/>
              <w:numPr>
                <w:ilvl w:val="0"/>
                <w:numId w:val="4"/>
              </w:numPr>
            </w:pPr>
            <w:r>
              <w:t>Adobe Creative Suite Primarily: Photoshop, Audition, Premiere, Media Encoder</w:t>
            </w:r>
            <w:r>
              <w:t>, Dreamweaver</w:t>
            </w:r>
            <w:bookmarkStart w:id="0" w:name="_GoBack"/>
            <w:bookmarkEnd w:id="0"/>
          </w:p>
          <w:p w14:paraId="01DDFFAA" w14:textId="798DA49A" w:rsidR="00203A2B" w:rsidRDefault="00203A2B" w:rsidP="0085063E">
            <w:pPr>
              <w:pStyle w:val="ListParagraph"/>
              <w:numPr>
                <w:ilvl w:val="0"/>
                <w:numId w:val="4"/>
              </w:numPr>
            </w:pPr>
            <w:proofErr w:type="spellStart"/>
            <w:r>
              <w:t>Lectora</w:t>
            </w:r>
            <w:proofErr w:type="spellEnd"/>
            <w:r>
              <w:t xml:space="preserve"> Inspire</w:t>
            </w:r>
            <w:r w:rsidR="001D40FD">
              <w:t xml:space="preserve">, </w:t>
            </w:r>
            <w:r w:rsidR="0085063E">
              <w:t>Articulate Storyline</w:t>
            </w:r>
            <w:r w:rsidR="001D40FD">
              <w:t>, Adobe Captivate</w:t>
            </w:r>
            <w:r>
              <w:t xml:space="preserve"> eLearning development software</w:t>
            </w:r>
          </w:p>
          <w:p w14:paraId="67B9B1F9" w14:textId="77777777" w:rsidR="001D40FD" w:rsidRDefault="001D40FD" w:rsidP="001D40FD">
            <w:pPr>
              <w:pStyle w:val="ListParagraph"/>
              <w:numPr>
                <w:ilvl w:val="0"/>
                <w:numId w:val="4"/>
              </w:numPr>
            </w:pPr>
            <w:r>
              <w:t xml:space="preserve">SCORM 1.2 and SCORM 2004 compliance requirements </w:t>
            </w:r>
          </w:p>
          <w:p w14:paraId="09D912FA" w14:textId="49EFE5DF" w:rsidR="001D40FD" w:rsidRDefault="000C5A21" w:rsidP="0085063E">
            <w:pPr>
              <w:pStyle w:val="ListParagraph"/>
              <w:numPr>
                <w:ilvl w:val="0"/>
                <w:numId w:val="4"/>
              </w:numPr>
            </w:pPr>
            <w:r>
              <w:t>Share-point collaborative software</w:t>
            </w:r>
          </w:p>
          <w:p w14:paraId="3FEA82B4" w14:textId="77777777" w:rsidR="000E1CA7" w:rsidRPr="00174240" w:rsidRDefault="000E1CA7" w:rsidP="00174240">
            <w:pPr>
              <w:ind w:left="360"/>
              <w:rPr>
                <w:b/>
              </w:rPr>
            </w:pPr>
          </w:p>
        </w:tc>
      </w:tr>
      <w:tr w:rsidR="000E1CA7" w14:paraId="36E71F9A" w14:textId="77777777" w:rsidTr="001D40FD">
        <w:tc>
          <w:tcPr>
            <w:tcW w:w="9576" w:type="dxa"/>
            <w:shd w:val="clear" w:color="auto" w:fill="auto"/>
          </w:tcPr>
          <w:p w14:paraId="328BD000" w14:textId="77777777" w:rsidR="000E1CA7" w:rsidRDefault="000E1CA7" w:rsidP="00842A38">
            <w:r w:rsidRPr="00815C3A">
              <w:rPr>
                <w:b/>
              </w:rPr>
              <w:t>Training:</w:t>
            </w:r>
          </w:p>
          <w:p w14:paraId="38B767E4" w14:textId="77777777" w:rsidR="000E1CA7" w:rsidRDefault="000E1CA7" w:rsidP="000E1CA7">
            <w:pPr>
              <w:numPr>
                <w:ilvl w:val="0"/>
                <w:numId w:val="3"/>
              </w:numPr>
            </w:pPr>
            <w:r>
              <w:t xml:space="preserve">Advanced training in </w:t>
            </w:r>
            <w:proofErr w:type="spellStart"/>
            <w:r>
              <w:t>Lectora</w:t>
            </w:r>
            <w:proofErr w:type="spellEnd"/>
            <w:r>
              <w:t xml:space="preserve"> Authoring Software</w:t>
            </w:r>
          </w:p>
          <w:p w14:paraId="6F197223" w14:textId="5833E9BE" w:rsidR="000E1CA7" w:rsidRDefault="000E1CA7" w:rsidP="000E1CA7">
            <w:pPr>
              <w:numPr>
                <w:ilvl w:val="0"/>
                <w:numId w:val="3"/>
              </w:numPr>
            </w:pPr>
            <w:r>
              <w:t xml:space="preserve">Numerous classes </w:t>
            </w:r>
            <w:r w:rsidR="006A1263">
              <w:t>i</w:t>
            </w:r>
            <w:r>
              <w:t xml:space="preserve">n multimedia and </w:t>
            </w:r>
            <w:r w:rsidR="006A1263">
              <w:t>motion graphics</w:t>
            </w:r>
          </w:p>
          <w:p w14:paraId="64FD07B2" w14:textId="77777777" w:rsidR="000E1CA7" w:rsidRPr="00112D41" w:rsidRDefault="006A1263" w:rsidP="006A1263">
            <w:pPr>
              <w:numPr>
                <w:ilvl w:val="0"/>
                <w:numId w:val="3"/>
              </w:numPr>
              <w:rPr>
                <w:rFonts w:ascii="Times New Roman" w:hAnsi="Times New Roman" w:cs="Times New Roman"/>
              </w:rPr>
            </w:pPr>
            <w:r>
              <w:t xml:space="preserve">Management classes to include completion of </w:t>
            </w:r>
            <w:r w:rsidR="000E1CA7">
              <w:t>Senior NCO Academy</w:t>
            </w:r>
            <w:r>
              <w:t xml:space="preserve"> for the Air Force along with numerous management classes in the completion of Masters Degree in Digital Art</w:t>
            </w:r>
          </w:p>
          <w:p w14:paraId="3E3CA087" w14:textId="1E45074A" w:rsidR="00112D41" w:rsidRPr="00815C3A" w:rsidRDefault="00112D41" w:rsidP="00112D41">
            <w:pPr>
              <w:ind w:left="360"/>
              <w:rPr>
                <w:rFonts w:ascii="Times New Roman" w:hAnsi="Times New Roman" w:cs="Times New Roman"/>
              </w:rPr>
            </w:pPr>
          </w:p>
        </w:tc>
      </w:tr>
      <w:tr w:rsidR="000E1CA7" w14:paraId="69C3A673" w14:textId="77777777" w:rsidTr="001D40FD">
        <w:tc>
          <w:tcPr>
            <w:tcW w:w="9576" w:type="dxa"/>
            <w:shd w:val="clear" w:color="auto" w:fill="auto"/>
          </w:tcPr>
          <w:p w14:paraId="5BB43880" w14:textId="77777777" w:rsidR="000E1CA7" w:rsidRDefault="000E1CA7" w:rsidP="00842A38">
            <w:pPr>
              <w:rPr>
                <w:b/>
              </w:rPr>
            </w:pPr>
            <w:r w:rsidRPr="00815C3A">
              <w:rPr>
                <w:b/>
              </w:rPr>
              <w:t>Education:</w:t>
            </w:r>
          </w:p>
          <w:p w14:paraId="6DA72059" w14:textId="6304A0E9" w:rsidR="00DA724E" w:rsidRPr="00DA724E" w:rsidRDefault="00DA724E" w:rsidP="00842A38">
            <w:pPr>
              <w:numPr>
                <w:ilvl w:val="0"/>
                <w:numId w:val="1"/>
              </w:numPr>
            </w:pPr>
            <w:r>
              <w:t>AA Visual Information, Community College of the Air Force, 1998</w:t>
            </w:r>
          </w:p>
          <w:p w14:paraId="2BE8735F" w14:textId="7E7FEDE7" w:rsidR="000E1CA7" w:rsidRDefault="000E1CA7" w:rsidP="000E1CA7">
            <w:pPr>
              <w:numPr>
                <w:ilvl w:val="0"/>
                <w:numId w:val="1"/>
              </w:numPr>
            </w:pPr>
            <w:r>
              <w:t xml:space="preserve">BA Humanities, </w:t>
            </w:r>
            <w:r w:rsidR="006775FF">
              <w:t>emphasis in art and history</w:t>
            </w:r>
            <w:r w:rsidR="00EE4335">
              <w:t>,</w:t>
            </w:r>
            <w:r w:rsidR="006775FF">
              <w:t xml:space="preserve"> </w:t>
            </w:r>
            <w:r w:rsidR="007A5293">
              <w:t>University of Maryland U</w:t>
            </w:r>
            <w:r w:rsidR="00AD5C01">
              <w:t>niversity</w:t>
            </w:r>
            <w:r w:rsidR="007A5293">
              <w:t xml:space="preserve"> College, </w:t>
            </w:r>
            <w:r w:rsidR="003F5990">
              <w:t>2007</w:t>
            </w:r>
          </w:p>
          <w:p w14:paraId="5A1D3564" w14:textId="5C992DBF" w:rsidR="000E1CA7" w:rsidRDefault="00B5135A" w:rsidP="006662EC">
            <w:pPr>
              <w:numPr>
                <w:ilvl w:val="0"/>
                <w:numId w:val="1"/>
              </w:numPr>
            </w:pPr>
            <w:r>
              <w:t>MA</w:t>
            </w:r>
            <w:r w:rsidR="005619C0">
              <w:t xml:space="preserve"> </w:t>
            </w:r>
            <w:r w:rsidR="003A22D3">
              <w:t>Masters in Art in Digital Art</w:t>
            </w:r>
            <w:r w:rsidR="007C1528">
              <w:t xml:space="preserve"> emphasis in 3D and motion graphics</w:t>
            </w:r>
            <w:r w:rsidR="00EE4335">
              <w:t>,</w:t>
            </w:r>
            <w:r w:rsidR="000E1CA7">
              <w:t xml:space="preserve"> </w:t>
            </w:r>
            <w:r w:rsidR="00E925DD">
              <w:t xml:space="preserve"> </w:t>
            </w:r>
            <w:proofErr w:type="spellStart"/>
            <w:r>
              <w:t>Goucher</w:t>
            </w:r>
            <w:proofErr w:type="spellEnd"/>
            <w:r>
              <w:t xml:space="preserve"> College, 2013</w:t>
            </w:r>
          </w:p>
          <w:p w14:paraId="7E67A8CC" w14:textId="3FDF9512" w:rsidR="00112D41" w:rsidRPr="009209F7" w:rsidRDefault="00112D41" w:rsidP="00112D41">
            <w:pPr>
              <w:ind w:left="360"/>
            </w:pPr>
          </w:p>
        </w:tc>
      </w:tr>
      <w:tr w:rsidR="000E1CA7" w14:paraId="133A195A" w14:textId="77777777" w:rsidTr="001D40FD">
        <w:tc>
          <w:tcPr>
            <w:tcW w:w="9576" w:type="dxa"/>
            <w:shd w:val="clear" w:color="auto" w:fill="auto"/>
          </w:tcPr>
          <w:p w14:paraId="05A86E2A" w14:textId="3C138AA8" w:rsidR="00EA1791" w:rsidRDefault="000E1CA7" w:rsidP="00842A38">
            <w:pPr>
              <w:rPr>
                <w:b/>
              </w:rPr>
            </w:pPr>
            <w:r w:rsidRPr="0075009A">
              <w:rPr>
                <w:b/>
              </w:rPr>
              <w:t>WORK HISTORY:</w:t>
            </w:r>
          </w:p>
          <w:p w14:paraId="03EFAAC3" w14:textId="77777777" w:rsidR="00C72AEB" w:rsidRPr="00A005C7" w:rsidRDefault="00C72AEB" w:rsidP="00842A38">
            <w:pPr>
              <w:rPr>
                <w:b/>
              </w:rPr>
            </w:pPr>
          </w:p>
          <w:p w14:paraId="37D2C0E5" w14:textId="77A4AF8D" w:rsidR="00C72AEB" w:rsidRDefault="00C72AEB" w:rsidP="00842A38">
            <w:pPr>
              <w:rPr>
                <w:b/>
              </w:rPr>
            </w:pPr>
            <w:r>
              <w:rPr>
                <w:b/>
              </w:rPr>
              <w:t xml:space="preserve">March 2016 – Present, </w:t>
            </w:r>
            <w:proofErr w:type="spellStart"/>
            <w:r>
              <w:rPr>
                <w:b/>
              </w:rPr>
              <w:t>Techsoft</w:t>
            </w:r>
            <w:proofErr w:type="spellEnd"/>
            <w:r>
              <w:rPr>
                <w:b/>
              </w:rPr>
              <w:t xml:space="preserve"> (Technical Software Services, Inc.) Graphics Programmer, Pensacola, FL</w:t>
            </w:r>
          </w:p>
          <w:p w14:paraId="2B3ED7C7" w14:textId="5B18AD77" w:rsidR="00C72AEB" w:rsidRPr="00BF7449" w:rsidRDefault="00BF7449" w:rsidP="00842A38">
            <w:r w:rsidRPr="00BF7449">
              <w:t>Contract</w:t>
            </w:r>
            <w:r>
              <w:t xml:space="preserve"> Position: </w:t>
            </w:r>
            <w:r w:rsidR="0008304B">
              <w:t>Work</w:t>
            </w:r>
            <w:r w:rsidR="0078203E">
              <w:t xml:space="preserve"> as </w:t>
            </w:r>
            <w:r w:rsidR="0008304B">
              <w:t xml:space="preserve">an </w:t>
            </w:r>
            <w:r w:rsidR="0078203E">
              <w:t xml:space="preserve">eLearning content developer </w:t>
            </w:r>
            <w:r w:rsidR="0008304B">
              <w:t>assigned to create</w:t>
            </w:r>
            <w:r w:rsidR="0078203E">
              <w:t xml:space="preserve"> </w:t>
            </w:r>
            <w:r w:rsidR="00FC2BD3">
              <w:t>a revised</w:t>
            </w:r>
            <w:r w:rsidR="0078203E">
              <w:t xml:space="preserve"> Antiterrorism Planning Course</w:t>
            </w:r>
            <w:r w:rsidR="006B6A3E">
              <w:t xml:space="preserve"> for the Navy.  </w:t>
            </w:r>
            <w:r w:rsidR="0078203E">
              <w:t xml:space="preserve">The GUI and </w:t>
            </w:r>
            <w:r w:rsidR="000D500C">
              <w:t>course content are Flash-based.</w:t>
            </w:r>
            <w:r w:rsidR="0078203E">
              <w:t xml:space="preserve">  New functionality</w:t>
            </w:r>
            <w:r w:rsidR="006B6A3E">
              <w:t xml:space="preserve"> requirements along with adherence to 508 standards </w:t>
            </w:r>
            <w:r w:rsidR="0078203E">
              <w:t xml:space="preserve">have </w:t>
            </w:r>
            <w:r w:rsidR="006B6A3E">
              <w:t>mandated</w:t>
            </w:r>
            <w:r w:rsidR="0078203E">
              <w:t xml:space="preserve"> significant updates.  The course is SCORM 2004 compliant </w:t>
            </w:r>
            <w:r w:rsidR="00FC2BD3">
              <w:t xml:space="preserve">and </w:t>
            </w:r>
            <w:r w:rsidR="006B6A3E">
              <w:t xml:space="preserve">is hosted on the Navy eLearning LMS. </w:t>
            </w:r>
            <w:r w:rsidR="00FC2BD3">
              <w:t>It</w:t>
            </w:r>
            <w:r w:rsidR="0078203E">
              <w:t xml:space="preserve"> consists of seven modules and a final </w:t>
            </w:r>
            <w:r w:rsidR="00C56D4E">
              <w:t xml:space="preserve">scored </w:t>
            </w:r>
            <w:r w:rsidR="0078203E">
              <w:t>assessment.  From the offset the development of this course has been managed through Share-point</w:t>
            </w:r>
            <w:r w:rsidR="000D500C">
              <w:t xml:space="preserve">.  </w:t>
            </w:r>
            <w:r w:rsidR="006B6A3E">
              <w:t>All p</w:t>
            </w:r>
            <w:r w:rsidR="000F7CD3">
              <w:t xml:space="preserve">roduction deadlines are met </w:t>
            </w:r>
            <w:r w:rsidR="00C56D4E">
              <w:t>through</w:t>
            </w:r>
            <w:r w:rsidR="000F7CD3">
              <w:t xml:space="preserve"> adherence to an </w:t>
            </w:r>
            <w:r w:rsidR="000D500C">
              <w:t>established design, development and review</w:t>
            </w:r>
            <w:r w:rsidR="00137C79">
              <w:t xml:space="preserve"> process</w:t>
            </w:r>
            <w:r w:rsidR="000F7CD3">
              <w:t xml:space="preserve">.  </w:t>
            </w:r>
            <w:r w:rsidR="005E197B">
              <w:t>Content</w:t>
            </w:r>
            <w:r w:rsidR="000F7CD3">
              <w:t xml:space="preserve"> include</w:t>
            </w:r>
            <w:r w:rsidR="005E197B">
              <w:t>s</w:t>
            </w:r>
            <w:r w:rsidR="000F7CD3">
              <w:t xml:space="preserve"> visual elements such as video, animation</w:t>
            </w:r>
            <w:r w:rsidR="00137C79">
              <w:t>, interactive</w:t>
            </w:r>
            <w:r w:rsidR="000F7CD3">
              <w:t xml:space="preserve"> pieces and narration.</w:t>
            </w:r>
            <w:r w:rsidR="00BD17F6">
              <w:t xml:space="preserve"> I have been responsible for all development and testing of this course.  Organization and file management are a critical component in the management of this project.  Additionally, I </w:t>
            </w:r>
            <w:r w:rsidR="005D0E36">
              <w:t xml:space="preserve">perform all of </w:t>
            </w:r>
            <w:r w:rsidR="00BD17F6">
              <w:t>the testing and continuous updates to content on the Navy eLearning</w:t>
            </w:r>
            <w:r w:rsidR="005F6B98">
              <w:t xml:space="preserve"> </w:t>
            </w:r>
            <w:r w:rsidR="00BD17F6">
              <w:t xml:space="preserve">testing server. </w:t>
            </w:r>
            <w:r w:rsidR="0021795E">
              <w:t>Develop</w:t>
            </w:r>
            <w:r w:rsidR="00FA133F">
              <w:t>ment of</w:t>
            </w:r>
            <w:r w:rsidR="0021795E">
              <w:t xml:space="preserve"> this course has allowed me to make artistic choices</w:t>
            </w:r>
            <w:r w:rsidR="00FA133F">
              <w:t xml:space="preserve"> to </w:t>
            </w:r>
            <w:r w:rsidR="0021795E">
              <w:t xml:space="preserve">make content more visually appealing, use sound development skills for web </w:t>
            </w:r>
            <w:r w:rsidR="00FA133F">
              <w:t>efficiency</w:t>
            </w:r>
            <w:r w:rsidR="0021795E">
              <w:t>, and collaborative skills with a team members in offsite locations.</w:t>
            </w:r>
          </w:p>
          <w:p w14:paraId="24E8A4D1" w14:textId="77777777" w:rsidR="00C72AEB" w:rsidRDefault="00C72AEB" w:rsidP="00842A38">
            <w:pPr>
              <w:rPr>
                <w:b/>
              </w:rPr>
            </w:pPr>
          </w:p>
          <w:p w14:paraId="6059B437" w14:textId="35791146" w:rsidR="00EA1791" w:rsidRPr="00427B14" w:rsidRDefault="00EA1791" w:rsidP="00842A38">
            <w:pPr>
              <w:rPr>
                <w:rFonts w:eastAsiaTheme="minorHAnsi"/>
              </w:rPr>
            </w:pPr>
            <w:r w:rsidRPr="00482029">
              <w:rPr>
                <w:b/>
              </w:rPr>
              <w:t xml:space="preserve">June 2014 – </w:t>
            </w:r>
            <w:r w:rsidR="00B25DB2">
              <w:rPr>
                <w:b/>
              </w:rPr>
              <w:t>March 2016</w:t>
            </w:r>
            <w:r w:rsidRPr="00482029">
              <w:rPr>
                <w:b/>
              </w:rPr>
              <w:t xml:space="preserve">, Computer Science Corporation (CSC), </w:t>
            </w:r>
            <w:r w:rsidR="004374F4" w:rsidRPr="00482029">
              <w:rPr>
                <w:b/>
              </w:rPr>
              <w:t xml:space="preserve">Sr. Systems </w:t>
            </w:r>
            <w:r w:rsidR="004374F4" w:rsidRPr="00253757">
              <w:rPr>
                <w:b/>
              </w:rPr>
              <w:t>Integrator</w:t>
            </w:r>
            <w:r w:rsidR="00253757" w:rsidRPr="00253757">
              <w:rPr>
                <w:b/>
              </w:rPr>
              <w:t xml:space="preserve">, </w:t>
            </w:r>
            <w:r w:rsidR="00253757" w:rsidRPr="00253757">
              <w:rPr>
                <w:rFonts w:eastAsiaTheme="minorHAnsi"/>
                <w:b/>
              </w:rPr>
              <w:t>Navy eL</w:t>
            </w:r>
            <w:r w:rsidR="00253757">
              <w:rPr>
                <w:rFonts w:eastAsiaTheme="minorHAnsi"/>
                <w:b/>
              </w:rPr>
              <w:t xml:space="preserve">earning, </w:t>
            </w:r>
            <w:proofErr w:type="spellStart"/>
            <w:r w:rsidR="00F926B7">
              <w:rPr>
                <w:rFonts w:eastAsiaTheme="minorHAnsi"/>
                <w:b/>
              </w:rPr>
              <w:t>Saufley</w:t>
            </w:r>
            <w:proofErr w:type="spellEnd"/>
            <w:r w:rsidR="00F926B7">
              <w:rPr>
                <w:rFonts w:eastAsiaTheme="minorHAnsi"/>
                <w:b/>
              </w:rPr>
              <w:t xml:space="preserve"> Field, Pensacola, FL</w:t>
            </w:r>
            <w:r w:rsidR="00482029" w:rsidRPr="00253757">
              <w:rPr>
                <w:b/>
              </w:rPr>
              <w:br/>
            </w:r>
            <w:r w:rsidR="00874B13">
              <w:t xml:space="preserve">Contract Position: </w:t>
            </w:r>
            <w:r w:rsidR="006E39AB">
              <w:rPr>
                <w:rFonts w:eastAsiaTheme="minorHAnsi"/>
              </w:rPr>
              <w:t xml:space="preserve"> </w:t>
            </w:r>
            <w:r w:rsidR="00253757">
              <w:rPr>
                <w:rFonts w:eastAsiaTheme="minorHAnsi"/>
              </w:rPr>
              <w:t>Work</w:t>
            </w:r>
            <w:r w:rsidR="00BF7449">
              <w:rPr>
                <w:rFonts w:eastAsiaTheme="minorHAnsi"/>
              </w:rPr>
              <w:t>ed</w:t>
            </w:r>
            <w:r w:rsidR="00253757">
              <w:rPr>
                <w:rFonts w:eastAsiaTheme="minorHAnsi"/>
              </w:rPr>
              <w:t xml:space="preserve"> on Content Release Management Team</w:t>
            </w:r>
            <w:r w:rsidR="003B640F">
              <w:rPr>
                <w:rFonts w:eastAsiaTheme="minorHAnsi"/>
              </w:rPr>
              <w:t xml:space="preserve"> </w:t>
            </w:r>
            <w:r w:rsidR="002434DD">
              <w:rPr>
                <w:rFonts w:eastAsiaTheme="minorHAnsi"/>
              </w:rPr>
              <w:t>which was responsible for the</w:t>
            </w:r>
            <w:r w:rsidR="003B640F">
              <w:rPr>
                <w:rFonts w:eastAsiaTheme="minorHAnsi"/>
              </w:rPr>
              <w:t xml:space="preserve"> </w:t>
            </w:r>
            <w:r w:rsidR="00253757">
              <w:rPr>
                <w:rFonts w:eastAsiaTheme="minorHAnsi"/>
              </w:rPr>
              <w:t xml:space="preserve">lifecycle </w:t>
            </w:r>
            <w:r w:rsidR="003B640F">
              <w:rPr>
                <w:rFonts w:eastAsiaTheme="minorHAnsi"/>
              </w:rPr>
              <w:t xml:space="preserve">management of courseware on the Navy eLearning site. </w:t>
            </w:r>
            <w:r w:rsidR="00D74E66">
              <w:rPr>
                <w:rFonts w:eastAsiaTheme="minorHAnsi"/>
              </w:rPr>
              <w:t>This require</w:t>
            </w:r>
            <w:r w:rsidR="00BF7449">
              <w:rPr>
                <w:rFonts w:eastAsiaTheme="minorHAnsi"/>
              </w:rPr>
              <w:t>d</w:t>
            </w:r>
            <w:r w:rsidR="00D74E66">
              <w:rPr>
                <w:rFonts w:eastAsiaTheme="minorHAnsi"/>
              </w:rPr>
              <w:t xml:space="preserve"> management of the</w:t>
            </w:r>
            <w:r w:rsidRPr="00EA1791">
              <w:rPr>
                <w:rFonts w:eastAsiaTheme="minorHAnsi"/>
              </w:rPr>
              <w:t xml:space="preserve"> content development from course develo</w:t>
            </w:r>
            <w:r w:rsidR="0091685B">
              <w:rPr>
                <w:rFonts w:eastAsiaTheme="minorHAnsi"/>
              </w:rPr>
              <w:t>pers and their sponsors and/or S</w:t>
            </w:r>
            <w:r w:rsidR="001C7EA4">
              <w:rPr>
                <w:rFonts w:eastAsiaTheme="minorHAnsi"/>
              </w:rPr>
              <w:t xml:space="preserve">ubject </w:t>
            </w:r>
            <w:r w:rsidR="0091685B">
              <w:rPr>
                <w:rFonts w:eastAsiaTheme="minorHAnsi"/>
              </w:rPr>
              <w:t>M</w:t>
            </w:r>
            <w:r w:rsidR="001C7EA4">
              <w:rPr>
                <w:rFonts w:eastAsiaTheme="minorHAnsi"/>
              </w:rPr>
              <w:t xml:space="preserve">atter </w:t>
            </w:r>
            <w:r w:rsidR="0091685B">
              <w:rPr>
                <w:rFonts w:eastAsiaTheme="minorHAnsi"/>
              </w:rPr>
              <w:t>E</w:t>
            </w:r>
            <w:r w:rsidR="001C7EA4">
              <w:rPr>
                <w:rFonts w:eastAsiaTheme="minorHAnsi"/>
              </w:rPr>
              <w:t>xperts (SME(s)) </w:t>
            </w:r>
            <w:r w:rsidRPr="00EA1791">
              <w:rPr>
                <w:rFonts w:eastAsiaTheme="minorHAnsi"/>
              </w:rPr>
              <w:t>on testing and staging servers.  </w:t>
            </w:r>
            <w:r w:rsidR="00D74E66">
              <w:rPr>
                <w:rFonts w:eastAsiaTheme="minorHAnsi"/>
              </w:rPr>
              <w:t xml:space="preserve">The process </w:t>
            </w:r>
            <w:r w:rsidR="00BF7449">
              <w:rPr>
                <w:rFonts w:eastAsiaTheme="minorHAnsi"/>
              </w:rPr>
              <w:t>was</w:t>
            </w:r>
            <w:r w:rsidRPr="00EA1791">
              <w:rPr>
                <w:rFonts w:eastAsiaTheme="minorHAnsi"/>
              </w:rPr>
              <w:t xml:space="preserve"> accomplished through a series of required </w:t>
            </w:r>
            <w:r w:rsidRPr="00EA1791">
              <w:rPr>
                <w:rFonts w:eastAsiaTheme="minorHAnsi"/>
              </w:rPr>
              <w:lastRenderedPageBreak/>
              <w:t>and tracked hosting processes.  This tightly managed collaborative process assure</w:t>
            </w:r>
            <w:r w:rsidR="00BF7449">
              <w:rPr>
                <w:rFonts w:eastAsiaTheme="minorHAnsi"/>
              </w:rPr>
              <w:t>d</w:t>
            </w:r>
            <w:r w:rsidRPr="00EA1791">
              <w:rPr>
                <w:rFonts w:eastAsiaTheme="minorHAnsi"/>
              </w:rPr>
              <w:t xml:space="preserve"> proper testing and documentation before any course </w:t>
            </w:r>
            <w:r w:rsidR="00BF7449">
              <w:rPr>
                <w:rFonts w:eastAsiaTheme="minorHAnsi"/>
              </w:rPr>
              <w:t>was</w:t>
            </w:r>
            <w:r w:rsidRPr="00EA1791">
              <w:rPr>
                <w:rFonts w:eastAsiaTheme="minorHAnsi"/>
              </w:rPr>
              <w:t xml:space="preserve"> put into production.  </w:t>
            </w:r>
            <w:r w:rsidR="00BF7449">
              <w:rPr>
                <w:rFonts w:eastAsiaTheme="minorHAnsi"/>
              </w:rPr>
              <w:t>My</w:t>
            </w:r>
            <w:r w:rsidRPr="00EA1791">
              <w:rPr>
                <w:rFonts w:eastAsiaTheme="minorHAnsi"/>
              </w:rPr>
              <w:t xml:space="preserve"> </w:t>
            </w:r>
            <w:r w:rsidR="0097022F">
              <w:rPr>
                <w:rFonts w:eastAsiaTheme="minorHAnsi"/>
              </w:rPr>
              <w:t>team manage</w:t>
            </w:r>
            <w:r w:rsidR="00BF7449">
              <w:rPr>
                <w:rFonts w:eastAsiaTheme="minorHAnsi"/>
              </w:rPr>
              <w:t>d</w:t>
            </w:r>
            <w:r w:rsidR="0097022F">
              <w:rPr>
                <w:rFonts w:eastAsiaTheme="minorHAnsi"/>
              </w:rPr>
              <w:t xml:space="preserve"> </w:t>
            </w:r>
            <w:r w:rsidR="007D6B3F">
              <w:rPr>
                <w:rFonts w:eastAsiaTheme="minorHAnsi"/>
              </w:rPr>
              <w:t xml:space="preserve">all </w:t>
            </w:r>
            <w:r w:rsidRPr="00EA1791">
              <w:rPr>
                <w:rFonts w:eastAsiaTheme="minorHAnsi"/>
              </w:rPr>
              <w:t>updates and retirement cycles</w:t>
            </w:r>
            <w:r w:rsidR="002434DD">
              <w:rPr>
                <w:rFonts w:eastAsiaTheme="minorHAnsi"/>
              </w:rPr>
              <w:t xml:space="preserve"> of courses primarily in SCORM 2004 standards</w:t>
            </w:r>
            <w:r w:rsidR="0097022F">
              <w:rPr>
                <w:rFonts w:eastAsiaTheme="minorHAnsi"/>
              </w:rPr>
              <w:t>.</w:t>
            </w:r>
            <w:r>
              <w:rPr>
                <w:rFonts w:eastAsiaTheme="minorHAnsi"/>
              </w:rPr>
              <w:t xml:space="preserve"> </w:t>
            </w:r>
          </w:p>
          <w:p w14:paraId="6BAE4912" w14:textId="77777777" w:rsidR="00962029" w:rsidRDefault="00962029" w:rsidP="00842A38"/>
          <w:p w14:paraId="271D475A" w14:textId="6AE3852D" w:rsidR="00851FE4" w:rsidRPr="0024301A" w:rsidRDefault="00C010A5" w:rsidP="00EE1996">
            <w:r w:rsidRPr="00482029">
              <w:rPr>
                <w:b/>
              </w:rPr>
              <w:t xml:space="preserve">July 2012 – </w:t>
            </w:r>
            <w:r w:rsidR="00EA1791" w:rsidRPr="00482029">
              <w:rPr>
                <w:b/>
              </w:rPr>
              <w:t>July 2014,</w:t>
            </w:r>
            <w:r w:rsidRPr="00482029">
              <w:rPr>
                <w:b/>
              </w:rPr>
              <w:t xml:space="preserve"> </w:t>
            </w:r>
            <w:r w:rsidR="00DB492E" w:rsidRPr="00482029">
              <w:rPr>
                <w:b/>
              </w:rPr>
              <w:t>Computer Science Corporation (</w:t>
            </w:r>
            <w:r w:rsidRPr="00482029">
              <w:rPr>
                <w:b/>
              </w:rPr>
              <w:t>CSC</w:t>
            </w:r>
            <w:r w:rsidR="00DB492E" w:rsidRPr="00482029">
              <w:rPr>
                <w:b/>
              </w:rPr>
              <w:t>)</w:t>
            </w:r>
            <w:r w:rsidRPr="00482029">
              <w:rPr>
                <w:b/>
              </w:rPr>
              <w:t xml:space="preserve">, </w:t>
            </w:r>
            <w:r w:rsidR="00DB492E" w:rsidRPr="00482029">
              <w:rPr>
                <w:b/>
              </w:rPr>
              <w:t>eL</w:t>
            </w:r>
            <w:r w:rsidRPr="00482029">
              <w:rPr>
                <w:b/>
              </w:rPr>
              <w:t xml:space="preserve">earning </w:t>
            </w:r>
            <w:r w:rsidR="00175B74" w:rsidRPr="00482029">
              <w:rPr>
                <w:b/>
              </w:rPr>
              <w:t>Developer</w:t>
            </w:r>
            <w:r w:rsidR="00641A02">
              <w:rPr>
                <w:b/>
              </w:rPr>
              <w:t xml:space="preserve">, </w:t>
            </w:r>
            <w:r w:rsidR="00641A02" w:rsidRPr="00641A02">
              <w:rPr>
                <w:b/>
                <w:color w:val="000000"/>
                <w:shd w:val="clear" w:color="auto" w:fill="FFFFFF"/>
              </w:rPr>
              <w:t>Defense Cyber Investigations Training Academy (DCITA)</w:t>
            </w:r>
            <w:r w:rsidR="00F926B7">
              <w:rPr>
                <w:b/>
              </w:rPr>
              <w:t>, Linthicum, MD</w:t>
            </w:r>
            <w:r w:rsidR="00482029">
              <w:br/>
            </w:r>
            <w:r w:rsidR="007C1ED8">
              <w:t>Contract P</w:t>
            </w:r>
            <w:r w:rsidR="007E33E9">
              <w:t>osition</w:t>
            </w:r>
            <w:r w:rsidR="0092507C">
              <w:t>: Work</w:t>
            </w:r>
            <w:r w:rsidR="00A75C48">
              <w:t xml:space="preserve"> involve</w:t>
            </w:r>
            <w:r w:rsidR="0092507C">
              <w:t>d</w:t>
            </w:r>
            <w:r w:rsidR="00A75C48">
              <w:t xml:space="preserve"> content development, testing</w:t>
            </w:r>
            <w:r w:rsidR="007E33E9">
              <w:t>,</w:t>
            </w:r>
            <w:r w:rsidR="00212286">
              <w:t xml:space="preserve"> and management of eL</w:t>
            </w:r>
            <w:r w:rsidR="00A75C48">
              <w:t>earning content</w:t>
            </w:r>
            <w:r w:rsidR="00212286">
              <w:t>.</w:t>
            </w:r>
            <w:r w:rsidR="00A75C48">
              <w:t xml:space="preserve"> </w:t>
            </w:r>
            <w:r w:rsidR="00851FE4">
              <w:t xml:space="preserve">The primary function of this position </w:t>
            </w:r>
            <w:r w:rsidR="00711DC3">
              <w:t>was</w:t>
            </w:r>
            <w:r w:rsidR="00851FE4">
              <w:t xml:space="preserve"> to establish standards for course and exam builds in support of setting up distance education products for the training academy.  The academy ha</w:t>
            </w:r>
            <w:r w:rsidR="002434DD">
              <w:t>d</w:t>
            </w:r>
            <w:r w:rsidR="00851FE4">
              <w:t xml:space="preserve"> several different tracks that </w:t>
            </w:r>
            <w:r w:rsidR="002434DD">
              <w:t>were</w:t>
            </w:r>
            <w:r w:rsidR="00851FE4">
              <w:t xml:space="preserve"> classroom courses ranging from 2 to 8 wks.  The curriculum development team that I </w:t>
            </w:r>
            <w:r w:rsidR="00711DC3">
              <w:t>was</w:t>
            </w:r>
            <w:r w:rsidR="00851FE4">
              <w:t xml:space="preserve"> a part of </w:t>
            </w:r>
            <w:r w:rsidR="00711DC3">
              <w:t>converted</w:t>
            </w:r>
            <w:r w:rsidR="00851FE4">
              <w:t xml:space="preserve"> classroom content to online courses.  </w:t>
            </w:r>
            <w:r w:rsidR="0068246C">
              <w:t xml:space="preserve">The effort </w:t>
            </w:r>
            <w:r w:rsidR="0031404A">
              <w:t>was</w:t>
            </w:r>
            <w:r w:rsidR="0068246C">
              <w:t xml:space="preserve"> multifaceted with the intent to maintain the classroom courses along with providing instructor lead distance education classes.  I built the GUI interface for course functionality and quiz/knowledge check functionality that set the standard for all course builds.  Additionally, I built </w:t>
            </w:r>
            <w:r w:rsidR="0031404A">
              <w:t xml:space="preserve">several </w:t>
            </w:r>
            <w:r w:rsidR="0068246C">
              <w:t>complex courses that involved management of content provided by the design team to include streaming video, flash interactive animations, graphics and virtual machines.</w:t>
            </w:r>
            <w:r w:rsidR="002E2AAA">
              <w:t xml:space="preserve"> </w:t>
            </w:r>
            <w:r w:rsidR="005E7730">
              <w:t>All of this was accomplished under very tight deadlines</w:t>
            </w:r>
            <w:r w:rsidR="0031404A">
              <w:t>. O</w:t>
            </w:r>
            <w:r w:rsidR="005E7730">
              <w:t xml:space="preserve">rganization and attention to detail </w:t>
            </w:r>
            <w:r w:rsidR="0031404A">
              <w:t>was</w:t>
            </w:r>
            <w:r w:rsidR="005E7730">
              <w:t xml:space="preserve"> paramount </w:t>
            </w:r>
            <w:r w:rsidR="0031404A">
              <w:t>in</w:t>
            </w:r>
            <w:r w:rsidR="005E7730">
              <w:t xml:space="preserve"> this work environment.  All courses were written in accordance with DCITA </w:t>
            </w:r>
            <w:r w:rsidR="005E7730" w:rsidRPr="005E7730">
              <w:t>Standard Operating Procedures and Policies</w:t>
            </w:r>
            <w:r w:rsidR="005E7730" w:rsidRPr="005E7730">
              <w:rPr>
                <w:color w:val="000000"/>
              </w:rPr>
              <w:t>.</w:t>
            </w:r>
            <w:r w:rsidR="005E7730">
              <w:t xml:space="preserve"> </w:t>
            </w:r>
            <w:r w:rsidR="00715412">
              <w:t>In this position, I</w:t>
            </w:r>
            <w:r w:rsidR="005E7730">
              <w:t xml:space="preserve"> built all courses to </w:t>
            </w:r>
            <w:r w:rsidR="0091685B">
              <w:t>SCORM</w:t>
            </w:r>
            <w:r w:rsidR="005E7730" w:rsidRPr="005E7730">
              <w:t xml:space="preserve"> 1.2 standards.</w:t>
            </w:r>
            <w:r w:rsidR="00715412">
              <w:t xml:space="preserve">  I </w:t>
            </w:r>
            <w:r w:rsidR="00395C70">
              <w:t xml:space="preserve">set the standards and </w:t>
            </w:r>
            <w:r w:rsidR="00715412">
              <w:t>produced DCITA’s first branded mobile learning course</w:t>
            </w:r>
            <w:r w:rsidR="00395C70">
              <w:t xml:space="preserve"> marketed to function on </w:t>
            </w:r>
            <w:r w:rsidR="00846DFC">
              <w:t>iPads and Android tablets</w:t>
            </w:r>
            <w:r w:rsidR="00715412">
              <w:t>.</w:t>
            </w:r>
            <w:r w:rsidR="00846DFC">
              <w:t xml:space="preserve">  From this pilot, all courses moving forward were built to these standards.</w:t>
            </w:r>
          </w:p>
          <w:p w14:paraId="565FAC1C" w14:textId="77777777" w:rsidR="008725DD" w:rsidRPr="005E7730" w:rsidRDefault="008725DD" w:rsidP="00842A38">
            <w:pPr>
              <w:rPr>
                <w:b/>
              </w:rPr>
            </w:pPr>
          </w:p>
          <w:p w14:paraId="08E06476" w14:textId="4004346C" w:rsidR="003144A7" w:rsidRPr="003144A7" w:rsidRDefault="00CF0053" w:rsidP="003144A7">
            <w:pPr>
              <w:rPr>
                <w:b/>
              </w:rPr>
            </w:pPr>
            <w:r w:rsidRPr="008A2433">
              <w:rPr>
                <w:b/>
              </w:rPr>
              <w:t xml:space="preserve">Nov 2005 – </w:t>
            </w:r>
            <w:r w:rsidR="00E925DD" w:rsidRPr="008A2433">
              <w:rPr>
                <w:b/>
              </w:rPr>
              <w:t>J</w:t>
            </w:r>
            <w:r w:rsidR="008725DD" w:rsidRPr="008A2433">
              <w:rPr>
                <w:b/>
              </w:rPr>
              <w:t>uly</w:t>
            </w:r>
            <w:r w:rsidR="00E925DD" w:rsidRPr="008A2433">
              <w:rPr>
                <w:b/>
              </w:rPr>
              <w:t xml:space="preserve"> 2012</w:t>
            </w:r>
            <w:r w:rsidR="009871A0">
              <w:rPr>
                <w:b/>
              </w:rPr>
              <w:t>,</w:t>
            </w:r>
            <w:r w:rsidRPr="008A2433">
              <w:rPr>
                <w:b/>
              </w:rPr>
              <w:t xml:space="preserve"> </w:t>
            </w:r>
            <w:proofErr w:type="spellStart"/>
            <w:r w:rsidRPr="008A2433">
              <w:rPr>
                <w:b/>
              </w:rPr>
              <w:t>Chenega</w:t>
            </w:r>
            <w:proofErr w:type="spellEnd"/>
            <w:r w:rsidRPr="008A2433">
              <w:rPr>
                <w:b/>
              </w:rPr>
              <w:t xml:space="preserve"> Federal Services, </w:t>
            </w:r>
            <w:r w:rsidR="00F21101">
              <w:rPr>
                <w:b/>
              </w:rPr>
              <w:t>eLearning Developer,</w:t>
            </w:r>
            <w:r w:rsidR="003144A7" w:rsidRPr="003144A7">
              <w:rPr>
                <w:b/>
              </w:rPr>
              <w:t xml:space="preserve"> Air Force Office of Special Investigations</w:t>
            </w:r>
            <w:r w:rsidR="00000963">
              <w:rPr>
                <w:b/>
              </w:rPr>
              <w:t xml:space="preserve"> (AFOSI)</w:t>
            </w:r>
            <w:r w:rsidR="003144A7" w:rsidRPr="003144A7">
              <w:rPr>
                <w:b/>
              </w:rPr>
              <w:t>, Quantico Marin</w:t>
            </w:r>
            <w:r w:rsidR="00F926B7">
              <w:rPr>
                <w:b/>
              </w:rPr>
              <w:t>e Base, VA</w:t>
            </w:r>
            <w:r w:rsidR="003144A7" w:rsidRPr="003144A7">
              <w:rPr>
                <w:b/>
              </w:rPr>
              <w:t xml:space="preserve">  </w:t>
            </w:r>
          </w:p>
          <w:p w14:paraId="0465F5FE" w14:textId="06D97902" w:rsidR="00CF0053" w:rsidRDefault="00CF0053" w:rsidP="00CF0053">
            <w:r>
              <w:t xml:space="preserve">Contract </w:t>
            </w:r>
            <w:r w:rsidR="007C1ED8">
              <w:t>P</w:t>
            </w:r>
            <w:r>
              <w:t>osition</w:t>
            </w:r>
            <w:r w:rsidR="003144A7">
              <w:t xml:space="preserve">: </w:t>
            </w:r>
            <w:r w:rsidR="00962029">
              <w:t>Provided</w:t>
            </w:r>
            <w:r>
              <w:t xml:space="preserve"> the overall Multimedia Development and Instructional Design support to the implementation of developed courseware into the AFOSI Learn</w:t>
            </w:r>
            <w:r w:rsidR="00F926B7">
              <w:t>ing Management System</w:t>
            </w:r>
            <w:r>
              <w:t>.  Design</w:t>
            </w:r>
            <w:r w:rsidR="00F61F22">
              <w:t>ed</w:t>
            </w:r>
            <w:r>
              <w:t xml:space="preserve"> technology based courseware using a systematic </w:t>
            </w:r>
            <w:r w:rsidR="006C6763">
              <w:t>a</w:t>
            </w:r>
            <w:r>
              <w:t>pproach to training</w:t>
            </w:r>
            <w:r w:rsidR="00000963">
              <w:t>.</w:t>
            </w:r>
            <w:r>
              <w:t xml:space="preserve"> Additionally create</w:t>
            </w:r>
            <w:r w:rsidR="00F61F22">
              <w:t>d</w:t>
            </w:r>
            <w:r>
              <w:t xml:space="preserve"> all requested ancillary </w:t>
            </w:r>
            <w:r w:rsidR="00000963">
              <w:t>eLearning</w:t>
            </w:r>
            <w:r>
              <w:t xml:space="preserve"> training.  Training </w:t>
            </w:r>
            <w:r w:rsidR="00F61F22">
              <w:t>built to SCORM 1.2 compliance.  Most</w:t>
            </w:r>
            <w:r>
              <w:t xml:space="preserve"> </w:t>
            </w:r>
            <w:r w:rsidR="00F61F22">
              <w:t>courses</w:t>
            </w:r>
            <w:r>
              <w:t xml:space="preserve"> built with </w:t>
            </w:r>
            <w:r w:rsidR="00F61F22">
              <w:t xml:space="preserve">module </w:t>
            </w:r>
            <w:r w:rsidR="00185EFA">
              <w:t>quizzes</w:t>
            </w:r>
            <w:r w:rsidR="00F61F22">
              <w:t xml:space="preserve"> and </w:t>
            </w:r>
            <w:r>
              <w:t>end of course exams</w:t>
            </w:r>
            <w:r w:rsidR="00F61F22">
              <w:t xml:space="preserve"> that were</w:t>
            </w:r>
            <w:r>
              <w:t xml:space="preserve"> multiple </w:t>
            </w:r>
            <w:r w:rsidR="00E925DD">
              <w:t>choice</w:t>
            </w:r>
            <w:r>
              <w:t>, fill in the blank, true and false</w:t>
            </w:r>
            <w:r w:rsidR="001B6AEF">
              <w:t>, and</w:t>
            </w:r>
            <w:r>
              <w:t xml:space="preserve"> scenario pieces that require</w:t>
            </w:r>
            <w:r w:rsidR="001B6AEF">
              <w:t>d</w:t>
            </w:r>
            <w:r>
              <w:t xml:space="preserve"> on screen interaction.</w:t>
            </w:r>
          </w:p>
          <w:p w14:paraId="569AB3AA" w14:textId="77777777" w:rsidR="00CF0053" w:rsidRDefault="00CF0053" w:rsidP="00CF0053"/>
          <w:p w14:paraId="2B31A51F" w14:textId="0EAA72DB" w:rsidR="00CF0053" w:rsidRDefault="00CF0053" w:rsidP="00CF0053">
            <w:r>
              <w:t xml:space="preserve">Extensive work in development </w:t>
            </w:r>
            <w:r w:rsidR="004F0C97">
              <w:t>of both</w:t>
            </w:r>
            <w:r>
              <w:t xml:space="preserve"> new and repurposed courseware into the AFOSI customized Meridian LMS.   Routinely </w:t>
            </w:r>
            <w:r w:rsidR="005A33C3">
              <w:t xml:space="preserve">worked </w:t>
            </w:r>
            <w:r>
              <w:t xml:space="preserve">with subject matter experts in developing storyboards for product designs and review throughout the development stages. </w:t>
            </w:r>
            <w:r w:rsidR="00000963">
              <w:t xml:space="preserve">Course development included visual elements such as video, animation and interactive pieces, original graphics and text, and auditory elements such as narrations, music and sound effects. Flash developed interactivity is utilized to the maximum extent possible to keep learner engagement high.  </w:t>
            </w:r>
            <w:r>
              <w:t xml:space="preserve"> LMS</w:t>
            </w:r>
            <w:r w:rsidR="005A33C3">
              <w:t xml:space="preserve"> lifecycle management</w:t>
            </w:r>
            <w:r>
              <w:t xml:space="preserve"> </w:t>
            </w:r>
            <w:r w:rsidR="005A33C3">
              <w:t xml:space="preserve">to include </w:t>
            </w:r>
            <w:r>
              <w:t xml:space="preserve">creating </w:t>
            </w:r>
            <w:r w:rsidR="005A33C3">
              <w:t xml:space="preserve">and testing of </w:t>
            </w:r>
            <w:r>
              <w:t xml:space="preserve">courses, uploading SCORM packages, </w:t>
            </w:r>
            <w:r w:rsidR="005A33C3">
              <w:t xml:space="preserve">and </w:t>
            </w:r>
            <w:r>
              <w:t>monitoring student</w:t>
            </w:r>
            <w:r w:rsidR="005A33C3">
              <w:t xml:space="preserve"> transcripts.</w:t>
            </w:r>
          </w:p>
          <w:p w14:paraId="2A985F52" w14:textId="77777777" w:rsidR="00CF0053" w:rsidRDefault="00CF0053" w:rsidP="00CF0053"/>
          <w:p w14:paraId="328D8416" w14:textId="477CD5EA" w:rsidR="00CF0053" w:rsidRDefault="00BE1A63" w:rsidP="00CF0053">
            <w:r>
              <w:t>Most proud of</w:t>
            </w:r>
            <w:r w:rsidR="00CF0053">
              <w:t xml:space="preserve"> performing the tas</w:t>
            </w:r>
            <w:r>
              <w:t>k</w:t>
            </w:r>
            <w:r w:rsidR="00CF0053">
              <w:t xml:space="preserve"> of the redesign and customization of </w:t>
            </w:r>
            <w:r w:rsidR="00A53E51">
              <w:t>the</w:t>
            </w:r>
            <w:r w:rsidR="00CF0053">
              <w:t xml:space="preserve"> LMS interface.  Redesign provided a robust, customized interface that </w:t>
            </w:r>
            <w:r w:rsidR="004F0C97">
              <w:t>was</w:t>
            </w:r>
            <w:r w:rsidR="00CF0053">
              <w:t xml:space="preserve"> significantly easier </w:t>
            </w:r>
            <w:r w:rsidR="004F0C97">
              <w:t>to navigate for students and instructors.</w:t>
            </w:r>
          </w:p>
          <w:p w14:paraId="31004A1C" w14:textId="77777777" w:rsidR="000E1CA7" w:rsidRDefault="000E1CA7" w:rsidP="00842A38"/>
          <w:p w14:paraId="3EA70B48" w14:textId="465D31E0" w:rsidR="009451ED" w:rsidRDefault="000E1CA7" w:rsidP="00842A38">
            <w:r w:rsidRPr="009451ED">
              <w:rPr>
                <w:b/>
              </w:rPr>
              <w:t>Nov 2004 – Nov 2005</w:t>
            </w:r>
            <w:r w:rsidR="009871A0">
              <w:rPr>
                <w:b/>
              </w:rPr>
              <w:t>,</w:t>
            </w:r>
            <w:r w:rsidRPr="009451ED">
              <w:rPr>
                <w:b/>
              </w:rPr>
              <w:t xml:space="preserve"> Imagine One, Multimedia Developer</w:t>
            </w:r>
            <w:r w:rsidR="007F374F">
              <w:rPr>
                <w:b/>
              </w:rPr>
              <w:t>, Joint Warfare Analysis Center, Dahlgren, VA</w:t>
            </w:r>
          </w:p>
          <w:p w14:paraId="15D2DC4F" w14:textId="36C47075" w:rsidR="000E1CA7" w:rsidRDefault="000E1CA7" w:rsidP="00842A38">
            <w:r>
              <w:t xml:space="preserve">Contract </w:t>
            </w:r>
            <w:r w:rsidR="007C1ED8">
              <w:t>P</w:t>
            </w:r>
            <w:r>
              <w:t>osition</w:t>
            </w:r>
            <w:r w:rsidR="007F374F">
              <w:t xml:space="preserve">: </w:t>
            </w:r>
            <w:r>
              <w:t xml:space="preserve">Developed </w:t>
            </w:r>
            <w:r w:rsidR="00F21101">
              <w:t xml:space="preserve">eLearning </w:t>
            </w:r>
            <w:r>
              <w:t xml:space="preserve">training hosted on an internal classified intranet to meet an urgent </w:t>
            </w:r>
            <w:r w:rsidR="00ED1478">
              <w:t xml:space="preserve">training </w:t>
            </w:r>
            <w:r w:rsidR="00F926B7">
              <w:t xml:space="preserve">requirement.  </w:t>
            </w:r>
            <w:r>
              <w:t>Training was required to familiarize analysts on the conversion of a Unix based program to the newly esta</w:t>
            </w:r>
            <w:r w:rsidR="001B30C6">
              <w:t>blished windows based product. D</w:t>
            </w:r>
            <w:r>
              <w:t>evelopment of content included working with Department Heads, SMEs, Database programm</w:t>
            </w:r>
            <w:r w:rsidR="00F926B7">
              <w:t xml:space="preserve">ers and Software developers.  </w:t>
            </w:r>
            <w:r>
              <w:t>All deadlines were strictly adhered to.  All training was interactive and followed up by classroom instruction and certification of students knowledge through instructor lead scenarios.</w:t>
            </w:r>
            <w:r w:rsidRPr="00815C3A">
              <w:rPr>
                <w:color w:val="FF0000"/>
              </w:rPr>
              <w:t xml:space="preserve">   </w:t>
            </w:r>
            <w:r>
              <w:t>Development</w:t>
            </w:r>
            <w:r w:rsidR="00CE2E35">
              <w:t xml:space="preserve"> was classified in nature and </w:t>
            </w:r>
            <w:r>
              <w:t xml:space="preserve">required strict adherence to all specifications and requirements for handling classified content.  Training was developed using Flash and </w:t>
            </w:r>
            <w:r w:rsidR="00A20159">
              <w:t>Dreamweaver</w:t>
            </w:r>
            <w:r>
              <w:t>.</w:t>
            </w:r>
          </w:p>
          <w:p w14:paraId="555A7E31" w14:textId="77777777" w:rsidR="000E1CA7" w:rsidRDefault="000E1CA7" w:rsidP="00842A38"/>
          <w:p w14:paraId="33A93366" w14:textId="17B42D93" w:rsidR="009451ED" w:rsidRDefault="000E1CA7" w:rsidP="00842A38">
            <w:r w:rsidRPr="009451ED">
              <w:rPr>
                <w:b/>
              </w:rPr>
              <w:t>Jan 2002</w:t>
            </w:r>
            <w:r w:rsidR="00AF3400" w:rsidRPr="009451ED">
              <w:rPr>
                <w:b/>
              </w:rPr>
              <w:t xml:space="preserve"> – </w:t>
            </w:r>
            <w:r w:rsidRPr="009451ED">
              <w:rPr>
                <w:b/>
              </w:rPr>
              <w:t>Nov 2004</w:t>
            </w:r>
            <w:r w:rsidR="00D47746">
              <w:rPr>
                <w:b/>
              </w:rPr>
              <w:t>,</w:t>
            </w:r>
            <w:r w:rsidR="00362B46">
              <w:rPr>
                <w:b/>
              </w:rPr>
              <w:t xml:space="preserve"> </w:t>
            </w:r>
            <w:r w:rsidR="009451ED" w:rsidRPr="009451ED">
              <w:rPr>
                <w:b/>
              </w:rPr>
              <w:t>Personal Security Specialist</w:t>
            </w:r>
            <w:r w:rsidR="00BE1385">
              <w:rPr>
                <w:b/>
              </w:rPr>
              <w:t xml:space="preserve">, </w:t>
            </w:r>
            <w:proofErr w:type="spellStart"/>
            <w:r w:rsidR="00BE1385">
              <w:rPr>
                <w:b/>
              </w:rPr>
              <w:t>Bolling</w:t>
            </w:r>
            <w:proofErr w:type="spellEnd"/>
            <w:r w:rsidR="00BE1385">
              <w:rPr>
                <w:b/>
              </w:rPr>
              <w:t xml:space="preserve"> Air Force Base, Washington, D.C.</w:t>
            </w:r>
            <w:r>
              <w:t xml:space="preserve"> </w:t>
            </w:r>
          </w:p>
          <w:p w14:paraId="3778E699" w14:textId="562C0CF9" w:rsidR="0075009A" w:rsidRDefault="009451ED" w:rsidP="00842A38">
            <w:r>
              <w:t xml:space="preserve">Active Duty </w:t>
            </w:r>
            <w:r w:rsidR="00B2168F">
              <w:t>P</w:t>
            </w:r>
            <w:r>
              <w:t>osition</w:t>
            </w:r>
            <w:r w:rsidR="00B2168F">
              <w:t>: Activated Reservist work</w:t>
            </w:r>
            <w:r w:rsidR="007C1ED8">
              <w:t>ed</w:t>
            </w:r>
            <w:r>
              <w:t xml:space="preserve"> in support of Air Force Adjudication Facility</w:t>
            </w:r>
            <w:r w:rsidR="00BE1385">
              <w:t>.</w:t>
            </w:r>
            <w:r w:rsidR="000E1CA7">
              <w:t xml:space="preserve"> </w:t>
            </w:r>
          </w:p>
          <w:p w14:paraId="471BD182" w14:textId="291B090E" w:rsidR="000E1CA7" w:rsidRDefault="000E1CA7" w:rsidP="00842A38">
            <w:r>
              <w:lastRenderedPageBreak/>
              <w:t>Adjudicate</w:t>
            </w:r>
            <w:r w:rsidR="00673A45">
              <w:t>d</w:t>
            </w:r>
            <w:r>
              <w:t xml:space="preserve"> personal for access to classified information. Review</w:t>
            </w:r>
            <w:r w:rsidR="00292D04">
              <w:t>ed</w:t>
            </w:r>
            <w:r>
              <w:t xml:space="preserve"> SF 86 and relevant investigation material (Subject Interview, court documents, credit reports, ex-spouse interview, police records, medical records and documents, etc.) to adjudicate individual security clearances.  Validate items of interest and adjudicate the subject profile for entry into the permanent records. </w:t>
            </w:r>
            <w:r w:rsidR="00185005">
              <w:t>Qualifi</w:t>
            </w:r>
            <w:r w:rsidR="005D1DBC">
              <w:t xml:space="preserve">ed </w:t>
            </w:r>
            <w:r w:rsidR="00185005">
              <w:t>a</w:t>
            </w:r>
            <w:r w:rsidR="00292D04">
              <w:t xml:space="preserve">ccess to classified information and data granted in JPAS System for clearance levels of Secret through </w:t>
            </w:r>
            <w:r w:rsidR="001B30C6">
              <w:t>TS/</w:t>
            </w:r>
            <w:r w:rsidR="00292D04">
              <w:t>SCI.</w:t>
            </w:r>
          </w:p>
          <w:p w14:paraId="1141382E" w14:textId="77777777" w:rsidR="000E1CA7" w:rsidRDefault="000E1CA7" w:rsidP="00842A38"/>
          <w:p w14:paraId="0E14E8EC" w14:textId="77E3CDAC" w:rsidR="000E1CA7" w:rsidRDefault="000E1CA7" w:rsidP="00842A38">
            <w:pPr>
              <w:rPr>
                <w:b/>
              </w:rPr>
            </w:pPr>
            <w:r w:rsidRPr="003A1349">
              <w:rPr>
                <w:b/>
              </w:rPr>
              <w:t>1998</w:t>
            </w:r>
            <w:r w:rsidR="00D47746" w:rsidRPr="009451ED">
              <w:rPr>
                <w:b/>
              </w:rPr>
              <w:t xml:space="preserve"> – </w:t>
            </w:r>
            <w:r w:rsidRPr="003A1349">
              <w:rPr>
                <w:b/>
              </w:rPr>
              <w:t>Dec 2001</w:t>
            </w:r>
            <w:r w:rsidR="003A1349" w:rsidRPr="003A1349">
              <w:rPr>
                <w:b/>
              </w:rPr>
              <w:t>,</w:t>
            </w:r>
            <w:r w:rsidRPr="003A1349">
              <w:rPr>
                <w:b/>
              </w:rPr>
              <w:t xml:space="preserve"> Web Developer</w:t>
            </w:r>
            <w:r w:rsidR="009312AD">
              <w:rPr>
                <w:b/>
              </w:rPr>
              <w:t xml:space="preserve">, </w:t>
            </w:r>
            <w:r w:rsidRPr="003A1349">
              <w:rPr>
                <w:b/>
              </w:rPr>
              <w:t xml:space="preserve">Colonial </w:t>
            </w:r>
            <w:proofErr w:type="spellStart"/>
            <w:r w:rsidRPr="003A1349">
              <w:rPr>
                <w:b/>
              </w:rPr>
              <w:t>BancGroup</w:t>
            </w:r>
            <w:proofErr w:type="spellEnd"/>
            <w:r w:rsidR="00414E61">
              <w:rPr>
                <w:b/>
              </w:rPr>
              <w:t>, Montgomery, AL</w:t>
            </w:r>
          </w:p>
          <w:p w14:paraId="34BA732B" w14:textId="0A7CFC32" w:rsidR="000E1CA7" w:rsidRPr="00191F99" w:rsidRDefault="00B25A5A" w:rsidP="00842A38">
            <w:r>
              <w:t>Co</w:t>
            </w:r>
            <w:r w:rsidR="00A81765">
              <w:t>r</w:t>
            </w:r>
            <w:r>
              <w:t>p</w:t>
            </w:r>
            <w:r w:rsidR="00A81765">
              <w:t>o</w:t>
            </w:r>
            <w:r>
              <w:t>rate Pos</w:t>
            </w:r>
            <w:r w:rsidR="00414E61">
              <w:t xml:space="preserve">ition: </w:t>
            </w:r>
            <w:r w:rsidR="00A20159" w:rsidRPr="00191F99">
              <w:t xml:space="preserve">Developed Corporate Training website to include an array of information representing interactive tutorials, reference material sites using Lotus Notes database, and </w:t>
            </w:r>
            <w:r w:rsidR="003A1349">
              <w:t>all supporting html pages. R</w:t>
            </w:r>
            <w:r w:rsidR="00A20159" w:rsidRPr="00191F99">
              <w:t>esearched and purchased all supporting software for their web-based instructional design and t</w:t>
            </w:r>
            <w:r w:rsidR="003A1349">
              <w:t>raining site.  D</w:t>
            </w:r>
            <w:r w:rsidR="00A20159" w:rsidRPr="00191F99">
              <w:t>eveloped the site for interactivity with animation, flash movies, and original artwork to op</w:t>
            </w:r>
            <w:r w:rsidR="003A1349">
              <w:t>timize Internet usage.  C</w:t>
            </w:r>
            <w:r w:rsidR="00A20159" w:rsidRPr="00191F99">
              <w:t xml:space="preserve">reated web-based tutorials that were used as quick on-line references for employees working with customers.  Additionally, the training department hosted quarterly Train-the-Trainer conferences.  I worked with SME’s and department heads to create training manuals, and prepare presentation material both hard copy and online.  I was also involved with organizing and setting up classrooms, presentation material, and presented as a </w:t>
            </w:r>
            <w:r w:rsidR="009312AD">
              <w:t>s</w:t>
            </w:r>
            <w:r w:rsidR="00A20159" w:rsidRPr="00191F99">
              <w:t xml:space="preserve">oftware </w:t>
            </w:r>
            <w:r w:rsidR="009312AD">
              <w:t>t</w:t>
            </w:r>
            <w:r w:rsidR="00A20159" w:rsidRPr="00191F99">
              <w:t>rainer.</w:t>
            </w:r>
          </w:p>
          <w:p w14:paraId="6C3D04C2" w14:textId="77777777" w:rsidR="00A20159" w:rsidRDefault="00A20159" w:rsidP="00842A38"/>
          <w:p w14:paraId="6FE108DE" w14:textId="14D4E4E0" w:rsidR="000E1CA7" w:rsidRPr="009312AD" w:rsidRDefault="000E1CA7" w:rsidP="00842A38">
            <w:pPr>
              <w:rPr>
                <w:b/>
              </w:rPr>
            </w:pPr>
            <w:r w:rsidRPr="009312AD">
              <w:rPr>
                <w:b/>
              </w:rPr>
              <w:t>1998</w:t>
            </w:r>
            <w:r w:rsidR="00885803" w:rsidRPr="009451ED">
              <w:rPr>
                <w:b/>
              </w:rPr>
              <w:t xml:space="preserve"> – </w:t>
            </w:r>
            <w:r w:rsidRPr="009312AD">
              <w:rPr>
                <w:b/>
              </w:rPr>
              <w:t>2001</w:t>
            </w:r>
            <w:r w:rsidR="009312AD">
              <w:rPr>
                <w:b/>
              </w:rPr>
              <w:t xml:space="preserve">, Software Trainer, </w:t>
            </w:r>
            <w:r w:rsidR="00191F99" w:rsidRPr="009312AD">
              <w:rPr>
                <w:b/>
              </w:rPr>
              <w:t>Auburn Unive</w:t>
            </w:r>
            <w:r w:rsidR="00F926B7">
              <w:rPr>
                <w:b/>
              </w:rPr>
              <w:t xml:space="preserve">rsity of Montgomery </w:t>
            </w:r>
            <w:proofErr w:type="spellStart"/>
            <w:r w:rsidR="00F926B7">
              <w:rPr>
                <w:b/>
              </w:rPr>
              <w:t>Technacenter</w:t>
            </w:r>
            <w:proofErr w:type="spellEnd"/>
            <w:r w:rsidR="00F926B7">
              <w:rPr>
                <w:b/>
              </w:rPr>
              <w:t>,</w:t>
            </w:r>
            <w:r w:rsidR="008B3701">
              <w:rPr>
                <w:b/>
              </w:rPr>
              <w:t xml:space="preserve"> Montgomery, AL</w:t>
            </w:r>
          </w:p>
          <w:p w14:paraId="7EC6FA97" w14:textId="2D1F890D" w:rsidR="00191F99" w:rsidRPr="00AD42E2" w:rsidRDefault="000C40A1" w:rsidP="00191F99">
            <w:pPr>
              <w:spacing w:after="120"/>
            </w:pPr>
            <w:r>
              <w:t xml:space="preserve">Freelance Position: </w:t>
            </w:r>
            <w:r w:rsidR="00191F99" w:rsidRPr="00AD42E2">
              <w:t xml:space="preserve">I initiated three new software classes: Photoshop Introductory, Photoshop Advanced, and Introduction to Macromedia Flash.  This initiative added teaching graphic design and development software to the </w:t>
            </w:r>
            <w:r w:rsidR="009312AD">
              <w:t xml:space="preserve">curriculum at the </w:t>
            </w:r>
            <w:proofErr w:type="spellStart"/>
            <w:r w:rsidR="009312AD">
              <w:t>Technacenter</w:t>
            </w:r>
            <w:proofErr w:type="spellEnd"/>
            <w:r w:rsidR="009312AD">
              <w:t xml:space="preserve">. </w:t>
            </w:r>
            <w:r w:rsidR="00191F99" w:rsidRPr="00AD42E2">
              <w:t xml:space="preserve">I prepared the course syllabus, structured the content, wrote instructor guides and taught based on material from textbooks that I researched and chose for each class.  Classes were taught on average of 128 </w:t>
            </w:r>
            <w:r w:rsidR="00444EE4">
              <w:t>hours</w:t>
            </w:r>
            <w:r w:rsidR="00191F99" w:rsidRPr="00AD42E2">
              <w:t xml:space="preserve"> per quarter, teaching an average class size 12 students using hands-on software instruction with structured lessons and lecture.  On occasion, I also provided on-site instruction on Macromedia Dreamweaver and Adobe Image</w:t>
            </w:r>
            <w:r w:rsidR="00AF3400">
              <w:t xml:space="preserve"> </w:t>
            </w:r>
            <w:r w:rsidR="00191F99" w:rsidRPr="00AD42E2">
              <w:t xml:space="preserve">ready software. </w:t>
            </w:r>
          </w:p>
          <w:p w14:paraId="490237AB" w14:textId="24CD9B2E" w:rsidR="000E1CA7" w:rsidRDefault="000E1CA7" w:rsidP="00842A38"/>
          <w:p w14:paraId="751E6DB0" w14:textId="66A7EC34" w:rsidR="000E1CA7" w:rsidRPr="00AF3400" w:rsidRDefault="000E1CA7" w:rsidP="00842A38">
            <w:pPr>
              <w:rPr>
                <w:b/>
              </w:rPr>
            </w:pPr>
            <w:r w:rsidRPr="00AF3400">
              <w:rPr>
                <w:b/>
              </w:rPr>
              <w:t>1996</w:t>
            </w:r>
            <w:r w:rsidR="00C44D52" w:rsidRPr="009451ED">
              <w:rPr>
                <w:b/>
              </w:rPr>
              <w:t xml:space="preserve"> – </w:t>
            </w:r>
            <w:r w:rsidRPr="00AF3400">
              <w:rPr>
                <w:b/>
              </w:rPr>
              <w:t>1998</w:t>
            </w:r>
            <w:r w:rsidR="007F1AF1">
              <w:rPr>
                <w:b/>
              </w:rPr>
              <w:t xml:space="preserve">, </w:t>
            </w:r>
            <w:r w:rsidRPr="00AF3400">
              <w:rPr>
                <w:b/>
              </w:rPr>
              <w:t>Editorial Assistant, Air Chronicles</w:t>
            </w:r>
            <w:r w:rsidR="00470937">
              <w:rPr>
                <w:b/>
              </w:rPr>
              <w:t>,</w:t>
            </w:r>
            <w:r w:rsidRPr="00AF3400">
              <w:rPr>
                <w:b/>
              </w:rPr>
              <w:t xml:space="preserve"> Maxwell A</w:t>
            </w:r>
            <w:r w:rsidR="008B3701">
              <w:rPr>
                <w:b/>
              </w:rPr>
              <w:t>ir Force Base, Montgomery, AL</w:t>
            </w:r>
            <w:r w:rsidRPr="00AF3400">
              <w:rPr>
                <w:b/>
              </w:rPr>
              <w:t xml:space="preserve"> </w:t>
            </w:r>
          </w:p>
          <w:p w14:paraId="483F16C0" w14:textId="029EA21E" w:rsidR="00AD42E2" w:rsidRDefault="008B3701" w:rsidP="00AD42E2">
            <w:pPr>
              <w:spacing w:after="120"/>
            </w:pPr>
            <w:r>
              <w:t xml:space="preserve">Civil Service Position: </w:t>
            </w:r>
            <w:r w:rsidR="0080125E">
              <w:t xml:space="preserve">I </w:t>
            </w:r>
            <w:r w:rsidR="00AD42E2" w:rsidRPr="006B257B">
              <w:t>converted the quarterly magazine Air Power Journal for Internet access programming in HTML.</w:t>
            </w:r>
            <w:r w:rsidR="00AD42E2">
              <w:t xml:space="preserve">  This was a ground-floor effort to stand up and maintain the web site.  I recommended software, established an operating plan of best</w:t>
            </w:r>
            <w:r w:rsidR="00492253">
              <w:t xml:space="preserve"> </w:t>
            </w:r>
            <w:r w:rsidR="00AD42E2">
              <w:t>practices for standards of design, development, and implementation.  I enjoyed using my artistic ability to create original graphic designs, animations, and page layouts for each section of the site.  The impact of having the journal on-line in those early years of the Internet experience was not only very well received by the Command but also set a standard that is still in place today.</w:t>
            </w:r>
          </w:p>
          <w:p w14:paraId="0FF3E0B5" w14:textId="77777777" w:rsidR="000E1CA7" w:rsidRDefault="000E1CA7" w:rsidP="00842A38"/>
          <w:p w14:paraId="1A00309C" w14:textId="1ABDFE24" w:rsidR="000E1CA7" w:rsidRPr="00470937" w:rsidRDefault="000E1CA7" w:rsidP="00842A38">
            <w:pPr>
              <w:rPr>
                <w:b/>
              </w:rPr>
            </w:pPr>
            <w:r w:rsidRPr="00470937">
              <w:rPr>
                <w:b/>
              </w:rPr>
              <w:t>1996</w:t>
            </w:r>
            <w:r w:rsidR="00470937" w:rsidRPr="00470937">
              <w:rPr>
                <w:b/>
              </w:rPr>
              <w:t xml:space="preserve"> – </w:t>
            </w:r>
            <w:r w:rsidRPr="00470937">
              <w:rPr>
                <w:b/>
              </w:rPr>
              <w:t>2000</w:t>
            </w:r>
            <w:r w:rsidR="00470937" w:rsidRPr="00470937">
              <w:rPr>
                <w:b/>
              </w:rPr>
              <w:t>,</w:t>
            </w:r>
            <w:r w:rsidRPr="00470937">
              <w:rPr>
                <w:b/>
              </w:rPr>
              <w:t xml:space="preserve"> Freelance Web Developer</w:t>
            </w:r>
            <w:r w:rsidR="007F1AF1">
              <w:rPr>
                <w:b/>
              </w:rPr>
              <w:t>,</w:t>
            </w:r>
            <w:r w:rsidRPr="00470937">
              <w:rPr>
                <w:b/>
              </w:rPr>
              <w:t xml:space="preserve"> Jewels Illustrations</w:t>
            </w:r>
            <w:r w:rsidR="008B3701">
              <w:rPr>
                <w:b/>
              </w:rPr>
              <w:t>, Montgomery, AL</w:t>
            </w:r>
          </w:p>
          <w:p w14:paraId="145594A3" w14:textId="05CB6920" w:rsidR="000E1CA7" w:rsidRDefault="000C40A1" w:rsidP="00842A38">
            <w:r>
              <w:t xml:space="preserve">Freelance Position: </w:t>
            </w:r>
            <w:r w:rsidR="000F12E7">
              <w:t>Worked</w:t>
            </w:r>
            <w:r w:rsidR="000E1CA7">
              <w:t xml:space="preserve"> on design and development for Alabama State Bar, Alabama Department of Insurance and independently maintained the Alabama ADR site until 2002.  Main contractor developed all data base portions of these sites using Cold Fusion.  Design included many meetings with department heads for coordination and approval and a continual coordination with data base developer.</w:t>
            </w:r>
          </w:p>
          <w:p w14:paraId="3233DB07" w14:textId="77777777" w:rsidR="000E1CA7" w:rsidRDefault="000E1CA7" w:rsidP="00842A38"/>
          <w:p w14:paraId="0A665CA9" w14:textId="197D6B40" w:rsidR="000E1CA7" w:rsidRPr="007F1AF1" w:rsidRDefault="000E1CA7" w:rsidP="00842A38">
            <w:pPr>
              <w:rPr>
                <w:b/>
              </w:rPr>
            </w:pPr>
            <w:r w:rsidRPr="007F1AF1">
              <w:rPr>
                <w:b/>
              </w:rPr>
              <w:t>1993</w:t>
            </w:r>
            <w:r w:rsidR="007F1AF1" w:rsidRPr="00470937">
              <w:rPr>
                <w:b/>
              </w:rPr>
              <w:t xml:space="preserve"> – </w:t>
            </w:r>
            <w:r w:rsidRPr="007F1AF1">
              <w:rPr>
                <w:b/>
              </w:rPr>
              <w:t>1996</w:t>
            </w:r>
            <w:r w:rsidR="007F1AF1">
              <w:rPr>
                <w:b/>
              </w:rPr>
              <w:t>,</w:t>
            </w:r>
            <w:r w:rsidRPr="007F1AF1">
              <w:rPr>
                <w:b/>
              </w:rPr>
              <w:t xml:space="preserve"> Illustrator, Base Graphics</w:t>
            </w:r>
            <w:r w:rsidR="007F1AF1">
              <w:rPr>
                <w:b/>
              </w:rPr>
              <w:t xml:space="preserve">, Maxwell </w:t>
            </w:r>
            <w:r w:rsidR="008B3701">
              <w:rPr>
                <w:b/>
              </w:rPr>
              <w:t>Air Force Base, Montgomery, AL</w:t>
            </w:r>
          </w:p>
          <w:p w14:paraId="13FD6CF4" w14:textId="32426FE8" w:rsidR="000E1CA7" w:rsidRDefault="006043E4" w:rsidP="00842A38">
            <w:r>
              <w:t xml:space="preserve">Civil Service Position:  </w:t>
            </w:r>
            <w:r w:rsidR="008B3701">
              <w:t>C</w:t>
            </w:r>
            <w:r w:rsidR="000E1CA7">
              <w:t>reated original designs for publication, display and presentation purposes.  Encompassed a wide range of products produced.  Publication: cover, logo, pamphlet design, and color separations.  Display: poster, wall displays, and symposium displays. Presentations: PowerPoint Presentations, 35mm slides, and Web page design.</w:t>
            </w:r>
          </w:p>
          <w:p w14:paraId="7C4990E6" w14:textId="77777777" w:rsidR="000E1CA7" w:rsidRDefault="000E1CA7" w:rsidP="00842A38"/>
          <w:p w14:paraId="2D48B39A" w14:textId="0EE202A2" w:rsidR="000E1CA7" w:rsidRPr="007F1AF1" w:rsidRDefault="000E1CA7" w:rsidP="00842A38">
            <w:pPr>
              <w:rPr>
                <w:b/>
              </w:rPr>
            </w:pPr>
            <w:r w:rsidRPr="007F1AF1">
              <w:rPr>
                <w:b/>
              </w:rPr>
              <w:t>1985</w:t>
            </w:r>
            <w:r w:rsidR="007F1AF1" w:rsidRPr="00470937">
              <w:rPr>
                <w:b/>
              </w:rPr>
              <w:t xml:space="preserve"> – </w:t>
            </w:r>
            <w:r w:rsidRPr="007F1AF1">
              <w:rPr>
                <w:b/>
              </w:rPr>
              <w:t>1993</w:t>
            </w:r>
            <w:r w:rsidR="007F1AF1">
              <w:rPr>
                <w:b/>
              </w:rPr>
              <w:t xml:space="preserve">, </w:t>
            </w:r>
            <w:r w:rsidRPr="007F1AF1">
              <w:rPr>
                <w:b/>
              </w:rPr>
              <w:t>Illustrator, Training S</w:t>
            </w:r>
            <w:r w:rsidR="007F1AF1">
              <w:rPr>
                <w:b/>
              </w:rPr>
              <w:t>upport Center, Fort Benning, GA</w:t>
            </w:r>
          </w:p>
          <w:p w14:paraId="591EF216" w14:textId="5E5B960A" w:rsidR="000E1CA7" w:rsidRDefault="006043E4" w:rsidP="008B3701">
            <w:r>
              <w:t xml:space="preserve">Civil Service Position: </w:t>
            </w:r>
            <w:r w:rsidR="008B3701">
              <w:t>W</w:t>
            </w:r>
            <w:r w:rsidR="000E1CA7">
              <w:t xml:space="preserve">ork experience </w:t>
            </w:r>
            <w:r>
              <w:t xml:space="preserve">was </w:t>
            </w:r>
            <w:r w:rsidR="000E1CA7">
              <w:t>equally divided between working in the Large Arts Section that produced large scale outdoor training aides and working in the Computer Graphics Section which produced 35mm slides for high-level command briefings.</w:t>
            </w:r>
          </w:p>
        </w:tc>
      </w:tr>
    </w:tbl>
    <w:p w14:paraId="36EB3FA1" w14:textId="77777777" w:rsidR="00B44F72" w:rsidRDefault="00B44F72"/>
    <w:sectPr w:rsidR="00B44F72" w:rsidSect="004E4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D6E6D"/>
    <w:multiLevelType w:val="hybridMultilevel"/>
    <w:tmpl w:val="4686EE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F205D81"/>
    <w:multiLevelType w:val="hybridMultilevel"/>
    <w:tmpl w:val="8C74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D56B8D"/>
    <w:multiLevelType w:val="hybridMultilevel"/>
    <w:tmpl w:val="9AC068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1C46244"/>
    <w:multiLevelType w:val="hybridMultilevel"/>
    <w:tmpl w:val="A106FA64"/>
    <w:lvl w:ilvl="0" w:tplc="68C254E8">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CA7"/>
    <w:rsid w:val="00000963"/>
    <w:rsid w:val="000120D9"/>
    <w:rsid w:val="00054E4A"/>
    <w:rsid w:val="000647D2"/>
    <w:rsid w:val="0008304B"/>
    <w:rsid w:val="000A3F8E"/>
    <w:rsid w:val="000C40A1"/>
    <w:rsid w:val="000C5A21"/>
    <w:rsid w:val="000D1602"/>
    <w:rsid w:val="000D500C"/>
    <w:rsid w:val="000E1CA7"/>
    <w:rsid w:val="000E6D6D"/>
    <w:rsid w:val="000F12E7"/>
    <w:rsid w:val="000F7CD3"/>
    <w:rsid w:val="00111F7D"/>
    <w:rsid w:val="00112D41"/>
    <w:rsid w:val="001266E2"/>
    <w:rsid w:val="00127AFF"/>
    <w:rsid w:val="00130868"/>
    <w:rsid w:val="00137C79"/>
    <w:rsid w:val="00174240"/>
    <w:rsid w:val="00175B74"/>
    <w:rsid w:val="00185005"/>
    <w:rsid w:val="00185EFA"/>
    <w:rsid w:val="00191F99"/>
    <w:rsid w:val="001B30C6"/>
    <w:rsid w:val="001B6AEF"/>
    <w:rsid w:val="001C06D9"/>
    <w:rsid w:val="001C7EA4"/>
    <w:rsid w:val="001D40FD"/>
    <w:rsid w:val="00203A2B"/>
    <w:rsid w:val="00212286"/>
    <w:rsid w:val="0021795E"/>
    <w:rsid w:val="00221CC3"/>
    <w:rsid w:val="00237CDD"/>
    <w:rsid w:val="0024301A"/>
    <w:rsid w:val="002434DD"/>
    <w:rsid w:val="002450C4"/>
    <w:rsid w:val="00253757"/>
    <w:rsid w:val="00292D04"/>
    <w:rsid w:val="002A7A69"/>
    <w:rsid w:val="002B4D06"/>
    <w:rsid w:val="002D4549"/>
    <w:rsid w:val="002E2AAA"/>
    <w:rsid w:val="002F43F4"/>
    <w:rsid w:val="0031404A"/>
    <w:rsid w:val="003144A7"/>
    <w:rsid w:val="00362B46"/>
    <w:rsid w:val="0036643E"/>
    <w:rsid w:val="00387790"/>
    <w:rsid w:val="00395C70"/>
    <w:rsid w:val="003A1349"/>
    <w:rsid w:val="003A22D3"/>
    <w:rsid w:val="003B4C69"/>
    <w:rsid w:val="003B640F"/>
    <w:rsid w:val="003C3B0F"/>
    <w:rsid w:val="003F5278"/>
    <w:rsid w:val="003F5990"/>
    <w:rsid w:val="00401519"/>
    <w:rsid w:val="00414E61"/>
    <w:rsid w:val="00427B14"/>
    <w:rsid w:val="004325E1"/>
    <w:rsid w:val="004374F4"/>
    <w:rsid w:val="00444EE4"/>
    <w:rsid w:val="00465BF1"/>
    <w:rsid w:val="00470937"/>
    <w:rsid w:val="0047587C"/>
    <w:rsid w:val="00482029"/>
    <w:rsid w:val="00483180"/>
    <w:rsid w:val="00490E95"/>
    <w:rsid w:val="00492253"/>
    <w:rsid w:val="004E48CA"/>
    <w:rsid w:val="004F0C97"/>
    <w:rsid w:val="005619C0"/>
    <w:rsid w:val="00597BA3"/>
    <w:rsid w:val="005A33C3"/>
    <w:rsid w:val="005D0E36"/>
    <w:rsid w:val="005D1DBC"/>
    <w:rsid w:val="005D38EF"/>
    <w:rsid w:val="005E197B"/>
    <w:rsid w:val="005E5E15"/>
    <w:rsid w:val="005E7730"/>
    <w:rsid w:val="005F296D"/>
    <w:rsid w:val="005F6B98"/>
    <w:rsid w:val="006043E4"/>
    <w:rsid w:val="00626BC4"/>
    <w:rsid w:val="006407CC"/>
    <w:rsid w:val="00641A02"/>
    <w:rsid w:val="006662EC"/>
    <w:rsid w:val="00673A45"/>
    <w:rsid w:val="00676AC2"/>
    <w:rsid w:val="006775FF"/>
    <w:rsid w:val="0068246C"/>
    <w:rsid w:val="006A1263"/>
    <w:rsid w:val="006A2F02"/>
    <w:rsid w:val="006B257B"/>
    <w:rsid w:val="006B6A3E"/>
    <w:rsid w:val="006C6763"/>
    <w:rsid w:val="006D6F61"/>
    <w:rsid w:val="006E39AB"/>
    <w:rsid w:val="007026DA"/>
    <w:rsid w:val="00711DC3"/>
    <w:rsid w:val="00715412"/>
    <w:rsid w:val="007161C7"/>
    <w:rsid w:val="0075009A"/>
    <w:rsid w:val="0078203E"/>
    <w:rsid w:val="007A3D01"/>
    <w:rsid w:val="007A5293"/>
    <w:rsid w:val="007C1528"/>
    <w:rsid w:val="007C1ED8"/>
    <w:rsid w:val="007D24EE"/>
    <w:rsid w:val="007D6B3F"/>
    <w:rsid w:val="007E33E9"/>
    <w:rsid w:val="007F1AF1"/>
    <w:rsid w:val="007F374F"/>
    <w:rsid w:val="007F40F8"/>
    <w:rsid w:val="0080125E"/>
    <w:rsid w:val="00817A66"/>
    <w:rsid w:val="00842A38"/>
    <w:rsid w:val="00846DFC"/>
    <w:rsid w:val="0085063E"/>
    <w:rsid w:val="00851FE4"/>
    <w:rsid w:val="00866013"/>
    <w:rsid w:val="008725DD"/>
    <w:rsid w:val="00874B13"/>
    <w:rsid w:val="008753AC"/>
    <w:rsid w:val="00885803"/>
    <w:rsid w:val="008A2433"/>
    <w:rsid w:val="008B3701"/>
    <w:rsid w:val="0091685B"/>
    <w:rsid w:val="009209F7"/>
    <w:rsid w:val="0092507C"/>
    <w:rsid w:val="00927B42"/>
    <w:rsid w:val="009312AD"/>
    <w:rsid w:val="0094447D"/>
    <w:rsid w:val="009451ED"/>
    <w:rsid w:val="00946773"/>
    <w:rsid w:val="00946FB4"/>
    <w:rsid w:val="009556A0"/>
    <w:rsid w:val="00962029"/>
    <w:rsid w:val="0097022F"/>
    <w:rsid w:val="00977C57"/>
    <w:rsid w:val="0098510D"/>
    <w:rsid w:val="009871A0"/>
    <w:rsid w:val="009914E7"/>
    <w:rsid w:val="00996FFD"/>
    <w:rsid w:val="009A24E4"/>
    <w:rsid w:val="009B43DC"/>
    <w:rsid w:val="00A005C7"/>
    <w:rsid w:val="00A20159"/>
    <w:rsid w:val="00A207FC"/>
    <w:rsid w:val="00A239B5"/>
    <w:rsid w:val="00A324B2"/>
    <w:rsid w:val="00A36D07"/>
    <w:rsid w:val="00A53E51"/>
    <w:rsid w:val="00A75C48"/>
    <w:rsid w:val="00A77585"/>
    <w:rsid w:val="00A81765"/>
    <w:rsid w:val="00A87A11"/>
    <w:rsid w:val="00AA46FE"/>
    <w:rsid w:val="00AC100F"/>
    <w:rsid w:val="00AD42E2"/>
    <w:rsid w:val="00AD5C01"/>
    <w:rsid w:val="00AF3400"/>
    <w:rsid w:val="00AF3E1F"/>
    <w:rsid w:val="00B2168F"/>
    <w:rsid w:val="00B25A5A"/>
    <w:rsid w:val="00B25DB2"/>
    <w:rsid w:val="00B44F72"/>
    <w:rsid w:val="00B5135A"/>
    <w:rsid w:val="00B71DE5"/>
    <w:rsid w:val="00BC2871"/>
    <w:rsid w:val="00BC5C57"/>
    <w:rsid w:val="00BD17F6"/>
    <w:rsid w:val="00BE1385"/>
    <w:rsid w:val="00BE1A63"/>
    <w:rsid w:val="00BF7449"/>
    <w:rsid w:val="00C010A5"/>
    <w:rsid w:val="00C20F83"/>
    <w:rsid w:val="00C326B0"/>
    <w:rsid w:val="00C44D52"/>
    <w:rsid w:val="00C56D4E"/>
    <w:rsid w:val="00C647DC"/>
    <w:rsid w:val="00C72AEB"/>
    <w:rsid w:val="00C818C5"/>
    <w:rsid w:val="00CA232A"/>
    <w:rsid w:val="00CE2E35"/>
    <w:rsid w:val="00CF0053"/>
    <w:rsid w:val="00CF62B4"/>
    <w:rsid w:val="00CF6610"/>
    <w:rsid w:val="00D2443C"/>
    <w:rsid w:val="00D32B83"/>
    <w:rsid w:val="00D47746"/>
    <w:rsid w:val="00D6292F"/>
    <w:rsid w:val="00D67026"/>
    <w:rsid w:val="00D74E66"/>
    <w:rsid w:val="00D80B46"/>
    <w:rsid w:val="00DA724E"/>
    <w:rsid w:val="00DB492E"/>
    <w:rsid w:val="00DD1EE2"/>
    <w:rsid w:val="00DD2023"/>
    <w:rsid w:val="00DE1E95"/>
    <w:rsid w:val="00E06A5A"/>
    <w:rsid w:val="00E136D5"/>
    <w:rsid w:val="00E21F82"/>
    <w:rsid w:val="00E33A6A"/>
    <w:rsid w:val="00E925DD"/>
    <w:rsid w:val="00EA1552"/>
    <w:rsid w:val="00EA1791"/>
    <w:rsid w:val="00EA67F7"/>
    <w:rsid w:val="00EB609D"/>
    <w:rsid w:val="00ED1478"/>
    <w:rsid w:val="00ED56B8"/>
    <w:rsid w:val="00EE1996"/>
    <w:rsid w:val="00EE4335"/>
    <w:rsid w:val="00EE44C2"/>
    <w:rsid w:val="00F21101"/>
    <w:rsid w:val="00F53282"/>
    <w:rsid w:val="00F61F22"/>
    <w:rsid w:val="00F64EAF"/>
    <w:rsid w:val="00F926B7"/>
    <w:rsid w:val="00FA133F"/>
    <w:rsid w:val="00FA43F8"/>
    <w:rsid w:val="00FC2BD3"/>
    <w:rsid w:val="00FD2D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18BC83"/>
  <w15:docId w15:val="{6C04D65E-3D0B-40DA-A1F5-745CCDFE7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CA7"/>
    <w:pPr>
      <w:spacing w:after="0" w:line="240" w:lineRule="auto"/>
    </w:pPr>
    <w:rPr>
      <w:rFonts w:ascii="Arial" w:eastAsia="Times New Roman"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25E1"/>
    <w:rPr>
      <w:color w:val="0000FF" w:themeColor="hyperlink"/>
      <w:u w:val="single"/>
    </w:rPr>
  </w:style>
  <w:style w:type="character" w:styleId="FollowedHyperlink">
    <w:name w:val="FollowedHyperlink"/>
    <w:basedOn w:val="DefaultParagraphFont"/>
    <w:uiPriority w:val="99"/>
    <w:semiHidden/>
    <w:unhideWhenUsed/>
    <w:rsid w:val="007F40F8"/>
    <w:rPr>
      <w:color w:val="800080" w:themeColor="followedHyperlink"/>
      <w:u w:val="single"/>
    </w:rPr>
  </w:style>
  <w:style w:type="paragraph" w:styleId="ListParagraph">
    <w:name w:val="List Paragraph"/>
    <w:basedOn w:val="Normal"/>
    <w:uiPriority w:val="34"/>
    <w:qFormat/>
    <w:rsid w:val="00850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493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xgirl.com" TargetMode="External"/><Relationship Id="rId5" Type="http://schemas.openxmlformats.org/officeDocument/2006/relationships/hyperlink" Target="mailto:sharper.shopper@comcast.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30048FE4.dotm</Template>
  <TotalTime>3</TotalTime>
  <Pages>3</Pages>
  <Words>1799</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AFOSI</Company>
  <LinksUpToDate>false</LinksUpToDate>
  <CharactersWithSpaces>12035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julie.sharp</dc:creator>
  <cp:lastModifiedBy>Julie K. Sharp</cp:lastModifiedBy>
  <cp:revision>3</cp:revision>
  <cp:lastPrinted>2015-10-19T22:41:00Z</cp:lastPrinted>
  <dcterms:created xsi:type="dcterms:W3CDTF">2017-06-06T18:46:00Z</dcterms:created>
  <dcterms:modified xsi:type="dcterms:W3CDTF">2017-09-13T17:43:00Z</dcterms:modified>
</cp:coreProperties>
</file>