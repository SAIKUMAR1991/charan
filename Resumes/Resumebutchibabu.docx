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E1" w:rsidRPr="00DB5A8C" w:rsidRDefault="00453177" w:rsidP="00B25EE1">
      <w:pPr>
        <w:pStyle w:val="ResumeBodyChar"/>
        <w:pBdr>
          <w:bottom w:val="single" w:sz="8" w:space="0" w:color="auto"/>
        </w:pBdr>
        <w:contextualSpacing/>
        <w:rPr>
          <w:rFonts w:ascii="Book Antiqua" w:hAnsi="Book Antiqua" w:cs="Tahoma"/>
          <w:szCs w:val="20"/>
          <w:lang w:val="it-IT"/>
        </w:rPr>
      </w:pPr>
      <w:r w:rsidRPr="00DB5A8C">
        <w:rPr>
          <w:rFonts w:ascii="Book Antiqua" w:hAnsi="Book Antiqua" w:cs="Tahoma"/>
          <w:b/>
          <w:szCs w:val="20"/>
        </w:rPr>
        <w:t>BUTCHI BABU</w:t>
      </w:r>
      <w:r w:rsidR="004701AE" w:rsidRPr="00DB5A8C">
        <w:rPr>
          <w:rFonts w:ascii="Book Antiqua" w:hAnsi="Book Antiqua" w:cs="Tahoma"/>
          <w:b/>
          <w:szCs w:val="20"/>
        </w:rPr>
        <w:t xml:space="preserve"> J                                        </w:t>
      </w:r>
      <w:r w:rsidR="00DF0843" w:rsidRPr="00DB5A8C">
        <w:rPr>
          <w:rFonts w:ascii="Book Antiqua" w:hAnsi="Book Antiqua"/>
          <w:szCs w:val="20"/>
        </w:rPr>
        <w:t xml:space="preserve"> </w:t>
      </w:r>
      <w:r w:rsidR="00B92347" w:rsidRPr="00DB5A8C">
        <w:rPr>
          <w:rFonts w:ascii="Book Antiqua" w:hAnsi="Book Antiqua"/>
          <w:szCs w:val="20"/>
        </w:rPr>
        <w:t xml:space="preserve">                        </w:t>
      </w:r>
      <w:r w:rsidR="00B25EE1" w:rsidRPr="00DB5A8C">
        <w:rPr>
          <w:rFonts w:ascii="Book Antiqua" w:hAnsi="Book Antiqua"/>
          <w:szCs w:val="20"/>
        </w:rPr>
        <w:tab/>
      </w:r>
      <w:r w:rsidR="00B25EE1" w:rsidRPr="00DB5A8C">
        <w:rPr>
          <w:rFonts w:ascii="Book Antiqua" w:hAnsi="Book Antiqua"/>
          <w:szCs w:val="20"/>
        </w:rPr>
        <w:tab/>
      </w:r>
      <w:r w:rsidR="00B25EE1" w:rsidRPr="00DB5A8C">
        <w:rPr>
          <w:rFonts w:ascii="Book Antiqua" w:hAnsi="Book Antiqua"/>
          <w:szCs w:val="20"/>
        </w:rPr>
        <w:tab/>
      </w:r>
      <w:r w:rsidR="00B25EE1" w:rsidRPr="00DB5A8C">
        <w:rPr>
          <w:rFonts w:ascii="Book Antiqua" w:hAnsi="Book Antiqua"/>
          <w:szCs w:val="20"/>
        </w:rPr>
        <w:tab/>
        <w:t xml:space="preserve">     </w:t>
      </w:r>
      <w:r w:rsidRPr="00DB5A8C">
        <w:rPr>
          <w:rFonts w:ascii="Book Antiqua" w:hAnsi="Book Antiqua"/>
          <w:szCs w:val="20"/>
        </w:rPr>
        <w:t xml:space="preserve">            </w:t>
      </w:r>
      <w:r w:rsidRPr="00DB5A8C">
        <w:rPr>
          <w:rFonts w:ascii="Book Antiqua" w:hAnsi="Book Antiqua" w:cs="Tahoma"/>
          <w:szCs w:val="20"/>
          <w:lang w:val="it-IT"/>
        </w:rPr>
        <w:t>Mobile: 973-493-3472</w:t>
      </w:r>
    </w:p>
    <w:p w:rsidR="00A3361F" w:rsidRPr="00DB5A8C" w:rsidRDefault="00A3361F" w:rsidP="00B25EE1">
      <w:pPr>
        <w:pStyle w:val="ResumeBodyChar"/>
        <w:pBdr>
          <w:bottom w:val="single" w:sz="8" w:space="0" w:color="auto"/>
        </w:pBdr>
        <w:contextualSpacing/>
        <w:rPr>
          <w:rFonts w:ascii="Book Antiqua" w:hAnsi="Book Antiqua" w:cs="Tahoma"/>
          <w:szCs w:val="20"/>
          <w:lang w:val="it-IT"/>
        </w:rPr>
      </w:pPr>
      <w:r w:rsidRPr="00DB5A8C">
        <w:rPr>
          <w:rFonts w:ascii="Book Antiqua" w:hAnsi="Book Antiqua" w:cs="Tahoma"/>
          <w:szCs w:val="20"/>
          <w:lang w:val="it-IT"/>
        </w:rPr>
        <w:t>Email :butchibabuj9@gmail.com</w:t>
      </w:r>
      <w:r w:rsidR="00A06271" w:rsidRPr="00DB5A8C">
        <w:rPr>
          <w:rFonts w:ascii="Book Antiqua" w:hAnsi="Book Antiqua" w:cs="Tahoma"/>
          <w:szCs w:val="20"/>
          <w:lang w:val="it-IT"/>
        </w:rPr>
        <w:t xml:space="preserve">                                                                                                                </w:t>
      </w:r>
      <w:r w:rsidRPr="00DB5A8C">
        <w:rPr>
          <w:rFonts w:ascii="Book Antiqua" w:hAnsi="Book Antiqua" w:cs="Tahoma"/>
          <w:szCs w:val="20"/>
          <w:lang w:val="it-IT"/>
        </w:rPr>
        <w:t xml:space="preserve">     </w:t>
      </w:r>
      <w:r w:rsidR="00E9753C" w:rsidRPr="00DB5A8C">
        <w:rPr>
          <w:rFonts w:ascii="Book Antiqua" w:hAnsi="Book Antiqua" w:cs="Tahoma"/>
          <w:szCs w:val="20"/>
          <w:lang w:val="it-IT"/>
        </w:rPr>
        <w:t>: 480-635-2187</w:t>
      </w:r>
    </w:p>
    <w:p w:rsidR="00183480" w:rsidRPr="00DB5A8C" w:rsidRDefault="00183480" w:rsidP="00DF0843">
      <w:pPr>
        <w:pStyle w:val="ResumeBodyChar"/>
        <w:pBdr>
          <w:bottom w:val="single" w:sz="8" w:space="0" w:color="auto"/>
        </w:pBdr>
        <w:contextualSpacing/>
        <w:rPr>
          <w:rFonts w:ascii="Book Antiqua" w:hAnsi="Book Antiqua"/>
          <w:b/>
          <w:i/>
          <w:szCs w:val="20"/>
        </w:rPr>
      </w:pPr>
      <w:r w:rsidRPr="00DB5A8C">
        <w:rPr>
          <w:rFonts w:ascii="Book Antiqua" w:hAnsi="Book Antiqua" w:cs="Tahoma"/>
          <w:b/>
          <w:szCs w:val="20"/>
        </w:rPr>
        <w:t>Professional Summar</w:t>
      </w:r>
      <w:r w:rsidR="00B92347" w:rsidRPr="00DB5A8C">
        <w:rPr>
          <w:rFonts w:ascii="Book Antiqua" w:hAnsi="Book Antiqua" w:cs="Tahoma"/>
          <w:b/>
          <w:szCs w:val="20"/>
        </w:rPr>
        <w:t>y</w:t>
      </w:r>
    </w:p>
    <w:p w:rsidR="00E60FA7" w:rsidRPr="00DB5A8C" w:rsidRDefault="00964361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 w:cs="Tahoma"/>
        </w:rPr>
      </w:pPr>
      <w:r w:rsidRPr="00DB5A8C">
        <w:rPr>
          <w:rFonts w:ascii="Book Antiqua" w:hAnsi="Book Antiqua" w:cs="Tahoma"/>
        </w:rPr>
        <w:t xml:space="preserve">About </w:t>
      </w:r>
      <w:r w:rsidR="00184965" w:rsidRPr="00DB5A8C">
        <w:rPr>
          <w:rFonts w:ascii="Book Antiqua" w:hAnsi="Book Antiqua" w:cs="Tahoma"/>
        </w:rPr>
        <w:t>1</w:t>
      </w:r>
      <w:r w:rsidR="00CE6B2B">
        <w:rPr>
          <w:rFonts w:ascii="Book Antiqua" w:hAnsi="Book Antiqua" w:cs="Tahoma"/>
        </w:rPr>
        <w:t>3</w:t>
      </w:r>
      <w:bookmarkStart w:id="0" w:name="_GoBack"/>
      <w:bookmarkEnd w:id="0"/>
      <w:r w:rsidR="00324859" w:rsidRPr="00DB5A8C">
        <w:rPr>
          <w:rFonts w:ascii="Book Antiqua" w:hAnsi="Book Antiqua" w:cs="Tahoma"/>
        </w:rPr>
        <w:t xml:space="preserve"> years </w:t>
      </w:r>
      <w:r w:rsidRPr="00DB5A8C">
        <w:rPr>
          <w:rFonts w:ascii="Book Antiqua" w:hAnsi="Book Antiqua" w:cs="Tahoma"/>
        </w:rPr>
        <w:t xml:space="preserve">of </w:t>
      </w:r>
      <w:r w:rsidR="00FF34F6" w:rsidRPr="00DB5A8C">
        <w:rPr>
          <w:rFonts w:ascii="Book Antiqua" w:hAnsi="Book Antiqua" w:cs="Tahoma"/>
        </w:rPr>
        <w:t xml:space="preserve">work </w:t>
      </w:r>
      <w:r w:rsidRPr="00DB5A8C">
        <w:rPr>
          <w:rFonts w:ascii="Book Antiqua" w:hAnsi="Book Antiqua" w:cs="Tahoma"/>
        </w:rPr>
        <w:t xml:space="preserve">experience in IT industry, </w:t>
      </w:r>
      <w:r w:rsidR="00374697" w:rsidRPr="00DB5A8C">
        <w:rPr>
          <w:rFonts w:ascii="Book Antiqua" w:hAnsi="Book Antiqua" w:cs="Tahoma"/>
        </w:rPr>
        <w:t>ha</w:t>
      </w:r>
      <w:r w:rsidR="00CB76DC" w:rsidRPr="00DB5A8C">
        <w:rPr>
          <w:rFonts w:ascii="Book Antiqua" w:hAnsi="Book Antiqua" w:cs="Tahoma"/>
        </w:rPr>
        <w:t xml:space="preserve">ving good experience in </w:t>
      </w:r>
      <w:r w:rsidR="00E122FB" w:rsidRPr="00DB5A8C">
        <w:rPr>
          <w:rFonts w:ascii="Book Antiqua" w:hAnsi="Book Antiqua" w:cs="Tahoma"/>
        </w:rPr>
        <w:t>Business</w:t>
      </w:r>
      <w:r w:rsidR="00E122FB" w:rsidRPr="00DB5A8C">
        <w:rPr>
          <w:rFonts w:ascii="Book Antiqua" w:hAnsi="Book Antiqua"/>
          <w:bCs/>
          <w:spacing w:val="-5"/>
        </w:rPr>
        <w:t xml:space="preserve"> </w:t>
      </w:r>
      <w:r w:rsidR="00EF4757" w:rsidRPr="00DB5A8C">
        <w:rPr>
          <w:rFonts w:ascii="Book Antiqua" w:hAnsi="Book Antiqua" w:cs="Tahoma"/>
        </w:rPr>
        <w:t>Analysis</w:t>
      </w:r>
      <w:r w:rsidR="00EF4757" w:rsidRPr="00DB5A8C">
        <w:rPr>
          <w:rFonts w:ascii="Book Antiqua" w:hAnsi="Book Antiqua"/>
          <w:bCs/>
          <w:spacing w:val="-5"/>
        </w:rPr>
        <w:t>,</w:t>
      </w:r>
      <w:r w:rsidR="00EF4757">
        <w:rPr>
          <w:rFonts w:ascii="Book Antiqua" w:hAnsi="Book Antiqua"/>
          <w:bCs/>
          <w:spacing w:val="-5"/>
        </w:rPr>
        <w:t xml:space="preserve"> Data Science And</w:t>
      </w:r>
      <w:r w:rsidR="00B76338" w:rsidRPr="00DB5A8C">
        <w:rPr>
          <w:rFonts w:ascii="Book Antiqua" w:hAnsi="Book Antiqua" w:cs="Tahoma"/>
        </w:rPr>
        <w:t xml:space="preserve"> </w:t>
      </w:r>
      <w:r w:rsidR="00CB76DC" w:rsidRPr="00DB5A8C">
        <w:rPr>
          <w:rFonts w:ascii="Book Antiqua" w:hAnsi="Book Antiqua" w:cs="Tahoma"/>
        </w:rPr>
        <w:t xml:space="preserve">various </w:t>
      </w:r>
      <w:r w:rsidR="00B76338" w:rsidRPr="00DB5A8C">
        <w:rPr>
          <w:rFonts w:ascii="Book Antiqua" w:hAnsi="Book Antiqua" w:cs="Tahoma"/>
        </w:rPr>
        <w:t>Business</w:t>
      </w:r>
      <w:r w:rsidR="00B76338" w:rsidRPr="00DB5A8C">
        <w:rPr>
          <w:rFonts w:ascii="Book Antiqua" w:hAnsi="Book Antiqua"/>
          <w:bCs/>
          <w:spacing w:val="-5"/>
        </w:rPr>
        <w:t xml:space="preserve"> </w:t>
      </w:r>
      <w:r w:rsidR="00E122FB" w:rsidRPr="00DB5A8C">
        <w:rPr>
          <w:rFonts w:ascii="Book Antiqua" w:hAnsi="Book Antiqua" w:cs="Tahoma"/>
        </w:rPr>
        <w:t>Intelligence</w:t>
      </w:r>
      <w:r w:rsidR="00E122FB" w:rsidRPr="00DB5A8C">
        <w:rPr>
          <w:rFonts w:ascii="Book Antiqua" w:hAnsi="Book Antiqua"/>
          <w:bCs/>
          <w:spacing w:val="-5"/>
        </w:rPr>
        <w:t xml:space="preserve"> </w:t>
      </w:r>
      <w:r w:rsidR="0044647B" w:rsidRPr="00DB5A8C">
        <w:rPr>
          <w:rFonts w:ascii="Book Antiqua" w:hAnsi="Book Antiqua" w:cs="Tahoma"/>
        </w:rPr>
        <w:t>T</w:t>
      </w:r>
      <w:r w:rsidR="00E122FB" w:rsidRPr="00DB5A8C">
        <w:rPr>
          <w:rFonts w:ascii="Book Antiqua" w:hAnsi="Book Antiqua" w:cs="Tahoma"/>
        </w:rPr>
        <w:t xml:space="preserve">echnologies </w:t>
      </w:r>
      <w:r w:rsidR="00AB189F">
        <w:rPr>
          <w:rFonts w:ascii="Book Antiqua" w:hAnsi="Book Antiqua" w:cs="Tahoma"/>
          <w:b/>
        </w:rPr>
        <w:t xml:space="preserve">– </w:t>
      </w:r>
      <w:r w:rsidR="00E122FB" w:rsidRPr="00DB5A8C">
        <w:rPr>
          <w:rFonts w:ascii="Book Antiqua" w:hAnsi="Book Antiqua" w:cs="Tahoma"/>
          <w:b/>
        </w:rPr>
        <w:t xml:space="preserve">SAP Business Objects </w:t>
      </w:r>
      <w:r w:rsidR="00E60FA7" w:rsidRPr="00DB5A8C">
        <w:rPr>
          <w:rFonts w:ascii="Book Antiqua" w:hAnsi="Book Antiqua" w:cs="Tahoma"/>
          <w:b/>
        </w:rPr>
        <w:t>Developer Suite</w:t>
      </w:r>
      <w:r w:rsidR="00AB189F">
        <w:rPr>
          <w:rFonts w:ascii="Book Antiqua" w:hAnsi="Book Antiqua" w:cs="Tahoma"/>
          <w:b/>
        </w:rPr>
        <w:t xml:space="preserve">, </w:t>
      </w:r>
      <w:r w:rsidR="00E122FB" w:rsidRPr="00DB5A8C">
        <w:rPr>
          <w:rFonts w:ascii="Book Antiqua" w:hAnsi="Book Antiqua" w:cs="Tahoma"/>
          <w:b/>
        </w:rPr>
        <w:t>OBIEE</w:t>
      </w:r>
      <w:r w:rsidR="00CA1D3E">
        <w:rPr>
          <w:rFonts w:ascii="Book Antiqua" w:hAnsi="Book Antiqua" w:cs="Tahoma"/>
          <w:b/>
        </w:rPr>
        <w:t>, Tableau</w:t>
      </w:r>
      <w:r w:rsidR="00702EF7">
        <w:rPr>
          <w:rFonts w:ascii="Book Antiqua" w:hAnsi="Book Antiqua" w:cs="Tahoma"/>
          <w:b/>
        </w:rPr>
        <w:t xml:space="preserve"> and</w:t>
      </w:r>
      <w:r w:rsidR="00CA1D3E">
        <w:rPr>
          <w:rFonts w:ascii="Book Antiqua" w:hAnsi="Book Antiqua" w:cs="Tahoma"/>
          <w:b/>
        </w:rPr>
        <w:t xml:space="preserve"> ETL</w:t>
      </w:r>
      <w:r w:rsidR="00374697" w:rsidRPr="00DB5A8C">
        <w:rPr>
          <w:rFonts w:ascii="Book Antiqua" w:hAnsi="Book Antiqua" w:cs="Tahoma"/>
        </w:rPr>
        <w:t xml:space="preserve"> - </w:t>
      </w:r>
      <w:r w:rsidR="00367772" w:rsidRPr="00DB5A8C">
        <w:rPr>
          <w:rFonts w:ascii="Book Antiqua" w:hAnsi="Book Antiqua" w:cs="Tahoma"/>
        </w:rPr>
        <w:t xml:space="preserve">primarily in </w:t>
      </w:r>
      <w:r w:rsidR="00FF34F6" w:rsidRPr="00B44331">
        <w:rPr>
          <w:rFonts w:ascii="Book Antiqua" w:hAnsi="Book Antiqua" w:cs="Tahoma"/>
          <w:b/>
        </w:rPr>
        <w:t>B</w:t>
      </w:r>
      <w:r w:rsidR="004C5658" w:rsidRPr="00B44331">
        <w:rPr>
          <w:rFonts w:ascii="Book Antiqua" w:hAnsi="Book Antiqua" w:cs="Tahoma"/>
          <w:b/>
        </w:rPr>
        <w:t xml:space="preserve">anking and </w:t>
      </w:r>
      <w:r w:rsidR="00FF34F6" w:rsidRPr="00B44331">
        <w:rPr>
          <w:rFonts w:ascii="Book Antiqua" w:hAnsi="Book Antiqua" w:cs="Tahoma"/>
          <w:b/>
        </w:rPr>
        <w:t>F</w:t>
      </w:r>
      <w:r w:rsidR="004C5658" w:rsidRPr="00B44331">
        <w:rPr>
          <w:rFonts w:ascii="Book Antiqua" w:hAnsi="Book Antiqua" w:cs="Tahoma"/>
          <w:b/>
        </w:rPr>
        <w:t xml:space="preserve">inancial </w:t>
      </w:r>
      <w:r w:rsidR="00FF34F6" w:rsidRPr="00B44331">
        <w:rPr>
          <w:rFonts w:ascii="Book Antiqua" w:hAnsi="Book Antiqua" w:cs="Tahoma"/>
          <w:b/>
        </w:rPr>
        <w:t>S</w:t>
      </w:r>
      <w:r w:rsidR="004C5658" w:rsidRPr="00B44331">
        <w:rPr>
          <w:rFonts w:ascii="Book Antiqua" w:hAnsi="Book Antiqua" w:cs="Tahoma"/>
          <w:b/>
        </w:rPr>
        <w:t xml:space="preserve">ervice </w:t>
      </w:r>
      <w:r w:rsidR="00FF34F6" w:rsidRPr="00B44331">
        <w:rPr>
          <w:rFonts w:ascii="Book Antiqua" w:hAnsi="Book Antiqua" w:cs="Tahoma"/>
          <w:b/>
        </w:rPr>
        <w:t>I</w:t>
      </w:r>
      <w:r w:rsidR="004C5658" w:rsidRPr="00B44331">
        <w:rPr>
          <w:rFonts w:ascii="Book Antiqua" w:hAnsi="Book Antiqua" w:cs="Tahoma"/>
          <w:b/>
        </w:rPr>
        <w:t>ndustry</w:t>
      </w:r>
      <w:r w:rsidR="00FF34F6" w:rsidRPr="00DB5A8C">
        <w:rPr>
          <w:rFonts w:ascii="Book Antiqua" w:hAnsi="Book Antiqua" w:cs="Tahoma"/>
        </w:rPr>
        <w:t>.</w:t>
      </w:r>
    </w:p>
    <w:p w:rsidR="00E2364D" w:rsidRPr="00DB5A8C" w:rsidRDefault="0008699B" w:rsidP="001E54EB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8 years in the area of </w:t>
      </w:r>
      <w:r w:rsidRPr="00DB5A8C">
        <w:rPr>
          <w:rFonts w:ascii="Book Antiqua" w:hAnsi="Book Antiqua" w:cs="Tahoma"/>
          <w:b/>
          <w:sz w:val="20"/>
          <w:szCs w:val="20"/>
        </w:rPr>
        <w:t>SAP Business Objects Developer Suite 4.1/XI3.1/XI3.0/XIR2/6.x/5.x</w:t>
      </w:r>
      <w:r w:rsidRPr="00DB5A8C">
        <w:rPr>
          <w:rFonts w:ascii="Book Antiqua" w:hAnsi="Book Antiqua" w:cs="Tahoma"/>
          <w:sz w:val="20"/>
          <w:szCs w:val="20"/>
        </w:rPr>
        <w:t xml:space="preserve"> (Infoview, Designer, Desktop Intelligence, Web Intelligence, Central Management Console (CMC), Central Configuration Manager (CCM), Central Management Server (CMS), Import Wizard, Publishing Wizard, and Report Conversion Tool), Xcelsius 20</w:t>
      </w:r>
      <w:r w:rsidR="00E60FA7" w:rsidRPr="00DB5A8C">
        <w:rPr>
          <w:rFonts w:ascii="Book Antiqua" w:hAnsi="Book Antiqua" w:cs="Tahoma"/>
          <w:sz w:val="20"/>
          <w:szCs w:val="20"/>
        </w:rPr>
        <w:t>08/4.5, Live office, QaaWS</w:t>
      </w:r>
      <w:r w:rsidRPr="00DB5A8C">
        <w:rPr>
          <w:rFonts w:ascii="Book Antiqua" w:hAnsi="Book Antiqua" w:cs="Tahoma"/>
          <w:sz w:val="20"/>
          <w:szCs w:val="20"/>
        </w:rPr>
        <w:t>.</w:t>
      </w:r>
    </w:p>
    <w:p w:rsidR="002D764A" w:rsidRPr="00DB5A8C" w:rsidRDefault="002D764A" w:rsidP="001E54EB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Extensive experience in </w:t>
      </w:r>
      <w:r w:rsidRPr="00DB5A8C">
        <w:rPr>
          <w:rFonts w:ascii="Book Antiqua" w:hAnsi="Book Antiqua" w:cs="Tahoma"/>
          <w:b/>
          <w:sz w:val="20"/>
          <w:szCs w:val="20"/>
        </w:rPr>
        <w:t>Tableau Desktop, Tableau Server</w:t>
      </w:r>
      <w:r w:rsidRPr="00DB5A8C">
        <w:rPr>
          <w:rFonts w:ascii="Book Antiqua" w:hAnsi="Book Antiqua" w:cs="Tahoma"/>
          <w:sz w:val="20"/>
          <w:szCs w:val="20"/>
        </w:rPr>
        <w:t xml:space="preserve"> and Tableau Reader in various versions of Tableau</w:t>
      </w:r>
    </w:p>
    <w:p w:rsidR="000F36FC" w:rsidRPr="00DB5A8C" w:rsidRDefault="000F36FC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Experience in developing </w:t>
      </w:r>
      <w:r w:rsidRPr="00DB5A8C">
        <w:rPr>
          <w:rFonts w:ascii="Book Antiqua" w:hAnsi="Book Antiqua"/>
          <w:b/>
          <w:bCs/>
          <w:spacing w:val="-5"/>
          <w:sz w:val="20"/>
          <w:szCs w:val="20"/>
        </w:rPr>
        <w:t xml:space="preserve">OBIEE </w:t>
      </w: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Repository (.rpd) at three layers (Physical Layer, Business Model &amp; Presentation Layer), Time Series Objects, Interactive Dashboards with drill-down capabilities using global &amp; local Filters, Security Setup (groups, access / query/report privileges) </w:t>
      </w:r>
    </w:p>
    <w:p w:rsidR="00BA0BB1" w:rsidRDefault="00BA0BB1" w:rsidP="001E54EB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Good understanding of Data modeling tools li</w:t>
      </w:r>
      <w:r w:rsidR="00CE0DD4">
        <w:rPr>
          <w:rFonts w:ascii="Book Antiqua" w:hAnsi="Book Antiqua" w:cs="Tahoma"/>
          <w:sz w:val="20"/>
          <w:szCs w:val="20"/>
        </w:rPr>
        <w:t>ke ER Studio, ERWIN 4.0/3.5,</w:t>
      </w:r>
      <w:r w:rsidRPr="00DB5A8C">
        <w:rPr>
          <w:rFonts w:ascii="Book Antiqua" w:hAnsi="Book Antiqua" w:cs="Tahoma"/>
          <w:sz w:val="20"/>
          <w:szCs w:val="20"/>
        </w:rPr>
        <w:t>Visio. Knowledge in designing and developing Data marts, Data warehouse using multi-dimensional Models such as Snow Flake Schema and Star Schema while implementing Decision Support Systems, OLTP and OLAP systems. Experience in FACT &amp; Dimensions tables (SCD), Physical &amp; logical data mode</w:t>
      </w:r>
      <w:r w:rsidR="00C305A1">
        <w:rPr>
          <w:rFonts w:ascii="Book Antiqua" w:hAnsi="Book Antiqua" w:cs="Tahoma"/>
          <w:sz w:val="20"/>
          <w:szCs w:val="20"/>
        </w:rPr>
        <w:t>ling process and Informatica ETL tool</w:t>
      </w:r>
    </w:p>
    <w:p w:rsidR="002B48C4" w:rsidRPr="002B48C4" w:rsidRDefault="002B48C4" w:rsidP="002B48C4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Solid database experience in Oracle 11g,10g/9i/8i/8.0/7.x, MS Access, </w:t>
      </w:r>
      <w:r w:rsidR="00CE0DD4">
        <w:rPr>
          <w:rFonts w:ascii="Book Antiqua" w:hAnsi="Book Antiqua"/>
          <w:bCs/>
          <w:spacing w:val="-5"/>
          <w:sz w:val="20"/>
          <w:szCs w:val="20"/>
        </w:rPr>
        <w:t xml:space="preserve">Teradata, </w:t>
      </w:r>
      <w:r w:rsidRPr="00DB5A8C">
        <w:rPr>
          <w:rFonts w:ascii="Book Antiqua" w:hAnsi="Book Antiqua"/>
          <w:bCs/>
          <w:spacing w:val="-5"/>
          <w:sz w:val="20"/>
          <w:szCs w:val="20"/>
        </w:rPr>
        <w:t>SQL*Plus, PL/SQL and oracle DBMS Packages, oracle supplied utilities, TOAD</w:t>
      </w:r>
    </w:p>
    <w:p w:rsidR="00954847" w:rsidRPr="00DB5A8C" w:rsidRDefault="00954847" w:rsidP="004B06C3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Interacting with management to identify key dimensions and measures for business performance.</w:t>
      </w:r>
    </w:p>
    <w:p w:rsidR="00153894" w:rsidRPr="00DB5A8C" w:rsidRDefault="00153894" w:rsidP="004B06C3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Reviews b</w:t>
      </w:r>
      <w:r w:rsidR="008A02F0">
        <w:rPr>
          <w:rFonts w:ascii="Book Antiqua" w:hAnsi="Book Antiqua" w:cs="Tahoma"/>
          <w:sz w:val="20"/>
          <w:szCs w:val="20"/>
        </w:rPr>
        <w:t>usiness requirements and design</w:t>
      </w:r>
      <w:r w:rsidRPr="00DB5A8C">
        <w:rPr>
          <w:rFonts w:ascii="Book Antiqua" w:hAnsi="Book Antiqua" w:cs="Tahoma"/>
          <w:sz w:val="20"/>
          <w:szCs w:val="20"/>
        </w:rPr>
        <w:t xml:space="preserve"> speci</w:t>
      </w:r>
      <w:r w:rsidR="002A1DB0">
        <w:rPr>
          <w:rFonts w:ascii="Book Antiqua" w:hAnsi="Book Antiqua" w:cs="Tahoma"/>
          <w:sz w:val="20"/>
          <w:szCs w:val="20"/>
        </w:rPr>
        <w:t xml:space="preserve">fications for low </w:t>
      </w:r>
      <w:proofErr w:type="gramStart"/>
      <w:r w:rsidR="002A1DB0">
        <w:rPr>
          <w:rFonts w:ascii="Book Antiqua" w:hAnsi="Book Antiqua" w:cs="Tahoma"/>
          <w:sz w:val="20"/>
          <w:szCs w:val="20"/>
        </w:rPr>
        <w:t>to</w:t>
      </w:r>
      <w:proofErr w:type="gramEnd"/>
      <w:r w:rsidR="002A1DB0">
        <w:rPr>
          <w:rFonts w:ascii="Book Antiqua" w:hAnsi="Book Antiqua" w:cs="Tahoma"/>
          <w:sz w:val="20"/>
          <w:szCs w:val="20"/>
        </w:rPr>
        <w:t xml:space="preserve"> moderately/</w:t>
      </w:r>
      <w:r w:rsidRPr="00DB5A8C">
        <w:rPr>
          <w:rFonts w:ascii="Book Antiqua" w:hAnsi="Book Antiqua" w:cs="Tahoma"/>
          <w:sz w:val="20"/>
          <w:szCs w:val="20"/>
        </w:rPr>
        <w:t xml:space="preserve">complex </w:t>
      </w:r>
      <w:r w:rsidR="00F27081">
        <w:rPr>
          <w:rFonts w:ascii="Book Antiqua" w:hAnsi="Book Antiqua" w:cs="Tahoma"/>
          <w:sz w:val="20"/>
          <w:szCs w:val="20"/>
        </w:rPr>
        <w:t>system changes</w:t>
      </w:r>
      <w:r w:rsidR="00B77EE1">
        <w:rPr>
          <w:rFonts w:ascii="Book Antiqua" w:hAnsi="Book Antiqua" w:cs="Tahoma"/>
          <w:sz w:val="20"/>
          <w:szCs w:val="20"/>
        </w:rPr>
        <w:t xml:space="preserve"> </w:t>
      </w:r>
      <w:r w:rsidRPr="00DB5A8C">
        <w:rPr>
          <w:rFonts w:ascii="Book Antiqua" w:hAnsi="Book Antiqua" w:cs="Tahoma"/>
          <w:sz w:val="20"/>
          <w:szCs w:val="20"/>
        </w:rPr>
        <w:t>for completeness and testability.</w:t>
      </w:r>
    </w:p>
    <w:p w:rsidR="00E839DE" w:rsidRPr="00DB5A8C" w:rsidRDefault="00E839DE" w:rsidP="004B06C3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E</w:t>
      </w:r>
      <w:r w:rsidR="00CC5E0B" w:rsidRPr="00DB5A8C">
        <w:rPr>
          <w:rFonts w:ascii="Book Antiqua" w:hAnsi="Book Antiqua" w:cs="Tahoma"/>
          <w:sz w:val="20"/>
          <w:szCs w:val="20"/>
        </w:rPr>
        <w:t>xperience</w:t>
      </w:r>
      <w:r w:rsidRPr="00DB5A8C">
        <w:rPr>
          <w:rFonts w:ascii="Book Antiqua" w:hAnsi="Book Antiqua" w:cs="Tahoma"/>
          <w:sz w:val="20"/>
          <w:szCs w:val="20"/>
        </w:rPr>
        <w:t xml:space="preserve"> in requi</w:t>
      </w:r>
      <w:r w:rsidR="00CC5E0B" w:rsidRPr="00DB5A8C">
        <w:rPr>
          <w:rFonts w:ascii="Book Antiqua" w:hAnsi="Book Antiqua" w:cs="Tahoma"/>
          <w:sz w:val="20"/>
          <w:szCs w:val="20"/>
        </w:rPr>
        <w:t xml:space="preserve">rement gathering, gap analysis </w:t>
      </w:r>
      <w:r w:rsidRPr="00DB5A8C">
        <w:rPr>
          <w:rFonts w:ascii="Book Antiqua" w:hAnsi="Book Antiqua" w:cs="Tahoma"/>
          <w:sz w:val="20"/>
          <w:szCs w:val="20"/>
        </w:rPr>
        <w:t>and producing requirement specifications based on the client/user interactions.</w:t>
      </w:r>
    </w:p>
    <w:p w:rsidR="00460271" w:rsidRPr="00DB5A8C" w:rsidRDefault="002A1DB0" w:rsidP="004B06C3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Provide</w:t>
      </w:r>
      <w:r w:rsidR="00A9261B">
        <w:rPr>
          <w:rFonts w:ascii="Book Antiqua" w:hAnsi="Book Antiqua" w:cs="Tahoma"/>
          <w:sz w:val="20"/>
          <w:szCs w:val="20"/>
        </w:rPr>
        <w:t xml:space="preserve"> </w:t>
      </w:r>
      <w:r w:rsidR="00460271" w:rsidRPr="00DB5A8C">
        <w:rPr>
          <w:rFonts w:ascii="Book Antiqua" w:hAnsi="Book Antiqua" w:cs="Tahoma"/>
          <w:sz w:val="20"/>
          <w:szCs w:val="20"/>
        </w:rPr>
        <w:t xml:space="preserve">planning, integration, casing, scripting, and execution of all testing required </w:t>
      </w:r>
    </w:p>
    <w:p w:rsidR="00460271" w:rsidRPr="00DB5A8C" w:rsidRDefault="00460271" w:rsidP="004B06C3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Develop and maintain test plans, test environments, test cases, test scripts and/or workflow </w:t>
      </w:r>
      <w:r w:rsidR="000923D3" w:rsidRPr="00DB5A8C">
        <w:rPr>
          <w:rFonts w:ascii="Book Antiqua" w:hAnsi="Book Antiqua" w:cs="Tahoma"/>
          <w:sz w:val="20"/>
          <w:szCs w:val="20"/>
        </w:rPr>
        <w:t>usage</w:t>
      </w:r>
      <w:r w:rsidR="000923D3">
        <w:rPr>
          <w:rFonts w:ascii="Book Antiqua" w:hAnsi="Book Antiqua" w:cs="Tahoma"/>
          <w:sz w:val="20"/>
          <w:szCs w:val="20"/>
        </w:rPr>
        <w:t>, reviewing</w:t>
      </w:r>
      <w:r w:rsidR="00EF0F56" w:rsidRPr="00DB5A8C">
        <w:rPr>
          <w:rFonts w:ascii="Book Antiqua" w:hAnsi="Book Antiqua" w:cs="Tahoma"/>
          <w:sz w:val="20"/>
          <w:szCs w:val="20"/>
        </w:rPr>
        <w:t xml:space="preserve"> code and preparing change control documents.</w:t>
      </w:r>
    </w:p>
    <w:p w:rsidR="004C610D" w:rsidRPr="00DB5A8C" w:rsidRDefault="004C610D" w:rsidP="004B06C3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Involved in the analysis and development of text analytics using an environment of Attivio</w:t>
      </w:r>
      <w:r w:rsidR="00954847" w:rsidRPr="00DB5A8C">
        <w:rPr>
          <w:rFonts w:ascii="Book Antiqua" w:hAnsi="Book Antiqua" w:cs="Tahoma"/>
          <w:sz w:val="20"/>
          <w:szCs w:val="20"/>
        </w:rPr>
        <w:t>, Teradata, Hadoop and Spotfire.</w:t>
      </w:r>
    </w:p>
    <w:p w:rsidR="00954847" w:rsidRPr="00DB5A8C" w:rsidRDefault="00954847" w:rsidP="004B06C3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Extensive experience in software development for Banking &amp; as well as Non-Banking Financial Institutions.</w:t>
      </w:r>
    </w:p>
    <w:p w:rsidR="00514FDF" w:rsidRPr="00DB5A8C" w:rsidRDefault="00514FDF" w:rsidP="00514FDF">
      <w:pPr>
        <w:rPr>
          <w:rFonts w:ascii="Book Antiqua" w:hAnsi="Book Antiqua"/>
          <w:bCs/>
          <w:spacing w:val="-5"/>
          <w:sz w:val="20"/>
          <w:szCs w:val="20"/>
        </w:rPr>
      </w:pPr>
    </w:p>
    <w:p w:rsidR="00367772" w:rsidRPr="00DB5A8C" w:rsidRDefault="00367772" w:rsidP="00367772">
      <w:pPr>
        <w:pStyle w:val="ResumeBodyChar"/>
        <w:pBdr>
          <w:bottom w:val="single" w:sz="8" w:space="0" w:color="auto"/>
        </w:pBdr>
        <w:contextualSpacing/>
        <w:rPr>
          <w:rFonts w:ascii="Book Antiqua" w:hAnsi="Book Antiqua"/>
          <w:b/>
          <w:i/>
          <w:szCs w:val="20"/>
        </w:rPr>
      </w:pPr>
      <w:r w:rsidRPr="00DB5A8C">
        <w:rPr>
          <w:rFonts w:ascii="Book Antiqua" w:hAnsi="Book Antiqua" w:cs="Tahoma"/>
          <w:b/>
          <w:szCs w:val="20"/>
        </w:rPr>
        <w:t>Experience Summary</w:t>
      </w:r>
    </w:p>
    <w:p w:rsidR="00FC2588" w:rsidRPr="00DB5A8C" w:rsidRDefault="00681972" w:rsidP="00681972">
      <w:pPr>
        <w:ind w:left="720"/>
        <w:rPr>
          <w:rFonts w:ascii="Book Antiqua" w:hAnsi="Book Antiqua" w:cs="Tahoma"/>
          <w:b/>
          <w:sz w:val="20"/>
          <w:szCs w:val="20"/>
        </w:rPr>
      </w:pPr>
      <w:r w:rsidRPr="00DB5A8C">
        <w:rPr>
          <w:rFonts w:ascii="Book Antiqua" w:hAnsi="Book Antiqua" w:cs="Tahoma"/>
          <w:b/>
          <w:sz w:val="20"/>
          <w:szCs w:val="20"/>
        </w:rPr>
        <w:t xml:space="preserve">                                                            </w:t>
      </w:r>
    </w:p>
    <w:p w:rsidR="00681972" w:rsidRPr="00DB5A8C" w:rsidRDefault="00FC2588" w:rsidP="00681972">
      <w:pPr>
        <w:ind w:left="720"/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 w:cs="Tahoma"/>
          <w:b/>
          <w:sz w:val="20"/>
          <w:szCs w:val="20"/>
        </w:rPr>
        <w:t xml:space="preserve">                                                         </w:t>
      </w:r>
      <w:r w:rsidR="00C1179D" w:rsidRPr="00DB5A8C">
        <w:rPr>
          <w:rFonts w:ascii="Book Antiqua" w:hAnsi="Book Antiqua" w:cs="Tahoma"/>
          <w:b/>
          <w:sz w:val="20"/>
          <w:szCs w:val="20"/>
        </w:rPr>
        <w:t xml:space="preserve">        </w:t>
      </w:r>
      <w:r w:rsidR="00681972" w:rsidRPr="00DB5A8C">
        <w:rPr>
          <w:rFonts w:ascii="Book Antiqua" w:hAnsi="Book Antiqua" w:cs="Tahoma"/>
          <w:b/>
          <w:sz w:val="20"/>
          <w:szCs w:val="20"/>
        </w:rPr>
        <w:t xml:space="preserve">SAP Business Objects </w:t>
      </w:r>
    </w:p>
    <w:p w:rsidR="00B56A65" w:rsidRPr="00DB5A8C" w:rsidRDefault="00B56A65" w:rsidP="009F0F8D">
      <w:pPr>
        <w:numPr>
          <w:ilvl w:val="0"/>
          <w:numId w:val="6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Experience in </w:t>
      </w:r>
      <w:r w:rsidR="00FC2588" w:rsidRPr="00DB5A8C">
        <w:rPr>
          <w:rFonts w:ascii="Book Antiqua" w:hAnsi="Book Antiqua"/>
          <w:bCs/>
          <w:spacing w:val="-5"/>
          <w:sz w:val="20"/>
          <w:szCs w:val="20"/>
        </w:rPr>
        <w:t xml:space="preserve">Designing, Building </w:t>
      </w:r>
      <w:r w:rsidRPr="00DB5A8C">
        <w:rPr>
          <w:rFonts w:ascii="Book Antiqua" w:hAnsi="Book Antiqua"/>
          <w:bCs/>
          <w:spacing w:val="-5"/>
          <w:sz w:val="20"/>
          <w:szCs w:val="20"/>
        </w:rPr>
        <w:t>Universes with Measures, Dimension objects, Join conditions, Filters, LOV's, Cardinalities, Aliases, Contexts, Hierarchies, @functions, Aggregate Awareness using SAP Business Objects Designer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Experience in resolving join path problems like Loops and Traps in the universes using Aliases, Contexts, and Aggregate Awareness in SAP Business Objects Designer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Expertise in creating reports using SAP Business Objects WebI, WebI Rich Client, DeskI and Crystal reports using different Data Sources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Extensively used SAP Business Objects reporting functionalities such as Master Detail, prompts, cross tab</w:t>
      </w:r>
      <w:r w:rsidR="00ED2190">
        <w:rPr>
          <w:rFonts w:ascii="Book Antiqua" w:hAnsi="Book Antiqua"/>
          <w:bCs/>
          <w:spacing w:val="-5"/>
          <w:sz w:val="20"/>
          <w:szCs w:val="20"/>
        </w:rPr>
        <w:t>,</w:t>
      </w: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Slice and Dice, Drilling methodology, Filters, Ranking, Sections, Graphs and Breaks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Experience in creating complex reports by linking data from multiple data providers, using free hand SQL, stored procedures and functionalities like Combined Queries, Sub Queries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Expertise in </w:t>
      </w:r>
      <w:r w:rsidR="00F26C65" w:rsidRPr="00DB5A8C">
        <w:rPr>
          <w:rFonts w:ascii="Book Antiqua" w:hAnsi="Book Antiqua"/>
          <w:bCs/>
          <w:spacing w:val="-5"/>
          <w:sz w:val="20"/>
          <w:szCs w:val="20"/>
        </w:rPr>
        <w:t>building dashboards using Xcelsius 2008/4.5,</w:t>
      </w:r>
      <w:r w:rsidRPr="00DB5A8C">
        <w:rPr>
          <w:rFonts w:ascii="Book Antiqua" w:hAnsi="Book Antiqua"/>
          <w:bCs/>
          <w:spacing w:val="-5"/>
          <w:sz w:val="20"/>
          <w:szCs w:val="20"/>
        </w:rPr>
        <w:t>linking Crystal Xcelsius to BO Universes using QaaWS and Live Office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Experience in Installation, Administration and upgrading versions of SAP Business Objects in development</w:t>
      </w:r>
      <w:r w:rsidR="00B44331">
        <w:rPr>
          <w:rFonts w:ascii="Book Antiqua" w:hAnsi="Book Antiqua"/>
          <w:bCs/>
          <w:spacing w:val="-5"/>
          <w:sz w:val="20"/>
          <w:szCs w:val="20"/>
        </w:rPr>
        <w:t>,</w:t>
      </w:r>
      <w:r w:rsidR="00B44331" w:rsidRPr="00B44331">
        <w:rPr>
          <w:rFonts w:ascii="Book Antiqua" w:hAnsi="Book Antiqua"/>
          <w:bCs/>
          <w:spacing w:val="-5"/>
          <w:sz w:val="20"/>
          <w:szCs w:val="20"/>
        </w:rPr>
        <w:t xml:space="preserve"> </w:t>
      </w:r>
      <w:r w:rsidRPr="00DB5A8C">
        <w:rPr>
          <w:rFonts w:ascii="Book Antiqua" w:hAnsi="Book Antiqua"/>
          <w:bCs/>
          <w:spacing w:val="-5"/>
          <w:sz w:val="20"/>
          <w:szCs w:val="20"/>
        </w:rPr>
        <w:t>testing environments</w:t>
      </w:r>
      <w:r w:rsidR="00B44331">
        <w:rPr>
          <w:rFonts w:ascii="Book Antiqua" w:hAnsi="Book Antiqua"/>
          <w:bCs/>
          <w:spacing w:val="-5"/>
          <w:sz w:val="20"/>
          <w:szCs w:val="20"/>
        </w:rPr>
        <w:t xml:space="preserve"> and p</w:t>
      </w:r>
      <w:r w:rsidR="00B44331" w:rsidRPr="00DB5A8C">
        <w:rPr>
          <w:rFonts w:ascii="Book Antiqua" w:hAnsi="Book Antiqua"/>
          <w:bCs/>
          <w:spacing w:val="-5"/>
          <w:sz w:val="20"/>
          <w:szCs w:val="20"/>
        </w:rPr>
        <w:t xml:space="preserve">erformance </w:t>
      </w:r>
      <w:r w:rsidR="00B44331">
        <w:rPr>
          <w:rFonts w:ascii="Book Antiqua" w:hAnsi="Book Antiqua"/>
          <w:bCs/>
          <w:spacing w:val="-5"/>
          <w:sz w:val="20"/>
          <w:szCs w:val="20"/>
        </w:rPr>
        <w:t>t</w:t>
      </w:r>
      <w:r w:rsidR="00B458F3">
        <w:rPr>
          <w:rFonts w:ascii="Book Antiqua" w:hAnsi="Book Antiqua"/>
          <w:bCs/>
          <w:spacing w:val="-5"/>
          <w:sz w:val="20"/>
          <w:szCs w:val="20"/>
        </w:rPr>
        <w:t>uning of Universe, Report</w:t>
      </w:r>
      <w:r w:rsidR="00B44331" w:rsidRPr="00DB5A8C">
        <w:rPr>
          <w:rFonts w:ascii="Book Antiqua" w:hAnsi="Book Antiqua"/>
          <w:bCs/>
          <w:spacing w:val="-5"/>
          <w:sz w:val="20"/>
          <w:szCs w:val="20"/>
        </w:rPr>
        <w:t xml:space="preserve"> Applications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Expertise in Migration of Repositories (universes, Reports, Security, </w:t>
      </w:r>
      <w:proofErr w:type="spellStart"/>
      <w:r w:rsidRPr="00DB5A8C">
        <w:rPr>
          <w:rFonts w:ascii="Book Antiqua" w:hAnsi="Book Antiqua"/>
          <w:bCs/>
          <w:spacing w:val="-5"/>
          <w:sz w:val="20"/>
          <w:szCs w:val="20"/>
        </w:rPr>
        <w:t>etc</w:t>
      </w:r>
      <w:proofErr w:type="spellEnd"/>
      <w:r w:rsidRPr="00DB5A8C">
        <w:rPr>
          <w:rFonts w:ascii="Book Antiqua" w:hAnsi="Book Antiqua"/>
          <w:bCs/>
          <w:spacing w:val="-5"/>
          <w:sz w:val="20"/>
          <w:szCs w:val="20"/>
        </w:rPr>
        <w:t>) from earlier versions to later versions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Train users in SAP Business Objects tools such as Infoview, Xcelsius and Desktop intelligence</w:t>
      </w:r>
    </w:p>
    <w:p w:rsidR="00B56A65" w:rsidRPr="00DB5A8C" w:rsidRDefault="00EF0F56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System testing of the integrated code and p</w:t>
      </w:r>
      <w:r w:rsidR="00B56A65" w:rsidRPr="00DB5A8C">
        <w:rPr>
          <w:rFonts w:ascii="Book Antiqua" w:hAnsi="Book Antiqua"/>
          <w:bCs/>
          <w:spacing w:val="-5"/>
          <w:sz w:val="20"/>
          <w:szCs w:val="20"/>
        </w:rPr>
        <w:t>rovide support during acceptance testing and release of the product into the production environment.</w:t>
      </w:r>
    </w:p>
    <w:p w:rsidR="00C1179D" w:rsidRPr="00B44331" w:rsidRDefault="00B56A65" w:rsidP="00B44331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Test the data fetched in business objects against open SQL result sets from Oracle, Teradata Database 13.10</w:t>
      </w:r>
    </w:p>
    <w:p w:rsidR="001A47FA" w:rsidRDefault="00C1179D" w:rsidP="009578C9">
      <w:pPr>
        <w:ind w:left="720"/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                                                                                      </w:t>
      </w:r>
    </w:p>
    <w:p w:rsidR="009578C9" w:rsidRPr="00DB5A8C" w:rsidRDefault="001A47FA" w:rsidP="009578C9">
      <w:pPr>
        <w:ind w:left="720"/>
        <w:rPr>
          <w:rFonts w:ascii="Book Antiqua" w:hAnsi="Book Antiqua"/>
          <w:bCs/>
          <w:spacing w:val="-5"/>
          <w:sz w:val="20"/>
          <w:szCs w:val="20"/>
        </w:rPr>
      </w:pPr>
      <w:r>
        <w:rPr>
          <w:rFonts w:ascii="Book Antiqua" w:hAnsi="Book Antiqua"/>
          <w:bCs/>
          <w:spacing w:val="-5"/>
          <w:sz w:val="20"/>
          <w:szCs w:val="20"/>
        </w:rPr>
        <w:lastRenderedPageBreak/>
        <w:t xml:space="preserve">                                                                                      </w:t>
      </w:r>
      <w:r w:rsidR="009578C9" w:rsidRPr="00DB5A8C">
        <w:rPr>
          <w:rFonts w:ascii="Book Antiqua" w:hAnsi="Book Antiqua"/>
          <w:b/>
          <w:bCs/>
          <w:spacing w:val="-5"/>
          <w:sz w:val="20"/>
          <w:szCs w:val="20"/>
        </w:rPr>
        <w:t>OBIEE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Interacted with business users of various subject areas for gathering the </w:t>
      </w:r>
      <w:r w:rsidRPr="00DB5A8C">
        <w:rPr>
          <w:rFonts w:ascii="Book Antiqua" w:hAnsi="Book Antiqua"/>
          <w:b/>
          <w:bCs/>
          <w:spacing w:val="-5"/>
          <w:sz w:val="20"/>
          <w:szCs w:val="20"/>
        </w:rPr>
        <w:t xml:space="preserve">OBIEE </w:t>
      </w:r>
      <w:r w:rsidRPr="00DB5A8C">
        <w:rPr>
          <w:rFonts w:ascii="Book Antiqua" w:hAnsi="Book Antiqua"/>
          <w:bCs/>
          <w:spacing w:val="-5"/>
          <w:sz w:val="20"/>
          <w:szCs w:val="20"/>
        </w:rPr>
        <w:t>Reports / Dashboards requirements and to define business and functional specifications.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Customized and developed RPD (Physical, BMM and Presentation Layer).</w:t>
      </w:r>
    </w:p>
    <w:p w:rsidR="00F85B5C" w:rsidRDefault="00B56A65" w:rsidP="0009567F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F85B5C">
        <w:rPr>
          <w:rFonts w:ascii="Book Antiqua" w:hAnsi="Book Antiqua"/>
          <w:bCs/>
          <w:spacing w:val="-5"/>
          <w:sz w:val="20"/>
          <w:szCs w:val="20"/>
        </w:rPr>
        <w:t xml:space="preserve">Developed many Reports / Dashboards with different Analytics Views (Drill-Down, Pivot Table, Chart, Column Selector, </w:t>
      </w:r>
      <w:r w:rsidR="00587D24" w:rsidRPr="00F85B5C">
        <w:rPr>
          <w:rFonts w:ascii="Book Antiqua" w:hAnsi="Book Antiqua"/>
          <w:bCs/>
          <w:spacing w:val="-5"/>
          <w:sz w:val="20"/>
          <w:szCs w:val="20"/>
        </w:rPr>
        <w:t>and Tabular</w:t>
      </w:r>
      <w:r w:rsidRPr="00F85B5C">
        <w:rPr>
          <w:rFonts w:ascii="Book Antiqua" w:hAnsi="Book Antiqua"/>
          <w:bCs/>
          <w:spacing w:val="-5"/>
          <w:sz w:val="20"/>
          <w:szCs w:val="20"/>
        </w:rPr>
        <w:t xml:space="preserve"> with global and local Filters</w:t>
      </w:r>
    </w:p>
    <w:p w:rsidR="00B56A65" w:rsidRPr="00F85B5C" w:rsidRDefault="00B56A65" w:rsidP="0009567F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F85B5C">
        <w:rPr>
          <w:rFonts w:ascii="Book Antiqua" w:hAnsi="Book Antiqua"/>
          <w:bCs/>
          <w:spacing w:val="-5"/>
          <w:sz w:val="20"/>
          <w:szCs w:val="20"/>
        </w:rPr>
        <w:t>Implemented security by creating roles &amp; web groups, checks with External tables and LDAP, and Object Level Security.</w:t>
      </w:r>
    </w:p>
    <w:p w:rsidR="00B56A65" w:rsidRPr="00DB5A8C" w:rsidRDefault="00B56A65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Worked on evaluation of </w:t>
      </w:r>
      <w:r w:rsidRPr="00DB5A8C">
        <w:rPr>
          <w:rFonts w:ascii="Book Antiqua" w:hAnsi="Book Antiqua"/>
          <w:b/>
          <w:bCs/>
          <w:spacing w:val="-5"/>
          <w:sz w:val="20"/>
          <w:szCs w:val="20"/>
        </w:rPr>
        <w:t>OBIEE</w:t>
      </w: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and its new utilities includ</w:t>
      </w:r>
      <w:r w:rsidR="003E22AE" w:rsidRPr="00DB5A8C">
        <w:rPr>
          <w:rFonts w:ascii="Book Antiqua" w:hAnsi="Book Antiqua"/>
          <w:bCs/>
          <w:spacing w:val="-5"/>
          <w:sz w:val="20"/>
          <w:szCs w:val="20"/>
        </w:rPr>
        <w:t>ing BI Server, Answers, Delivery</w:t>
      </w: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and Publisher.</w:t>
      </w:r>
    </w:p>
    <w:p w:rsidR="00FC2588" w:rsidRPr="00DB5A8C" w:rsidRDefault="00F4133D" w:rsidP="00F4133D">
      <w:pPr>
        <w:ind w:left="720"/>
        <w:rPr>
          <w:rFonts w:ascii="Book Antiqua" w:hAnsi="Book Antiqua"/>
          <w:b/>
          <w:bCs/>
          <w:spacing w:val="-5"/>
          <w:sz w:val="20"/>
          <w:szCs w:val="20"/>
        </w:rPr>
      </w:pPr>
      <w:r w:rsidRPr="00DB5A8C">
        <w:rPr>
          <w:rFonts w:ascii="Book Antiqua" w:hAnsi="Book Antiqua"/>
          <w:b/>
          <w:bCs/>
          <w:spacing w:val="-5"/>
          <w:sz w:val="20"/>
          <w:szCs w:val="20"/>
        </w:rPr>
        <w:t xml:space="preserve">                                                                          </w:t>
      </w:r>
    </w:p>
    <w:p w:rsidR="00F4133D" w:rsidRPr="00DB5A8C" w:rsidRDefault="00FC2588" w:rsidP="00F4133D">
      <w:pPr>
        <w:ind w:left="720"/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/>
          <w:bCs/>
          <w:spacing w:val="-5"/>
          <w:sz w:val="20"/>
          <w:szCs w:val="20"/>
        </w:rPr>
        <w:t xml:space="preserve">                                                                           </w:t>
      </w:r>
      <w:r w:rsidR="00C1179D" w:rsidRPr="00DB5A8C">
        <w:rPr>
          <w:rFonts w:ascii="Book Antiqua" w:hAnsi="Book Antiqua"/>
          <w:b/>
          <w:bCs/>
          <w:spacing w:val="-5"/>
          <w:sz w:val="20"/>
          <w:szCs w:val="20"/>
        </w:rPr>
        <w:t xml:space="preserve">          </w:t>
      </w:r>
      <w:r w:rsidR="00F4133D" w:rsidRPr="00DB5A8C">
        <w:rPr>
          <w:rFonts w:ascii="Book Antiqua" w:hAnsi="Book Antiqua"/>
          <w:b/>
          <w:bCs/>
          <w:spacing w:val="-5"/>
          <w:sz w:val="20"/>
          <w:szCs w:val="20"/>
        </w:rPr>
        <w:t>Tableau</w:t>
      </w:r>
    </w:p>
    <w:p w:rsidR="00F4133D" w:rsidRPr="00DB5A8C" w:rsidRDefault="00F4133D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Tableau Developer (for designing and developing, proto typing the various dashboards using tableau desktop).</w:t>
      </w:r>
    </w:p>
    <w:p w:rsidR="00F4133D" w:rsidRPr="00DB5A8C" w:rsidRDefault="00F4133D" w:rsidP="001E54EB">
      <w:pPr>
        <w:numPr>
          <w:ilvl w:val="0"/>
          <w:numId w:val="6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Involved extensively for building the dashboards such as creating Tableau Extracts, Refreshing extracts, Tableau Layout </w:t>
      </w:r>
    </w:p>
    <w:p w:rsidR="00F4133D" w:rsidRPr="00DB5A8C" w:rsidRDefault="00F4133D" w:rsidP="00F4133D">
      <w:pPr>
        <w:ind w:left="720"/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Designing, Tableau Work sheet Actions, Tableau Functions, Tableau Connectors (Live and Extract), Dashboard color </w:t>
      </w:r>
      <w:r w:rsidR="00B620A8">
        <w:rPr>
          <w:rFonts w:ascii="Book Antiqua" w:hAnsi="Book Antiqua"/>
          <w:bCs/>
          <w:spacing w:val="-5"/>
          <w:sz w:val="20"/>
          <w:szCs w:val="20"/>
        </w:rPr>
        <w:t>c</w:t>
      </w:r>
      <w:r w:rsidRPr="00DB5A8C">
        <w:rPr>
          <w:rFonts w:ascii="Book Antiqua" w:hAnsi="Book Antiqua"/>
          <w:bCs/>
          <w:spacing w:val="-5"/>
          <w:sz w:val="20"/>
          <w:szCs w:val="20"/>
        </w:rPr>
        <w:t>oding, formatting and report operations (sorting, filtering (Quick Filters, Cascading filters, context Filters), ranking, Top-N Analysis, hierarchies)</w:t>
      </w:r>
    </w:p>
    <w:p w:rsidR="00F4133D" w:rsidRPr="00DB5A8C" w:rsidRDefault="00F4133D" w:rsidP="001E54EB">
      <w:pPr>
        <w:numPr>
          <w:ilvl w:val="0"/>
          <w:numId w:val="13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Involved in Trouble Shooting, Performance tuning of reports and resolving issues within Tableau Server and Reports.</w:t>
      </w:r>
    </w:p>
    <w:p w:rsidR="00F4133D" w:rsidRPr="00DB5A8C" w:rsidRDefault="00F4133D" w:rsidP="001E54EB">
      <w:pPr>
        <w:numPr>
          <w:ilvl w:val="0"/>
          <w:numId w:val="13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Fair Knowledge in Installation, Configuration and administration of Tableau Server in a multi-server and multi-tier environment. </w:t>
      </w:r>
    </w:p>
    <w:p w:rsidR="00F4133D" w:rsidRPr="00DB5A8C" w:rsidRDefault="00F4133D" w:rsidP="001E54EB">
      <w:pPr>
        <w:numPr>
          <w:ilvl w:val="0"/>
          <w:numId w:val="13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Extensive Tableau Experience in Enterprise Environment and Tableau Administrator experience including technical support, troubleshooting, report design and monitoring of system usage</w:t>
      </w:r>
    </w:p>
    <w:p w:rsidR="00F4133D" w:rsidRPr="00DB5A8C" w:rsidRDefault="00F4133D" w:rsidP="001E54EB">
      <w:pPr>
        <w:numPr>
          <w:ilvl w:val="0"/>
          <w:numId w:val="13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Extensive experience on building dashboards using Tableau. </w:t>
      </w:r>
    </w:p>
    <w:p w:rsidR="00F4133D" w:rsidRPr="00DB5A8C" w:rsidRDefault="00F4133D" w:rsidP="001E54EB">
      <w:pPr>
        <w:numPr>
          <w:ilvl w:val="0"/>
          <w:numId w:val="13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Involved in upgrading Tableau platforms in clustered environment and performing content upgrades. </w:t>
      </w:r>
    </w:p>
    <w:p w:rsidR="00CD7A15" w:rsidRDefault="00F4133D" w:rsidP="00CD7A15">
      <w:pPr>
        <w:numPr>
          <w:ilvl w:val="0"/>
          <w:numId w:val="13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Established Best Practices for Enterprise Tableau Environment and application in</w:t>
      </w:r>
      <w:r w:rsidR="00CD7A15">
        <w:rPr>
          <w:rFonts w:ascii="Book Antiqua" w:hAnsi="Book Antiqua" w:cs="Tahoma"/>
          <w:sz w:val="20"/>
          <w:szCs w:val="20"/>
        </w:rPr>
        <w:t>take and development processes.</w:t>
      </w:r>
    </w:p>
    <w:p w:rsidR="004A66C7" w:rsidRDefault="004A66C7" w:rsidP="004A66C7">
      <w:p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</w:p>
    <w:p w:rsidR="004A66C7" w:rsidRPr="009578C9" w:rsidRDefault="004A66C7" w:rsidP="004A66C7">
      <w:pPr>
        <w:ind w:left="720"/>
        <w:rPr>
          <w:rFonts w:ascii="Book Antiqua" w:hAnsi="Book Antiqua"/>
          <w:b/>
          <w:bCs/>
          <w:spacing w:val="-5"/>
          <w:sz w:val="18"/>
          <w:szCs w:val="18"/>
        </w:rPr>
      </w:pPr>
      <w:r>
        <w:rPr>
          <w:rFonts w:ascii="Book Antiqua" w:hAnsi="Book Antiqua"/>
          <w:b/>
          <w:bCs/>
          <w:spacing w:val="-5"/>
          <w:sz w:val="18"/>
          <w:szCs w:val="18"/>
        </w:rPr>
        <w:t xml:space="preserve">                                                                                               Informatica</w:t>
      </w:r>
    </w:p>
    <w:p w:rsidR="004A66C7" w:rsidRPr="004A66C7" w:rsidRDefault="004A66C7" w:rsidP="004A66C7">
      <w:pPr>
        <w:numPr>
          <w:ilvl w:val="0"/>
          <w:numId w:val="6"/>
        </w:numPr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Experience in Planning, Designing, developing and deploying Data Warehouses / Data Marts using ETL Tool</w:t>
      </w:r>
    </w:p>
    <w:p w:rsidR="004A66C7" w:rsidRPr="004A66C7" w:rsidRDefault="004A66C7" w:rsidP="004A66C7">
      <w:pPr>
        <w:numPr>
          <w:ilvl w:val="0"/>
          <w:numId w:val="6"/>
        </w:numPr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Extract data from various source systems like Teradata and flat files as per the requirements.</w:t>
      </w:r>
    </w:p>
    <w:p w:rsidR="004A66C7" w:rsidRPr="004A66C7" w:rsidRDefault="004A66C7" w:rsidP="004A66C7">
      <w:pPr>
        <w:numPr>
          <w:ilvl w:val="0"/>
          <w:numId w:val="6"/>
        </w:numPr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Develop Multiload, BTEQ scripts to implement the business logic to get the related data from the source DB and to load into data warehouse</w:t>
      </w:r>
    </w:p>
    <w:p w:rsidR="004A66C7" w:rsidRPr="004A66C7" w:rsidRDefault="004A66C7" w:rsidP="004A66C7">
      <w:pPr>
        <w:numPr>
          <w:ilvl w:val="0"/>
          <w:numId w:val="6"/>
        </w:numPr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Modifying the queries to use the Teradata feature for performance improvement.</w:t>
      </w:r>
    </w:p>
    <w:p w:rsidR="004A66C7" w:rsidRPr="004A66C7" w:rsidRDefault="004A66C7" w:rsidP="004A66C7">
      <w:pPr>
        <w:numPr>
          <w:ilvl w:val="0"/>
          <w:numId w:val="6"/>
        </w:numPr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Used UNIX shell scripts to control the operation of the data loading processes.</w:t>
      </w:r>
    </w:p>
    <w:p w:rsidR="004A66C7" w:rsidRPr="004A66C7" w:rsidRDefault="004A66C7" w:rsidP="004A66C7">
      <w:pPr>
        <w:numPr>
          <w:ilvl w:val="0"/>
          <w:numId w:val="6"/>
        </w:numPr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Extensively worked on Workflow Manager and Workflow Monitor to create, schedule, monitor Workflows, Work lets and various tasks like command, Email and session tasks.</w:t>
      </w:r>
    </w:p>
    <w:p w:rsidR="004A66C7" w:rsidRPr="004A66C7" w:rsidRDefault="004A66C7" w:rsidP="004A66C7">
      <w:pPr>
        <w:numPr>
          <w:ilvl w:val="0"/>
          <w:numId w:val="6"/>
        </w:numPr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Used constraint based loading when loading data to the targets.</w:t>
      </w:r>
    </w:p>
    <w:p w:rsidR="004A66C7" w:rsidRPr="004A66C7" w:rsidRDefault="004A66C7" w:rsidP="004A66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sz w:val="20"/>
          <w:szCs w:val="20"/>
        </w:rPr>
      </w:pPr>
      <w:r w:rsidRPr="004A66C7">
        <w:rPr>
          <w:rFonts w:ascii="Book Antiqua" w:hAnsi="Book Antiqua" w:cs="Tahoma"/>
          <w:sz w:val="20"/>
          <w:szCs w:val="20"/>
        </w:rPr>
        <w:t>Involve</w:t>
      </w:r>
      <w:r>
        <w:rPr>
          <w:rFonts w:ascii="Book Antiqua" w:hAnsi="Book Antiqua" w:cs="Tahoma"/>
          <w:sz w:val="20"/>
          <w:szCs w:val="20"/>
        </w:rPr>
        <w:t>d</w:t>
      </w:r>
      <w:r w:rsidRPr="004A66C7">
        <w:rPr>
          <w:rFonts w:ascii="Book Antiqua" w:hAnsi="Book Antiqua" w:cs="Tahoma"/>
          <w:sz w:val="20"/>
          <w:szCs w:val="20"/>
        </w:rPr>
        <w:t xml:space="preserve"> in the preparation of Unit test cases, execution of Unit test cases, prepared Check lists, Deployment plans for the code move to QA and Production Environments.</w:t>
      </w:r>
    </w:p>
    <w:p w:rsidR="00CD7A15" w:rsidRPr="00CD7A15" w:rsidRDefault="00CD7A15" w:rsidP="00CD7A15">
      <w:pPr>
        <w:autoSpaceDE w:val="0"/>
        <w:autoSpaceDN w:val="0"/>
        <w:adjustRightInd w:val="0"/>
        <w:spacing w:line="220" w:lineRule="exact"/>
        <w:ind w:left="720"/>
        <w:jc w:val="both"/>
        <w:rPr>
          <w:rFonts w:ascii="Book Antiqua" w:hAnsi="Book Antiqua" w:cs="Tahoma"/>
          <w:sz w:val="20"/>
          <w:szCs w:val="20"/>
        </w:rPr>
      </w:pPr>
    </w:p>
    <w:p w:rsidR="00CD7A15" w:rsidRDefault="00CD7A15" w:rsidP="00CD7A15">
      <w:p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b/>
          <w:bCs/>
          <w:iCs/>
          <w:sz w:val="20"/>
          <w:szCs w:val="20"/>
        </w:rPr>
      </w:pPr>
      <w:r w:rsidRPr="00CD7A15">
        <w:rPr>
          <w:rFonts w:ascii="Book Antiqua" w:hAnsi="Book Antiqua" w:cs="Tahoma"/>
          <w:b/>
          <w:sz w:val="20"/>
          <w:szCs w:val="20"/>
        </w:rPr>
        <w:t>Technical Skills Profile</w:t>
      </w:r>
      <w:r w:rsidRPr="00CD7A15">
        <w:rPr>
          <w:rFonts w:ascii="Book Antiqua" w:hAnsi="Book Antiqua" w:cs="Tahoma"/>
          <w:b/>
          <w:bCs/>
          <w:iCs/>
          <w:sz w:val="20"/>
          <w:szCs w:val="20"/>
        </w:rPr>
        <w:t>:</w:t>
      </w:r>
    </w:p>
    <w:p w:rsidR="00CD7A15" w:rsidRDefault="00CD7A15" w:rsidP="00CD7A15">
      <w:pPr>
        <w:autoSpaceDE w:val="0"/>
        <w:autoSpaceDN w:val="0"/>
        <w:adjustRightInd w:val="0"/>
        <w:spacing w:line="220" w:lineRule="exact"/>
        <w:jc w:val="both"/>
        <w:rPr>
          <w:rFonts w:ascii="Book Antiqua" w:hAnsi="Book Antiqua" w:cs="Tahoma"/>
          <w:b/>
          <w:bCs/>
          <w:iCs/>
          <w:sz w:val="20"/>
          <w:szCs w:val="20"/>
        </w:rPr>
      </w:pPr>
    </w:p>
    <w:tbl>
      <w:tblPr>
        <w:tblW w:w="10302" w:type="dxa"/>
        <w:tblLook w:val="01E0" w:firstRow="1" w:lastRow="1" w:firstColumn="1" w:lastColumn="1" w:noHBand="0" w:noVBand="0"/>
      </w:tblPr>
      <w:tblGrid>
        <w:gridCol w:w="1818"/>
        <w:gridCol w:w="8484"/>
      </w:tblGrid>
      <w:tr w:rsidR="00AF4A61" w:rsidRPr="00DB5A8C" w:rsidTr="00A66D92">
        <w:trPr>
          <w:trHeight w:hRule="exact" w:val="55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4A61" w:rsidRPr="00DB5A8C" w:rsidRDefault="00A66D92" w:rsidP="00A66D92">
            <w:pPr>
              <w:pStyle w:val="ResumeBodyChar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 xml:space="preserve">System </w:t>
            </w:r>
            <w:r w:rsidR="00AF4A61" w:rsidRPr="00DB5A8C">
              <w:rPr>
                <w:rFonts w:ascii="Book Antiqua" w:hAnsi="Book Antiqua" w:cs="Tahoma"/>
                <w:b/>
                <w:szCs w:val="20"/>
              </w:rPr>
              <w:t>Design</w:t>
            </w:r>
            <w:r w:rsidR="00AF4A61" w:rsidRPr="00DB5A8C">
              <w:rPr>
                <w:rFonts w:ascii="Book Antiqua" w:hAnsi="Book Antiqua" w:cs="Arial"/>
                <w:b/>
                <w:szCs w:val="20"/>
              </w:rPr>
              <w:t xml:space="preserve"> &amp; </w:t>
            </w:r>
            <w:r w:rsidR="00AF4A61" w:rsidRPr="00DB5A8C">
              <w:rPr>
                <w:rFonts w:ascii="Book Antiqua" w:hAnsi="Book Antiqua" w:cs="Tahoma"/>
                <w:b/>
                <w:szCs w:val="20"/>
              </w:rPr>
              <w:t>Development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4A61" w:rsidRPr="00DB5A8C" w:rsidRDefault="00AF4A61" w:rsidP="00CE179C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/>
                <w:szCs w:val="20"/>
              </w:rPr>
              <w:t>Requirement analysis</w:t>
            </w:r>
            <w:r w:rsidRPr="00DB5A8C">
              <w:rPr>
                <w:rFonts w:ascii="Book Antiqua" w:hAnsi="Book Antiqua"/>
                <w:szCs w:val="20"/>
              </w:rPr>
              <w:fldChar w:fldCharType="begin"/>
            </w:r>
            <w:r w:rsidRPr="00DB5A8C">
              <w:rPr>
                <w:rFonts w:ascii="Book Antiqua" w:hAnsi="Book Antiqua"/>
                <w:szCs w:val="20"/>
              </w:rPr>
              <w:instrText xml:space="preserve"> PRINT \p para "[ /EMC pdfmark [ /StPop pdfmark" </w:instrText>
            </w:r>
            <w:r w:rsidRPr="00DB5A8C">
              <w:rPr>
                <w:rFonts w:ascii="Book Antiqua" w:hAnsi="Book Antiqua"/>
                <w:szCs w:val="20"/>
              </w:rPr>
              <w:fldChar w:fldCharType="end"/>
            </w:r>
            <w:r w:rsidRPr="00DB5A8C">
              <w:rPr>
                <w:rFonts w:ascii="Book Antiqua" w:hAnsi="Book Antiqua"/>
                <w:szCs w:val="20"/>
              </w:rPr>
              <w:t xml:space="preserve"> and documentation, Application Design and documentation, Unit Testing, </w:t>
            </w:r>
            <w:r w:rsidRPr="00DB5A8C">
              <w:rPr>
                <w:rFonts w:ascii="Book Antiqua" w:hAnsi="Book Antiqua"/>
                <w:szCs w:val="20"/>
              </w:rPr>
              <w:fldChar w:fldCharType="begin"/>
            </w:r>
            <w:r w:rsidRPr="00DB5A8C">
              <w:rPr>
                <w:rFonts w:ascii="Book Antiqua" w:hAnsi="Book Antiqua"/>
                <w:szCs w:val="20"/>
              </w:rPr>
              <w:instrText xml:space="preserve"> PRINT \p para "[ /Subtype /P /StPNE pdfmark" </w:instrText>
            </w:r>
            <w:r w:rsidRPr="00DB5A8C">
              <w:rPr>
                <w:rFonts w:ascii="Book Antiqua" w:hAnsi="Book Antiqua"/>
                <w:szCs w:val="20"/>
              </w:rPr>
              <w:fldChar w:fldCharType="end"/>
            </w:r>
            <w:r w:rsidRPr="00DB5A8C">
              <w:rPr>
                <w:rFonts w:ascii="Book Antiqua" w:hAnsi="Book Antiqua"/>
                <w:szCs w:val="20"/>
              </w:rPr>
              <w:fldChar w:fldCharType="begin"/>
            </w:r>
            <w:r w:rsidRPr="00DB5A8C">
              <w:rPr>
                <w:rFonts w:ascii="Book Antiqua" w:hAnsi="Book Antiqua"/>
                <w:szCs w:val="20"/>
              </w:rPr>
              <w:instrText xml:space="preserve"> PRINT \p para "[ /StBMC pdfmark" </w:instrText>
            </w:r>
            <w:r w:rsidRPr="00DB5A8C">
              <w:rPr>
                <w:rFonts w:ascii="Book Antiqua" w:hAnsi="Book Antiqua"/>
                <w:szCs w:val="20"/>
              </w:rPr>
              <w:fldChar w:fldCharType="end"/>
            </w:r>
            <w:r w:rsidRPr="00DB5A8C">
              <w:rPr>
                <w:rFonts w:ascii="Book Antiqua" w:hAnsi="Book Antiqua"/>
                <w:szCs w:val="20"/>
              </w:rPr>
              <w:t>System Testing</w:t>
            </w:r>
            <w:r w:rsidRPr="00DB5A8C">
              <w:rPr>
                <w:rFonts w:ascii="Book Antiqua" w:hAnsi="Book Antiqua"/>
                <w:szCs w:val="20"/>
              </w:rPr>
              <w:fldChar w:fldCharType="begin"/>
            </w:r>
            <w:r w:rsidRPr="00DB5A8C">
              <w:rPr>
                <w:rFonts w:ascii="Book Antiqua" w:hAnsi="Book Antiqua"/>
                <w:szCs w:val="20"/>
              </w:rPr>
              <w:instrText xml:space="preserve"> PRINT \p para "[ /EMC pdfmark [ /StPop pdfmark" </w:instrText>
            </w:r>
            <w:r w:rsidRPr="00DB5A8C">
              <w:rPr>
                <w:rFonts w:ascii="Book Antiqua" w:hAnsi="Book Antiqua"/>
                <w:szCs w:val="20"/>
              </w:rPr>
              <w:fldChar w:fldCharType="end"/>
            </w:r>
            <w:r w:rsidRPr="00DB5A8C">
              <w:rPr>
                <w:rFonts w:ascii="Book Antiqua" w:hAnsi="Book Antiqua"/>
                <w:szCs w:val="20"/>
              </w:rPr>
              <w:t xml:space="preserve"> and </w:t>
            </w:r>
            <w:r w:rsidRPr="00DB5A8C">
              <w:rPr>
                <w:rFonts w:ascii="Book Antiqua" w:hAnsi="Book Antiqua"/>
                <w:szCs w:val="20"/>
              </w:rPr>
              <w:fldChar w:fldCharType="begin"/>
            </w:r>
            <w:r w:rsidRPr="00DB5A8C">
              <w:rPr>
                <w:rFonts w:ascii="Book Antiqua" w:hAnsi="Book Antiqua"/>
                <w:szCs w:val="20"/>
              </w:rPr>
              <w:instrText xml:space="preserve"> PRINT \p para "[ /Subtype /P /StPNE pdfmark" </w:instrText>
            </w:r>
            <w:r w:rsidRPr="00DB5A8C">
              <w:rPr>
                <w:rFonts w:ascii="Book Antiqua" w:hAnsi="Book Antiqua"/>
                <w:szCs w:val="20"/>
              </w:rPr>
              <w:fldChar w:fldCharType="end"/>
            </w:r>
            <w:r w:rsidRPr="00DB5A8C">
              <w:rPr>
                <w:rFonts w:ascii="Book Antiqua" w:hAnsi="Book Antiqua"/>
                <w:szCs w:val="20"/>
              </w:rPr>
              <w:fldChar w:fldCharType="begin"/>
            </w:r>
            <w:r w:rsidRPr="00DB5A8C">
              <w:rPr>
                <w:rFonts w:ascii="Book Antiqua" w:hAnsi="Book Antiqua"/>
                <w:szCs w:val="20"/>
              </w:rPr>
              <w:instrText xml:space="preserve"> PRINT \p para "[ /StBMC pdfmark" </w:instrText>
            </w:r>
            <w:r w:rsidRPr="00DB5A8C">
              <w:rPr>
                <w:rFonts w:ascii="Book Antiqua" w:hAnsi="Book Antiqua"/>
                <w:szCs w:val="20"/>
              </w:rPr>
              <w:fldChar w:fldCharType="end"/>
            </w:r>
            <w:r w:rsidRPr="00DB5A8C">
              <w:rPr>
                <w:rFonts w:ascii="Book Antiqua" w:hAnsi="Book Antiqua"/>
                <w:szCs w:val="20"/>
              </w:rPr>
              <w:t>Implementation.</w:t>
            </w:r>
          </w:p>
        </w:tc>
      </w:tr>
      <w:tr w:rsidR="00A66D92" w:rsidRPr="00DB5A8C" w:rsidTr="008A0A15">
        <w:trPr>
          <w:trHeight w:hRule="exact" w:val="53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6D92" w:rsidRPr="00DB5A8C" w:rsidRDefault="00A66D92" w:rsidP="00BE64C2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Technical</w:t>
            </w:r>
            <w:r w:rsidRPr="00DB5A8C">
              <w:rPr>
                <w:rFonts w:ascii="Book Antiqua" w:hAnsi="Book Antiqua" w:cs="Arial"/>
                <w:b/>
                <w:szCs w:val="20"/>
              </w:rPr>
              <w:t xml:space="preserve"> </w:t>
            </w:r>
            <w:r w:rsidRPr="00DB5A8C">
              <w:rPr>
                <w:rFonts w:ascii="Book Antiqua" w:hAnsi="Book Antiqua" w:cs="Tahoma"/>
                <w:b/>
                <w:szCs w:val="20"/>
              </w:rPr>
              <w:t>Skills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6D92" w:rsidRPr="00DB5A8C" w:rsidRDefault="00A66D92" w:rsidP="00CE179C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Reporting</w:t>
            </w:r>
            <w:r w:rsidRPr="00DB5A8C">
              <w:rPr>
                <w:rFonts w:ascii="Book Antiqua" w:hAnsi="Book Antiqua" w:cs="Arial"/>
                <w:b/>
                <w:szCs w:val="20"/>
              </w:rPr>
              <w:t xml:space="preserve"> </w:t>
            </w:r>
            <w:r w:rsidRPr="00DB5A8C">
              <w:rPr>
                <w:rFonts w:ascii="Book Antiqua" w:hAnsi="Book Antiqua" w:cs="Tahoma"/>
                <w:b/>
                <w:szCs w:val="20"/>
              </w:rPr>
              <w:t>Solutions</w:t>
            </w:r>
            <w:r w:rsidRPr="00DB5A8C">
              <w:rPr>
                <w:rFonts w:ascii="Book Antiqua" w:hAnsi="Book Antiqua" w:cs="Arial"/>
                <w:b/>
                <w:szCs w:val="20"/>
              </w:rPr>
              <w:t xml:space="preserve"> - </w:t>
            </w:r>
            <w:r w:rsidRPr="00DB5A8C">
              <w:rPr>
                <w:rFonts w:ascii="Book Antiqua" w:hAnsi="Book Antiqua"/>
                <w:szCs w:val="20"/>
              </w:rPr>
              <w:t>Design</w:t>
            </w:r>
            <w:r w:rsidRPr="00DB5A8C">
              <w:rPr>
                <w:rFonts w:ascii="Book Antiqua" w:hAnsi="Book Antiqua" w:cs="Arial"/>
                <w:szCs w:val="20"/>
              </w:rPr>
              <w:t xml:space="preserve"> / </w:t>
            </w:r>
            <w:r w:rsidRPr="00DB5A8C">
              <w:rPr>
                <w:rFonts w:ascii="Book Antiqua" w:hAnsi="Book Antiqua"/>
                <w:szCs w:val="20"/>
              </w:rPr>
              <w:t>Architect</w:t>
            </w:r>
            <w:r w:rsidRPr="00DB5A8C">
              <w:rPr>
                <w:rFonts w:ascii="Book Antiqua" w:hAnsi="Book Antiqua" w:cs="Arial"/>
                <w:szCs w:val="20"/>
              </w:rPr>
              <w:t xml:space="preserve">, </w:t>
            </w:r>
            <w:r w:rsidRPr="00DB5A8C">
              <w:rPr>
                <w:rFonts w:ascii="Book Antiqua" w:hAnsi="Book Antiqua"/>
                <w:szCs w:val="20"/>
              </w:rPr>
              <w:t>Development</w:t>
            </w:r>
            <w:r w:rsidRPr="00DB5A8C">
              <w:rPr>
                <w:rFonts w:ascii="Book Antiqua" w:hAnsi="Book Antiqua" w:cs="Arial"/>
                <w:szCs w:val="20"/>
              </w:rPr>
              <w:t xml:space="preserve">, </w:t>
            </w:r>
            <w:r w:rsidRPr="00DB5A8C">
              <w:rPr>
                <w:rFonts w:ascii="Book Antiqua" w:hAnsi="Book Antiqua"/>
                <w:szCs w:val="20"/>
              </w:rPr>
              <w:t>Testing</w:t>
            </w:r>
            <w:r w:rsidRPr="00DB5A8C">
              <w:rPr>
                <w:rFonts w:ascii="Book Antiqua" w:hAnsi="Book Antiqua" w:cs="Arial"/>
                <w:szCs w:val="20"/>
              </w:rPr>
              <w:t xml:space="preserve">, </w:t>
            </w:r>
            <w:r w:rsidRPr="00DB5A8C">
              <w:rPr>
                <w:rFonts w:ascii="Book Antiqua" w:hAnsi="Book Antiqua"/>
                <w:szCs w:val="20"/>
              </w:rPr>
              <w:t>Tuning</w:t>
            </w:r>
            <w:r w:rsidRPr="00DB5A8C">
              <w:rPr>
                <w:rFonts w:ascii="Book Antiqua" w:hAnsi="Book Antiqua" w:cs="Arial"/>
                <w:szCs w:val="20"/>
              </w:rPr>
              <w:t xml:space="preserve"> </w:t>
            </w:r>
            <w:r w:rsidRPr="00DB5A8C">
              <w:rPr>
                <w:rFonts w:ascii="Book Antiqua" w:hAnsi="Book Antiqua"/>
                <w:szCs w:val="20"/>
              </w:rPr>
              <w:t>and</w:t>
            </w:r>
            <w:r w:rsidRPr="00DB5A8C">
              <w:rPr>
                <w:rFonts w:ascii="Book Antiqua" w:hAnsi="Book Antiqua" w:cs="Arial"/>
                <w:szCs w:val="20"/>
              </w:rPr>
              <w:t xml:space="preserve"> </w:t>
            </w:r>
            <w:r w:rsidRPr="00DB5A8C">
              <w:rPr>
                <w:rFonts w:ascii="Book Antiqua" w:hAnsi="Book Antiqua"/>
                <w:szCs w:val="20"/>
              </w:rPr>
              <w:t>Scheduling</w:t>
            </w:r>
            <w:r w:rsidRPr="00DB5A8C">
              <w:rPr>
                <w:rFonts w:ascii="Book Antiqua" w:hAnsi="Book Antiqua" w:cs="Arial"/>
                <w:szCs w:val="20"/>
              </w:rPr>
              <w:t xml:space="preserve">, </w:t>
            </w:r>
            <w:r w:rsidRPr="00DB5A8C">
              <w:rPr>
                <w:rFonts w:ascii="Book Antiqua" w:hAnsi="Book Antiqua"/>
                <w:szCs w:val="20"/>
              </w:rPr>
              <w:t>Administration</w:t>
            </w:r>
          </w:p>
        </w:tc>
      </w:tr>
      <w:tr w:rsidR="004B7BB9" w:rsidRPr="00DB5A8C" w:rsidTr="00A66D92">
        <w:trPr>
          <w:trHeight w:hRule="exact" w:val="37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6B9C" w:rsidRPr="00DB5A8C" w:rsidRDefault="00C36136" w:rsidP="00BE64C2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Operating System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6B9C" w:rsidRPr="00DB5A8C" w:rsidRDefault="0078564D" w:rsidP="00CE179C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="00AC6618" w:rsidRPr="00DB5A8C">
              <w:rPr>
                <w:rFonts w:ascii="Book Antiqua" w:hAnsi="Book Antiqua"/>
                <w:szCs w:val="20"/>
              </w:rPr>
              <w:t>Windows NT/2000/XP, UNIX</w:t>
            </w:r>
          </w:p>
        </w:tc>
      </w:tr>
      <w:tr w:rsidR="00D32DE4" w:rsidRPr="00DB5A8C" w:rsidTr="00DF0843">
        <w:trPr>
          <w:trHeight w:hRule="exact" w:val="44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DE4" w:rsidRPr="00DB5A8C" w:rsidRDefault="009B0EA0" w:rsidP="00BE64C2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Business Areas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DE4" w:rsidRPr="00DB5A8C" w:rsidRDefault="00001252" w:rsidP="00BE64C2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Pr="00DB5A8C">
              <w:rPr>
                <w:rFonts w:ascii="Book Antiqua" w:hAnsi="Book Antiqua"/>
                <w:szCs w:val="20"/>
              </w:rPr>
              <w:t xml:space="preserve">Banking </w:t>
            </w:r>
            <w:r w:rsidR="00D10533" w:rsidRPr="00DB5A8C">
              <w:rPr>
                <w:rFonts w:ascii="Book Antiqua" w:hAnsi="Book Antiqua"/>
                <w:szCs w:val="20"/>
              </w:rPr>
              <w:t xml:space="preserve">and </w:t>
            </w:r>
            <w:r w:rsidRPr="00DB5A8C">
              <w:rPr>
                <w:rFonts w:ascii="Book Antiqua" w:hAnsi="Book Antiqua"/>
                <w:szCs w:val="20"/>
              </w:rPr>
              <w:t>Financial Services, Manufacturing, Retail and Supply Chain Management</w:t>
            </w:r>
          </w:p>
        </w:tc>
      </w:tr>
      <w:tr w:rsidR="00D32DE4" w:rsidRPr="00DB5A8C" w:rsidTr="00DF0843">
        <w:trPr>
          <w:trHeight w:hRule="exact" w:val="35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DE4" w:rsidRPr="00DB5A8C" w:rsidRDefault="00D32DE4" w:rsidP="00BE64C2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Database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DE4" w:rsidRPr="00DB5A8C" w:rsidRDefault="00A51942" w:rsidP="00AF4A61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="00A60218" w:rsidRPr="00DB5A8C">
              <w:rPr>
                <w:rFonts w:ascii="Book Antiqua" w:hAnsi="Book Antiqua" w:cs="Tahoma"/>
                <w:szCs w:val="20"/>
              </w:rPr>
              <w:t xml:space="preserve">MS SQL Server 2008, Oracle </w:t>
            </w:r>
            <w:r w:rsidR="003701A8" w:rsidRPr="00DB5A8C">
              <w:rPr>
                <w:rFonts w:ascii="Book Antiqua" w:hAnsi="Book Antiqua" w:cs="Tahoma"/>
                <w:szCs w:val="20"/>
              </w:rPr>
              <w:t>11g/</w:t>
            </w:r>
            <w:r w:rsidR="00A60218" w:rsidRPr="00DB5A8C">
              <w:rPr>
                <w:rFonts w:ascii="Book Antiqua" w:hAnsi="Book Antiqua" w:cs="Tahoma"/>
                <w:szCs w:val="20"/>
              </w:rPr>
              <w:t>10g</w:t>
            </w:r>
            <w:r w:rsidR="00D03648" w:rsidRPr="00DB5A8C">
              <w:rPr>
                <w:rFonts w:ascii="Book Antiqua" w:hAnsi="Book Antiqua" w:cs="Tahoma"/>
                <w:szCs w:val="20"/>
              </w:rPr>
              <w:t>/9i</w:t>
            </w:r>
            <w:r w:rsidR="00A60218" w:rsidRPr="00DB5A8C">
              <w:rPr>
                <w:rFonts w:ascii="Book Antiqua" w:hAnsi="Book Antiqua" w:cs="Tahoma"/>
                <w:szCs w:val="20"/>
              </w:rPr>
              <w:t xml:space="preserve">, </w:t>
            </w:r>
            <w:r w:rsidR="00405866" w:rsidRPr="00DB5A8C">
              <w:rPr>
                <w:rFonts w:ascii="Book Antiqua" w:hAnsi="Book Antiqua" w:cs="Tahoma"/>
                <w:szCs w:val="20"/>
              </w:rPr>
              <w:t xml:space="preserve">Teradata, </w:t>
            </w:r>
            <w:r w:rsidR="00AA7F99" w:rsidRPr="00DB5A8C">
              <w:rPr>
                <w:rFonts w:ascii="Book Antiqua" w:hAnsi="Book Antiqua" w:cs="Tahoma"/>
                <w:szCs w:val="20"/>
              </w:rPr>
              <w:t>DB2</w:t>
            </w:r>
            <w:r w:rsidR="00AF4A61" w:rsidRPr="00DB5A8C">
              <w:rPr>
                <w:rFonts w:ascii="Book Antiqua" w:hAnsi="Book Antiqua" w:cs="Tahoma"/>
                <w:szCs w:val="20"/>
              </w:rPr>
              <w:t>,</w:t>
            </w:r>
            <w:r w:rsidR="00D03648" w:rsidRPr="00DB5A8C">
              <w:rPr>
                <w:rFonts w:ascii="Book Antiqua" w:hAnsi="Book Antiqua" w:cs="Tahoma"/>
                <w:szCs w:val="20"/>
              </w:rPr>
              <w:t xml:space="preserve"> Flat Files</w:t>
            </w:r>
          </w:p>
        </w:tc>
      </w:tr>
      <w:tr w:rsidR="00D32DE4" w:rsidRPr="00DB5A8C" w:rsidTr="00EF717C">
        <w:trPr>
          <w:trHeight w:hRule="exact" w:val="107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DE4" w:rsidRPr="00DB5A8C" w:rsidRDefault="008D3531" w:rsidP="00BE64C2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 xml:space="preserve">Languages and </w:t>
            </w:r>
            <w:r w:rsidR="00D32DE4" w:rsidRPr="00DB5A8C">
              <w:rPr>
                <w:rFonts w:ascii="Book Antiqua" w:hAnsi="Book Antiqua" w:cs="Tahoma"/>
                <w:b/>
                <w:szCs w:val="20"/>
              </w:rPr>
              <w:t>Tools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DE4" w:rsidRPr="00DB5A8C" w:rsidRDefault="008D3531" w:rsidP="008D3531">
            <w:pPr>
              <w:rPr>
                <w:rFonts w:ascii="Book Antiqua" w:hAnsi="Book Antiqua" w:cs="Tahoma"/>
                <w:sz w:val="20"/>
                <w:szCs w:val="20"/>
              </w:rPr>
            </w:pPr>
            <w:r w:rsidRPr="00DB5A8C">
              <w:rPr>
                <w:rFonts w:ascii="Book Antiqua" w:hAnsi="Book Antiqua" w:cs="Tahoma"/>
                <w:sz w:val="20"/>
                <w:szCs w:val="20"/>
              </w:rPr>
              <w:t>SAP Business Objects 6.5/BOXIR2/BOXIR3/4.0, OBIEE v10.1.3.4.0/v11.1.1.7/Informatica7.1.3 / 8.6,PL/SQL Developer, BO Crystal</w:t>
            </w:r>
            <w:r w:rsidRPr="00DB5A8C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673C15" w:rsidRPr="00DB5A8C">
              <w:rPr>
                <w:rFonts w:ascii="Book Antiqua" w:hAnsi="Book Antiqua" w:cs="Tahoma"/>
                <w:sz w:val="20"/>
                <w:szCs w:val="20"/>
              </w:rPr>
              <w:t>Xcelsius 2008,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Live Office, QlikView</w:t>
            </w:r>
            <w:r w:rsidR="0002651F" w:rsidRPr="00DB5A8C">
              <w:rPr>
                <w:rFonts w:ascii="Book Antiqua" w:hAnsi="Book Antiqua" w:cs="Tahoma"/>
                <w:sz w:val="20"/>
                <w:szCs w:val="20"/>
              </w:rPr>
              <w:t xml:space="preserve"> TOAD</w:t>
            </w:r>
            <w:r w:rsidR="00D03648" w:rsidRPr="00DB5A8C">
              <w:rPr>
                <w:rFonts w:ascii="Book Antiqua" w:hAnsi="Book Antiqua" w:cs="Tahoma"/>
                <w:sz w:val="20"/>
                <w:szCs w:val="20"/>
              </w:rPr>
              <w:t>, SQL Developer</w:t>
            </w:r>
            <w:r w:rsidR="004C610D" w:rsidRPr="00DB5A8C">
              <w:rPr>
                <w:rFonts w:ascii="Book Antiqua" w:hAnsi="Book Antiqua" w:cs="Tahoma"/>
                <w:sz w:val="20"/>
                <w:szCs w:val="20"/>
              </w:rPr>
              <w:t>,</w:t>
            </w:r>
            <w:r w:rsidR="00544BAE" w:rsidRPr="00DB5A8C">
              <w:rPr>
                <w:rFonts w:ascii="Book Antiqua" w:hAnsi="Book Antiqua"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r w:rsidR="00C96BBC" w:rsidRPr="00DB5A8C">
              <w:rPr>
                <w:rFonts w:ascii="Book Antiqua" w:hAnsi="Book Antiqua" w:cs="Tahoma"/>
                <w:sz w:val="20"/>
                <w:szCs w:val="20"/>
              </w:rPr>
              <w:t>Tableau Desktop</w:t>
            </w:r>
            <w:r w:rsidR="00544BAE" w:rsidRPr="00DB5A8C">
              <w:rPr>
                <w:rFonts w:ascii="Book Antiqua" w:hAnsi="Book Antiqua" w:cs="Tahoma"/>
                <w:sz w:val="20"/>
                <w:szCs w:val="20"/>
              </w:rPr>
              <w:t xml:space="preserve">, Tableau Server, </w:t>
            </w:r>
            <w:r w:rsidR="004C610D" w:rsidRPr="00DB5A8C">
              <w:rPr>
                <w:rFonts w:ascii="Book Antiqua" w:hAnsi="Book Antiqua" w:cs="Tahoma"/>
                <w:sz w:val="20"/>
                <w:szCs w:val="20"/>
              </w:rPr>
              <w:t>Hyperion Essbase</w:t>
            </w:r>
            <w:r w:rsidR="004C610D" w:rsidRPr="00DB5A8C">
              <w:rPr>
                <w:rFonts w:ascii="Book Antiqua" w:hAnsi="Book Antiqua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4A35BD" w:rsidRPr="00DB5A8C">
              <w:rPr>
                <w:rFonts w:ascii="Book Antiqua" w:hAnsi="Book Antiqu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F717C" w:rsidRPr="00DB5A8C">
              <w:rPr>
                <w:rFonts w:ascii="Book Antiqua" w:hAnsi="Book Antiqua" w:cs="Tahoma"/>
                <w:sz w:val="20"/>
                <w:szCs w:val="20"/>
              </w:rPr>
              <w:t>Hadoop</w:t>
            </w:r>
            <w:r w:rsidR="00EF717C">
              <w:rPr>
                <w:rFonts w:ascii="Book Antiqua" w:hAnsi="Book Antiqua" w:cs="Tahoma"/>
                <w:sz w:val="20"/>
                <w:szCs w:val="20"/>
              </w:rPr>
              <w:t>, R-Studio</w:t>
            </w:r>
          </w:p>
          <w:p w:rsidR="0002651F" w:rsidRPr="00DB5A8C" w:rsidRDefault="0002651F" w:rsidP="0002651F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2651F" w:rsidRPr="00DB5A8C" w:rsidRDefault="0002651F" w:rsidP="0002651F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  <w:tr w:rsidR="00D32DE4" w:rsidRPr="00DB5A8C" w:rsidTr="00DB5A8C">
        <w:trPr>
          <w:trHeight w:hRule="exact" w:val="55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DE4" w:rsidRPr="00DB5A8C" w:rsidRDefault="00B46744" w:rsidP="00BE64C2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lastRenderedPageBreak/>
              <w:t>Data Modeling Tool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0218" w:rsidRPr="00DB5A8C" w:rsidRDefault="00B46744" w:rsidP="00DB5A8C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Dimensional Data Modeling, </w:t>
            </w:r>
            <w:r w:rsidR="003D67F0" w:rsidRPr="00DB5A8C">
              <w:rPr>
                <w:rFonts w:ascii="Book Antiqua" w:hAnsi="Book Antiqua" w:cs="Tahoma"/>
                <w:szCs w:val="20"/>
              </w:rPr>
              <w:t xml:space="preserve">FSLDM, </w:t>
            </w:r>
            <w:r w:rsidRPr="00DB5A8C">
              <w:rPr>
                <w:rFonts w:ascii="Book Antiqua" w:hAnsi="Book Antiqua" w:cs="Tahoma"/>
                <w:szCs w:val="20"/>
              </w:rPr>
              <w:t>Star/Snow flake Schema Modeling (2NF, 3NF), Erwin 8/7.</w:t>
            </w:r>
          </w:p>
          <w:p w:rsidR="00A60218" w:rsidRPr="00DB5A8C" w:rsidRDefault="00A60218" w:rsidP="00BE64C2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A60218" w:rsidRPr="00DB5A8C" w:rsidRDefault="00A60218" w:rsidP="00BE64C2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D32DE4" w:rsidRPr="00DB5A8C" w:rsidRDefault="00D32DE4" w:rsidP="00BE64C2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ENDEVOR.</w:t>
            </w:r>
            <w:r w:rsidR="00BF334B" w:rsidRPr="00DB5A8C">
              <w:rPr>
                <w:rFonts w:ascii="Book Antiqua" w:hAnsi="Book Antiqua" w:cs="Tahoma"/>
                <w:szCs w:val="20"/>
              </w:rPr>
              <w:t xml:space="preserve"> </w:t>
            </w:r>
          </w:p>
        </w:tc>
      </w:tr>
      <w:tr w:rsidR="00B46744" w:rsidRPr="00DB5A8C" w:rsidTr="00374DAD">
        <w:trPr>
          <w:trHeight w:hRule="exact" w:val="813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46744" w:rsidRPr="00DB5A8C" w:rsidRDefault="00B46744" w:rsidP="00B46744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Others</w:t>
            </w:r>
          </w:p>
        </w:tc>
        <w:tc>
          <w:tcPr>
            <w:tcW w:w="8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46744" w:rsidRPr="00DB5A8C" w:rsidRDefault="00B46744" w:rsidP="00B46744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JIRA, Test Director,</w:t>
            </w:r>
            <w:r w:rsidR="00262FAE" w:rsidRPr="00DB5A8C">
              <w:rPr>
                <w:rFonts w:ascii="Book Antiqua" w:hAnsi="Book Antiqua" w:cs="Tahoma"/>
                <w:szCs w:val="20"/>
              </w:rPr>
              <w:t xml:space="preserve"> HP</w:t>
            </w:r>
            <w:r w:rsidRPr="00DB5A8C">
              <w:rPr>
                <w:rFonts w:ascii="Book Antiqua" w:hAnsi="Book Antiqua" w:cs="Tahoma"/>
                <w:szCs w:val="20"/>
              </w:rPr>
              <w:t xml:space="preserve"> Quality Center</w:t>
            </w:r>
            <w:r w:rsidR="00374DAD" w:rsidRPr="00DB5A8C">
              <w:rPr>
                <w:rFonts w:ascii="Book Antiqua" w:hAnsi="Book Antiqua" w:cs="Tahoma"/>
                <w:szCs w:val="20"/>
              </w:rPr>
              <w:t xml:space="preserve">, </w:t>
            </w:r>
            <w:r w:rsidR="003701A8" w:rsidRPr="00DB5A8C">
              <w:rPr>
                <w:rFonts w:ascii="Book Antiqua" w:hAnsi="Book Antiqua" w:cs="Tahoma"/>
                <w:szCs w:val="20"/>
              </w:rPr>
              <w:t xml:space="preserve">Service </w:t>
            </w:r>
            <w:r w:rsidR="007858C6" w:rsidRPr="00DB5A8C">
              <w:rPr>
                <w:rFonts w:ascii="Book Antiqua" w:hAnsi="Book Antiqua" w:cs="Tahoma"/>
                <w:szCs w:val="20"/>
              </w:rPr>
              <w:t>now, MS</w:t>
            </w:r>
            <w:r w:rsidRPr="00DB5A8C">
              <w:rPr>
                <w:rFonts w:ascii="Book Antiqua" w:hAnsi="Book Antiqua" w:cs="Tahoma"/>
                <w:szCs w:val="20"/>
              </w:rPr>
              <w:t xml:space="preserve"> Visio, File-Aid, File-Manager, C</w:t>
            </w:r>
            <w:r w:rsidR="003D67F0" w:rsidRPr="00DB5A8C">
              <w:rPr>
                <w:rFonts w:ascii="Book Antiqua" w:hAnsi="Book Antiqua" w:cs="Tahoma"/>
                <w:szCs w:val="20"/>
              </w:rPr>
              <w:t>larify</w:t>
            </w:r>
          </w:p>
          <w:p w:rsidR="00B46744" w:rsidRPr="00DB5A8C" w:rsidRDefault="00B46744" w:rsidP="00BE64C2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</w:tbl>
    <w:p w:rsidR="00D802C3" w:rsidRPr="00DB5A8C" w:rsidRDefault="00D802C3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</w:rPr>
      </w:pPr>
    </w:p>
    <w:p w:rsidR="007D5760" w:rsidRPr="00DB5A8C" w:rsidRDefault="007D5760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C305A1" w:rsidRDefault="00C305A1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</w:p>
    <w:p w:rsidR="0075167B" w:rsidRPr="00DB5A8C" w:rsidRDefault="0075167B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  <w:u w:val="single"/>
        </w:rPr>
      </w:pPr>
      <w:r w:rsidRPr="00DB5A8C">
        <w:rPr>
          <w:rFonts w:ascii="Book Antiqua" w:hAnsi="Book Antiqua" w:cs="Tahoma"/>
          <w:b/>
          <w:spacing w:val="0"/>
          <w:u w:val="single"/>
        </w:rPr>
        <w:t xml:space="preserve">Work </w:t>
      </w:r>
      <w:r w:rsidR="00E5279A" w:rsidRPr="00DB5A8C">
        <w:rPr>
          <w:rFonts w:ascii="Book Antiqua" w:hAnsi="Book Antiqua" w:cs="Tahoma"/>
          <w:b/>
          <w:spacing w:val="0"/>
          <w:u w:val="single"/>
        </w:rPr>
        <w:t>Experience</w:t>
      </w:r>
      <w:r w:rsidR="00E5279A">
        <w:rPr>
          <w:rFonts w:ascii="Book Antiqua" w:hAnsi="Book Antiqua" w:cs="Tahoma"/>
          <w:b/>
          <w:spacing w:val="0"/>
          <w:u w:val="single"/>
        </w:rPr>
        <w:t>:</w:t>
      </w:r>
    </w:p>
    <w:p w:rsidR="0075167B" w:rsidRPr="00DB5A8C" w:rsidRDefault="0075167B" w:rsidP="007D5760">
      <w:pPr>
        <w:pStyle w:val="Achievement"/>
        <w:numPr>
          <w:ilvl w:val="0"/>
          <w:numId w:val="0"/>
        </w:numPr>
        <w:spacing w:after="0" w:line="240" w:lineRule="auto"/>
        <w:rPr>
          <w:rFonts w:ascii="Book Antiqua" w:hAnsi="Book Antiqua" w:cs="Tahoma"/>
          <w:b/>
          <w:spacing w:val="0"/>
        </w:rPr>
      </w:pPr>
    </w:p>
    <w:p w:rsidR="00FC0273" w:rsidRPr="00726F37" w:rsidRDefault="00FC0273" w:rsidP="00FC0273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Times New Roman" w:hAnsi="Times New Roman"/>
          <w:b/>
        </w:rPr>
      </w:pPr>
      <w:r w:rsidRPr="00FC0273">
        <w:rPr>
          <w:rFonts w:ascii="Book Antiqua" w:hAnsi="Book Antiqua" w:cs="Tahoma"/>
          <w:b/>
          <w:spacing w:val="0"/>
        </w:rPr>
        <w:t>State</w:t>
      </w:r>
      <w:r>
        <w:rPr>
          <w:rFonts w:ascii="Times New Roman" w:hAnsi="Times New Roman"/>
          <w:b/>
          <w:bCs/>
        </w:rPr>
        <w:t xml:space="preserve"> Of Wisconsin</w:t>
      </w:r>
      <w:r w:rsidRPr="00726F37"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/>
          <w:bCs/>
        </w:rPr>
        <w:t>WI</w:t>
      </w:r>
      <w:r w:rsidRPr="00726F37">
        <w:rPr>
          <w:rFonts w:ascii="Times New Roman" w:hAnsi="Times New Roman"/>
          <w:b/>
          <w:bCs/>
        </w:rPr>
        <w:t xml:space="preserve">, USA:                                 </w:t>
      </w:r>
      <w:r>
        <w:rPr>
          <w:rFonts w:ascii="Times New Roman" w:hAnsi="Times New Roman"/>
          <w:b/>
          <w:bCs/>
        </w:rPr>
        <w:t xml:space="preserve">                                                                                                 </w:t>
      </w:r>
      <w:r w:rsidR="00871065">
        <w:rPr>
          <w:rFonts w:ascii="Times New Roman" w:hAnsi="Times New Roman"/>
          <w:b/>
          <w:bCs/>
        </w:rPr>
        <w:t>Apr</w:t>
      </w:r>
      <w:r w:rsidR="002E4BC4">
        <w:rPr>
          <w:rFonts w:ascii="Times New Roman" w:hAnsi="Times New Roman"/>
          <w:b/>
        </w:rPr>
        <w:t xml:space="preserve"> 201</w:t>
      </w:r>
      <w:r w:rsidR="00871065">
        <w:rPr>
          <w:rFonts w:ascii="Times New Roman" w:hAnsi="Times New Roman"/>
          <w:b/>
        </w:rPr>
        <w:t>6</w:t>
      </w:r>
      <w:r w:rsidRPr="00726F37">
        <w:rPr>
          <w:rFonts w:ascii="Times New Roman" w:hAnsi="Times New Roman"/>
          <w:b/>
        </w:rPr>
        <w:t xml:space="preserve"> to Present</w:t>
      </w:r>
    </w:p>
    <w:p w:rsidR="00FC0273" w:rsidRPr="00EB1CA2" w:rsidRDefault="00FC0273" w:rsidP="00FC0273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FC0273">
        <w:rPr>
          <w:rFonts w:ascii="Book Antiqua" w:hAnsi="Book Antiqua" w:cs="Tahoma"/>
          <w:b/>
          <w:sz w:val="20"/>
          <w:szCs w:val="20"/>
        </w:rPr>
        <w:t>Designation</w:t>
      </w:r>
      <w:r w:rsidRPr="00EB1CA2">
        <w:rPr>
          <w:rFonts w:ascii="Times New Roman" w:hAnsi="Times New Roman"/>
          <w:b/>
          <w:bCs/>
        </w:rPr>
        <w:t xml:space="preserve">: </w:t>
      </w:r>
      <w:r w:rsidRPr="00FC0273">
        <w:rPr>
          <w:rFonts w:ascii="Book Antiqua" w:hAnsi="Book Antiqua" w:cs="Tahoma"/>
          <w:b/>
          <w:sz w:val="20"/>
          <w:szCs w:val="20"/>
        </w:rPr>
        <w:t>Sr</w:t>
      </w:r>
      <w:r>
        <w:rPr>
          <w:rFonts w:ascii="Times New Roman" w:hAnsi="Times New Roman"/>
          <w:b/>
          <w:bCs/>
        </w:rPr>
        <w:t xml:space="preserve">. </w:t>
      </w:r>
      <w:r w:rsidRPr="00FC0273">
        <w:rPr>
          <w:rFonts w:ascii="Book Antiqua" w:hAnsi="Book Antiqua" w:cs="Tahoma"/>
          <w:b/>
          <w:sz w:val="20"/>
          <w:szCs w:val="20"/>
        </w:rPr>
        <w:t>Visualization</w:t>
      </w:r>
      <w:r>
        <w:rPr>
          <w:rFonts w:ascii="Times New Roman" w:hAnsi="Times New Roman"/>
          <w:b/>
          <w:bCs/>
        </w:rPr>
        <w:t xml:space="preserve"> </w:t>
      </w:r>
      <w:r w:rsidRPr="00FC0273">
        <w:rPr>
          <w:rFonts w:ascii="Book Antiqua" w:hAnsi="Book Antiqua" w:cs="Tahoma"/>
          <w:b/>
          <w:sz w:val="20"/>
          <w:szCs w:val="20"/>
        </w:rPr>
        <w:t>Specialist</w:t>
      </w:r>
    </w:p>
    <w:p w:rsidR="00FC0273" w:rsidRPr="00726F37" w:rsidRDefault="00FC0273" w:rsidP="00FC0273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FC0273" w:rsidRPr="00726F37" w:rsidRDefault="00FC0273" w:rsidP="00FC0273">
      <w:pPr>
        <w:jc w:val="both"/>
        <w:rPr>
          <w:rFonts w:ascii="Times New Roman" w:hAnsi="Times New Roman"/>
          <w:b/>
        </w:rPr>
      </w:pPr>
      <w:r w:rsidRPr="00FC0273">
        <w:rPr>
          <w:rFonts w:ascii="Book Antiqua" w:hAnsi="Book Antiqua" w:cs="Tahoma"/>
          <w:b/>
          <w:sz w:val="20"/>
          <w:szCs w:val="20"/>
        </w:rPr>
        <w:t>Responsibilities</w:t>
      </w:r>
      <w:r w:rsidRPr="00726F37">
        <w:rPr>
          <w:rFonts w:ascii="Times New Roman" w:hAnsi="Times New Roman"/>
          <w:b/>
        </w:rPr>
        <w:t xml:space="preserve">: 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 xml:space="preserve">Work with enterprise wide business and IT senior management to understand reporting and data analysis needs. 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 xml:space="preserve">Work closely with Business Analysts and customers in the gathering of requirements for reports and dashboards. 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>Responsible for designing Business Objects universe layer for business intelligence solutions and optimize the performance of Business Objects applications.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>Work interactively with both technical and non-technical staff to build Business Objects universe layer that adheres to underlying data model and effectively delivers data to end users.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>Act as Business Objects WEBI subject matter expert for fellow technologists as well as end users.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>Understand logical and physical data modeling and methods for optimizing the Business Objects universe against the physical model.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 xml:space="preserve">Creating data visualization products using </w:t>
      </w:r>
      <w:proofErr w:type="spellStart"/>
      <w:r w:rsidRPr="00FC0273">
        <w:rPr>
          <w:rFonts w:ascii="Book Antiqua" w:hAnsi="Book Antiqua" w:cs="Tahoma"/>
          <w:sz w:val="20"/>
          <w:szCs w:val="20"/>
        </w:rPr>
        <w:t>Xcelsius</w:t>
      </w:r>
      <w:proofErr w:type="spellEnd"/>
      <w:r w:rsidRPr="00FC0273">
        <w:rPr>
          <w:rFonts w:ascii="Book Antiqua" w:hAnsi="Book Antiqua" w:cs="Tahoma"/>
          <w:sz w:val="20"/>
          <w:szCs w:val="20"/>
        </w:rPr>
        <w:t>/SAP Dashboards, and understand fundamentals of visual design.</w:t>
      </w:r>
    </w:p>
    <w:p w:rsidR="00FC0273" w:rsidRPr="00FC0273" w:rsidRDefault="00FC0273" w:rsidP="00FC0273">
      <w:pPr>
        <w:numPr>
          <w:ilvl w:val="0"/>
          <w:numId w:val="15"/>
        </w:numPr>
        <w:jc w:val="both"/>
        <w:rPr>
          <w:rFonts w:ascii="Book Antiqua" w:hAnsi="Book Antiqua" w:cs="Tahoma"/>
          <w:sz w:val="20"/>
          <w:szCs w:val="20"/>
        </w:rPr>
      </w:pPr>
      <w:r w:rsidRPr="00FC0273">
        <w:rPr>
          <w:rFonts w:ascii="Book Antiqua" w:hAnsi="Book Antiqua" w:cs="Tahoma"/>
          <w:sz w:val="20"/>
          <w:szCs w:val="20"/>
        </w:rPr>
        <w:t>Integrating Query as a Web Service (</w:t>
      </w:r>
      <w:proofErr w:type="spellStart"/>
      <w:r w:rsidRPr="00FC0273">
        <w:rPr>
          <w:rFonts w:ascii="Book Antiqua" w:hAnsi="Book Antiqua" w:cs="Tahoma"/>
          <w:sz w:val="20"/>
          <w:szCs w:val="20"/>
        </w:rPr>
        <w:t>QaaWS</w:t>
      </w:r>
      <w:proofErr w:type="spellEnd"/>
      <w:r w:rsidRPr="00FC0273">
        <w:rPr>
          <w:rFonts w:ascii="Book Antiqua" w:hAnsi="Book Antiqua" w:cs="Tahoma"/>
          <w:sz w:val="20"/>
          <w:szCs w:val="20"/>
        </w:rPr>
        <w:t>) and BI Web Services (BIWS) to create connected-data dashboards</w:t>
      </w:r>
    </w:p>
    <w:p w:rsidR="00FC0273" w:rsidRDefault="00FC0273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spacing w:val="0"/>
        </w:rPr>
      </w:pPr>
      <w:r w:rsidRPr="00FC0273">
        <w:rPr>
          <w:rFonts w:ascii="Book Antiqua" w:hAnsi="Book Antiqua" w:cs="Tahoma"/>
          <w:spacing w:val="0"/>
        </w:rPr>
        <w:t>Monitoring enterprise level database management systems, business intelligence tools and systems.</w:t>
      </w:r>
    </w:p>
    <w:p w:rsidR="004A66C7" w:rsidRDefault="004A66C7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spacing w:val="0"/>
        </w:rPr>
      </w:pPr>
    </w:p>
    <w:p w:rsidR="004A66C7" w:rsidRPr="004A66C7" w:rsidRDefault="004A66C7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b/>
          <w:spacing w:val="0"/>
        </w:rPr>
      </w:pPr>
      <w:r w:rsidRPr="004A66C7">
        <w:rPr>
          <w:rFonts w:ascii="Book Antiqua" w:hAnsi="Book Antiqua" w:cs="Tahoma"/>
          <w:b/>
          <w:spacing w:val="0"/>
        </w:rPr>
        <w:t>Project Environment:</w:t>
      </w:r>
    </w:p>
    <w:p w:rsidR="004A66C7" w:rsidRDefault="004A66C7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spacing w:val="0"/>
        </w:rPr>
      </w:pPr>
    </w:p>
    <w:tbl>
      <w:tblPr>
        <w:tblW w:w="8817" w:type="dxa"/>
        <w:tblInd w:w="627" w:type="dxa"/>
        <w:tblLook w:val="01E0" w:firstRow="1" w:lastRow="1" w:firstColumn="1" w:lastColumn="1" w:noHBand="0" w:noVBand="0"/>
      </w:tblPr>
      <w:tblGrid>
        <w:gridCol w:w="1818"/>
        <w:gridCol w:w="6999"/>
      </w:tblGrid>
      <w:tr w:rsidR="004A66C7" w:rsidRPr="00DB5A8C" w:rsidTr="006B5C1B">
        <w:trPr>
          <w:trHeight w:hRule="exact" w:val="37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Operating System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Pr="00DB5A8C">
              <w:rPr>
                <w:rFonts w:ascii="Book Antiqua" w:hAnsi="Book Antiqua"/>
                <w:szCs w:val="20"/>
              </w:rPr>
              <w:t>Windows NT/2000/XP, UNIX</w:t>
            </w:r>
          </w:p>
        </w:tc>
      </w:tr>
      <w:tr w:rsidR="004A66C7" w:rsidRPr="00DB5A8C" w:rsidTr="006B5C1B">
        <w:trPr>
          <w:trHeight w:hRule="exact" w:val="44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Business Areas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172B41" w:rsidP="006B5C1B">
            <w:pPr>
              <w:pStyle w:val="ResumeBodyChar"/>
              <w:pBdr>
                <w:bottom w:val="single" w:sz="4" w:space="1" w:color="FFFFFF"/>
              </w:pBdr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/>
                <w:szCs w:val="20"/>
              </w:rPr>
              <w:t>State Government</w:t>
            </w:r>
          </w:p>
        </w:tc>
      </w:tr>
      <w:tr w:rsidR="004A66C7" w:rsidRPr="00DB5A8C" w:rsidTr="006B5C1B">
        <w:trPr>
          <w:trHeight w:hRule="exact" w:val="35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Database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Oracle 10g/9i</w:t>
            </w:r>
          </w:p>
        </w:tc>
      </w:tr>
      <w:tr w:rsidR="004A66C7" w:rsidRPr="00DB5A8C" w:rsidTr="006B5C1B">
        <w:trPr>
          <w:trHeight w:hRule="exact" w:val="64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Languages and Tools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rPr>
                <w:rFonts w:ascii="Book Antiqua" w:hAnsi="Book Antiqua" w:cs="Tahoma"/>
                <w:sz w:val="20"/>
                <w:szCs w:val="20"/>
              </w:rPr>
            </w:pPr>
            <w:r w:rsidRPr="00DB5A8C">
              <w:rPr>
                <w:rFonts w:ascii="Book Antiqua" w:hAnsi="Book Antiqua" w:cs="Tahoma"/>
                <w:sz w:val="20"/>
                <w:szCs w:val="20"/>
              </w:rPr>
              <w:t>SAP Business Objects 6.5/BOXIR2/BOXIR3/Informatica7.1.3 / PL/SQL Developer, BO Crystal</w:t>
            </w:r>
            <w:r w:rsidRPr="00DB5A8C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proofErr w:type="spellStart"/>
            <w:r w:rsidRPr="00DB5A8C">
              <w:rPr>
                <w:rFonts w:ascii="Book Antiqua" w:hAnsi="Book Antiqua" w:cs="Tahoma"/>
                <w:sz w:val="20"/>
                <w:szCs w:val="20"/>
              </w:rPr>
              <w:t>Xcelsius</w:t>
            </w:r>
            <w:proofErr w:type="spellEnd"/>
            <w:r w:rsidRPr="00DB5A8C">
              <w:rPr>
                <w:rFonts w:ascii="Book Antiqua" w:hAnsi="Book Antiqua" w:cs="Tahoma"/>
                <w:sz w:val="20"/>
                <w:szCs w:val="20"/>
              </w:rPr>
              <w:t xml:space="preserve"> 2008,  Live Office, TOAD, SQL Developer</w:t>
            </w:r>
          </w:p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  <w:tr w:rsidR="004A66C7" w:rsidRPr="00DB5A8C" w:rsidTr="006B5C1B">
        <w:trPr>
          <w:trHeight w:hRule="exact" w:val="53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 Modeling Tool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Dimensional Data Modeling, FSLDM, Star/Snow flake Schema Modeling (2NF, 3NF), Erwin 8/7.</w:t>
            </w:r>
          </w:p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ENDEVOR. </w:t>
            </w:r>
          </w:p>
        </w:tc>
      </w:tr>
      <w:tr w:rsidR="004A66C7" w:rsidRPr="00DB5A8C" w:rsidTr="006B5C1B">
        <w:trPr>
          <w:trHeight w:hRule="exact" w:val="46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Others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JIRA, Test Director, Service now, Clarify</w:t>
            </w:r>
          </w:p>
          <w:p w:rsidR="004A66C7" w:rsidRPr="00DB5A8C" w:rsidRDefault="004A66C7" w:rsidP="006B5C1B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</w:tbl>
    <w:p w:rsidR="004A66C7" w:rsidRPr="00FC0273" w:rsidRDefault="004A66C7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spacing w:val="0"/>
        </w:rPr>
      </w:pPr>
    </w:p>
    <w:p w:rsidR="00FC0273" w:rsidRDefault="00FC0273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b/>
          <w:spacing w:val="0"/>
        </w:rPr>
      </w:pPr>
    </w:p>
    <w:p w:rsidR="004A66C7" w:rsidRDefault="004A66C7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b/>
          <w:spacing w:val="0"/>
        </w:rPr>
      </w:pPr>
    </w:p>
    <w:p w:rsidR="004A66C7" w:rsidRDefault="004A66C7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b/>
          <w:spacing w:val="0"/>
        </w:rPr>
      </w:pPr>
    </w:p>
    <w:p w:rsidR="004A66C7" w:rsidRDefault="004A66C7" w:rsidP="00FC027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b/>
          <w:spacing w:val="0"/>
        </w:rPr>
      </w:pPr>
    </w:p>
    <w:p w:rsidR="0041064E" w:rsidRPr="00DB5A8C" w:rsidRDefault="0041064E" w:rsidP="0041064E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spacing w:val="0"/>
        </w:rPr>
      </w:pPr>
      <w:r w:rsidRPr="00DB5A8C">
        <w:rPr>
          <w:rFonts w:ascii="Book Antiqua" w:hAnsi="Book Antiqua" w:cs="Tahoma"/>
          <w:b/>
          <w:spacing w:val="0"/>
        </w:rPr>
        <w:lastRenderedPageBreak/>
        <w:t xml:space="preserve">GE Transportation, Fort Worth, TX                                                                   </w:t>
      </w:r>
      <w:r w:rsidR="00D0604A">
        <w:rPr>
          <w:rFonts w:ascii="Book Antiqua" w:hAnsi="Book Antiqua" w:cs="Tahoma"/>
          <w:b/>
          <w:spacing w:val="0"/>
        </w:rPr>
        <w:t xml:space="preserve">                           </w:t>
      </w:r>
      <w:r w:rsidR="00ED026F">
        <w:rPr>
          <w:rFonts w:ascii="Book Antiqua" w:hAnsi="Book Antiqua" w:cs="Tahoma"/>
          <w:b/>
          <w:spacing w:val="0"/>
        </w:rPr>
        <w:t xml:space="preserve"> </w:t>
      </w:r>
      <w:r w:rsidRPr="00DB5A8C">
        <w:rPr>
          <w:rFonts w:ascii="Book Antiqua" w:hAnsi="Book Antiqua" w:cs="Tahoma"/>
          <w:b/>
          <w:spacing w:val="0"/>
        </w:rPr>
        <w:t xml:space="preserve">June 2015 – </w:t>
      </w:r>
      <w:r w:rsidR="00871065">
        <w:rPr>
          <w:rFonts w:ascii="Book Antiqua" w:hAnsi="Book Antiqua" w:cs="Tahoma"/>
          <w:b/>
          <w:spacing w:val="0"/>
        </w:rPr>
        <w:t>Mar</w:t>
      </w:r>
      <w:r w:rsidR="00D0604A">
        <w:rPr>
          <w:rFonts w:ascii="Book Antiqua" w:hAnsi="Book Antiqua" w:cs="Tahoma"/>
          <w:b/>
          <w:spacing w:val="0"/>
        </w:rPr>
        <w:t xml:space="preserve"> 201</w:t>
      </w:r>
      <w:r w:rsidR="00871065">
        <w:rPr>
          <w:rFonts w:ascii="Book Antiqua" w:hAnsi="Book Antiqua" w:cs="Tahoma"/>
          <w:b/>
          <w:spacing w:val="0"/>
        </w:rPr>
        <w:t>6</w:t>
      </w:r>
      <w:r w:rsidRPr="00DB5A8C">
        <w:rPr>
          <w:rFonts w:ascii="Book Antiqua" w:hAnsi="Book Antiqua" w:cs="Tahoma"/>
          <w:spacing w:val="0"/>
        </w:rPr>
        <w:t xml:space="preserve">      </w:t>
      </w:r>
    </w:p>
    <w:p w:rsidR="0041064E" w:rsidRPr="00DB5A8C" w:rsidRDefault="0041064E" w:rsidP="0041064E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 w:cs="Tahoma"/>
          <w:b/>
          <w:spacing w:val="0"/>
        </w:rPr>
      </w:pPr>
      <w:r w:rsidRPr="00DB5A8C">
        <w:rPr>
          <w:rFonts w:ascii="Book Antiqua" w:hAnsi="Book Antiqua" w:cs="Tahoma"/>
          <w:b/>
          <w:spacing w:val="0"/>
        </w:rPr>
        <w:t>Rol</w:t>
      </w:r>
      <w:r w:rsidR="008B07C0" w:rsidRPr="00DB5A8C">
        <w:rPr>
          <w:rFonts w:ascii="Book Antiqua" w:hAnsi="Book Antiqua" w:cs="Tahoma"/>
          <w:b/>
          <w:spacing w:val="0"/>
        </w:rPr>
        <w:t xml:space="preserve">e: Sr. </w:t>
      </w:r>
      <w:r w:rsidR="00C1179D" w:rsidRPr="00DB5A8C">
        <w:rPr>
          <w:rFonts w:ascii="Book Antiqua" w:hAnsi="Book Antiqua" w:cs="Tahoma"/>
          <w:b/>
          <w:spacing w:val="0"/>
        </w:rPr>
        <w:t>BI</w:t>
      </w:r>
      <w:r w:rsidR="00E35181" w:rsidRPr="00DB5A8C">
        <w:rPr>
          <w:rFonts w:ascii="Book Antiqua" w:hAnsi="Book Antiqua" w:cs="Tahoma"/>
          <w:b/>
          <w:spacing w:val="0"/>
        </w:rPr>
        <w:t xml:space="preserve"> </w:t>
      </w:r>
      <w:r w:rsidR="002E0F34" w:rsidRPr="00DB5A8C">
        <w:rPr>
          <w:rFonts w:ascii="Book Antiqua" w:hAnsi="Book Antiqua" w:cs="Tahoma"/>
          <w:b/>
          <w:spacing w:val="0"/>
        </w:rPr>
        <w:t>Analyst/</w:t>
      </w:r>
      <w:r w:rsidR="002C301B" w:rsidRPr="00DB5A8C">
        <w:rPr>
          <w:rFonts w:ascii="Book Antiqua" w:hAnsi="Book Antiqua" w:cs="Tahoma"/>
          <w:b/>
          <w:spacing w:val="0"/>
        </w:rPr>
        <w:t>OBIEE</w:t>
      </w:r>
      <w:r w:rsidR="008B07C0" w:rsidRPr="00DB5A8C">
        <w:rPr>
          <w:rFonts w:ascii="Book Antiqua" w:hAnsi="Book Antiqua" w:cs="Tahoma"/>
          <w:b/>
          <w:spacing w:val="0"/>
        </w:rPr>
        <w:t>/Tableau</w:t>
      </w:r>
      <w:r w:rsidR="002C301B" w:rsidRPr="00DB5A8C">
        <w:rPr>
          <w:rFonts w:ascii="Book Antiqua" w:hAnsi="Book Antiqua" w:cs="Tahoma"/>
          <w:b/>
          <w:spacing w:val="0"/>
        </w:rPr>
        <w:t xml:space="preserve"> </w:t>
      </w:r>
      <w:r w:rsidRPr="00DB5A8C">
        <w:rPr>
          <w:rFonts w:ascii="Book Antiqua" w:hAnsi="Book Antiqua" w:cs="Tahoma"/>
          <w:b/>
          <w:spacing w:val="0"/>
        </w:rPr>
        <w:t>Developer</w:t>
      </w:r>
    </w:p>
    <w:p w:rsidR="002E498A" w:rsidRPr="00DB5A8C" w:rsidRDefault="002E498A" w:rsidP="0041064E">
      <w:pPr>
        <w:ind w:firstLine="360"/>
        <w:jc w:val="both"/>
        <w:rPr>
          <w:rFonts w:ascii="Book Antiqua" w:hAnsi="Book Antiqua" w:cs="Tahoma"/>
          <w:b/>
          <w:sz w:val="20"/>
          <w:szCs w:val="20"/>
        </w:rPr>
      </w:pPr>
    </w:p>
    <w:p w:rsidR="0041064E" w:rsidRPr="00DB5A8C" w:rsidRDefault="0041064E" w:rsidP="0041064E">
      <w:pPr>
        <w:ind w:firstLine="360"/>
        <w:jc w:val="both"/>
        <w:rPr>
          <w:rFonts w:ascii="Book Antiqua" w:hAnsi="Book Antiqua" w:cs="Tahoma"/>
          <w:b/>
          <w:sz w:val="20"/>
          <w:szCs w:val="20"/>
        </w:rPr>
      </w:pPr>
      <w:r w:rsidRPr="00DB5A8C">
        <w:rPr>
          <w:rFonts w:ascii="Book Antiqua" w:hAnsi="Book Antiqua" w:cs="Tahoma"/>
          <w:b/>
          <w:sz w:val="20"/>
          <w:szCs w:val="20"/>
        </w:rPr>
        <w:t>Responsibilities</w:t>
      </w:r>
    </w:p>
    <w:p w:rsidR="0041064E" w:rsidRPr="00DB5A8C" w:rsidRDefault="0041064E" w:rsidP="001E54EB">
      <w:pPr>
        <w:numPr>
          <w:ilvl w:val="0"/>
          <w:numId w:val="9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Interacted with business users of various subject areas for gathering the OBIEE Reports / Dashboards requirements and to define business and functional specifications.</w:t>
      </w:r>
    </w:p>
    <w:p w:rsidR="0041064E" w:rsidRPr="00DB5A8C" w:rsidRDefault="0041064E" w:rsidP="001E54EB">
      <w:pPr>
        <w:numPr>
          <w:ilvl w:val="0"/>
          <w:numId w:val="9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Customized and developed RPD (Physical, BMM and Presentation Layer).</w:t>
      </w:r>
    </w:p>
    <w:p w:rsidR="0041064E" w:rsidRPr="00DB5A8C" w:rsidRDefault="0041064E" w:rsidP="001E54EB">
      <w:pPr>
        <w:numPr>
          <w:ilvl w:val="0"/>
          <w:numId w:val="9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Developed many Reports / Dashboards with different Analytics Views (Drill-Down, Pivot Table, Chart, Column Selector, </w:t>
      </w:r>
      <w:r w:rsidR="007E3F77" w:rsidRPr="00DB5A8C">
        <w:rPr>
          <w:rFonts w:ascii="Book Antiqua" w:hAnsi="Book Antiqua" w:cs="Tahoma"/>
          <w:sz w:val="20"/>
          <w:szCs w:val="20"/>
        </w:rPr>
        <w:t>and Tabular</w:t>
      </w:r>
      <w:r w:rsidRPr="00DB5A8C">
        <w:rPr>
          <w:rFonts w:ascii="Book Antiqua" w:hAnsi="Book Antiqua" w:cs="Tahoma"/>
          <w:sz w:val="20"/>
          <w:szCs w:val="20"/>
        </w:rPr>
        <w:t xml:space="preserve"> with global and local Filters) using Siebel Analytics web.</w:t>
      </w:r>
    </w:p>
    <w:p w:rsidR="0041064E" w:rsidRPr="00DB5A8C" w:rsidRDefault="0041064E" w:rsidP="001E54EB">
      <w:pPr>
        <w:numPr>
          <w:ilvl w:val="0"/>
          <w:numId w:val="9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Configured OBIEE </w:t>
      </w:r>
      <w:proofErr w:type="spellStart"/>
      <w:r w:rsidRPr="00DB5A8C">
        <w:rPr>
          <w:rFonts w:ascii="Book Antiqua" w:hAnsi="Book Antiqua" w:cs="Tahoma"/>
          <w:sz w:val="20"/>
          <w:szCs w:val="20"/>
        </w:rPr>
        <w:t>iBots</w:t>
      </w:r>
      <w:proofErr w:type="spellEnd"/>
      <w:r w:rsidRPr="00DB5A8C">
        <w:rPr>
          <w:rFonts w:ascii="Book Antiqua" w:hAnsi="Book Antiqua" w:cs="Tahoma"/>
          <w:sz w:val="20"/>
          <w:szCs w:val="20"/>
        </w:rPr>
        <w:t xml:space="preserve"> to deliver analytics content based on schedule, automated </w:t>
      </w:r>
      <w:proofErr w:type="spellStart"/>
      <w:r w:rsidRPr="00DB5A8C">
        <w:rPr>
          <w:rFonts w:ascii="Book Antiqua" w:hAnsi="Book Antiqua" w:cs="Tahoma"/>
          <w:sz w:val="20"/>
          <w:szCs w:val="20"/>
        </w:rPr>
        <w:t>iBot</w:t>
      </w:r>
      <w:proofErr w:type="spellEnd"/>
      <w:r w:rsidRPr="00DB5A8C">
        <w:rPr>
          <w:rFonts w:ascii="Book Antiqua" w:hAnsi="Book Antiqua" w:cs="Tahoma"/>
          <w:sz w:val="20"/>
          <w:szCs w:val="20"/>
        </w:rPr>
        <w:t xml:space="preserve"> queries to obtain daily and weekly reports.</w:t>
      </w:r>
    </w:p>
    <w:p w:rsidR="0041064E" w:rsidRPr="00DB5A8C" w:rsidRDefault="0041064E" w:rsidP="001E54EB">
      <w:pPr>
        <w:numPr>
          <w:ilvl w:val="0"/>
          <w:numId w:val="9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Experience in developing OBIEE Repository (.rpd) at three layers (Physical Layer, Business Model &amp; Presentation Layer), Time Series Objects, Interactive Dashboards with drill-down capabilities using global &amp; local Filters, Security Setup (groups, access / query/report privileges) and scheduling </w:t>
      </w:r>
      <w:proofErr w:type="spellStart"/>
      <w:r w:rsidRPr="00DB5A8C">
        <w:rPr>
          <w:rFonts w:ascii="Book Antiqua" w:hAnsi="Book Antiqua" w:cs="Tahoma"/>
          <w:sz w:val="20"/>
          <w:szCs w:val="20"/>
        </w:rPr>
        <w:t>iBots</w:t>
      </w:r>
      <w:proofErr w:type="spellEnd"/>
      <w:r w:rsidRPr="00DB5A8C">
        <w:rPr>
          <w:rFonts w:ascii="Book Antiqua" w:hAnsi="Book Antiqua" w:cs="Tahoma"/>
          <w:sz w:val="20"/>
          <w:szCs w:val="20"/>
        </w:rPr>
        <w:t>.</w:t>
      </w:r>
    </w:p>
    <w:p w:rsidR="0041064E" w:rsidRPr="00DB5A8C" w:rsidRDefault="0041064E" w:rsidP="001E54EB">
      <w:pPr>
        <w:numPr>
          <w:ilvl w:val="0"/>
          <w:numId w:val="9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Implemented security by creating roles &amp; web groups, checks with External tables and LDAP, and Object Level Security.</w:t>
      </w:r>
    </w:p>
    <w:p w:rsidR="00012281" w:rsidRPr="00DB5A8C" w:rsidRDefault="0041064E" w:rsidP="001E54EB">
      <w:pPr>
        <w:pStyle w:val="ResumeHeading"/>
        <w:numPr>
          <w:ilvl w:val="0"/>
          <w:numId w:val="9"/>
        </w:numPr>
        <w:pBdr>
          <w:bottom w:val="single" w:sz="8" w:space="0" w:color="auto"/>
        </w:pBdr>
        <w:spacing w:before="0"/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</w:pPr>
      <w:r w:rsidRPr="00DB5A8C"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  <w:t>Worked on evaluation of OBIEE and its new utilities including BI Server,</w:t>
      </w:r>
      <w:r w:rsidR="007D1A40" w:rsidRPr="00DB5A8C"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  <w:t xml:space="preserve"> Answers, Delivers and Publisher</w:t>
      </w:r>
    </w:p>
    <w:p w:rsidR="008F2201" w:rsidRPr="00DB5A8C" w:rsidRDefault="008F2201" w:rsidP="001E54EB">
      <w:pPr>
        <w:pStyle w:val="ResumeHeading"/>
        <w:numPr>
          <w:ilvl w:val="0"/>
          <w:numId w:val="9"/>
        </w:numPr>
        <w:pBdr>
          <w:bottom w:val="single" w:sz="8" w:space="0" w:color="auto"/>
        </w:pBdr>
        <w:spacing w:before="0"/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</w:pPr>
      <w:r w:rsidRPr="00DB5A8C"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  <w:t>Created Rich dashboards using Tableau Dashboard and prepared user stories to create compelling dashboards to deliver actionable insights.</w:t>
      </w:r>
    </w:p>
    <w:p w:rsidR="008F2201" w:rsidRPr="00DB5A8C" w:rsidRDefault="008F2201" w:rsidP="001E54EB">
      <w:pPr>
        <w:pStyle w:val="ResumeHeading"/>
        <w:numPr>
          <w:ilvl w:val="0"/>
          <w:numId w:val="9"/>
        </w:numPr>
        <w:pBdr>
          <w:bottom w:val="single" w:sz="8" w:space="0" w:color="auto"/>
        </w:pBdr>
        <w:spacing w:before="0"/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</w:pPr>
      <w:r w:rsidRPr="00DB5A8C"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  <w:t>Connected Tableau server to publish dashboard to a central location for portal integration.</w:t>
      </w:r>
    </w:p>
    <w:p w:rsidR="008F2201" w:rsidRDefault="008F2201" w:rsidP="001E54EB">
      <w:pPr>
        <w:pStyle w:val="ResumeHeading"/>
        <w:numPr>
          <w:ilvl w:val="0"/>
          <w:numId w:val="9"/>
        </w:numPr>
        <w:pBdr>
          <w:bottom w:val="single" w:sz="8" w:space="0" w:color="auto"/>
        </w:pBdr>
        <w:spacing w:before="0"/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</w:pPr>
      <w:r w:rsidRPr="00DB5A8C"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  <w:t>Connected Tableau server with share-point portal and setup auto refresh feature</w:t>
      </w:r>
    </w:p>
    <w:p w:rsidR="00F01285" w:rsidRDefault="00F01285" w:rsidP="00307247">
      <w:pPr>
        <w:pStyle w:val="ResumeHeading"/>
        <w:numPr>
          <w:ilvl w:val="0"/>
          <w:numId w:val="0"/>
        </w:numPr>
        <w:pBdr>
          <w:bottom w:val="single" w:sz="8" w:space="0" w:color="auto"/>
        </w:pBdr>
        <w:spacing w:before="0"/>
        <w:ind w:left="360"/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</w:pPr>
      <w:r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Project Environment</w:t>
      </w:r>
      <w:r w:rsidRPr="00DB5A8C">
        <w:rPr>
          <w:rFonts w:ascii="Book Antiqua" w:hAnsi="Book Antiqua" w:cs="Tahoma"/>
          <w:b w:val="0"/>
          <w:bCs w:val="0"/>
          <w:i w:val="0"/>
          <w:iCs w:val="0"/>
          <w:sz w:val="20"/>
          <w:szCs w:val="20"/>
        </w:rPr>
        <w:t>:</w:t>
      </w:r>
    </w:p>
    <w:tbl>
      <w:tblPr>
        <w:tblW w:w="8817" w:type="dxa"/>
        <w:tblInd w:w="627" w:type="dxa"/>
        <w:tblLook w:val="01E0" w:firstRow="1" w:lastRow="1" w:firstColumn="1" w:lastColumn="1" w:noHBand="0" w:noVBand="0"/>
      </w:tblPr>
      <w:tblGrid>
        <w:gridCol w:w="1818"/>
        <w:gridCol w:w="6999"/>
      </w:tblGrid>
      <w:tr w:rsidR="00906590" w:rsidRPr="00DB5A8C" w:rsidTr="000D4FDA">
        <w:trPr>
          <w:trHeight w:hRule="exact" w:val="37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Operating System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="0075503E" w:rsidRPr="00DB5A8C">
              <w:rPr>
                <w:rFonts w:ascii="Book Antiqua" w:hAnsi="Book Antiqua"/>
                <w:szCs w:val="20"/>
              </w:rPr>
              <w:t>Windows NT/2000/XP</w:t>
            </w:r>
          </w:p>
        </w:tc>
      </w:tr>
      <w:tr w:rsidR="00906590" w:rsidRPr="00DB5A8C" w:rsidTr="000D4FDA">
        <w:trPr>
          <w:trHeight w:hRule="exact" w:val="44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Business Areas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06590">
            <w:pPr>
              <w:pStyle w:val="ResumeBodyChar"/>
              <w:pBdr>
                <w:bottom w:val="single" w:sz="4" w:space="1" w:color="FFFFFF"/>
              </w:pBdr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/>
                <w:szCs w:val="20"/>
              </w:rPr>
              <w:t>Manufacturing and Supply Chain Management</w:t>
            </w:r>
          </w:p>
        </w:tc>
      </w:tr>
      <w:tr w:rsidR="00906590" w:rsidRPr="00DB5A8C" w:rsidTr="000D4FDA">
        <w:trPr>
          <w:trHeight w:hRule="exact" w:val="35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Database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06590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Oracle </w:t>
            </w:r>
            <w:r w:rsidR="001D71FE" w:rsidRPr="00DB5A8C">
              <w:rPr>
                <w:rFonts w:ascii="Book Antiqua" w:hAnsi="Book Antiqua" w:cs="Tahoma"/>
                <w:szCs w:val="20"/>
              </w:rPr>
              <w:t>11g</w:t>
            </w:r>
          </w:p>
        </w:tc>
      </w:tr>
      <w:tr w:rsidR="00906590" w:rsidRPr="00DB5A8C" w:rsidTr="000D4FDA">
        <w:trPr>
          <w:trHeight w:hRule="exact" w:val="64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Languages and Tools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rPr>
                <w:rFonts w:ascii="Book Antiqua" w:hAnsi="Book Antiqua" w:cs="Tahoma"/>
                <w:sz w:val="20"/>
                <w:szCs w:val="20"/>
              </w:rPr>
            </w:pPr>
            <w:r w:rsidRPr="00DB5A8C">
              <w:rPr>
                <w:rFonts w:ascii="Book Antiqua" w:hAnsi="Book Antiqua" w:cs="Tahoma"/>
                <w:sz w:val="20"/>
                <w:szCs w:val="20"/>
              </w:rPr>
              <w:t>OBIEE v10.1.3.4</w:t>
            </w:r>
            <w:r w:rsidR="008E7C76" w:rsidRPr="00DB5A8C">
              <w:rPr>
                <w:rFonts w:ascii="Book Antiqua" w:hAnsi="Book Antiqua" w:cs="Tahoma"/>
                <w:sz w:val="20"/>
                <w:szCs w:val="20"/>
              </w:rPr>
              <w:t>.0/v11.1.1.7,</w:t>
            </w:r>
            <w:r w:rsidR="00C44BC0" w:rsidRPr="00DB5A8C">
              <w:rPr>
                <w:rFonts w:ascii="Book Antiqua" w:hAnsi="Book Antiqua" w:cs="Tahoma"/>
                <w:sz w:val="20"/>
                <w:szCs w:val="20"/>
              </w:rPr>
              <w:t xml:space="preserve">Informatica </w:t>
            </w:r>
            <w:r w:rsidR="008112E0" w:rsidRPr="00DB5A8C">
              <w:rPr>
                <w:rFonts w:ascii="Book Antiqua" w:hAnsi="Book Antiqua" w:cs="Tahoma"/>
                <w:sz w:val="20"/>
                <w:szCs w:val="20"/>
              </w:rPr>
              <w:t>9.1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,PL/SQL</w:t>
            </w:r>
            <w:r w:rsidR="00EA2696" w:rsidRPr="00DB5A8C">
              <w:rPr>
                <w:rFonts w:ascii="Book Antiqua" w:hAnsi="Book Antiqua" w:cs="Tahoma"/>
                <w:sz w:val="20"/>
                <w:szCs w:val="20"/>
              </w:rPr>
              <w:t xml:space="preserve">, 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QlikView</w:t>
            </w:r>
            <w:r w:rsidR="00BE3EC8" w:rsidRPr="00DB5A8C">
              <w:rPr>
                <w:rFonts w:ascii="Book Antiqua" w:hAnsi="Book Antiqua" w:cs="Tahoma"/>
                <w:sz w:val="20"/>
                <w:szCs w:val="20"/>
              </w:rPr>
              <w:t>11.20</w:t>
            </w:r>
            <w:r w:rsidR="001D71FE" w:rsidRPr="00DB5A8C">
              <w:rPr>
                <w:rFonts w:ascii="Book Antiqua" w:hAnsi="Book Antiqua" w:cs="Tahoma"/>
                <w:sz w:val="20"/>
                <w:szCs w:val="20"/>
              </w:rPr>
              <w:t xml:space="preserve">, 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TOAD, SQL Developer</w:t>
            </w:r>
            <w:r w:rsidR="004A35BD" w:rsidRPr="00DB5A8C">
              <w:rPr>
                <w:rFonts w:ascii="Book Antiqua" w:hAnsi="Book Antiqua" w:cs="Tahoma"/>
                <w:sz w:val="20"/>
                <w:szCs w:val="20"/>
              </w:rPr>
              <w:t>, Tableau Desktop, Tableau Server</w:t>
            </w:r>
          </w:p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  <w:tr w:rsidR="00906590" w:rsidRPr="00DB5A8C" w:rsidTr="00EA2696">
        <w:trPr>
          <w:trHeight w:hRule="exact" w:val="55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 Modeling Tool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F17CC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Dimensional Data </w:t>
            </w:r>
            <w:r w:rsidR="001D71FE" w:rsidRPr="00DB5A8C">
              <w:rPr>
                <w:rFonts w:ascii="Book Antiqua" w:hAnsi="Book Antiqua" w:cs="Tahoma"/>
                <w:szCs w:val="20"/>
              </w:rPr>
              <w:t>Modeling, Star</w:t>
            </w:r>
            <w:r w:rsidR="00906590" w:rsidRPr="00DB5A8C">
              <w:rPr>
                <w:rFonts w:ascii="Book Antiqua" w:hAnsi="Book Antiqua" w:cs="Tahoma"/>
                <w:szCs w:val="20"/>
              </w:rPr>
              <w:t>/Snow flake Schema Modeling (2NF, 3NF), Erwin 8/7.</w:t>
            </w:r>
          </w:p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ENDEVOR. </w:t>
            </w:r>
          </w:p>
        </w:tc>
      </w:tr>
      <w:tr w:rsidR="00906590" w:rsidRPr="00DB5A8C" w:rsidTr="000D4FDA">
        <w:trPr>
          <w:trHeight w:hRule="exact" w:val="46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Others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JIRA, Test Director, HP Quality Center, Service now</w:t>
            </w:r>
          </w:p>
          <w:p w:rsidR="00906590" w:rsidRPr="00DB5A8C" w:rsidRDefault="00906590" w:rsidP="00960D86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</w:tbl>
    <w:p w:rsidR="00015495" w:rsidRPr="00DB5A8C" w:rsidRDefault="00015495" w:rsidP="004347F4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</w:p>
    <w:p w:rsidR="00015495" w:rsidRPr="00DB5A8C" w:rsidRDefault="00015495" w:rsidP="004347F4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</w:p>
    <w:p w:rsidR="004347F4" w:rsidRPr="00DB5A8C" w:rsidRDefault="004347F4" w:rsidP="004347F4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  <w:r w:rsidRPr="00DB5A8C">
        <w:rPr>
          <w:rFonts w:ascii="Book Antiqua" w:hAnsi="Book Antiqua"/>
          <w:b/>
        </w:rPr>
        <w:t xml:space="preserve">GE Capital Americas Franchise Finance, Scottsdale, AZ                                                                   </w:t>
      </w:r>
      <w:r w:rsidR="00F12C3F">
        <w:rPr>
          <w:rFonts w:ascii="Book Antiqua" w:hAnsi="Book Antiqua"/>
          <w:b/>
        </w:rPr>
        <w:t xml:space="preserve">  </w:t>
      </w:r>
      <w:r w:rsidR="003805F6" w:rsidRPr="00DB5A8C">
        <w:rPr>
          <w:rFonts w:ascii="Book Antiqua" w:hAnsi="Book Antiqua"/>
          <w:b/>
        </w:rPr>
        <w:t xml:space="preserve">  </w:t>
      </w:r>
      <w:r w:rsidRPr="00DB5A8C">
        <w:rPr>
          <w:rFonts w:ascii="Book Antiqua" w:hAnsi="Book Antiqua"/>
          <w:b/>
        </w:rPr>
        <w:t xml:space="preserve">  Sep 2011 – June 2015      </w:t>
      </w:r>
    </w:p>
    <w:p w:rsidR="004347F4" w:rsidRPr="00DB5A8C" w:rsidRDefault="008B07C0" w:rsidP="004347F4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  <w:r w:rsidRPr="00DB5A8C">
        <w:rPr>
          <w:rFonts w:ascii="Book Antiqua" w:hAnsi="Book Antiqua"/>
          <w:b/>
        </w:rPr>
        <w:t xml:space="preserve">Role: Sr. </w:t>
      </w:r>
      <w:r w:rsidR="00E92153" w:rsidRPr="00DB5A8C">
        <w:rPr>
          <w:rFonts w:ascii="Book Antiqua" w:hAnsi="Book Antiqua"/>
          <w:b/>
        </w:rPr>
        <w:t xml:space="preserve">BI </w:t>
      </w:r>
      <w:r w:rsidR="0001515E" w:rsidRPr="00DB5A8C">
        <w:rPr>
          <w:rFonts w:ascii="Book Antiqua" w:hAnsi="Book Antiqua"/>
          <w:b/>
        </w:rPr>
        <w:t>Analyst</w:t>
      </w:r>
      <w:r w:rsidR="00BD3898" w:rsidRPr="00DB5A8C">
        <w:rPr>
          <w:rFonts w:ascii="Book Antiqua" w:hAnsi="Book Antiqua"/>
          <w:b/>
        </w:rPr>
        <w:t>/</w:t>
      </w:r>
      <w:r w:rsidRPr="00DB5A8C">
        <w:rPr>
          <w:rFonts w:ascii="Book Antiqua" w:hAnsi="Book Antiqua"/>
          <w:b/>
        </w:rPr>
        <w:t>Business Objects/</w:t>
      </w:r>
      <w:r w:rsidR="00E92153" w:rsidRPr="00DB5A8C">
        <w:rPr>
          <w:rFonts w:ascii="Book Antiqua" w:hAnsi="Book Antiqua"/>
          <w:b/>
        </w:rPr>
        <w:t>OBIEE/</w:t>
      </w:r>
      <w:r w:rsidRPr="00DB5A8C">
        <w:rPr>
          <w:rFonts w:ascii="Book Antiqua" w:hAnsi="Book Antiqua"/>
          <w:b/>
        </w:rPr>
        <w:t xml:space="preserve">Tableau </w:t>
      </w:r>
      <w:r w:rsidR="00E22591" w:rsidRPr="00DB5A8C">
        <w:rPr>
          <w:rFonts w:ascii="Book Antiqua" w:hAnsi="Book Antiqua"/>
          <w:b/>
        </w:rPr>
        <w:t>Developer</w:t>
      </w:r>
    </w:p>
    <w:p w:rsidR="008D62C5" w:rsidRPr="00DB5A8C" w:rsidRDefault="008D62C5" w:rsidP="008D62C5">
      <w:pPr>
        <w:jc w:val="both"/>
        <w:rPr>
          <w:rFonts w:ascii="Book Antiqua" w:hAnsi="Book Antiqua"/>
          <w:b/>
          <w:bCs/>
          <w:spacing w:val="-5"/>
          <w:sz w:val="20"/>
          <w:szCs w:val="20"/>
        </w:rPr>
      </w:pPr>
      <w:r w:rsidRPr="00DB5A8C">
        <w:rPr>
          <w:rFonts w:ascii="Book Antiqua" w:hAnsi="Book Antiqua"/>
          <w:b/>
          <w:bCs/>
          <w:spacing w:val="-5"/>
          <w:sz w:val="20"/>
          <w:szCs w:val="20"/>
        </w:rPr>
        <w:t xml:space="preserve">       </w:t>
      </w:r>
    </w:p>
    <w:p w:rsidR="008D62C5" w:rsidRPr="00DB5A8C" w:rsidRDefault="008D62C5" w:rsidP="00CD1110">
      <w:pPr>
        <w:jc w:val="both"/>
        <w:rPr>
          <w:rFonts w:ascii="Book Antiqua" w:hAnsi="Book Antiqua"/>
          <w:b/>
          <w:bCs/>
          <w:spacing w:val="-5"/>
          <w:sz w:val="20"/>
          <w:szCs w:val="20"/>
        </w:rPr>
      </w:pPr>
      <w:r w:rsidRPr="00DB5A8C">
        <w:rPr>
          <w:rFonts w:ascii="Book Antiqua" w:hAnsi="Book Antiqua"/>
          <w:b/>
          <w:bCs/>
          <w:spacing w:val="-5"/>
          <w:sz w:val="20"/>
          <w:szCs w:val="20"/>
        </w:rPr>
        <w:t xml:space="preserve">        </w:t>
      </w:r>
      <w:r w:rsidR="004347F4" w:rsidRPr="00DB5A8C">
        <w:rPr>
          <w:rFonts w:ascii="Book Antiqua" w:hAnsi="Book Antiqua"/>
          <w:b/>
          <w:bCs/>
          <w:spacing w:val="-5"/>
          <w:sz w:val="20"/>
          <w:szCs w:val="20"/>
        </w:rPr>
        <w:t>Responsibilities</w:t>
      </w:r>
    </w:p>
    <w:p w:rsidR="004347F4" w:rsidRPr="00DB5A8C" w:rsidRDefault="00031AE7" w:rsidP="001E54EB">
      <w:pPr>
        <w:numPr>
          <w:ilvl w:val="0"/>
          <w:numId w:val="12"/>
        </w:numPr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Documented</w:t>
      </w:r>
      <w:r w:rsidR="004347F4" w:rsidRPr="00DB5A8C">
        <w:rPr>
          <w:rFonts w:ascii="Book Antiqua" w:hAnsi="Book Antiqua" w:cs="Tahoma"/>
          <w:sz w:val="20"/>
          <w:szCs w:val="20"/>
        </w:rPr>
        <w:t xml:space="preserve"> </w:t>
      </w:r>
      <w:r w:rsidR="003B2150" w:rsidRPr="00DB5A8C">
        <w:rPr>
          <w:rFonts w:ascii="Book Antiqua" w:hAnsi="Book Antiqua" w:cs="Tahoma"/>
          <w:sz w:val="20"/>
          <w:szCs w:val="20"/>
        </w:rPr>
        <w:t xml:space="preserve">business </w:t>
      </w:r>
      <w:r w:rsidR="004347F4" w:rsidRPr="00DB5A8C">
        <w:rPr>
          <w:rFonts w:ascii="Book Antiqua" w:hAnsi="Book Antiqua" w:cs="Tahoma"/>
          <w:sz w:val="20"/>
          <w:szCs w:val="20"/>
        </w:rPr>
        <w:t>user requirements, translated Functional requirements i</w:t>
      </w:r>
      <w:r w:rsidRPr="00DB5A8C">
        <w:rPr>
          <w:rFonts w:ascii="Book Antiqua" w:hAnsi="Book Antiqua" w:cs="Tahoma"/>
          <w:sz w:val="20"/>
          <w:szCs w:val="20"/>
        </w:rPr>
        <w:t>nto Technical Requirements</w:t>
      </w:r>
    </w:p>
    <w:p w:rsidR="004347F4" w:rsidRPr="00DB5A8C" w:rsidRDefault="004347F4" w:rsidP="001E54EB">
      <w:pPr>
        <w:numPr>
          <w:ilvl w:val="0"/>
          <w:numId w:val="12"/>
        </w:numPr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Identify source and system of record for business need</w:t>
      </w:r>
      <w:r w:rsidR="00F4133D" w:rsidRPr="00DB5A8C">
        <w:rPr>
          <w:rFonts w:ascii="Book Antiqua" w:hAnsi="Book Antiqua" w:cs="Tahoma"/>
          <w:sz w:val="20"/>
          <w:szCs w:val="20"/>
        </w:rPr>
        <w:t>, Identify existing data mapping to understand any add/update on the data mapping</w:t>
      </w:r>
    </w:p>
    <w:p w:rsidR="004347F4" w:rsidRPr="00DB5A8C" w:rsidRDefault="004347F4" w:rsidP="001E54EB">
      <w:pPr>
        <w:numPr>
          <w:ilvl w:val="0"/>
          <w:numId w:val="12"/>
        </w:numPr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Analyzing the data elements currently being pulled from multiple system of record and fields required for data mapping using Informatica 7.1.3 / 8.6</w:t>
      </w:r>
    </w:p>
    <w:p w:rsidR="00031AE7" w:rsidRPr="00DB5A8C" w:rsidRDefault="004347F4" w:rsidP="00031AE7">
      <w:pPr>
        <w:numPr>
          <w:ilvl w:val="0"/>
          <w:numId w:val="12"/>
        </w:numPr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Business definitions, formulae for existing or for new data field mapping</w:t>
      </w:r>
      <w:r w:rsidR="00031AE7" w:rsidRPr="00DB5A8C">
        <w:rPr>
          <w:rFonts w:ascii="Book Antiqua" w:hAnsi="Book Antiqua" w:cs="Tahoma"/>
          <w:sz w:val="20"/>
          <w:szCs w:val="20"/>
        </w:rPr>
        <w:t xml:space="preserve"> and coordinate with ETL,DA teams and assist in defining target fields</w:t>
      </w:r>
    </w:p>
    <w:p w:rsidR="004347F4" w:rsidRPr="00DB5A8C" w:rsidRDefault="004347F4" w:rsidP="001E54EB">
      <w:pPr>
        <w:numPr>
          <w:ilvl w:val="0"/>
          <w:numId w:val="12"/>
        </w:numPr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Documentation of field info and specify that how reports will be displayed on Business Objects XI and Understand reporting methods as more than one BI tool will access this data</w:t>
      </w:r>
    </w:p>
    <w:p w:rsidR="004347F4" w:rsidRPr="00DB5A8C" w:rsidRDefault="004347F4" w:rsidP="001E54EB">
      <w:pPr>
        <w:numPr>
          <w:ilvl w:val="0"/>
          <w:numId w:val="12"/>
        </w:numPr>
        <w:jc w:val="both"/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Source-to-target data mapping documents that allow for the automation of critical analytic capabilities in the EDW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Integrating  critical analytics into a compliant, scalable and automated environment where it can be accessible by multiple reporting methods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lastRenderedPageBreak/>
        <w:t>Universe design, build and testing using Business Object XI, SAP Business Intelligence 4.1 on Oracle 9i/10g/11g, ,Teradata Database 13.10/14.00 databases.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Design, Develop and Maintain Universes by defining joins, cardinalities between tables applying contexts and alias tables to remove cyclic dependencies 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Export universes to the Repository for making resources available to the users from various groups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Customize the list of values (LOV's) which helps the end users to select the values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Test the all the reports with different scenarios like query balancing, look and feel and formatting of the reports based on the specifications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Interacted with business users of various subject areas for gathering the OBIEE Reports / Dashboards requirements and to define business and functional specifications.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Customized and developed RPD (Physical, BMM and Presentation Layer).</w:t>
      </w:r>
    </w:p>
    <w:p w:rsidR="004347F4" w:rsidRPr="00DB5A8C" w:rsidRDefault="004347F4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Developed many Reports / Dashboards with different Analytic Views (Drill-Down, Pivot Table, Chart, Column Selector, </w:t>
      </w:r>
      <w:r w:rsidR="00860FB4" w:rsidRPr="00DB5A8C">
        <w:rPr>
          <w:rFonts w:ascii="Book Antiqua" w:hAnsi="Book Antiqua" w:cs="Tahoma"/>
          <w:sz w:val="20"/>
          <w:szCs w:val="20"/>
        </w:rPr>
        <w:t>and Tabular</w:t>
      </w:r>
      <w:r w:rsidRPr="00DB5A8C">
        <w:rPr>
          <w:rFonts w:ascii="Book Antiqua" w:hAnsi="Book Antiqua" w:cs="Tahoma"/>
          <w:sz w:val="20"/>
          <w:szCs w:val="20"/>
        </w:rPr>
        <w:t xml:space="preserve"> with global and local Filters) using Siebel Analytics web.</w:t>
      </w:r>
    </w:p>
    <w:p w:rsidR="004A35BD" w:rsidRPr="00DB5A8C" w:rsidRDefault="004A35BD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Created numerous dashboards in Tableau Desktop based on th</w:t>
      </w:r>
      <w:r w:rsidR="003F631F" w:rsidRPr="00DB5A8C">
        <w:rPr>
          <w:rFonts w:ascii="Book Antiqua" w:hAnsi="Book Antiqua" w:cs="Tahoma"/>
          <w:sz w:val="20"/>
          <w:szCs w:val="20"/>
        </w:rPr>
        <w:t xml:space="preserve">e data collected from </w:t>
      </w:r>
      <w:r w:rsidRPr="00DB5A8C">
        <w:rPr>
          <w:rFonts w:ascii="Book Antiqua" w:hAnsi="Book Antiqua" w:cs="Tahoma"/>
          <w:sz w:val="20"/>
          <w:szCs w:val="20"/>
        </w:rPr>
        <w:t xml:space="preserve">App's by importing and blending data from MS Excel and CSV files along with Oracle SQL Server Databases. </w:t>
      </w:r>
    </w:p>
    <w:p w:rsidR="004A35BD" w:rsidRPr="00DB5A8C" w:rsidRDefault="004A35BD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 xml:space="preserve">Complied interactive dashboards in Tableau Desktop and published them to Tableau Server which allowed story telling behind App usage with Quick Filters for on demand needed information with just a click of a button. </w:t>
      </w:r>
    </w:p>
    <w:p w:rsidR="004A35BD" w:rsidRPr="00DB5A8C" w:rsidRDefault="004A35BD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Developed and reviewed SQL queries with use of joins clauses (inner, left, right) in Tableau Desktop to validate static and dynamic data for data validation</w:t>
      </w:r>
    </w:p>
    <w:p w:rsidR="00F4133D" w:rsidRPr="00DB5A8C" w:rsidRDefault="00F4133D" w:rsidP="001E54EB">
      <w:pPr>
        <w:numPr>
          <w:ilvl w:val="0"/>
          <w:numId w:val="12"/>
        </w:numPr>
        <w:rPr>
          <w:rFonts w:ascii="Book Antiqua" w:hAnsi="Book Antiqua" w:cs="Tahoma"/>
          <w:sz w:val="20"/>
          <w:szCs w:val="20"/>
        </w:rPr>
      </w:pPr>
      <w:r w:rsidRPr="00DB5A8C">
        <w:rPr>
          <w:rFonts w:ascii="Book Antiqua" w:hAnsi="Book Antiqua" w:cs="Tahoma"/>
          <w:sz w:val="20"/>
          <w:szCs w:val="20"/>
        </w:rPr>
        <w:t>Reviewing code and preparing change control documents for production deployment</w:t>
      </w:r>
    </w:p>
    <w:p w:rsidR="00FE29EA" w:rsidRPr="00DB5A8C" w:rsidRDefault="00FE29EA" w:rsidP="00FE29EA">
      <w:pPr>
        <w:ind w:left="720"/>
        <w:rPr>
          <w:rFonts w:ascii="Book Antiqua" w:hAnsi="Book Antiqua"/>
          <w:b/>
          <w:bCs/>
          <w:spacing w:val="-5"/>
          <w:sz w:val="20"/>
          <w:szCs w:val="20"/>
        </w:rPr>
      </w:pPr>
    </w:p>
    <w:p w:rsidR="00FE29EA" w:rsidRPr="00DB5A8C" w:rsidRDefault="00FE29EA" w:rsidP="00FE29EA">
      <w:pPr>
        <w:rPr>
          <w:rFonts w:ascii="Book Antiqua" w:hAnsi="Book Antiqua"/>
          <w:b/>
          <w:bCs/>
          <w:spacing w:val="-5"/>
          <w:sz w:val="20"/>
          <w:szCs w:val="20"/>
        </w:rPr>
      </w:pPr>
      <w:r w:rsidRPr="00DB5A8C">
        <w:rPr>
          <w:rFonts w:ascii="Book Antiqua" w:hAnsi="Book Antiqua"/>
          <w:b/>
          <w:bCs/>
          <w:spacing w:val="-5"/>
          <w:sz w:val="20"/>
          <w:szCs w:val="20"/>
        </w:rPr>
        <w:t>Project Environment:</w:t>
      </w:r>
    </w:p>
    <w:p w:rsidR="00FE29EA" w:rsidRPr="00DB5A8C" w:rsidRDefault="00FE29EA" w:rsidP="00FE29EA">
      <w:pPr>
        <w:rPr>
          <w:rFonts w:ascii="Book Antiqua" w:hAnsi="Book Antiqua"/>
          <w:b/>
          <w:bCs/>
          <w:spacing w:val="-5"/>
          <w:sz w:val="20"/>
          <w:szCs w:val="20"/>
        </w:rPr>
      </w:pPr>
    </w:p>
    <w:tbl>
      <w:tblPr>
        <w:tblW w:w="8817" w:type="dxa"/>
        <w:tblInd w:w="627" w:type="dxa"/>
        <w:tblLook w:val="01E0" w:firstRow="1" w:lastRow="1" w:firstColumn="1" w:lastColumn="1" w:noHBand="0" w:noVBand="0"/>
      </w:tblPr>
      <w:tblGrid>
        <w:gridCol w:w="1818"/>
        <w:gridCol w:w="6999"/>
      </w:tblGrid>
      <w:tr w:rsidR="00092781" w:rsidRPr="00DB5A8C" w:rsidTr="001260CD">
        <w:trPr>
          <w:trHeight w:hRule="exact" w:val="37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Operating System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Pr="00DB5A8C">
              <w:rPr>
                <w:rFonts w:ascii="Book Antiqua" w:hAnsi="Book Antiqua"/>
                <w:szCs w:val="20"/>
              </w:rPr>
              <w:t>Windows NT/2000/XP, UNIX</w:t>
            </w:r>
          </w:p>
        </w:tc>
      </w:tr>
      <w:tr w:rsidR="00092781" w:rsidRPr="00DB5A8C" w:rsidTr="001260CD">
        <w:trPr>
          <w:trHeight w:hRule="exact" w:val="44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Business Areas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527258" w:rsidP="001260CD">
            <w:pPr>
              <w:pStyle w:val="ResumeBodyChar"/>
              <w:pBdr>
                <w:bottom w:val="single" w:sz="4" w:space="1" w:color="FFFFFF"/>
              </w:pBdr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/>
                <w:szCs w:val="20"/>
              </w:rPr>
              <w:t>Banking and Financial Services</w:t>
            </w:r>
          </w:p>
        </w:tc>
      </w:tr>
      <w:tr w:rsidR="00092781" w:rsidRPr="00DB5A8C" w:rsidTr="001260CD">
        <w:trPr>
          <w:trHeight w:hRule="exact" w:val="35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Database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="00362FF6" w:rsidRPr="00DB5A8C">
              <w:rPr>
                <w:rFonts w:ascii="Book Antiqua" w:hAnsi="Book Antiqua" w:cs="Tahoma"/>
                <w:szCs w:val="20"/>
              </w:rPr>
              <w:t>MS SQL Server 2008, Oracle 11g/10g/9i, Teradata</w:t>
            </w:r>
            <w:r w:rsidR="00CE2A2B" w:rsidRPr="00DB5A8C">
              <w:rPr>
                <w:rFonts w:ascii="Book Antiqua" w:hAnsi="Book Antiqua" w:cs="Tahoma"/>
                <w:szCs w:val="20"/>
              </w:rPr>
              <w:t>13.0/14.0</w:t>
            </w:r>
            <w:r w:rsidR="00362FF6" w:rsidRPr="00DB5A8C">
              <w:rPr>
                <w:rFonts w:ascii="Book Antiqua" w:hAnsi="Book Antiqua" w:cs="Tahoma"/>
                <w:szCs w:val="20"/>
              </w:rPr>
              <w:t>, DB2, Flat Files</w:t>
            </w:r>
          </w:p>
        </w:tc>
      </w:tr>
      <w:tr w:rsidR="00092781" w:rsidRPr="00DB5A8C" w:rsidTr="001260CD">
        <w:trPr>
          <w:trHeight w:hRule="exact" w:val="64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Languages and Tools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35BD" w:rsidRPr="00DB5A8C" w:rsidRDefault="00A1054C" w:rsidP="004A35BD">
            <w:pPr>
              <w:rPr>
                <w:rFonts w:ascii="Book Antiqua" w:hAnsi="Book Antiqua" w:cs="Tahoma"/>
                <w:sz w:val="20"/>
                <w:szCs w:val="20"/>
              </w:rPr>
            </w:pPr>
            <w:r w:rsidRPr="00DB5A8C">
              <w:rPr>
                <w:rFonts w:ascii="Book Antiqua" w:hAnsi="Book Antiqua" w:cs="Tahoma"/>
                <w:sz w:val="20"/>
                <w:szCs w:val="20"/>
              </w:rPr>
              <w:t xml:space="preserve">SAP Business Objects </w:t>
            </w:r>
            <w:r w:rsidR="00092781" w:rsidRPr="00DB5A8C">
              <w:rPr>
                <w:rFonts w:ascii="Book Antiqua" w:hAnsi="Book Antiqua" w:cs="Tahoma"/>
                <w:sz w:val="20"/>
                <w:szCs w:val="20"/>
              </w:rPr>
              <w:t>BOXIR3/4.0,</w:t>
            </w:r>
            <w:r w:rsidR="008E7C76" w:rsidRPr="00DB5A8C">
              <w:rPr>
                <w:rFonts w:ascii="Book Antiqua" w:hAnsi="Book Antiqua" w:cs="Tahoma"/>
                <w:sz w:val="20"/>
                <w:szCs w:val="20"/>
              </w:rPr>
              <w:t xml:space="preserve"> OBIEE v10.1.3.4.0,Qlikview,</w:t>
            </w:r>
            <w:r w:rsidR="00092781" w:rsidRPr="00DB5A8C">
              <w:rPr>
                <w:rFonts w:ascii="Book Antiqua" w:hAnsi="Book Antiqua" w:cs="Tahoma"/>
                <w:sz w:val="20"/>
                <w:szCs w:val="20"/>
              </w:rPr>
              <w:t xml:space="preserve"> Informatica7.1.3 / 8.6,PL/SQL Developer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,</w:t>
            </w:r>
            <w:r w:rsidR="00092781" w:rsidRPr="00DB5A8C">
              <w:rPr>
                <w:rFonts w:ascii="Book Antiqua" w:hAnsi="Book Antiqua" w:cs="Tahoma"/>
                <w:sz w:val="20"/>
                <w:szCs w:val="20"/>
              </w:rPr>
              <w:t xml:space="preserve"> TOAD, SQL Developer</w:t>
            </w:r>
            <w:r w:rsidR="004A35BD" w:rsidRPr="00DB5A8C">
              <w:rPr>
                <w:rFonts w:ascii="Book Antiqua" w:hAnsi="Book Antiqua" w:cs="Tahoma"/>
                <w:sz w:val="20"/>
                <w:szCs w:val="20"/>
              </w:rPr>
              <w:t>, Tableau Desktop, Tableau Server</w:t>
            </w:r>
          </w:p>
          <w:p w:rsidR="00092781" w:rsidRPr="00DB5A8C" w:rsidRDefault="00092781" w:rsidP="001260CD">
            <w:pPr>
              <w:rPr>
                <w:rFonts w:ascii="Book Antiqua" w:hAnsi="Book Antiqua" w:cs="Tahoma"/>
                <w:sz w:val="20"/>
                <w:szCs w:val="20"/>
              </w:rPr>
            </w:pPr>
          </w:p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  <w:tr w:rsidR="00092781" w:rsidRPr="00DB5A8C" w:rsidTr="00092781">
        <w:trPr>
          <w:trHeight w:hRule="exact" w:val="55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 Modeling Tool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Dimensional Data Modeling, FSLDM, Star/Snow flake Schema Modeling (2NF, 3NF), Erwin 8/7.</w:t>
            </w:r>
          </w:p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ENDEVOR. </w:t>
            </w:r>
          </w:p>
        </w:tc>
      </w:tr>
      <w:tr w:rsidR="00092781" w:rsidRPr="00DB5A8C" w:rsidTr="001260CD">
        <w:trPr>
          <w:trHeight w:hRule="exact" w:val="46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Others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JIRA, Test Director, HP Quality Center, Service now</w:t>
            </w:r>
          </w:p>
          <w:p w:rsidR="00092781" w:rsidRPr="00DB5A8C" w:rsidRDefault="00092781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</w:tbl>
    <w:p w:rsidR="003D67F0" w:rsidRPr="00DB5A8C" w:rsidRDefault="003D67F0" w:rsidP="003766B8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</w:p>
    <w:p w:rsidR="003D67F0" w:rsidRPr="00DB5A8C" w:rsidRDefault="003D67F0" w:rsidP="003766B8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</w:p>
    <w:p w:rsidR="003766B8" w:rsidRPr="00DB5A8C" w:rsidRDefault="003766B8" w:rsidP="003766B8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  <w:r w:rsidRPr="00DB5A8C">
        <w:rPr>
          <w:rFonts w:ascii="Book Antiqua" w:hAnsi="Book Antiqua"/>
          <w:b/>
        </w:rPr>
        <w:t xml:space="preserve">GE Capital Americas Franchise Finance, Scottsdale, AZ                                                                 </w:t>
      </w:r>
      <w:r w:rsidR="00F12C3F">
        <w:rPr>
          <w:rFonts w:ascii="Book Antiqua" w:hAnsi="Book Antiqua"/>
          <w:b/>
        </w:rPr>
        <w:t xml:space="preserve">      </w:t>
      </w:r>
      <w:r w:rsidRPr="00DB5A8C">
        <w:rPr>
          <w:rFonts w:ascii="Book Antiqua" w:hAnsi="Book Antiqua"/>
          <w:b/>
        </w:rPr>
        <w:t xml:space="preserve">  May 2007 - Aug 2011</w:t>
      </w:r>
    </w:p>
    <w:p w:rsidR="003766B8" w:rsidRPr="00DB5A8C" w:rsidRDefault="003766B8" w:rsidP="003766B8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  <w:r w:rsidRPr="00DB5A8C">
        <w:rPr>
          <w:rFonts w:ascii="Book Antiqua" w:hAnsi="Book Antiqua"/>
          <w:b/>
        </w:rPr>
        <w:t xml:space="preserve">Role: </w:t>
      </w:r>
      <w:r w:rsidR="002127B9">
        <w:rPr>
          <w:rFonts w:ascii="Book Antiqua" w:hAnsi="Book Antiqua"/>
          <w:b/>
        </w:rPr>
        <w:t xml:space="preserve">Offshore </w:t>
      </w:r>
      <w:r w:rsidRPr="00DB5A8C">
        <w:rPr>
          <w:rFonts w:ascii="Book Antiqua" w:hAnsi="Book Antiqua"/>
          <w:b/>
        </w:rPr>
        <w:t xml:space="preserve">Business </w:t>
      </w:r>
      <w:r w:rsidR="00015286" w:rsidRPr="00DB5A8C">
        <w:rPr>
          <w:rFonts w:ascii="Book Antiqua" w:hAnsi="Book Antiqua"/>
          <w:b/>
        </w:rPr>
        <w:t>Objects</w:t>
      </w:r>
      <w:r w:rsidRPr="00DB5A8C">
        <w:rPr>
          <w:rFonts w:ascii="Book Antiqua" w:hAnsi="Book Antiqua"/>
          <w:b/>
        </w:rPr>
        <w:t xml:space="preserve"> Developer</w:t>
      </w:r>
    </w:p>
    <w:p w:rsidR="003766B8" w:rsidRPr="00DB5A8C" w:rsidRDefault="003766B8" w:rsidP="003766B8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</w:p>
    <w:p w:rsidR="003766B8" w:rsidRPr="00DB5A8C" w:rsidRDefault="003766B8" w:rsidP="003766B8">
      <w:pPr>
        <w:pStyle w:val="Achievement"/>
        <w:numPr>
          <w:ilvl w:val="0"/>
          <w:numId w:val="0"/>
        </w:numPr>
        <w:ind w:left="115"/>
        <w:rPr>
          <w:rFonts w:ascii="Book Antiqua" w:hAnsi="Book Antiqua"/>
          <w:b/>
          <w:bCs/>
        </w:rPr>
      </w:pPr>
      <w:r w:rsidRPr="00DB5A8C">
        <w:rPr>
          <w:rFonts w:ascii="Book Antiqua" w:hAnsi="Book Antiqua"/>
          <w:b/>
        </w:rPr>
        <w:t xml:space="preserve">    </w:t>
      </w:r>
      <w:r w:rsidRPr="00DB5A8C">
        <w:rPr>
          <w:rFonts w:ascii="Book Antiqua" w:hAnsi="Book Antiqua"/>
          <w:b/>
          <w:bCs/>
          <w:i/>
        </w:rPr>
        <w:t xml:space="preserve"> </w:t>
      </w:r>
      <w:r w:rsidRPr="00DB5A8C">
        <w:rPr>
          <w:rFonts w:ascii="Book Antiqua" w:hAnsi="Book Antiqua"/>
          <w:b/>
          <w:bCs/>
        </w:rPr>
        <w:t>Responsibilities</w:t>
      </w:r>
    </w:p>
    <w:p w:rsidR="003766B8" w:rsidRPr="006F6D90" w:rsidRDefault="003766B8" w:rsidP="006F6D90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Universe, report design, build and testing using Busi</w:t>
      </w:r>
      <w:r w:rsidR="006F6D90">
        <w:rPr>
          <w:rFonts w:ascii="Book Antiqua" w:hAnsi="Book Antiqua"/>
          <w:bCs/>
          <w:spacing w:val="-5"/>
          <w:sz w:val="20"/>
          <w:szCs w:val="20"/>
        </w:rPr>
        <w:t xml:space="preserve">ness Object XI on the databases Oracle 9i/10g/11g, </w:t>
      </w:r>
      <w:r w:rsidRPr="006F6D90">
        <w:rPr>
          <w:rFonts w:ascii="Book Antiqua" w:hAnsi="Book Antiqua"/>
          <w:bCs/>
          <w:spacing w:val="-5"/>
          <w:sz w:val="20"/>
          <w:szCs w:val="20"/>
        </w:rPr>
        <w:t>Teradata Database 13.10</w:t>
      </w:r>
      <w:r w:rsidR="006F6D90" w:rsidRPr="006F6D90">
        <w:rPr>
          <w:rFonts w:ascii="Book Antiqua" w:hAnsi="Book Antiqua"/>
          <w:bCs/>
          <w:spacing w:val="-5"/>
          <w:sz w:val="20"/>
          <w:szCs w:val="20"/>
        </w:rPr>
        <w:t xml:space="preserve"> </w:t>
      </w:r>
      <w:r w:rsidR="006F6D90">
        <w:rPr>
          <w:rFonts w:ascii="Book Antiqua" w:hAnsi="Book Antiqua"/>
          <w:bCs/>
          <w:spacing w:val="-5"/>
          <w:sz w:val="20"/>
          <w:szCs w:val="20"/>
        </w:rPr>
        <w:t>,t</w:t>
      </w:r>
      <w:r w:rsidR="006F6D90" w:rsidRPr="00DB5A8C">
        <w:rPr>
          <w:rFonts w:ascii="Book Antiqua" w:hAnsi="Book Antiqua"/>
          <w:bCs/>
          <w:spacing w:val="-5"/>
          <w:sz w:val="20"/>
          <w:szCs w:val="20"/>
        </w:rPr>
        <w:t>uned and Enhanced Universes with SQL Queries for the Report Performance</w:t>
      </w:r>
    </w:p>
    <w:p w:rsidR="003766B8" w:rsidRPr="006F6D90" w:rsidRDefault="003766B8" w:rsidP="006F6D90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Used @functions like @select, @where and @prompt function to create prompts which helps the user to select the values d</w:t>
      </w:r>
      <w:r w:rsidR="006F6D90">
        <w:rPr>
          <w:rFonts w:ascii="Book Antiqua" w:hAnsi="Book Antiqua"/>
          <w:bCs/>
          <w:spacing w:val="-5"/>
          <w:sz w:val="20"/>
          <w:szCs w:val="20"/>
        </w:rPr>
        <w:t>ynamically and created</w:t>
      </w:r>
      <w:r w:rsidR="006F6D90" w:rsidRPr="00DB5A8C">
        <w:rPr>
          <w:rFonts w:ascii="Book Antiqua" w:hAnsi="Book Antiqua"/>
          <w:bCs/>
          <w:spacing w:val="-5"/>
          <w:sz w:val="20"/>
          <w:szCs w:val="20"/>
        </w:rPr>
        <w:t xml:space="preserve"> Derived tables at universe level to resolve report </w:t>
      </w:r>
      <w:r w:rsidR="006F6D90">
        <w:rPr>
          <w:rFonts w:ascii="Book Antiqua" w:hAnsi="Book Antiqua"/>
          <w:bCs/>
          <w:spacing w:val="-5"/>
          <w:sz w:val="20"/>
          <w:szCs w:val="20"/>
        </w:rPr>
        <w:t xml:space="preserve">level </w:t>
      </w:r>
      <w:r w:rsidR="006F6D90" w:rsidRPr="00DB5A8C">
        <w:rPr>
          <w:rFonts w:ascii="Book Antiqua" w:hAnsi="Book Antiqua"/>
          <w:bCs/>
          <w:spacing w:val="-5"/>
          <w:sz w:val="20"/>
          <w:szCs w:val="20"/>
        </w:rPr>
        <w:t>complexity</w:t>
      </w:r>
    </w:p>
    <w:p w:rsidR="003766B8" w:rsidRPr="00DB5A8C" w:rsidRDefault="003766B8" w:rsidP="001E54EB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Created complex Condition Objects for easy reporting, Aggregate-Aware objects for better performance</w:t>
      </w:r>
    </w:p>
    <w:p w:rsidR="003766B8" w:rsidRPr="00DB5A8C" w:rsidRDefault="003766B8" w:rsidP="001E54EB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 Developed Business Objects Universes with classes, objects and condition objects and developed hierarchies to support drill down reports</w:t>
      </w:r>
      <w:r w:rsidRPr="00DB5A8C">
        <w:rPr>
          <w:rFonts w:ascii="Book Antiqua" w:hAnsi="Book Antiqua" w:cs="Arial"/>
          <w:sz w:val="20"/>
          <w:szCs w:val="20"/>
        </w:rPr>
        <w:t> </w:t>
      </w:r>
    </w:p>
    <w:p w:rsidR="003766B8" w:rsidRPr="00DB5A8C" w:rsidRDefault="003766B8" w:rsidP="001E54EB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Developed dashboards using </w:t>
      </w:r>
      <w:proofErr w:type="spellStart"/>
      <w:r w:rsidRPr="00DB5A8C">
        <w:rPr>
          <w:rFonts w:ascii="Book Antiqua" w:hAnsi="Book Antiqua"/>
          <w:bCs/>
          <w:spacing w:val="-5"/>
          <w:sz w:val="20"/>
          <w:szCs w:val="20"/>
        </w:rPr>
        <w:t>Xcelsius</w:t>
      </w:r>
      <w:proofErr w:type="spellEnd"/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4.5 using live office and </w:t>
      </w:r>
      <w:proofErr w:type="spellStart"/>
      <w:r w:rsidRPr="00DB5A8C">
        <w:rPr>
          <w:rFonts w:ascii="Book Antiqua" w:hAnsi="Book Antiqua"/>
          <w:bCs/>
          <w:spacing w:val="-5"/>
          <w:sz w:val="20"/>
          <w:szCs w:val="20"/>
        </w:rPr>
        <w:t>Qaaws</w:t>
      </w:r>
      <w:proofErr w:type="spellEnd"/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as the data sources</w:t>
      </w:r>
    </w:p>
    <w:p w:rsidR="003766B8" w:rsidRPr="00DB5A8C" w:rsidRDefault="003766B8" w:rsidP="001E54EB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Presentation of the advanced features of SAP Business Objects to end-users to enable them to develop queries and reports easily</w:t>
      </w:r>
    </w:p>
    <w:p w:rsidR="003766B8" w:rsidRPr="00DB5A8C" w:rsidRDefault="003766B8" w:rsidP="001E54EB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Applied security features of SAP Business Objects like row level, report level &amp; object level security in the universe so as to make the sensitive data secure</w:t>
      </w:r>
    </w:p>
    <w:p w:rsidR="003766B8" w:rsidRPr="00DB5A8C" w:rsidRDefault="003766B8" w:rsidP="001E54EB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Troubleshooting and rectifying Universe, </w:t>
      </w:r>
      <w:proofErr w:type="spellStart"/>
      <w:r w:rsidRPr="00DB5A8C">
        <w:rPr>
          <w:rFonts w:ascii="Book Antiqua" w:hAnsi="Book Antiqua"/>
          <w:bCs/>
          <w:spacing w:val="-5"/>
          <w:sz w:val="20"/>
          <w:szCs w:val="20"/>
        </w:rPr>
        <w:t>Webi</w:t>
      </w:r>
      <w:proofErr w:type="spellEnd"/>
      <w:r w:rsidRPr="00DB5A8C">
        <w:rPr>
          <w:rFonts w:ascii="Book Antiqua" w:hAnsi="Book Antiqua"/>
          <w:bCs/>
          <w:spacing w:val="-5"/>
          <w:sz w:val="20"/>
          <w:szCs w:val="20"/>
        </w:rPr>
        <w:t xml:space="preserve"> &amp; Live Office errors</w:t>
      </w:r>
    </w:p>
    <w:p w:rsidR="003766B8" w:rsidRPr="00DB5A8C" w:rsidRDefault="003766B8" w:rsidP="001E54EB">
      <w:pPr>
        <w:numPr>
          <w:ilvl w:val="0"/>
          <w:numId w:val="11"/>
        </w:numPr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lastRenderedPageBreak/>
        <w:t>Performed unit testing, system testing and user acceptances test (UAT) for universe, reports and security management</w:t>
      </w:r>
    </w:p>
    <w:p w:rsidR="00CD1110" w:rsidRPr="00DB5A8C" w:rsidRDefault="003766B8" w:rsidP="001E54EB">
      <w:pPr>
        <w:numPr>
          <w:ilvl w:val="0"/>
          <w:numId w:val="11"/>
        </w:numPr>
        <w:jc w:val="both"/>
        <w:rPr>
          <w:rFonts w:ascii="Book Antiqua" w:hAnsi="Book Antiqua"/>
          <w:bCs/>
          <w:spacing w:val="-5"/>
          <w:sz w:val="20"/>
          <w:szCs w:val="20"/>
        </w:rPr>
      </w:pPr>
      <w:r w:rsidRPr="00DB5A8C">
        <w:rPr>
          <w:rFonts w:ascii="Book Antiqua" w:hAnsi="Book Antiqua"/>
          <w:bCs/>
          <w:spacing w:val="-5"/>
          <w:sz w:val="20"/>
          <w:szCs w:val="20"/>
        </w:rPr>
        <w:t>Monitored all the Business Objects repositories to make sure the Business users are getting their reports without any delay</w:t>
      </w:r>
    </w:p>
    <w:p w:rsidR="00FE29EA" w:rsidRPr="00DB5A8C" w:rsidRDefault="00FE29EA" w:rsidP="00FE29EA">
      <w:pPr>
        <w:jc w:val="both"/>
        <w:rPr>
          <w:rFonts w:ascii="Book Antiqua" w:hAnsi="Book Antiqua"/>
          <w:b/>
          <w:bCs/>
          <w:spacing w:val="-5"/>
          <w:sz w:val="20"/>
          <w:szCs w:val="20"/>
        </w:rPr>
      </w:pPr>
      <w:r w:rsidRPr="00DB5A8C">
        <w:rPr>
          <w:rFonts w:ascii="Book Antiqua" w:hAnsi="Book Antiqua"/>
          <w:b/>
          <w:bCs/>
          <w:spacing w:val="-5"/>
          <w:sz w:val="20"/>
          <w:szCs w:val="20"/>
        </w:rPr>
        <w:t>Project Environment:</w:t>
      </w:r>
    </w:p>
    <w:p w:rsidR="00FE29EA" w:rsidRPr="00DB5A8C" w:rsidRDefault="00FE29EA" w:rsidP="00FE29EA">
      <w:pPr>
        <w:jc w:val="both"/>
        <w:rPr>
          <w:rFonts w:ascii="Book Antiqua" w:hAnsi="Book Antiqua"/>
          <w:bCs/>
          <w:spacing w:val="-5"/>
          <w:sz w:val="20"/>
          <w:szCs w:val="20"/>
        </w:rPr>
      </w:pPr>
    </w:p>
    <w:tbl>
      <w:tblPr>
        <w:tblW w:w="8817" w:type="dxa"/>
        <w:tblInd w:w="627" w:type="dxa"/>
        <w:tblLook w:val="01E0" w:firstRow="1" w:lastRow="1" w:firstColumn="1" w:lastColumn="1" w:noHBand="0" w:noVBand="0"/>
      </w:tblPr>
      <w:tblGrid>
        <w:gridCol w:w="1818"/>
        <w:gridCol w:w="6999"/>
      </w:tblGrid>
      <w:tr w:rsidR="000A4795" w:rsidRPr="00DB5A8C" w:rsidTr="001260CD">
        <w:trPr>
          <w:trHeight w:hRule="exact" w:val="37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Operating System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Pr="00DB5A8C">
              <w:rPr>
                <w:rFonts w:ascii="Book Antiqua" w:hAnsi="Book Antiqua"/>
                <w:szCs w:val="20"/>
              </w:rPr>
              <w:t>Windows NT/2000/XP, UNIX</w:t>
            </w:r>
          </w:p>
        </w:tc>
      </w:tr>
      <w:tr w:rsidR="000A4795" w:rsidRPr="00DB5A8C" w:rsidTr="001260CD">
        <w:trPr>
          <w:trHeight w:hRule="exact" w:val="44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Business Areas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CD1110" w:rsidP="001260CD">
            <w:pPr>
              <w:pStyle w:val="ResumeBodyChar"/>
              <w:pBdr>
                <w:bottom w:val="single" w:sz="4" w:space="1" w:color="FFFFFF"/>
              </w:pBdr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/>
                <w:szCs w:val="20"/>
              </w:rPr>
              <w:t>Banking and Financial Services</w:t>
            </w:r>
          </w:p>
        </w:tc>
      </w:tr>
      <w:tr w:rsidR="000A4795" w:rsidRPr="00DB5A8C" w:rsidTr="001260CD">
        <w:trPr>
          <w:trHeight w:hRule="exact" w:val="35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Database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Oracle 10g/9i</w:t>
            </w:r>
          </w:p>
        </w:tc>
      </w:tr>
      <w:tr w:rsidR="000A4795" w:rsidRPr="00DB5A8C" w:rsidTr="001260CD">
        <w:trPr>
          <w:trHeight w:hRule="exact" w:val="64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Languages and Tools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rPr>
                <w:rFonts w:ascii="Book Antiqua" w:hAnsi="Book Antiqua" w:cs="Tahoma"/>
                <w:sz w:val="20"/>
                <w:szCs w:val="20"/>
              </w:rPr>
            </w:pPr>
            <w:r w:rsidRPr="00DB5A8C">
              <w:rPr>
                <w:rFonts w:ascii="Book Antiqua" w:hAnsi="Book Antiqua" w:cs="Tahoma"/>
                <w:sz w:val="20"/>
                <w:szCs w:val="20"/>
              </w:rPr>
              <w:t>SAP Busine</w:t>
            </w:r>
            <w:r w:rsidR="00B815F0" w:rsidRPr="00DB5A8C">
              <w:rPr>
                <w:rFonts w:ascii="Book Antiqua" w:hAnsi="Book Antiqua" w:cs="Tahoma"/>
                <w:sz w:val="20"/>
                <w:szCs w:val="20"/>
              </w:rPr>
              <w:t>ss Objects 6.5/BOXIR2/BOXIR3</w:t>
            </w:r>
            <w:r w:rsidR="00CD1110" w:rsidRPr="00DB5A8C">
              <w:rPr>
                <w:rFonts w:ascii="Book Antiqua" w:hAnsi="Book Antiqua" w:cs="Tahoma"/>
                <w:sz w:val="20"/>
                <w:szCs w:val="20"/>
              </w:rPr>
              <w:t xml:space="preserve">/Informatica7.1.3 / 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PL/SQL Developer, BO Crystal</w:t>
            </w:r>
            <w:r w:rsidRPr="00DB5A8C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Xcelsiu</w:t>
            </w:r>
            <w:r w:rsidR="00CD1110" w:rsidRPr="00DB5A8C">
              <w:rPr>
                <w:rFonts w:ascii="Book Antiqua" w:hAnsi="Book Antiqua" w:cs="Tahoma"/>
                <w:sz w:val="20"/>
                <w:szCs w:val="20"/>
              </w:rPr>
              <w:t xml:space="preserve">s 2008,  </w:t>
            </w:r>
            <w:r w:rsidR="00B815F0" w:rsidRPr="00DB5A8C">
              <w:rPr>
                <w:rFonts w:ascii="Book Antiqua" w:hAnsi="Book Antiqua" w:cs="Tahoma"/>
                <w:sz w:val="20"/>
                <w:szCs w:val="20"/>
              </w:rPr>
              <w:t xml:space="preserve">Live Office, 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TOAD, SQL Developer</w:t>
            </w: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  <w:tr w:rsidR="000A4795" w:rsidRPr="00DB5A8C" w:rsidTr="004941DB">
        <w:trPr>
          <w:trHeight w:hRule="exact" w:val="53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 Modeling Tool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Dimensional Data Modeling, FSLDM, Star/Snow flake Schema Modeling (2NF, 3NF), Erwin 8/7.</w:t>
            </w: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ENDEVOR. </w:t>
            </w:r>
          </w:p>
        </w:tc>
      </w:tr>
      <w:tr w:rsidR="000A4795" w:rsidRPr="00DB5A8C" w:rsidTr="001260CD">
        <w:trPr>
          <w:trHeight w:hRule="exact" w:val="46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Others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JIRA, Test Director</w:t>
            </w:r>
            <w:r w:rsidR="00C0162F" w:rsidRPr="00DB5A8C">
              <w:rPr>
                <w:rFonts w:ascii="Book Antiqua" w:hAnsi="Book Antiqua" w:cs="Tahoma"/>
                <w:szCs w:val="20"/>
              </w:rPr>
              <w:t xml:space="preserve">, </w:t>
            </w:r>
            <w:r w:rsidRPr="00DB5A8C">
              <w:rPr>
                <w:rFonts w:ascii="Book Antiqua" w:hAnsi="Book Antiqua" w:cs="Tahoma"/>
                <w:szCs w:val="20"/>
              </w:rPr>
              <w:t xml:space="preserve">Service </w:t>
            </w:r>
            <w:r w:rsidR="004150FF" w:rsidRPr="00DB5A8C">
              <w:rPr>
                <w:rFonts w:ascii="Book Antiqua" w:hAnsi="Book Antiqua" w:cs="Tahoma"/>
                <w:szCs w:val="20"/>
              </w:rPr>
              <w:t>now, Clarify</w:t>
            </w: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</w:tc>
      </w:tr>
    </w:tbl>
    <w:p w:rsidR="000A4795" w:rsidRPr="00DB5A8C" w:rsidRDefault="000A4795" w:rsidP="000A4795">
      <w:pPr>
        <w:ind w:left="720"/>
        <w:jc w:val="both"/>
        <w:rPr>
          <w:rFonts w:ascii="Book Antiqua" w:hAnsi="Book Antiqua"/>
          <w:bCs/>
          <w:spacing w:val="-5"/>
          <w:sz w:val="20"/>
          <w:szCs w:val="20"/>
        </w:rPr>
      </w:pPr>
    </w:p>
    <w:p w:rsidR="004701AE" w:rsidRPr="00DB5A8C" w:rsidRDefault="004701AE" w:rsidP="004701AE">
      <w:pPr>
        <w:jc w:val="both"/>
        <w:rPr>
          <w:rFonts w:ascii="Book Antiqua" w:hAnsi="Book Antiqua"/>
          <w:bCs/>
          <w:spacing w:val="-5"/>
          <w:sz w:val="20"/>
          <w:szCs w:val="20"/>
        </w:rPr>
      </w:pPr>
    </w:p>
    <w:p w:rsidR="004701AE" w:rsidRPr="00DB5A8C" w:rsidRDefault="004701AE" w:rsidP="004701AE">
      <w:pPr>
        <w:pStyle w:val="projtabhd"/>
        <w:rPr>
          <w:rFonts w:ascii="Book Antiqua" w:hAnsi="Book Antiqua"/>
          <w:b w:val="0"/>
        </w:rPr>
      </w:pPr>
      <w:r w:rsidRPr="00DB5A8C">
        <w:rPr>
          <w:rFonts w:ascii="Book Antiqua" w:hAnsi="Book Antiqua"/>
          <w:spacing w:val="-5"/>
          <w:lang w:val="en-US"/>
        </w:rPr>
        <w:t>Retail sales Analysis systems,</w:t>
      </w:r>
      <w:r w:rsidR="00E85C31" w:rsidRPr="00DB5A8C">
        <w:rPr>
          <w:rFonts w:ascii="Book Antiqua" w:hAnsi="Book Antiqua"/>
          <w:spacing w:val="-5"/>
          <w:lang w:val="en-US"/>
        </w:rPr>
        <w:t xml:space="preserve"> </w:t>
      </w:r>
      <w:r w:rsidRPr="00DB5A8C">
        <w:rPr>
          <w:rFonts w:ascii="Book Antiqua" w:hAnsi="Book Antiqua"/>
          <w:spacing w:val="-5"/>
          <w:lang w:val="en-US"/>
        </w:rPr>
        <w:t xml:space="preserve">India                                                  </w:t>
      </w:r>
      <w:r w:rsidR="00E85C31" w:rsidRPr="00DB5A8C">
        <w:rPr>
          <w:rFonts w:ascii="Book Antiqua" w:hAnsi="Book Antiqua"/>
          <w:spacing w:val="-5"/>
          <w:lang w:val="en-US"/>
        </w:rPr>
        <w:t xml:space="preserve">                                       </w:t>
      </w:r>
      <w:r w:rsidR="00DC1487">
        <w:rPr>
          <w:rFonts w:ascii="Book Antiqua" w:hAnsi="Book Antiqua"/>
          <w:spacing w:val="-5"/>
          <w:lang w:val="en-US"/>
        </w:rPr>
        <w:t xml:space="preserve">                            </w:t>
      </w:r>
      <w:r w:rsidRPr="00DB5A8C">
        <w:rPr>
          <w:rFonts w:ascii="Book Antiqua" w:hAnsi="Book Antiqua"/>
        </w:rPr>
        <w:t>Oct 2003 - Apr 2007</w:t>
      </w:r>
    </w:p>
    <w:p w:rsidR="004701AE" w:rsidRPr="00DB5A8C" w:rsidRDefault="004701AE" w:rsidP="00E85C31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Book Antiqua" w:hAnsi="Book Antiqua"/>
          <w:b/>
        </w:rPr>
      </w:pPr>
      <w:r w:rsidRPr="00DB5A8C">
        <w:rPr>
          <w:rFonts w:ascii="Book Antiqua" w:hAnsi="Book Antiqua"/>
          <w:b/>
        </w:rPr>
        <w:t xml:space="preserve">Role: </w:t>
      </w:r>
      <w:r w:rsidR="009578C9" w:rsidRPr="00DB5A8C">
        <w:rPr>
          <w:rFonts w:ascii="Book Antiqua" w:hAnsi="Book Antiqua"/>
          <w:b/>
        </w:rPr>
        <w:t>Business Objects</w:t>
      </w:r>
      <w:r w:rsidRPr="00DB5A8C">
        <w:rPr>
          <w:rFonts w:ascii="Book Antiqua" w:hAnsi="Book Antiqua"/>
          <w:b/>
        </w:rPr>
        <w:t xml:space="preserve"> Developer</w:t>
      </w:r>
    </w:p>
    <w:p w:rsidR="004701AE" w:rsidRPr="00DB5A8C" w:rsidRDefault="004701AE" w:rsidP="004701AE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Book Antiqua" w:hAnsi="Book Antiqua"/>
          <w:b/>
        </w:rPr>
      </w:pPr>
    </w:p>
    <w:p w:rsidR="004701AE" w:rsidRPr="00DB5A8C" w:rsidRDefault="004701AE" w:rsidP="004701AE">
      <w:pPr>
        <w:pStyle w:val="Achievement"/>
        <w:numPr>
          <w:ilvl w:val="0"/>
          <w:numId w:val="0"/>
        </w:numPr>
        <w:spacing w:after="0" w:line="240" w:lineRule="auto"/>
        <w:ind w:left="360"/>
        <w:outlineLvl w:val="0"/>
        <w:rPr>
          <w:rFonts w:ascii="Book Antiqua" w:hAnsi="Book Antiqua"/>
          <w:b/>
        </w:rPr>
      </w:pPr>
      <w:r w:rsidRPr="00DB5A8C">
        <w:rPr>
          <w:rFonts w:ascii="Book Antiqua" w:hAnsi="Book Antiqua"/>
          <w:b/>
        </w:rPr>
        <w:t>Responsibilities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Analyzed the specifications provided by the client, understanding the Business.  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Interacted with management to identify key dimensions and measures for business performance.  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Tested data fetched in business objects against open SQL result sets. 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Designed and developed Business Objects Universe and reporting solut</w:t>
      </w:r>
      <w:r w:rsidR="00F4133D" w:rsidRPr="00DB5A8C">
        <w:rPr>
          <w:rFonts w:ascii="Book Antiqua" w:hAnsi="Book Antiqua"/>
          <w:bCs/>
        </w:rPr>
        <w:t xml:space="preserve">ions using </w:t>
      </w:r>
      <w:r w:rsidRPr="00DB5A8C">
        <w:rPr>
          <w:rFonts w:ascii="Book Antiqua" w:hAnsi="Book Antiqua"/>
          <w:bCs/>
        </w:rPr>
        <w:t>Business Objects 5.1</w:t>
      </w:r>
      <w:r w:rsidR="00F4133D" w:rsidRPr="00DB5A8C">
        <w:rPr>
          <w:rFonts w:ascii="Book Antiqua" w:hAnsi="Book Antiqua"/>
          <w:bCs/>
        </w:rPr>
        <w:t>/6.5</w:t>
      </w:r>
      <w:r w:rsidRPr="00DB5A8C">
        <w:rPr>
          <w:rFonts w:ascii="Book Antiqua" w:hAnsi="Book Antiqua"/>
          <w:bCs/>
        </w:rPr>
        <w:t>, Oracle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Created different types of reports such as master\detail, cross tab and chat for trend analysis.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Performance tuning of Universe, Reports and Applications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Created hierarchies for providing drill down options for end user. </w:t>
      </w:r>
    </w:p>
    <w:p w:rsidR="004701AE" w:rsidRPr="00DB5A8C" w:rsidRDefault="00F4133D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 xml:space="preserve">Created </w:t>
      </w:r>
      <w:r w:rsidR="004701AE" w:rsidRPr="00DB5A8C">
        <w:rPr>
          <w:rFonts w:ascii="Book Antiqua" w:hAnsi="Book Antiqua"/>
          <w:bCs/>
        </w:rPr>
        <w:t>reports using Business ob</w:t>
      </w:r>
      <w:r w:rsidRPr="00DB5A8C">
        <w:rPr>
          <w:rFonts w:ascii="Book Antiqua" w:hAnsi="Book Antiqua"/>
          <w:bCs/>
        </w:rPr>
        <w:t>jects functionalities slice&amp;</w:t>
      </w:r>
      <w:r w:rsidR="004701AE" w:rsidRPr="00DB5A8C">
        <w:rPr>
          <w:rFonts w:ascii="Book Antiqua" w:hAnsi="Book Antiqua"/>
          <w:bCs/>
        </w:rPr>
        <w:t>dice, drill down, prompts, cross tab and master detail report etc.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Involved in scheduling of documents monthly, weekly and daily through Broadcast agent console </w:t>
      </w:r>
    </w:p>
    <w:p w:rsidR="004701AE" w:rsidRPr="00DB5A8C" w:rsidRDefault="004701AE" w:rsidP="001E54EB">
      <w:pPr>
        <w:pStyle w:val="Achievement"/>
        <w:numPr>
          <w:ilvl w:val="0"/>
          <w:numId w:val="10"/>
        </w:numPr>
        <w:spacing w:after="0" w:line="240" w:lineRule="auto"/>
        <w:rPr>
          <w:rFonts w:ascii="Book Antiqua" w:hAnsi="Book Antiqua"/>
          <w:bCs/>
        </w:rPr>
      </w:pPr>
      <w:r w:rsidRPr="00DB5A8C">
        <w:rPr>
          <w:rFonts w:ascii="Book Antiqua" w:hAnsi="Book Antiqua"/>
          <w:bCs/>
        </w:rPr>
        <w:t>Involved in creating reports using the SAP Business Objects and Web Intelligence</w:t>
      </w:r>
    </w:p>
    <w:p w:rsidR="00D802C3" w:rsidRPr="00DB5A8C" w:rsidRDefault="00FE29EA" w:rsidP="002E7A1A">
      <w:pPr>
        <w:pStyle w:val="Achievement"/>
        <w:numPr>
          <w:ilvl w:val="0"/>
          <w:numId w:val="0"/>
        </w:numPr>
        <w:tabs>
          <w:tab w:val="left" w:pos="795"/>
        </w:tabs>
        <w:spacing w:after="0" w:line="240" w:lineRule="auto"/>
        <w:rPr>
          <w:rFonts w:ascii="Book Antiqua" w:hAnsi="Book Antiqua"/>
          <w:b/>
          <w:bCs/>
        </w:rPr>
      </w:pPr>
      <w:r w:rsidRPr="00DB5A8C">
        <w:rPr>
          <w:rFonts w:ascii="Book Antiqua" w:hAnsi="Book Antiqua"/>
          <w:b/>
        </w:rPr>
        <w:t>Project</w:t>
      </w:r>
      <w:r w:rsidRPr="00DB5A8C">
        <w:rPr>
          <w:rFonts w:ascii="Book Antiqua" w:hAnsi="Book Antiqua"/>
          <w:b/>
          <w:bCs/>
        </w:rPr>
        <w:t xml:space="preserve"> </w:t>
      </w:r>
      <w:r w:rsidRPr="00DB5A8C">
        <w:rPr>
          <w:rFonts w:ascii="Book Antiqua" w:hAnsi="Book Antiqua"/>
          <w:b/>
        </w:rPr>
        <w:t>Environment</w:t>
      </w:r>
      <w:r w:rsidRPr="00DB5A8C">
        <w:rPr>
          <w:rFonts w:ascii="Book Antiqua" w:hAnsi="Book Antiqua"/>
          <w:b/>
          <w:bCs/>
        </w:rPr>
        <w:t>:</w:t>
      </w:r>
    </w:p>
    <w:p w:rsidR="00FE29EA" w:rsidRPr="00DB5A8C" w:rsidRDefault="00FE29EA" w:rsidP="004701A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Book Antiqua" w:hAnsi="Book Antiqua"/>
          <w:bCs/>
        </w:rPr>
      </w:pPr>
    </w:p>
    <w:tbl>
      <w:tblPr>
        <w:tblW w:w="8817" w:type="dxa"/>
        <w:tblInd w:w="627" w:type="dxa"/>
        <w:tblLook w:val="01E0" w:firstRow="1" w:lastRow="1" w:firstColumn="1" w:lastColumn="1" w:noHBand="0" w:noVBand="0"/>
      </w:tblPr>
      <w:tblGrid>
        <w:gridCol w:w="1818"/>
        <w:gridCol w:w="6999"/>
      </w:tblGrid>
      <w:tr w:rsidR="000A4795" w:rsidRPr="00DB5A8C" w:rsidTr="001260CD">
        <w:trPr>
          <w:trHeight w:hRule="exact" w:val="37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Operating System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BA3B75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</w:t>
            </w:r>
            <w:r w:rsidR="00034E1A" w:rsidRPr="00DB5A8C">
              <w:rPr>
                <w:rFonts w:ascii="Book Antiqua" w:hAnsi="Book Antiqua"/>
                <w:szCs w:val="20"/>
              </w:rPr>
              <w:t>Windows 95/98/2000</w:t>
            </w:r>
          </w:p>
        </w:tc>
      </w:tr>
      <w:tr w:rsidR="000A4795" w:rsidRPr="00DB5A8C" w:rsidTr="001260CD">
        <w:trPr>
          <w:trHeight w:hRule="exact" w:val="44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Business Areas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BA3B75" w:rsidP="001260CD">
            <w:pPr>
              <w:pStyle w:val="ResumeBodyChar"/>
              <w:pBdr>
                <w:bottom w:val="single" w:sz="4" w:space="1" w:color="FFFFFF"/>
              </w:pBdr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/>
                <w:szCs w:val="20"/>
              </w:rPr>
              <w:t>Retail</w:t>
            </w:r>
            <w:r w:rsidR="00034E1A" w:rsidRPr="00DB5A8C">
              <w:rPr>
                <w:rFonts w:ascii="Book Antiqua" w:hAnsi="Book Antiqua"/>
                <w:szCs w:val="20"/>
              </w:rPr>
              <w:t xml:space="preserve"> Business</w:t>
            </w:r>
          </w:p>
        </w:tc>
      </w:tr>
      <w:tr w:rsidR="000A4795" w:rsidRPr="00DB5A8C" w:rsidTr="001260CD">
        <w:trPr>
          <w:trHeight w:hRule="exact" w:val="354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Database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034E1A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Oracle </w:t>
            </w:r>
            <w:r w:rsidR="00034E1A" w:rsidRPr="00DB5A8C">
              <w:rPr>
                <w:rFonts w:ascii="Book Antiqua" w:hAnsi="Book Antiqua" w:cs="Tahoma"/>
                <w:szCs w:val="20"/>
              </w:rPr>
              <w:t>8</w:t>
            </w:r>
            <w:r w:rsidRPr="00DB5A8C">
              <w:rPr>
                <w:rFonts w:ascii="Book Antiqua" w:hAnsi="Book Antiqua" w:cs="Tahoma"/>
                <w:szCs w:val="20"/>
              </w:rPr>
              <w:t>i</w:t>
            </w:r>
          </w:p>
        </w:tc>
      </w:tr>
      <w:tr w:rsidR="000A4795" w:rsidRPr="00DB5A8C" w:rsidTr="00D8294F">
        <w:trPr>
          <w:trHeight w:hRule="exact" w:val="507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Languages and Tools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034E1A">
            <w:pPr>
              <w:rPr>
                <w:rFonts w:ascii="Book Antiqua" w:hAnsi="Book Antiqua" w:cs="Tahoma"/>
                <w:sz w:val="20"/>
                <w:szCs w:val="20"/>
              </w:rPr>
            </w:pPr>
            <w:r w:rsidRPr="00DB5A8C">
              <w:rPr>
                <w:rFonts w:ascii="Book Antiqua" w:hAnsi="Book Antiqua" w:cs="Tahoma"/>
                <w:sz w:val="20"/>
                <w:szCs w:val="20"/>
              </w:rPr>
              <w:t xml:space="preserve">SAP Business Objects </w:t>
            </w:r>
            <w:r w:rsidR="00034E1A" w:rsidRPr="00DB5A8C">
              <w:rPr>
                <w:rFonts w:ascii="Book Antiqua" w:hAnsi="Book Antiqua" w:cs="Tahoma"/>
                <w:sz w:val="20"/>
                <w:szCs w:val="20"/>
              </w:rPr>
              <w:t>5.1,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>6.5/</w:t>
            </w:r>
            <w:r w:rsidR="00D8294F" w:rsidRPr="00DB5A8C">
              <w:rPr>
                <w:rFonts w:ascii="Book Antiqua" w:hAnsi="Book Antiqua" w:cs="Tahoma"/>
                <w:sz w:val="20"/>
                <w:szCs w:val="20"/>
              </w:rPr>
              <w:t xml:space="preserve"> </w:t>
            </w:r>
            <w:r w:rsidR="00034E1A" w:rsidRPr="00DB5A8C">
              <w:rPr>
                <w:rFonts w:ascii="Book Antiqua" w:hAnsi="Book Antiqua" w:cs="Tahoma"/>
                <w:sz w:val="20"/>
                <w:szCs w:val="20"/>
              </w:rPr>
              <w:t>Informatica</w:t>
            </w:r>
            <w:r w:rsidR="00D8294F" w:rsidRPr="00DB5A8C">
              <w:rPr>
                <w:rFonts w:ascii="Book Antiqua" w:hAnsi="Book Antiqua" w:cs="Tahoma"/>
                <w:sz w:val="20"/>
                <w:szCs w:val="20"/>
              </w:rPr>
              <w:t>/</w:t>
            </w:r>
            <w:r w:rsidRPr="00DB5A8C">
              <w:rPr>
                <w:rFonts w:ascii="Book Antiqua" w:hAnsi="Book Antiqua" w:cs="Tahoma"/>
                <w:sz w:val="20"/>
                <w:szCs w:val="20"/>
              </w:rPr>
              <w:t xml:space="preserve"> SQL</w:t>
            </w:r>
            <w:r w:rsidR="00034E1A" w:rsidRPr="00DB5A8C">
              <w:rPr>
                <w:rFonts w:ascii="Book Antiqua" w:hAnsi="Book Antiqua" w:cs="Tahoma"/>
                <w:sz w:val="20"/>
                <w:szCs w:val="20"/>
              </w:rPr>
              <w:t>/PLSQL</w:t>
            </w:r>
          </w:p>
        </w:tc>
      </w:tr>
      <w:tr w:rsidR="000A4795" w:rsidRPr="00DB5A8C" w:rsidTr="00DC1487">
        <w:trPr>
          <w:trHeight w:hRule="exact" w:val="579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Data Modeling Tool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D8294F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Dimensional Data Modeling, Star</w:t>
            </w:r>
            <w:r w:rsidR="000A4795" w:rsidRPr="00DB5A8C">
              <w:rPr>
                <w:rFonts w:ascii="Book Antiqua" w:hAnsi="Book Antiqua" w:cs="Tahoma"/>
                <w:szCs w:val="20"/>
              </w:rPr>
              <w:t>/Snow flake Schem</w:t>
            </w:r>
            <w:r w:rsidRPr="00DB5A8C">
              <w:rPr>
                <w:rFonts w:ascii="Book Antiqua" w:hAnsi="Book Antiqua" w:cs="Tahoma"/>
                <w:szCs w:val="20"/>
              </w:rPr>
              <w:t>a Modeling (2NF, 3NF), Erwin</w:t>
            </w: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</w:p>
          <w:p w:rsidR="000A4795" w:rsidRPr="00DB5A8C" w:rsidRDefault="000A4795" w:rsidP="001260CD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 xml:space="preserve"> ENDEVOR. </w:t>
            </w:r>
          </w:p>
        </w:tc>
      </w:tr>
      <w:tr w:rsidR="000A4795" w:rsidRPr="00DB5A8C" w:rsidTr="001260CD">
        <w:trPr>
          <w:trHeight w:hRule="exact" w:val="462"/>
        </w:trPr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0A4795" w:rsidP="001260CD">
            <w:pPr>
              <w:pStyle w:val="ResumeBodyChar"/>
              <w:ind w:left="-108"/>
              <w:rPr>
                <w:rFonts w:ascii="Book Antiqua" w:hAnsi="Book Antiqua" w:cs="Tahoma"/>
                <w:b/>
                <w:szCs w:val="20"/>
              </w:rPr>
            </w:pPr>
            <w:r w:rsidRPr="00DB5A8C">
              <w:rPr>
                <w:rFonts w:ascii="Book Antiqua" w:hAnsi="Book Antiqua" w:cs="Tahoma"/>
                <w:b/>
                <w:szCs w:val="20"/>
              </w:rPr>
              <w:t>Others</w:t>
            </w:r>
          </w:p>
        </w:tc>
        <w:tc>
          <w:tcPr>
            <w:tcW w:w="6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4795" w:rsidRPr="00DB5A8C" w:rsidRDefault="00D8294F" w:rsidP="00D8294F">
            <w:pPr>
              <w:pStyle w:val="ResumeBodyChar"/>
              <w:pBdr>
                <w:bottom w:val="single" w:sz="4" w:space="1" w:color="FFFFFF"/>
              </w:pBdr>
              <w:ind w:left="-108"/>
              <w:rPr>
                <w:rFonts w:ascii="Book Antiqua" w:hAnsi="Book Antiqua" w:cs="Tahoma"/>
                <w:szCs w:val="20"/>
              </w:rPr>
            </w:pPr>
            <w:r w:rsidRPr="00DB5A8C">
              <w:rPr>
                <w:rFonts w:ascii="Book Antiqua" w:hAnsi="Book Antiqua" w:cs="Tahoma"/>
                <w:szCs w:val="20"/>
              </w:rPr>
              <w:t>Win Runner, Test</w:t>
            </w:r>
            <w:r w:rsidR="000A4795" w:rsidRPr="00DB5A8C">
              <w:rPr>
                <w:rFonts w:ascii="Book Antiqua" w:hAnsi="Book Antiqua" w:cs="Tahoma"/>
                <w:szCs w:val="20"/>
              </w:rPr>
              <w:t xml:space="preserve"> Director</w:t>
            </w:r>
          </w:p>
        </w:tc>
      </w:tr>
    </w:tbl>
    <w:p w:rsidR="0041064E" w:rsidRPr="00DB5A8C" w:rsidRDefault="0041064E" w:rsidP="004701A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Book Antiqua" w:hAnsi="Book Antiqua" w:cs="Tahoma"/>
          <w:b/>
          <w:bCs/>
          <w:i/>
          <w:iCs/>
        </w:rPr>
      </w:pPr>
    </w:p>
    <w:p w:rsidR="00B95117" w:rsidRDefault="00B9511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 Antiqua" w:hAnsi="Book Antiqua" w:cs="Tahoma"/>
          <w:bCs w:val="0"/>
          <w:i w:val="0"/>
          <w:iCs w:val="0"/>
          <w:sz w:val="20"/>
          <w:szCs w:val="20"/>
        </w:rPr>
      </w:pPr>
    </w:p>
    <w:p w:rsidR="0072665C" w:rsidRPr="00DB5A8C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 Antiqua" w:hAnsi="Book Antiqua" w:cs="Tahoma"/>
          <w:bCs w:val="0"/>
          <w:i w:val="0"/>
          <w:iCs w:val="0"/>
          <w:sz w:val="20"/>
          <w:szCs w:val="20"/>
        </w:rPr>
      </w:pPr>
      <w:r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Certification</w:t>
      </w:r>
      <w:r w:rsidR="00BE64C2"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s</w:t>
      </w:r>
    </w:p>
    <w:p w:rsidR="00BE64C2" w:rsidRPr="00DB5A8C" w:rsidRDefault="00BE64C2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 w:cs="Tahoma"/>
        </w:rPr>
      </w:pPr>
      <w:r w:rsidRPr="00DB5A8C">
        <w:rPr>
          <w:rFonts w:ascii="Book Antiqua" w:hAnsi="Book Antiqua" w:cs="Tahoma"/>
        </w:rPr>
        <w:t xml:space="preserve">ITIL certified </w:t>
      </w:r>
      <w:r w:rsidR="000600AA" w:rsidRPr="00DB5A8C">
        <w:rPr>
          <w:rFonts w:ascii="Book Antiqua" w:hAnsi="Book Antiqua" w:cs="Tahoma"/>
        </w:rPr>
        <w:t xml:space="preserve">TCS Internal </w:t>
      </w:r>
      <w:r w:rsidRPr="00DB5A8C">
        <w:rPr>
          <w:rFonts w:ascii="Book Antiqua" w:hAnsi="Book Antiqua" w:cs="Tahoma"/>
        </w:rPr>
        <w:t>(foundation level).</w:t>
      </w:r>
    </w:p>
    <w:p w:rsidR="000600AA" w:rsidRPr="00DB5A8C" w:rsidRDefault="000600AA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 w:cs="Tahoma"/>
        </w:rPr>
      </w:pPr>
      <w:r w:rsidRPr="00DB5A8C">
        <w:rPr>
          <w:rFonts w:ascii="Book Antiqua" w:hAnsi="Book Antiqua" w:cs="Tahoma"/>
        </w:rPr>
        <w:t>Six Sigma Green Belt TCS</w:t>
      </w:r>
      <w:r w:rsidR="00F46EA9" w:rsidRPr="00DB5A8C">
        <w:rPr>
          <w:rFonts w:ascii="Book Antiqua" w:hAnsi="Book Antiqua" w:cs="Tahoma"/>
        </w:rPr>
        <w:t xml:space="preserve"> GE</w:t>
      </w:r>
      <w:r w:rsidRPr="00DB5A8C">
        <w:rPr>
          <w:rFonts w:ascii="Book Antiqua" w:hAnsi="Book Antiqua" w:cs="Tahoma"/>
        </w:rPr>
        <w:t xml:space="preserve"> Internal.</w:t>
      </w:r>
    </w:p>
    <w:p w:rsidR="000600AA" w:rsidRPr="00DB5A8C" w:rsidRDefault="000600AA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 w:cs="Tahoma"/>
        </w:rPr>
      </w:pPr>
      <w:r w:rsidRPr="00DB5A8C">
        <w:rPr>
          <w:rFonts w:ascii="Book Antiqua" w:hAnsi="Book Antiqua" w:cs="Tahoma"/>
        </w:rPr>
        <w:lastRenderedPageBreak/>
        <w:t>Business Objects Developer Products TCS Internal.</w:t>
      </w:r>
    </w:p>
    <w:p w:rsidR="00405866" w:rsidRPr="00DB5A8C" w:rsidRDefault="00405866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/>
        </w:rPr>
      </w:pPr>
      <w:r w:rsidRPr="00DB5A8C">
        <w:rPr>
          <w:rFonts w:ascii="Book Antiqua" w:hAnsi="Book Antiqua" w:cs="Tahoma"/>
        </w:rPr>
        <w:t>Completed</w:t>
      </w:r>
      <w:r w:rsidRPr="00DB5A8C">
        <w:rPr>
          <w:rFonts w:ascii="Book Antiqua" w:hAnsi="Book Antiqua" w:cs="Tahoma"/>
          <w:b/>
        </w:rPr>
        <w:t xml:space="preserve"> </w:t>
      </w:r>
      <w:r w:rsidR="000600AA" w:rsidRPr="00DB5A8C">
        <w:rPr>
          <w:rFonts w:ascii="Book Antiqua" w:hAnsi="Book Antiqua" w:cs="Tahoma"/>
        </w:rPr>
        <w:t>various</w:t>
      </w:r>
      <w:r w:rsidR="000600AA" w:rsidRPr="00DB5A8C">
        <w:rPr>
          <w:rFonts w:ascii="Book Antiqua" w:hAnsi="Book Antiqua" w:cs="Tahoma"/>
          <w:b/>
        </w:rPr>
        <w:t xml:space="preserve"> Business Intelligence </w:t>
      </w:r>
      <w:r w:rsidR="00607F0E" w:rsidRPr="00DB5A8C">
        <w:rPr>
          <w:rFonts w:ascii="Book Antiqua" w:hAnsi="Book Antiqua" w:cs="Tahoma"/>
          <w:b/>
        </w:rPr>
        <w:t xml:space="preserve">Technical </w:t>
      </w:r>
      <w:r w:rsidR="000600AA" w:rsidRPr="00DB5A8C">
        <w:rPr>
          <w:rFonts w:ascii="Book Antiqua" w:hAnsi="Book Antiqua" w:cs="Tahoma"/>
        </w:rPr>
        <w:t xml:space="preserve">trainings conducted </w:t>
      </w:r>
      <w:r w:rsidRPr="00DB5A8C">
        <w:rPr>
          <w:rFonts w:ascii="Book Antiqua" w:hAnsi="Book Antiqua" w:cs="Tahoma"/>
        </w:rPr>
        <w:t xml:space="preserve">by </w:t>
      </w:r>
      <w:r w:rsidR="000600AA" w:rsidRPr="00DB5A8C">
        <w:rPr>
          <w:rFonts w:ascii="Book Antiqua" w:hAnsi="Book Antiqua" w:cs="Tahoma"/>
        </w:rPr>
        <w:t>TCS</w:t>
      </w:r>
      <w:r w:rsidRPr="00DB5A8C">
        <w:rPr>
          <w:rFonts w:ascii="Book Antiqua" w:hAnsi="Book Antiqua" w:cs="Tahoma"/>
        </w:rPr>
        <w:t>.</w:t>
      </w:r>
      <w:r w:rsidRPr="00DB5A8C">
        <w:rPr>
          <w:rFonts w:ascii="Book Antiqua" w:hAnsi="Book Antiqua" w:cs="Tahoma"/>
          <w:b/>
        </w:rPr>
        <w:t xml:space="preserve"> </w:t>
      </w:r>
    </w:p>
    <w:p w:rsidR="00FB31CA" w:rsidRPr="00DB5A8C" w:rsidRDefault="00FB31CA" w:rsidP="00FB31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 Antiqua" w:hAnsi="Book Antiqua" w:cs="Times New Roman"/>
          <w:bCs w:val="0"/>
          <w:iCs w:val="0"/>
          <w:sz w:val="20"/>
          <w:szCs w:val="20"/>
        </w:rPr>
      </w:pPr>
      <w:r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Awards and Recognition</w:t>
      </w:r>
      <w:r w:rsidR="00BE64C2"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s</w:t>
      </w:r>
    </w:p>
    <w:p w:rsidR="00BE64C2" w:rsidRPr="00DB5A8C" w:rsidRDefault="00DB6DD1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/>
        </w:rPr>
      </w:pPr>
      <w:r w:rsidRPr="00DB5A8C">
        <w:rPr>
          <w:rFonts w:ascii="Book Antiqua" w:hAnsi="Book Antiqua" w:cs="Tahoma"/>
        </w:rPr>
        <w:t>Received Cynosure</w:t>
      </w:r>
      <w:r w:rsidR="00BE64C2" w:rsidRPr="00DB5A8C">
        <w:rPr>
          <w:rFonts w:ascii="Book Antiqua" w:hAnsi="Book Antiqua" w:cs="Tahoma"/>
        </w:rPr>
        <w:t xml:space="preserve"> Award for delivering the </w:t>
      </w:r>
      <w:r w:rsidRPr="00DB5A8C">
        <w:rPr>
          <w:rFonts w:ascii="Book Antiqua" w:hAnsi="Book Antiqua" w:cs="Tahoma"/>
        </w:rPr>
        <w:t>various</w:t>
      </w:r>
      <w:r w:rsidR="00BE64C2" w:rsidRPr="00DB5A8C">
        <w:rPr>
          <w:rFonts w:ascii="Book Antiqua" w:hAnsi="Book Antiqua" w:cs="Tahoma"/>
        </w:rPr>
        <w:t xml:space="preserve"> project</w:t>
      </w:r>
      <w:r w:rsidRPr="00DB5A8C">
        <w:rPr>
          <w:rFonts w:ascii="Book Antiqua" w:hAnsi="Book Antiqua" w:cs="Tahoma"/>
        </w:rPr>
        <w:t>s</w:t>
      </w:r>
      <w:r w:rsidR="00BE64C2" w:rsidRPr="00DB5A8C">
        <w:rPr>
          <w:rFonts w:ascii="Book Antiqua" w:hAnsi="Book Antiqua" w:cs="Tahoma"/>
        </w:rPr>
        <w:t xml:space="preserve"> without any service issues during both implementation &amp; post implementation period.</w:t>
      </w:r>
    </w:p>
    <w:p w:rsidR="00BE64C2" w:rsidRPr="00DB5A8C" w:rsidRDefault="004F08BE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/>
        </w:rPr>
      </w:pPr>
      <w:r w:rsidRPr="00DB5A8C">
        <w:rPr>
          <w:rFonts w:ascii="Book Antiqua" w:hAnsi="Book Antiqua" w:cs="Tahoma"/>
        </w:rPr>
        <w:t xml:space="preserve">Received </w:t>
      </w:r>
      <w:r w:rsidR="00BE64C2" w:rsidRPr="00DB5A8C">
        <w:rPr>
          <w:rFonts w:ascii="Book Antiqua" w:hAnsi="Book Antiqua" w:cs="Tahoma"/>
        </w:rPr>
        <w:t xml:space="preserve">Excellence Award for managing, delivering </w:t>
      </w:r>
      <w:r w:rsidR="001D1E58" w:rsidRPr="00DB5A8C">
        <w:rPr>
          <w:rFonts w:ascii="Book Antiqua" w:hAnsi="Book Antiqua" w:cs="Tahoma"/>
        </w:rPr>
        <w:t xml:space="preserve">Simplification and </w:t>
      </w:r>
      <w:r w:rsidR="00BE64C2" w:rsidRPr="00DB5A8C">
        <w:rPr>
          <w:rFonts w:ascii="Book Antiqua" w:hAnsi="Book Antiqua" w:cs="Tahoma"/>
        </w:rPr>
        <w:t>Compliance project</w:t>
      </w:r>
      <w:r w:rsidR="001D1E58" w:rsidRPr="00DB5A8C">
        <w:rPr>
          <w:rFonts w:ascii="Book Antiqua" w:hAnsi="Book Antiqua" w:cs="Tahoma"/>
        </w:rPr>
        <w:t>s</w:t>
      </w:r>
      <w:r w:rsidR="00BE64C2" w:rsidRPr="00DB5A8C">
        <w:rPr>
          <w:rFonts w:ascii="Book Antiqua" w:hAnsi="Book Antiqua" w:cs="Tahoma"/>
        </w:rPr>
        <w:t xml:space="preserve"> above the expectations of Business Users meeting critical timelines.</w:t>
      </w:r>
    </w:p>
    <w:p w:rsidR="00FB31CA" w:rsidRPr="00DB5A8C" w:rsidRDefault="004F08BE" w:rsidP="001E54EB">
      <w:pPr>
        <w:pStyle w:val="ResumeList"/>
        <w:numPr>
          <w:ilvl w:val="0"/>
          <w:numId w:val="6"/>
        </w:numPr>
        <w:jc w:val="both"/>
        <w:rPr>
          <w:rFonts w:ascii="Book Antiqua" w:hAnsi="Book Antiqua"/>
        </w:rPr>
      </w:pPr>
      <w:r w:rsidRPr="00DB5A8C">
        <w:rPr>
          <w:rFonts w:ascii="Book Antiqua" w:hAnsi="Book Antiqua" w:cs="Tahoma"/>
        </w:rPr>
        <w:t>Received Technology Excellence Award from Tata Consultancy Services</w:t>
      </w:r>
      <w:r w:rsidR="00F46EA9" w:rsidRPr="00DB5A8C">
        <w:rPr>
          <w:rFonts w:ascii="Book Antiqua" w:hAnsi="Book Antiqua" w:cs="Tahoma"/>
        </w:rPr>
        <w:t xml:space="preserve"> </w:t>
      </w:r>
      <w:proofErr w:type="spellStart"/>
      <w:r w:rsidR="00F46EA9" w:rsidRPr="00DB5A8C">
        <w:rPr>
          <w:rFonts w:ascii="Book Antiqua" w:hAnsi="Book Antiqua" w:cs="Tahoma"/>
        </w:rPr>
        <w:t>LnD</w:t>
      </w:r>
      <w:proofErr w:type="spellEnd"/>
      <w:r w:rsidR="00F46EA9" w:rsidRPr="00DB5A8C">
        <w:rPr>
          <w:rFonts w:ascii="Book Antiqua" w:hAnsi="Book Antiqua" w:cs="Tahoma"/>
        </w:rPr>
        <w:t xml:space="preserve"> (Learning &amp; Development</w:t>
      </w:r>
      <w:r w:rsidR="00BE64C2" w:rsidRPr="00DB5A8C">
        <w:rPr>
          <w:rFonts w:ascii="Book Antiqua" w:hAnsi="Book Antiqua" w:cs="Tahoma"/>
        </w:rPr>
        <w:t>) for mentoring both team members and as well as members of other teams.</w:t>
      </w:r>
    </w:p>
    <w:p w:rsidR="00933689" w:rsidRPr="00DB5A8C" w:rsidRDefault="00933689" w:rsidP="0093368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 Antiqua" w:hAnsi="Book Antiqua" w:cs="Times New Roman"/>
          <w:bCs w:val="0"/>
          <w:iCs w:val="0"/>
          <w:sz w:val="20"/>
          <w:szCs w:val="20"/>
        </w:rPr>
      </w:pPr>
      <w:r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Educatio</w:t>
      </w:r>
      <w:r w:rsidR="00BE64C2"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n</w:t>
      </w:r>
    </w:p>
    <w:p w:rsidR="00626313" w:rsidRPr="00DB5A8C" w:rsidRDefault="00BE64C2" w:rsidP="00BB3B8E">
      <w:pPr>
        <w:pStyle w:val="ResumeList"/>
        <w:jc w:val="both"/>
        <w:rPr>
          <w:rFonts w:ascii="Book Antiqua" w:hAnsi="Book Antiqua" w:cs="Tahoma"/>
        </w:rPr>
      </w:pPr>
      <w:r w:rsidRPr="00DB5A8C">
        <w:rPr>
          <w:rFonts w:ascii="Book Antiqua" w:hAnsi="Book Antiqua" w:cs="Tahoma"/>
        </w:rPr>
        <w:t xml:space="preserve">Bachelor of </w:t>
      </w:r>
      <w:r w:rsidR="004A35BD" w:rsidRPr="00DB5A8C">
        <w:rPr>
          <w:rFonts w:ascii="Book Antiqua" w:hAnsi="Book Antiqua" w:cs="Tahoma"/>
        </w:rPr>
        <w:t>Technology</w:t>
      </w:r>
      <w:r w:rsidR="00933689" w:rsidRPr="00DB5A8C">
        <w:rPr>
          <w:rFonts w:ascii="Book Antiqua" w:hAnsi="Book Antiqua" w:cs="Tahoma"/>
        </w:rPr>
        <w:t xml:space="preserve">, </w:t>
      </w:r>
      <w:r w:rsidR="004701AE" w:rsidRPr="00DB5A8C">
        <w:rPr>
          <w:rFonts w:ascii="Book Antiqua" w:hAnsi="Book Antiqua" w:cs="Tahoma"/>
        </w:rPr>
        <w:t xml:space="preserve">Acharya </w:t>
      </w:r>
      <w:r w:rsidR="00933689" w:rsidRPr="00DB5A8C">
        <w:rPr>
          <w:rFonts w:ascii="Book Antiqua" w:hAnsi="Book Antiqua" w:cs="Tahoma"/>
        </w:rPr>
        <w:t xml:space="preserve">Nagarjuna University, </w:t>
      </w:r>
      <w:r w:rsidRPr="00DB5A8C">
        <w:rPr>
          <w:rFonts w:ascii="Book Antiqua" w:hAnsi="Book Antiqua" w:cs="Tahoma"/>
        </w:rPr>
        <w:t>India.</w:t>
      </w:r>
    </w:p>
    <w:p w:rsidR="00DB4C82" w:rsidRPr="00DB5A8C" w:rsidRDefault="00DB4C82" w:rsidP="00DB4C8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 Antiqua" w:hAnsi="Book Antiqua" w:cs="Times New Roman"/>
          <w:bCs w:val="0"/>
          <w:iCs w:val="0"/>
          <w:sz w:val="20"/>
          <w:szCs w:val="20"/>
        </w:rPr>
      </w:pPr>
      <w:r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Professional</w:t>
      </w:r>
      <w:r w:rsidRPr="00DB5A8C">
        <w:rPr>
          <w:rFonts w:ascii="Book Antiqua" w:hAnsi="Book Antiqua" w:cs="Times New Roman"/>
          <w:bCs w:val="0"/>
          <w:iCs w:val="0"/>
          <w:sz w:val="20"/>
          <w:szCs w:val="20"/>
        </w:rPr>
        <w:t xml:space="preserve"> </w:t>
      </w:r>
      <w:r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Organizatio</w:t>
      </w:r>
      <w:r w:rsidR="00BE64C2" w:rsidRPr="00DB5A8C">
        <w:rPr>
          <w:rFonts w:ascii="Book Antiqua" w:hAnsi="Book Antiqua" w:cs="Tahoma"/>
          <w:bCs w:val="0"/>
          <w:i w:val="0"/>
          <w:iCs w:val="0"/>
          <w:sz w:val="20"/>
          <w:szCs w:val="20"/>
        </w:rPr>
        <w:t>ns</w:t>
      </w:r>
    </w:p>
    <w:p w:rsidR="00FC0273" w:rsidRPr="00FC0273" w:rsidRDefault="00FC0273" w:rsidP="008D6008">
      <w:pPr>
        <w:pStyle w:val="ResumeList"/>
        <w:numPr>
          <w:ilvl w:val="0"/>
          <w:numId w:val="6"/>
        </w:numPr>
        <w:jc w:val="both"/>
        <w:rPr>
          <w:rFonts w:ascii="Book Antiqua" w:hAnsi="Book Antiqua"/>
        </w:rPr>
      </w:pPr>
      <w:r w:rsidRPr="00FC0273">
        <w:rPr>
          <w:rFonts w:ascii="Book Antiqua" w:hAnsi="Book Antiqua" w:cs="Tahoma"/>
        </w:rPr>
        <w:t xml:space="preserve">9 dots Technology </w:t>
      </w:r>
      <w:proofErr w:type="spellStart"/>
      <w:r w:rsidRPr="00FC0273">
        <w:rPr>
          <w:rFonts w:ascii="Book Antiqua" w:hAnsi="Book Antiqua" w:cs="Tahoma"/>
        </w:rPr>
        <w:t>Inc</w:t>
      </w:r>
      <w:proofErr w:type="spellEnd"/>
      <w:r w:rsidRPr="00FC0273">
        <w:rPr>
          <w:rFonts w:ascii="Book Antiqua" w:hAnsi="Book Antiqua" w:cs="Tahoma"/>
        </w:rPr>
        <w:t>,</w:t>
      </w:r>
      <w:r w:rsidRPr="00FC0273">
        <w:rPr>
          <w:b/>
          <w:bCs/>
        </w:rPr>
        <w:t xml:space="preserve"> </w:t>
      </w:r>
      <w:r w:rsidR="009C75D4">
        <w:rPr>
          <w:rFonts w:ascii="Book Antiqua" w:hAnsi="Book Antiqua" w:cs="Tahoma"/>
        </w:rPr>
        <w:t>Dec</w:t>
      </w:r>
      <w:r>
        <w:rPr>
          <w:rFonts w:ascii="Book Antiqua" w:hAnsi="Book Antiqua" w:cs="Tahoma"/>
        </w:rPr>
        <w:t xml:space="preserve"> 2015</w:t>
      </w:r>
      <w:r w:rsidRPr="00FC0273">
        <w:rPr>
          <w:rFonts w:ascii="Book Antiqua" w:hAnsi="Book Antiqua" w:cs="Tahoma"/>
        </w:rPr>
        <w:t xml:space="preserve"> – </w:t>
      </w:r>
      <w:r>
        <w:rPr>
          <w:rFonts w:ascii="Book Antiqua" w:hAnsi="Book Antiqua" w:cs="Tahoma"/>
        </w:rPr>
        <w:t>Present</w:t>
      </w:r>
      <w:r w:rsidRPr="00FC0273">
        <w:rPr>
          <w:rFonts w:ascii="Book Antiqua" w:hAnsi="Book Antiqua" w:cs="Tahoma"/>
        </w:rPr>
        <w:t>.</w:t>
      </w:r>
    </w:p>
    <w:p w:rsidR="002E7A1A" w:rsidRPr="00FC0273" w:rsidRDefault="00097C82" w:rsidP="008D6008">
      <w:pPr>
        <w:pStyle w:val="ResumeList"/>
        <w:numPr>
          <w:ilvl w:val="0"/>
          <w:numId w:val="6"/>
        </w:numPr>
        <w:jc w:val="both"/>
        <w:rPr>
          <w:rFonts w:ascii="Book Antiqua" w:hAnsi="Book Antiqua"/>
        </w:rPr>
      </w:pPr>
      <w:r w:rsidRPr="00FC0273">
        <w:rPr>
          <w:rFonts w:ascii="Book Antiqua" w:hAnsi="Book Antiqua" w:cs="Tahoma"/>
        </w:rPr>
        <w:t>Tata Consultancy Services Ltd</w:t>
      </w:r>
      <w:r w:rsidR="004701AE" w:rsidRPr="00FC0273">
        <w:rPr>
          <w:rFonts w:ascii="Book Antiqua" w:hAnsi="Book Antiqua" w:cs="Tahoma"/>
        </w:rPr>
        <w:t xml:space="preserve">, May 2007 – </w:t>
      </w:r>
      <w:r w:rsidR="00FC0273" w:rsidRPr="00FC0273">
        <w:rPr>
          <w:rFonts w:ascii="Book Antiqua" w:hAnsi="Book Antiqua" w:cs="Tahoma"/>
        </w:rPr>
        <w:t>Nov</w:t>
      </w:r>
      <w:r w:rsidR="004701AE" w:rsidRPr="00FC0273">
        <w:rPr>
          <w:rFonts w:ascii="Book Antiqua" w:hAnsi="Book Antiqua" w:cs="Tahoma"/>
        </w:rPr>
        <w:t xml:space="preserve"> </w:t>
      </w:r>
      <w:r w:rsidR="00FC0273" w:rsidRPr="00FC0273">
        <w:rPr>
          <w:rFonts w:ascii="Book Antiqua" w:hAnsi="Book Antiqua" w:cs="Tahoma"/>
        </w:rPr>
        <w:t>2015</w:t>
      </w:r>
      <w:r w:rsidR="00BE64C2" w:rsidRPr="00FC0273">
        <w:rPr>
          <w:rFonts w:ascii="Book Antiqua" w:hAnsi="Book Antiqua" w:cs="Tahoma"/>
        </w:rPr>
        <w:t>.</w:t>
      </w:r>
    </w:p>
    <w:p w:rsidR="00626313" w:rsidRPr="00DB5A8C" w:rsidRDefault="00097C82" w:rsidP="00247463">
      <w:pPr>
        <w:pStyle w:val="ResumeList"/>
        <w:numPr>
          <w:ilvl w:val="0"/>
          <w:numId w:val="6"/>
        </w:numPr>
        <w:jc w:val="both"/>
        <w:rPr>
          <w:rFonts w:ascii="Book Antiqua" w:hAnsi="Book Antiqua"/>
        </w:rPr>
      </w:pPr>
      <w:r w:rsidRPr="00DB5A8C">
        <w:rPr>
          <w:rFonts w:ascii="Book Antiqua" w:hAnsi="Book Antiqua" w:cs="Tahoma"/>
        </w:rPr>
        <w:t xml:space="preserve">Consultant </w:t>
      </w:r>
      <w:r w:rsidR="003D56D3" w:rsidRPr="00DB5A8C">
        <w:rPr>
          <w:rFonts w:ascii="Book Antiqua" w:hAnsi="Book Antiqua" w:cs="Tahoma"/>
        </w:rPr>
        <w:t>for</w:t>
      </w:r>
      <w:r w:rsidRPr="00DB5A8C">
        <w:rPr>
          <w:rFonts w:ascii="Book Antiqua" w:hAnsi="Book Antiqua" w:cs="Tahoma"/>
        </w:rPr>
        <w:t xml:space="preserve"> Tata Consultancy Services Ltd</w:t>
      </w:r>
      <w:r w:rsidR="004701AE" w:rsidRPr="00DB5A8C">
        <w:rPr>
          <w:rFonts w:ascii="Book Antiqua" w:hAnsi="Book Antiqua" w:cs="Tahoma"/>
        </w:rPr>
        <w:t>, Oct 2003</w:t>
      </w:r>
      <w:r w:rsidR="00A2028F" w:rsidRPr="00DB5A8C">
        <w:rPr>
          <w:rFonts w:ascii="Book Antiqua" w:hAnsi="Book Antiqua" w:cs="Tahoma"/>
        </w:rPr>
        <w:t xml:space="preserve"> – May 2007.</w:t>
      </w:r>
    </w:p>
    <w:sectPr w:rsidR="00626313" w:rsidRPr="00DB5A8C" w:rsidSect="007D7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53D" w:rsidRDefault="0070753D">
      <w:r>
        <w:separator/>
      </w:r>
    </w:p>
  </w:endnote>
  <w:endnote w:type="continuationSeparator" w:id="0">
    <w:p w:rsidR="0070753D" w:rsidRDefault="0070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B5" w:rsidRDefault="00C50EB5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0EB5" w:rsidRDefault="00C50EB5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B5" w:rsidRPr="00B52173" w:rsidRDefault="00C50EB5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CE6B2B">
      <w:rPr>
        <w:rStyle w:val="PageNumber"/>
        <w:rFonts w:ascii="Avenir 45" w:hAnsi="Avenir 45"/>
        <w:noProof/>
        <w:sz w:val="20"/>
        <w:szCs w:val="20"/>
      </w:rPr>
      <w:t>7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C50EB5" w:rsidRDefault="00C50EB5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B5" w:rsidRDefault="00C50EB5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53D" w:rsidRDefault="0070753D">
      <w:r>
        <w:separator/>
      </w:r>
    </w:p>
  </w:footnote>
  <w:footnote w:type="continuationSeparator" w:id="0">
    <w:p w:rsidR="0070753D" w:rsidRDefault="00707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B5" w:rsidRDefault="00C50EB5"/>
  <w:p w:rsidR="00C50EB5" w:rsidRDefault="00C50EB5"/>
  <w:p w:rsidR="00C50EB5" w:rsidRDefault="00C50EB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B5" w:rsidRPr="00354001" w:rsidRDefault="00354001" w:rsidP="00354001">
    <w:pPr>
      <w:pStyle w:val="ResumeName"/>
      <w:rPr>
        <w:rFonts w:ascii="Avenir 45" w:hAnsi="Avenir 45"/>
        <w:noProof/>
        <w:sz w:val="20"/>
        <w:szCs w:val="20"/>
      </w:rPr>
    </w:pPr>
    <w:r>
      <w:rPr>
        <w:rFonts w:ascii="Avenir 45" w:hAnsi="Avenir 45"/>
        <w:noProof/>
        <w:sz w:val="20"/>
        <w:szCs w:val="20"/>
      </w:rPr>
      <w:t>Butchi Babu</w:t>
    </w:r>
    <w:r w:rsidR="00C50EB5" w:rsidRPr="00B52173">
      <w:rPr>
        <w:rFonts w:ascii="Avenir 45" w:hAnsi="Avenir 45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B5" w:rsidRPr="00E47469" w:rsidRDefault="00C50EB5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2" w15:restartNumberingAfterBreak="0">
    <w:nsid w:val="0EE47B84"/>
    <w:multiLevelType w:val="hybridMultilevel"/>
    <w:tmpl w:val="C1F4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44DF"/>
    <w:multiLevelType w:val="hybridMultilevel"/>
    <w:tmpl w:val="CD7CAC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566476E"/>
    <w:multiLevelType w:val="hybridMultilevel"/>
    <w:tmpl w:val="FF38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874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9852CCD"/>
    <w:multiLevelType w:val="multilevel"/>
    <w:tmpl w:val="B1F6D6D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A5D2242"/>
    <w:multiLevelType w:val="hybridMultilevel"/>
    <w:tmpl w:val="F76C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36A1D"/>
    <w:multiLevelType w:val="hybridMultilevel"/>
    <w:tmpl w:val="464A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C0953"/>
    <w:multiLevelType w:val="hybridMultilevel"/>
    <w:tmpl w:val="C010B538"/>
    <w:lvl w:ilvl="0" w:tplc="B0CC1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 w15:restartNumberingAfterBreak="0">
    <w:nsid w:val="6EE80980"/>
    <w:multiLevelType w:val="hybridMultilevel"/>
    <w:tmpl w:val="2AD2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C1C08"/>
    <w:multiLevelType w:val="hybridMultilevel"/>
    <w:tmpl w:val="3670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D28A6"/>
    <w:multiLevelType w:val="hybridMultilevel"/>
    <w:tmpl w:val="2F5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1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1"/>
  </w:num>
  <w:num w:numId="7">
    <w:abstractNumId w:val="6"/>
  </w:num>
  <w:num w:numId="8">
    <w:abstractNumId w:val="12"/>
  </w:num>
  <w:num w:numId="9">
    <w:abstractNumId w:val="10"/>
  </w:num>
  <w:num w:numId="10">
    <w:abstractNumId w:val="15"/>
  </w:num>
  <w:num w:numId="11">
    <w:abstractNumId w:val="9"/>
  </w:num>
  <w:num w:numId="12">
    <w:abstractNumId w:val="5"/>
  </w:num>
  <w:num w:numId="13">
    <w:abstractNumId w:val="2"/>
  </w:num>
  <w:num w:numId="14">
    <w:abstractNumId w:val="14"/>
  </w:num>
  <w:num w:numId="15">
    <w:abstractNumId w:val="3"/>
  </w:num>
  <w:num w:numId="16">
    <w:abstractNumId w:val="12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252"/>
    <w:rsid w:val="00001E8E"/>
    <w:rsid w:val="00002BD8"/>
    <w:rsid w:val="0000570B"/>
    <w:rsid w:val="00012281"/>
    <w:rsid w:val="0001515E"/>
    <w:rsid w:val="00015286"/>
    <w:rsid w:val="00015495"/>
    <w:rsid w:val="0001589E"/>
    <w:rsid w:val="00016530"/>
    <w:rsid w:val="000168A1"/>
    <w:rsid w:val="00017725"/>
    <w:rsid w:val="0002164D"/>
    <w:rsid w:val="000234CF"/>
    <w:rsid w:val="000259A4"/>
    <w:rsid w:val="0002651F"/>
    <w:rsid w:val="00030635"/>
    <w:rsid w:val="00031AE7"/>
    <w:rsid w:val="00033AA7"/>
    <w:rsid w:val="00034E1A"/>
    <w:rsid w:val="000419B0"/>
    <w:rsid w:val="00042C0E"/>
    <w:rsid w:val="00042C18"/>
    <w:rsid w:val="00042C74"/>
    <w:rsid w:val="00042E14"/>
    <w:rsid w:val="000435D9"/>
    <w:rsid w:val="00043CE8"/>
    <w:rsid w:val="00044283"/>
    <w:rsid w:val="00046A7E"/>
    <w:rsid w:val="00046F43"/>
    <w:rsid w:val="00053CEC"/>
    <w:rsid w:val="00053F08"/>
    <w:rsid w:val="000600AA"/>
    <w:rsid w:val="0006061C"/>
    <w:rsid w:val="00060D3A"/>
    <w:rsid w:val="00066980"/>
    <w:rsid w:val="0007207B"/>
    <w:rsid w:val="00073C55"/>
    <w:rsid w:val="00074D18"/>
    <w:rsid w:val="0007671B"/>
    <w:rsid w:val="000804F5"/>
    <w:rsid w:val="0008327A"/>
    <w:rsid w:val="000837FD"/>
    <w:rsid w:val="0008452F"/>
    <w:rsid w:val="00086947"/>
    <w:rsid w:val="0008699B"/>
    <w:rsid w:val="00086A58"/>
    <w:rsid w:val="00090980"/>
    <w:rsid w:val="000913BA"/>
    <w:rsid w:val="0009228C"/>
    <w:rsid w:val="000923D3"/>
    <w:rsid w:val="00092781"/>
    <w:rsid w:val="00093B77"/>
    <w:rsid w:val="00094066"/>
    <w:rsid w:val="0009454E"/>
    <w:rsid w:val="00094862"/>
    <w:rsid w:val="00097183"/>
    <w:rsid w:val="00097C82"/>
    <w:rsid w:val="000A4795"/>
    <w:rsid w:val="000A4F10"/>
    <w:rsid w:val="000A6045"/>
    <w:rsid w:val="000A6197"/>
    <w:rsid w:val="000B07DD"/>
    <w:rsid w:val="000B19A7"/>
    <w:rsid w:val="000B1E1D"/>
    <w:rsid w:val="000B3F94"/>
    <w:rsid w:val="000B7EAF"/>
    <w:rsid w:val="000C357B"/>
    <w:rsid w:val="000C4368"/>
    <w:rsid w:val="000D1C7A"/>
    <w:rsid w:val="000D4FDA"/>
    <w:rsid w:val="000E2866"/>
    <w:rsid w:val="000E7523"/>
    <w:rsid w:val="000F36FC"/>
    <w:rsid w:val="000F57FC"/>
    <w:rsid w:val="00100F51"/>
    <w:rsid w:val="001025B2"/>
    <w:rsid w:val="00114658"/>
    <w:rsid w:val="00116734"/>
    <w:rsid w:val="00124386"/>
    <w:rsid w:val="00124C82"/>
    <w:rsid w:val="00124E76"/>
    <w:rsid w:val="0012688E"/>
    <w:rsid w:val="00127B70"/>
    <w:rsid w:val="00127FC3"/>
    <w:rsid w:val="00132FDE"/>
    <w:rsid w:val="00134AA7"/>
    <w:rsid w:val="00134CED"/>
    <w:rsid w:val="00135F30"/>
    <w:rsid w:val="0013746E"/>
    <w:rsid w:val="00140652"/>
    <w:rsid w:val="0014295C"/>
    <w:rsid w:val="001441E2"/>
    <w:rsid w:val="0014546E"/>
    <w:rsid w:val="00146BED"/>
    <w:rsid w:val="00147506"/>
    <w:rsid w:val="001531EA"/>
    <w:rsid w:val="00153317"/>
    <w:rsid w:val="00153894"/>
    <w:rsid w:val="00154FFD"/>
    <w:rsid w:val="00156A41"/>
    <w:rsid w:val="00157E73"/>
    <w:rsid w:val="001603F9"/>
    <w:rsid w:val="001614C6"/>
    <w:rsid w:val="00162E14"/>
    <w:rsid w:val="00163D5D"/>
    <w:rsid w:val="0016793B"/>
    <w:rsid w:val="00170C19"/>
    <w:rsid w:val="001724E6"/>
    <w:rsid w:val="00172B41"/>
    <w:rsid w:val="0017396E"/>
    <w:rsid w:val="001753C1"/>
    <w:rsid w:val="00176154"/>
    <w:rsid w:val="001775C5"/>
    <w:rsid w:val="00180D54"/>
    <w:rsid w:val="0018279A"/>
    <w:rsid w:val="00182C42"/>
    <w:rsid w:val="00183010"/>
    <w:rsid w:val="0018304B"/>
    <w:rsid w:val="00183480"/>
    <w:rsid w:val="0018355C"/>
    <w:rsid w:val="00184965"/>
    <w:rsid w:val="00186F80"/>
    <w:rsid w:val="001925FD"/>
    <w:rsid w:val="0019385F"/>
    <w:rsid w:val="001A2968"/>
    <w:rsid w:val="001A47FA"/>
    <w:rsid w:val="001A54A0"/>
    <w:rsid w:val="001A569A"/>
    <w:rsid w:val="001B05D2"/>
    <w:rsid w:val="001B11D4"/>
    <w:rsid w:val="001C21E3"/>
    <w:rsid w:val="001C4A33"/>
    <w:rsid w:val="001D1E58"/>
    <w:rsid w:val="001D2600"/>
    <w:rsid w:val="001D38EB"/>
    <w:rsid w:val="001D71FE"/>
    <w:rsid w:val="001E4C49"/>
    <w:rsid w:val="001E4EA1"/>
    <w:rsid w:val="001E54EB"/>
    <w:rsid w:val="001F2986"/>
    <w:rsid w:val="001F5B7A"/>
    <w:rsid w:val="002008D3"/>
    <w:rsid w:val="00201FA3"/>
    <w:rsid w:val="00202B44"/>
    <w:rsid w:val="0020385B"/>
    <w:rsid w:val="00204D44"/>
    <w:rsid w:val="002105F1"/>
    <w:rsid w:val="00211691"/>
    <w:rsid w:val="002127B9"/>
    <w:rsid w:val="00214504"/>
    <w:rsid w:val="00215C4F"/>
    <w:rsid w:val="002252A2"/>
    <w:rsid w:val="00225728"/>
    <w:rsid w:val="0022628F"/>
    <w:rsid w:val="002267CD"/>
    <w:rsid w:val="00226830"/>
    <w:rsid w:val="00226BBF"/>
    <w:rsid w:val="00226F1B"/>
    <w:rsid w:val="00230B4C"/>
    <w:rsid w:val="00231CBC"/>
    <w:rsid w:val="002362F8"/>
    <w:rsid w:val="00237E30"/>
    <w:rsid w:val="00243F80"/>
    <w:rsid w:val="002452B7"/>
    <w:rsid w:val="00246A17"/>
    <w:rsid w:val="00251C0E"/>
    <w:rsid w:val="00253504"/>
    <w:rsid w:val="00255637"/>
    <w:rsid w:val="002556C1"/>
    <w:rsid w:val="0026036F"/>
    <w:rsid w:val="00262281"/>
    <w:rsid w:val="00262DB6"/>
    <w:rsid w:val="00262FAE"/>
    <w:rsid w:val="00265E4B"/>
    <w:rsid w:val="00271BE7"/>
    <w:rsid w:val="0027265C"/>
    <w:rsid w:val="002821E3"/>
    <w:rsid w:val="00282435"/>
    <w:rsid w:val="00282544"/>
    <w:rsid w:val="00286126"/>
    <w:rsid w:val="00286660"/>
    <w:rsid w:val="00286B57"/>
    <w:rsid w:val="00290421"/>
    <w:rsid w:val="00290531"/>
    <w:rsid w:val="002907C9"/>
    <w:rsid w:val="002938EB"/>
    <w:rsid w:val="002956A1"/>
    <w:rsid w:val="002A16FD"/>
    <w:rsid w:val="002A1DB0"/>
    <w:rsid w:val="002A3227"/>
    <w:rsid w:val="002A3752"/>
    <w:rsid w:val="002A7475"/>
    <w:rsid w:val="002B46BD"/>
    <w:rsid w:val="002B48C4"/>
    <w:rsid w:val="002B624D"/>
    <w:rsid w:val="002B712E"/>
    <w:rsid w:val="002C1000"/>
    <w:rsid w:val="002C301B"/>
    <w:rsid w:val="002C4FEE"/>
    <w:rsid w:val="002D1C1B"/>
    <w:rsid w:val="002D3487"/>
    <w:rsid w:val="002D40EC"/>
    <w:rsid w:val="002D41F2"/>
    <w:rsid w:val="002D70E4"/>
    <w:rsid w:val="002D73E4"/>
    <w:rsid w:val="002D764A"/>
    <w:rsid w:val="002E0F34"/>
    <w:rsid w:val="002E4208"/>
    <w:rsid w:val="002E498A"/>
    <w:rsid w:val="002E4BC4"/>
    <w:rsid w:val="002E53CD"/>
    <w:rsid w:val="002E7A1A"/>
    <w:rsid w:val="002E7CAB"/>
    <w:rsid w:val="002F2B0F"/>
    <w:rsid w:val="002F6DE8"/>
    <w:rsid w:val="00300F92"/>
    <w:rsid w:val="00301193"/>
    <w:rsid w:val="00304423"/>
    <w:rsid w:val="00304B55"/>
    <w:rsid w:val="0030626D"/>
    <w:rsid w:val="0030646E"/>
    <w:rsid w:val="00307247"/>
    <w:rsid w:val="003105FD"/>
    <w:rsid w:val="0031684C"/>
    <w:rsid w:val="00316FCE"/>
    <w:rsid w:val="0031708E"/>
    <w:rsid w:val="003220BB"/>
    <w:rsid w:val="00323437"/>
    <w:rsid w:val="00324859"/>
    <w:rsid w:val="0032576B"/>
    <w:rsid w:val="0032627C"/>
    <w:rsid w:val="00326899"/>
    <w:rsid w:val="003309DE"/>
    <w:rsid w:val="003354D3"/>
    <w:rsid w:val="003401CC"/>
    <w:rsid w:val="0034058B"/>
    <w:rsid w:val="00343D5B"/>
    <w:rsid w:val="00344397"/>
    <w:rsid w:val="0035100B"/>
    <w:rsid w:val="00353872"/>
    <w:rsid w:val="00354001"/>
    <w:rsid w:val="003549B9"/>
    <w:rsid w:val="00354EDB"/>
    <w:rsid w:val="0035564D"/>
    <w:rsid w:val="00356097"/>
    <w:rsid w:val="00361E41"/>
    <w:rsid w:val="00362FF6"/>
    <w:rsid w:val="003652B7"/>
    <w:rsid w:val="00367772"/>
    <w:rsid w:val="003701A8"/>
    <w:rsid w:val="003725C6"/>
    <w:rsid w:val="00372AD3"/>
    <w:rsid w:val="003735B7"/>
    <w:rsid w:val="00374697"/>
    <w:rsid w:val="00374928"/>
    <w:rsid w:val="00374DAD"/>
    <w:rsid w:val="00375BD6"/>
    <w:rsid w:val="0037621E"/>
    <w:rsid w:val="003766B8"/>
    <w:rsid w:val="0037727C"/>
    <w:rsid w:val="00380277"/>
    <w:rsid w:val="003805F6"/>
    <w:rsid w:val="0038516F"/>
    <w:rsid w:val="003908FB"/>
    <w:rsid w:val="00392ACA"/>
    <w:rsid w:val="00392CAD"/>
    <w:rsid w:val="003A14E1"/>
    <w:rsid w:val="003A3D28"/>
    <w:rsid w:val="003A3FDF"/>
    <w:rsid w:val="003A6A93"/>
    <w:rsid w:val="003B13EC"/>
    <w:rsid w:val="003B2150"/>
    <w:rsid w:val="003B52C5"/>
    <w:rsid w:val="003B6A4A"/>
    <w:rsid w:val="003B6FFF"/>
    <w:rsid w:val="003B7D93"/>
    <w:rsid w:val="003C0966"/>
    <w:rsid w:val="003C0E4C"/>
    <w:rsid w:val="003C77D7"/>
    <w:rsid w:val="003D04DA"/>
    <w:rsid w:val="003D1BB4"/>
    <w:rsid w:val="003D1F38"/>
    <w:rsid w:val="003D285F"/>
    <w:rsid w:val="003D525D"/>
    <w:rsid w:val="003D56D3"/>
    <w:rsid w:val="003D67F0"/>
    <w:rsid w:val="003E020D"/>
    <w:rsid w:val="003E0D7D"/>
    <w:rsid w:val="003E1317"/>
    <w:rsid w:val="003E22AE"/>
    <w:rsid w:val="003F245F"/>
    <w:rsid w:val="003F256A"/>
    <w:rsid w:val="003F2696"/>
    <w:rsid w:val="003F5E89"/>
    <w:rsid w:val="003F631F"/>
    <w:rsid w:val="00401525"/>
    <w:rsid w:val="00402373"/>
    <w:rsid w:val="00405866"/>
    <w:rsid w:val="004058CB"/>
    <w:rsid w:val="0041064E"/>
    <w:rsid w:val="004118EF"/>
    <w:rsid w:val="00411C9A"/>
    <w:rsid w:val="004150FF"/>
    <w:rsid w:val="004161C0"/>
    <w:rsid w:val="0041780C"/>
    <w:rsid w:val="00422F65"/>
    <w:rsid w:val="00422F75"/>
    <w:rsid w:val="00430FE4"/>
    <w:rsid w:val="004312F9"/>
    <w:rsid w:val="004347F4"/>
    <w:rsid w:val="004357DF"/>
    <w:rsid w:val="00435865"/>
    <w:rsid w:val="00437D17"/>
    <w:rsid w:val="00440AA2"/>
    <w:rsid w:val="0044426B"/>
    <w:rsid w:val="00444A6E"/>
    <w:rsid w:val="004461D9"/>
    <w:rsid w:val="0044647B"/>
    <w:rsid w:val="004507E6"/>
    <w:rsid w:val="00452497"/>
    <w:rsid w:val="00453177"/>
    <w:rsid w:val="00453B6A"/>
    <w:rsid w:val="00456DDE"/>
    <w:rsid w:val="0046018B"/>
    <w:rsid w:val="00460271"/>
    <w:rsid w:val="00464396"/>
    <w:rsid w:val="00464413"/>
    <w:rsid w:val="004650EB"/>
    <w:rsid w:val="004701AE"/>
    <w:rsid w:val="004737EF"/>
    <w:rsid w:val="004744CA"/>
    <w:rsid w:val="0047497D"/>
    <w:rsid w:val="00475A44"/>
    <w:rsid w:val="00475EB7"/>
    <w:rsid w:val="004770A1"/>
    <w:rsid w:val="0048205D"/>
    <w:rsid w:val="00482A1E"/>
    <w:rsid w:val="00484FAA"/>
    <w:rsid w:val="00487B82"/>
    <w:rsid w:val="004906A1"/>
    <w:rsid w:val="00491FCD"/>
    <w:rsid w:val="00492711"/>
    <w:rsid w:val="004941DB"/>
    <w:rsid w:val="004977D2"/>
    <w:rsid w:val="004A2AD8"/>
    <w:rsid w:val="004A35BD"/>
    <w:rsid w:val="004A4331"/>
    <w:rsid w:val="004A4D05"/>
    <w:rsid w:val="004A5F9C"/>
    <w:rsid w:val="004A66C7"/>
    <w:rsid w:val="004A7CD5"/>
    <w:rsid w:val="004B06C3"/>
    <w:rsid w:val="004B0FBD"/>
    <w:rsid w:val="004B2DE7"/>
    <w:rsid w:val="004B3E91"/>
    <w:rsid w:val="004B5BD4"/>
    <w:rsid w:val="004B5C31"/>
    <w:rsid w:val="004B7BB9"/>
    <w:rsid w:val="004C04CF"/>
    <w:rsid w:val="004C1C18"/>
    <w:rsid w:val="004C5658"/>
    <w:rsid w:val="004C610D"/>
    <w:rsid w:val="004C6302"/>
    <w:rsid w:val="004C6AAD"/>
    <w:rsid w:val="004D14AB"/>
    <w:rsid w:val="004D36C0"/>
    <w:rsid w:val="004D3EC8"/>
    <w:rsid w:val="004D4DAB"/>
    <w:rsid w:val="004D6B9C"/>
    <w:rsid w:val="004D6DF0"/>
    <w:rsid w:val="004E2A62"/>
    <w:rsid w:val="004E3876"/>
    <w:rsid w:val="004E6C9D"/>
    <w:rsid w:val="004E7831"/>
    <w:rsid w:val="004F08BE"/>
    <w:rsid w:val="004F2BE8"/>
    <w:rsid w:val="004F3227"/>
    <w:rsid w:val="004F5FEC"/>
    <w:rsid w:val="004F73AA"/>
    <w:rsid w:val="0050055C"/>
    <w:rsid w:val="00504577"/>
    <w:rsid w:val="0050784F"/>
    <w:rsid w:val="0051188E"/>
    <w:rsid w:val="00511C0E"/>
    <w:rsid w:val="00513FAE"/>
    <w:rsid w:val="00514FDF"/>
    <w:rsid w:val="005159FA"/>
    <w:rsid w:val="00516A37"/>
    <w:rsid w:val="005216BD"/>
    <w:rsid w:val="00524BDE"/>
    <w:rsid w:val="00525080"/>
    <w:rsid w:val="00527258"/>
    <w:rsid w:val="00527923"/>
    <w:rsid w:val="005306C6"/>
    <w:rsid w:val="00531187"/>
    <w:rsid w:val="00531DAC"/>
    <w:rsid w:val="00532FEE"/>
    <w:rsid w:val="00540EA5"/>
    <w:rsid w:val="00544BAE"/>
    <w:rsid w:val="005456A3"/>
    <w:rsid w:val="0054600D"/>
    <w:rsid w:val="00551581"/>
    <w:rsid w:val="005539ED"/>
    <w:rsid w:val="00553A2A"/>
    <w:rsid w:val="00555E28"/>
    <w:rsid w:val="005568C8"/>
    <w:rsid w:val="00557272"/>
    <w:rsid w:val="005578C4"/>
    <w:rsid w:val="005619F0"/>
    <w:rsid w:val="00562F0A"/>
    <w:rsid w:val="00566BDD"/>
    <w:rsid w:val="00572361"/>
    <w:rsid w:val="005759C9"/>
    <w:rsid w:val="00575E1A"/>
    <w:rsid w:val="005779DE"/>
    <w:rsid w:val="00583D29"/>
    <w:rsid w:val="00587D24"/>
    <w:rsid w:val="0059216F"/>
    <w:rsid w:val="00596C11"/>
    <w:rsid w:val="005A1398"/>
    <w:rsid w:val="005A3D76"/>
    <w:rsid w:val="005A4107"/>
    <w:rsid w:val="005A4280"/>
    <w:rsid w:val="005B1BA7"/>
    <w:rsid w:val="005B2B2B"/>
    <w:rsid w:val="005C147F"/>
    <w:rsid w:val="005C24A4"/>
    <w:rsid w:val="005C4935"/>
    <w:rsid w:val="005C4AA6"/>
    <w:rsid w:val="005C750E"/>
    <w:rsid w:val="005E049F"/>
    <w:rsid w:val="005E19F3"/>
    <w:rsid w:val="005F0DBF"/>
    <w:rsid w:val="00607441"/>
    <w:rsid w:val="00607F0E"/>
    <w:rsid w:val="00612AB1"/>
    <w:rsid w:val="00614B15"/>
    <w:rsid w:val="006152AC"/>
    <w:rsid w:val="0062095D"/>
    <w:rsid w:val="00622515"/>
    <w:rsid w:val="00625538"/>
    <w:rsid w:val="00626313"/>
    <w:rsid w:val="0062676D"/>
    <w:rsid w:val="006315C1"/>
    <w:rsid w:val="00633D15"/>
    <w:rsid w:val="00634016"/>
    <w:rsid w:val="006376FA"/>
    <w:rsid w:val="00641E53"/>
    <w:rsid w:val="00641E92"/>
    <w:rsid w:val="006434C2"/>
    <w:rsid w:val="0064628E"/>
    <w:rsid w:val="0064768B"/>
    <w:rsid w:val="006534FC"/>
    <w:rsid w:val="00656892"/>
    <w:rsid w:val="006603CF"/>
    <w:rsid w:val="00663943"/>
    <w:rsid w:val="00663D54"/>
    <w:rsid w:val="006645D9"/>
    <w:rsid w:val="00673C15"/>
    <w:rsid w:val="00673E71"/>
    <w:rsid w:val="00674A0C"/>
    <w:rsid w:val="00675806"/>
    <w:rsid w:val="006802BC"/>
    <w:rsid w:val="00680431"/>
    <w:rsid w:val="00681972"/>
    <w:rsid w:val="00693F9D"/>
    <w:rsid w:val="00695AA2"/>
    <w:rsid w:val="006A06D0"/>
    <w:rsid w:val="006A0708"/>
    <w:rsid w:val="006A481A"/>
    <w:rsid w:val="006B13DD"/>
    <w:rsid w:val="006B5D22"/>
    <w:rsid w:val="006C1820"/>
    <w:rsid w:val="006C1F3C"/>
    <w:rsid w:val="006C2668"/>
    <w:rsid w:val="006C72A2"/>
    <w:rsid w:val="006C7CAF"/>
    <w:rsid w:val="006D2F3F"/>
    <w:rsid w:val="006D53C1"/>
    <w:rsid w:val="006E15D1"/>
    <w:rsid w:val="006F19E3"/>
    <w:rsid w:val="006F22D2"/>
    <w:rsid w:val="006F2E70"/>
    <w:rsid w:val="006F337E"/>
    <w:rsid w:val="006F5674"/>
    <w:rsid w:val="006F6085"/>
    <w:rsid w:val="006F6D90"/>
    <w:rsid w:val="006F7CD1"/>
    <w:rsid w:val="00700DF4"/>
    <w:rsid w:val="00702EF7"/>
    <w:rsid w:val="00703D2F"/>
    <w:rsid w:val="0070753D"/>
    <w:rsid w:val="00707935"/>
    <w:rsid w:val="0071323C"/>
    <w:rsid w:val="00714585"/>
    <w:rsid w:val="007174DE"/>
    <w:rsid w:val="00717CD5"/>
    <w:rsid w:val="0072665C"/>
    <w:rsid w:val="007276C9"/>
    <w:rsid w:val="007370AD"/>
    <w:rsid w:val="007472D9"/>
    <w:rsid w:val="007501A0"/>
    <w:rsid w:val="0075068A"/>
    <w:rsid w:val="0075167B"/>
    <w:rsid w:val="00754A31"/>
    <w:rsid w:val="0075503E"/>
    <w:rsid w:val="007579AF"/>
    <w:rsid w:val="007726EB"/>
    <w:rsid w:val="0077282C"/>
    <w:rsid w:val="007744E4"/>
    <w:rsid w:val="00776CA2"/>
    <w:rsid w:val="00780BE6"/>
    <w:rsid w:val="0078291E"/>
    <w:rsid w:val="00784AFD"/>
    <w:rsid w:val="00784C10"/>
    <w:rsid w:val="0078564D"/>
    <w:rsid w:val="007858C6"/>
    <w:rsid w:val="00797E53"/>
    <w:rsid w:val="007A5131"/>
    <w:rsid w:val="007B51E9"/>
    <w:rsid w:val="007B6B53"/>
    <w:rsid w:val="007C0A4B"/>
    <w:rsid w:val="007C2535"/>
    <w:rsid w:val="007C3C7B"/>
    <w:rsid w:val="007C4546"/>
    <w:rsid w:val="007C6A17"/>
    <w:rsid w:val="007C72D1"/>
    <w:rsid w:val="007D03F0"/>
    <w:rsid w:val="007D1A40"/>
    <w:rsid w:val="007D275C"/>
    <w:rsid w:val="007D5760"/>
    <w:rsid w:val="007D7201"/>
    <w:rsid w:val="007D735B"/>
    <w:rsid w:val="007D7AF5"/>
    <w:rsid w:val="007E0E9F"/>
    <w:rsid w:val="007E3F77"/>
    <w:rsid w:val="007E6ADF"/>
    <w:rsid w:val="007F35D1"/>
    <w:rsid w:val="007F3BE9"/>
    <w:rsid w:val="007F4CF6"/>
    <w:rsid w:val="008112E0"/>
    <w:rsid w:val="00814D1E"/>
    <w:rsid w:val="0081555F"/>
    <w:rsid w:val="0081590A"/>
    <w:rsid w:val="00815AF1"/>
    <w:rsid w:val="00817F4D"/>
    <w:rsid w:val="0082417A"/>
    <w:rsid w:val="008270D8"/>
    <w:rsid w:val="008277AD"/>
    <w:rsid w:val="00832BA2"/>
    <w:rsid w:val="00837E19"/>
    <w:rsid w:val="008407F9"/>
    <w:rsid w:val="00841153"/>
    <w:rsid w:val="00842F03"/>
    <w:rsid w:val="00843F3B"/>
    <w:rsid w:val="00846659"/>
    <w:rsid w:val="00846E38"/>
    <w:rsid w:val="00851645"/>
    <w:rsid w:val="00851D3F"/>
    <w:rsid w:val="008521B9"/>
    <w:rsid w:val="0085469A"/>
    <w:rsid w:val="008558EC"/>
    <w:rsid w:val="00855F76"/>
    <w:rsid w:val="008572AE"/>
    <w:rsid w:val="00857607"/>
    <w:rsid w:val="00860FB4"/>
    <w:rsid w:val="00861127"/>
    <w:rsid w:val="0086273E"/>
    <w:rsid w:val="00863E33"/>
    <w:rsid w:val="008649DE"/>
    <w:rsid w:val="00871065"/>
    <w:rsid w:val="00871184"/>
    <w:rsid w:val="00874223"/>
    <w:rsid w:val="00876190"/>
    <w:rsid w:val="00876A7C"/>
    <w:rsid w:val="00881CDF"/>
    <w:rsid w:val="00882976"/>
    <w:rsid w:val="0088374F"/>
    <w:rsid w:val="00885EA4"/>
    <w:rsid w:val="0089249E"/>
    <w:rsid w:val="00895D31"/>
    <w:rsid w:val="00896873"/>
    <w:rsid w:val="008A02F0"/>
    <w:rsid w:val="008A0A15"/>
    <w:rsid w:val="008A1429"/>
    <w:rsid w:val="008A25B4"/>
    <w:rsid w:val="008A2918"/>
    <w:rsid w:val="008A3D08"/>
    <w:rsid w:val="008A4897"/>
    <w:rsid w:val="008A5BC2"/>
    <w:rsid w:val="008A6942"/>
    <w:rsid w:val="008A69A5"/>
    <w:rsid w:val="008A7D27"/>
    <w:rsid w:val="008B07C0"/>
    <w:rsid w:val="008B0DC8"/>
    <w:rsid w:val="008B0DCD"/>
    <w:rsid w:val="008B2952"/>
    <w:rsid w:val="008C0606"/>
    <w:rsid w:val="008C1D81"/>
    <w:rsid w:val="008C43AE"/>
    <w:rsid w:val="008C588F"/>
    <w:rsid w:val="008C764C"/>
    <w:rsid w:val="008C7FCF"/>
    <w:rsid w:val="008D3531"/>
    <w:rsid w:val="008D3A8B"/>
    <w:rsid w:val="008D56B1"/>
    <w:rsid w:val="008D5FBD"/>
    <w:rsid w:val="008D62C5"/>
    <w:rsid w:val="008E43C5"/>
    <w:rsid w:val="008E6C21"/>
    <w:rsid w:val="008E7C76"/>
    <w:rsid w:val="008F07FA"/>
    <w:rsid w:val="008F1A8A"/>
    <w:rsid w:val="008F2201"/>
    <w:rsid w:val="008F2933"/>
    <w:rsid w:val="008F3CAF"/>
    <w:rsid w:val="008F4844"/>
    <w:rsid w:val="008F5227"/>
    <w:rsid w:val="008F671B"/>
    <w:rsid w:val="008F73DA"/>
    <w:rsid w:val="008F7426"/>
    <w:rsid w:val="008F768B"/>
    <w:rsid w:val="009006A0"/>
    <w:rsid w:val="00902215"/>
    <w:rsid w:val="00902FE6"/>
    <w:rsid w:val="009052B7"/>
    <w:rsid w:val="00906590"/>
    <w:rsid w:val="00907529"/>
    <w:rsid w:val="0091266F"/>
    <w:rsid w:val="0091474B"/>
    <w:rsid w:val="009150ED"/>
    <w:rsid w:val="009151CA"/>
    <w:rsid w:val="00916B44"/>
    <w:rsid w:val="00917F32"/>
    <w:rsid w:val="009313B6"/>
    <w:rsid w:val="00933689"/>
    <w:rsid w:val="009339FA"/>
    <w:rsid w:val="00933D61"/>
    <w:rsid w:val="009359F3"/>
    <w:rsid w:val="0094088C"/>
    <w:rsid w:val="009411CA"/>
    <w:rsid w:val="0094288B"/>
    <w:rsid w:val="00943CAE"/>
    <w:rsid w:val="00946256"/>
    <w:rsid w:val="009467EA"/>
    <w:rsid w:val="00951E62"/>
    <w:rsid w:val="00954847"/>
    <w:rsid w:val="009578C9"/>
    <w:rsid w:val="00960C91"/>
    <w:rsid w:val="00964361"/>
    <w:rsid w:val="00967E5A"/>
    <w:rsid w:val="00971142"/>
    <w:rsid w:val="00976642"/>
    <w:rsid w:val="009818A6"/>
    <w:rsid w:val="009A0FE7"/>
    <w:rsid w:val="009A6203"/>
    <w:rsid w:val="009A7FA6"/>
    <w:rsid w:val="009B0EA0"/>
    <w:rsid w:val="009B233B"/>
    <w:rsid w:val="009B3F9C"/>
    <w:rsid w:val="009B578A"/>
    <w:rsid w:val="009C17C2"/>
    <w:rsid w:val="009C1F6D"/>
    <w:rsid w:val="009C21AF"/>
    <w:rsid w:val="009C75D4"/>
    <w:rsid w:val="009C7872"/>
    <w:rsid w:val="009D1714"/>
    <w:rsid w:val="009D5A0E"/>
    <w:rsid w:val="009D7867"/>
    <w:rsid w:val="009E0809"/>
    <w:rsid w:val="009E1994"/>
    <w:rsid w:val="009E343F"/>
    <w:rsid w:val="009E3BC0"/>
    <w:rsid w:val="009E58B9"/>
    <w:rsid w:val="009F0701"/>
    <w:rsid w:val="009F0F8D"/>
    <w:rsid w:val="00A0021B"/>
    <w:rsid w:val="00A0321C"/>
    <w:rsid w:val="00A037E9"/>
    <w:rsid w:val="00A06271"/>
    <w:rsid w:val="00A1054C"/>
    <w:rsid w:val="00A10991"/>
    <w:rsid w:val="00A11DB6"/>
    <w:rsid w:val="00A1287B"/>
    <w:rsid w:val="00A1367D"/>
    <w:rsid w:val="00A14145"/>
    <w:rsid w:val="00A157DB"/>
    <w:rsid w:val="00A2028F"/>
    <w:rsid w:val="00A20896"/>
    <w:rsid w:val="00A20F5D"/>
    <w:rsid w:val="00A2542E"/>
    <w:rsid w:val="00A26223"/>
    <w:rsid w:val="00A27BFB"/>
    <w:rsid w:val="00A313C7"/>
    <w:rsid w:val="00A31603"/>
    <w:rsid w:val="00A3361F"/>
    <w:rsid w:val="00A33CE0"/>
    <w:rsid w:val="00A3613A"/>
    <w:rsid w:val="00A41C4C"/>
    <w:rsid w:val="00A43262"/>
    <w:rsid w:val="00A454BC"/>
    <w:rsid w:val="00A503EB"/>
    <w:rsid w:val="00A51942"/>
    <w:rsid w:val="00A5654C"/>
    <w:rsid w:val="00A57611"/>
    <w:rsid w:val="00A60218"/>
    <w:rsid w:val="00A6029F"/>
    <w:rsid w:val="00A60F5D"/>
    <w:rsid w:val="00A631EC"/>
    <w:rsid w:val="00A641F8"/>
    <w:rsid w:val="00A66D92"/>
    <w:rsid w:val="00A67D5B"/>
    <w:rsid w:val="00A719CB"/>
    <w:rsid w:val="00A73DAC"/>
    <w:rsid w:val="00A74A31"/>
    <w:rsid w:val="00A8275E"/>
    <w:rsid w:val="00A9103C"/>
    <w:rsid w:val="00A915E0"/>
    <w:rsid w:val="00A91730"/>
    <w:rsid w:val="00A91E41"/>
    <w:rsid w:val="00A9261B"/>
    <w:rsid w:val="00A93810"/>
    <w:rsid w:val="00A94B8D"/>
    <w:rsid w:val="00A96EBB"/>
    <w:rsid w:val="00A9772A"/>
    <w:rsid w:val="00A97F6B"/>
    <w:rsid w:val="00AA74AD"/>
    <w:rsid w:val="00AA7F99"/>
    <w:rsid w:val="00AB189F"/>
    <w:rsid w:val="00AB1B7A"/>
    <w:rsid w:val="00AB6400"/>
    <w:rsid w:val="00AC188F"/>
    <w:rsid w:val="00AC510F"/>
    <w:rsid w:val="00AC51F4"/>
    <w:rsid w:val="00AC6618"/>
    <w:rsid w:val="00AC7E8B"/>
    <w:rsid w:val="00AD13B0"/>
    <w:rsid w:val="00AE0B8B"/>
    <w:rsid w:val="00AE1044"/>
    <w:rsid w:val="00AE196C"/>
    <w:rsid w:val="00AF1457"/>
    <w:rsid w:val="00AF4A61"/>
    <w:rsid w:val="00AF67A5"/>
    <w:rsid w:val="00B00971"/>
    <w:rsid w:val="00B02316"/>
    <w:rsid w:val="00B10913"/>
    <w:rsid w:val="00B2014B"/>
    <w:rsid w:val="00B20F25"/>
    <w:rsid w:val="00B21D39"/>
    <w:rsid w:val="00B237C1"/>
    <w:rsid w:val="00B23CFD"/>
    <w:rsid w:val="00B25EE1"/>
    <w:rsid w:val="00B25FED"/>
    <w:rsid w:val="00B31D3A"/>
    <w:rsid w:val="00B36BF4"/>
    <w:rsid w:val="00B37332"/>
    <w:rsid w:val="00B41F94"/>
    <w:rsid w:val="00B4209E"/>
    <w:rsid w:val="00B43DE1"/>
    <w:rsid w:val="00B44331"/>
    <w:rsid w:val="00B458F3"/>
    <w:rsid w:val="00B46744"/>
    <w:rsid w:val="00B478A8"/>
    <w:rsid w:val="00B47C00"/>
    <w:rsid w:val="00B52173"/>
    <w:rsid w:val="00B52614"/>
    <w:rsid w:val="00B52FD9"/>
    <w:rsid w:val="00B53F11"/>
    <w:rsid w:val="00B56A65"/>
    <w:rsid w:val="00B620A8"/>
    <w:rsid w:val="00B62F75"/>
    <w:rsid w:val="00B64EC8"/>
    <w:rsid w:val="00B66B42"/>
    <w:rsid w:val="00B70265"/>
    <w:rsid w:val="00B7134D"/>
    <w:rsid w:val="00B7203B"/>
    <w:rsid w:val="00B72DE6"/>
    <w:rsid w:val="00B76338"/>
    <w:rsid w:val="00B76D62"/>
    <w:rsid w:val="00B77EE1"/>
    <w:rsid w:val="00B808A3"/>
    <w:rsid w:val="00B80DA9"/>
    <w:rsid w:val="00B80DE7"/>
    <w:rsid w:val="00B815F0"/>
    <w:rsid w:val="00B876AA"/>
    <w:rsid w:val="00B92347"/>
    <w:rsid w:val="00B93381"/>
    <w:rsid w:val="00B95117"/>
    <w:rsid w:val="00B955F2"/>
    <w:rsid w:val="00B961B1"/>
    <w:rsid w:val="00B967F8"/>
    <w:rsid w:val="00BA0BB1"/>
    <w:rsid w:val="00BA24B7"/>
    <w:rsid w:val="00BA3315"/>
    <w:rsid w:val="00BA3B75"/>
    <w:rsid w:val="00BA5DA6"/>
    <w:rsid w:val="00BA7163"/>
    <w:rsid w:val="00BA7E2F"/>
    <w:rsid w:val="00BB08B1"/>
    <w:rsid w:val="00BB2898"/>
    <w:rsid w:val="00BB7059"/>
    <w:rsid w:val="00BC07AA"/>
    <w:rsid w:val="00BC3CB9"/>
    <w:rsid w:val="00BC4D97"/>
    <w:rsid w:val="00BC7674"/>
    <w:rsid w:val="00BD2286"/>
    <w:rsid w:val="00BD3898"/>
    <w:rsid w:val="00BD5A9E"/>
    <w:rsid w:val="00BD5EB8"/>
    <w:rsid w:val="00BD5F7F"/>
    <w:rsid w:val="00BD6A47"/>
    <w:rsid w:val="00BE399B"/>
    <w:rsid w:val="00BE3EC8"/>
    <w:rsid w:val="00BE55EA"/>
    <w:rsid w:val="00BE64C2"/>
    <w:rsid w:val="00BF2B77"/>
    <w:rsid w:val="00BF334B"/>
    <w:rsid w:val="00BF3F98"/>
    <w:rsid w:val="00BF562A"/>
    <w:rsid w:val="00C0162F"/>
    <w:rsid w:val="00C0412F"/>
    <w:rsid w:val="00C071CB"/>
    <w:rsid w:val="00C076F7"/>
    <w:rsid w:val="00C1179D"/>
    <w:rsid w:val="00C11D6B"/>
    <w:rsid w:val="00C120E3"/>
    <w:rsid w:val="00C12156"/>
    <w:rsid w:val="00C16E7C"/>
    <w:rsid w:val="00C204F9"/>
    <w:rsid w:val="00C21648"/>
    <w:rsid w:val="00C25773"/>
    <w:rsid w:val="00C305A1"/>
    <w:rsid w:val="00C30B8D"/>
    <w:rsid w:val="00C3303C"/>
    <w:rsid w:val="00C3423E"/>
    <w:rsid w:val="00C36136"/>
    <w:rsid w:val="00C3678B"/>
    <w:rsid w:val="00C44BC0"/>
    <w:rsid w:val="00C45ABB"/>
    <w:rsid w:val="00C46914"/>
    <w:rsid w:val="00C47421"/>
    <w:rsid w:val="00C47AC0"/>
    <w:rsid w:val="00C47F66"/>
    <w:rsid w:val="00C50EB5"/>
    <w:rsid w:val="00C5334F"/>
    <w:rsid w:val="00C542F8"/>
    <w:rsid w:val="00C554C2"/>
    <w:rsid w:val="00C57538"/>
    <w:rsid w:val="00C6223B"/>
    <w:rsid w:val="00C80296"/>
    <w:rsid w:val="00C91D52"/>
    <w:rsid w:val="00C93A53"/>
    <w:rsid w:val="00C94299"/>
    <w:rsid w:val="00C96BBC"/>
    <w:rsid w:val="00C972DA"/>
    <w:rsid w:val="00C97EB9"/>
    <w:rsid w:val="00CA1D3E"/>
    <w:rsid w:val="00CA3845"/>
    <w:rsid w:val="00CA689E"/>
    <w:rsid w:val="00CB07FF"/>
    <w:rsid w:val="00CB56F9"/>
    <w:rsid w:val="00CB6284"/>
    <w:rsid w:val="00CB76DC"/>
    <w:rsid w:val="00CC17D6"/>
    <w:rsid w:val="00CC3DF9"/>
    <w:rsid w:val="00CC50BE"/>
    <w:rsid w:val="00CC5E0B"/>
    <w:rsid w:val="00CD1110"/>
    <w:rsid w:val="00CD3588"/>
    <w:rsid w:val="00CD369A"/>
    <w:rsid w:val="00CD501B"/>
    <w:rsid w:val="00CD6D02"/>
    <w:rsid w:val="00CD6EC0"/>
    <w:rsid w:val="00CD7A15"/>
    <w:rsid w:val="00CE060C"/>
    <w:rsid w:val="00CE0DD4"/>
    <w:rsid w:val="00CE179C"/>
    <w:rsid w:val="00CE1D19"/>
    <w:rsid w:val="00CE2A2B"/>
    <w:rsid w:val="00CE5BAA"/>
    <w:rsid w:val="00CE6B2B"/>
    <w:rsid w:val="00CE7E4C"/>
    <w:rsid w:val="00CF047E"/>
    <w:rsid w:val="00CF25A7"/>
    <w:rsid w:val="00CF37E5"/>
    <w:rsid w:val="00CF471E"/>
    <w:rsid w:val="00D008D8"/>
    <w:rsid w:val="00D01D79"/>
    <w:rsid w:val="00D0345B"/>
    <w:rsid w:val="00D03648"/>
    <w:rsid w:val="00D04324"/>
    <w:rsid w:val="00D0604A"/>
    <w:rsid w:val="00D070B3"/>
    <w:rsid w:val="00D1045C"/>
    <w:rsid w:val="00D10533"/>
    <w:rsid w:val="00D15C77"/>
    <w:rsid w:val="00D1641F"/>
    <w:rsid w:val="00D17AE6"/>
    <w:rsid w:val="00D20B0F"/>
    <w:rsid w:val="00D21202"/>
    <w:rsid w:val="00D24CE8"/>
    <w:rsid w:val="00D328A0"/>
    <w:rsid w:val="00D32DE4"/>
    <w:rsid w:val="00D34060"/>
    <w:rsid w:val="00D3514F"/>
    <w:rsid w:val="00D37FF5"/>
    <w:rsid w:val="00D40BCC"/>
    <w:rsid w:val="00D429BF"/>
    <w:rsid w:val="00D454FE"/>
    <w:rsid w:val="00D46150"/>
    <w:rsid w:val="00D46727"/>
    <w:rsid w:val="00D52CF5"/>
    <w:rsid w:val="00D52FD3"/>
    <w:rsid w:val="00D53ED2"/>
    <w:rsid w:val="00D6402C"/>
    <w:rsid w:val="00D7013E"/>
    <w:rsid w:val="00D728A6"/>
    <w:rsid w:val="00D74B48"/>
    <w:rsid w:val="00D7641D"/>
    <w:rsid w:val="00D802C3"/>
    <w:rsid w:val="00D81312"/>
    <w:rsid w:val="00D8203E"/>
    <w:rsid w:val="00D82168"/>
    <w:rsid w:val="00D8294F"/>
    <w:rsid w:val="00D829D6"/>
    <w:rsid w:val="00D84E33"/>
    <w:rsid w:val="00D85D89"/>
    <w:rsid w:val="00D86B59"/>
    <w:rsid w:val="00D877DD"/>
    <w:rsid w:val="00D914B0"/>
    <w:rsid w:val="00D9435D"/>
    <w:rsid w:val="00D97DBD"/>
    <w:rsid w:val="00DA79F3"/>
    <w:rsid w:val="00DB1C3B"/>
    <w:rsid w:val="00DB3151"/>
    <w:rsid w:val="00DB3FA8"/>
    <w:rsid w:val="00DB4388"/>
    <w:rsid w:val="00DB477A"/>
    <w:rsid w:val="00DB4C82"/>
    <w:rsid w:val="00DB4CA8"/>
    <w:rsid w:val="00DB51CB"/>
    <w:rsid w:val="00DB5626"/>
    <w:rsid w:val="00DB5868"/>
    <w:rsid w:val="00DB5A8C"/>
    <w:rsid w:val="00DB6DD1"/>
    <w:rsid w:val="00DC1487"/>
    <w:rsid w:val="00DC1F58"/>
    <w:rsid w:val="00DC3C0A"/>
    <w:rsid w:val="00DC6006"/>
    <w:rsid w:val="00DC7447"/>
    <w:rsid w:val="00DD3844"/>
    <w:rsid w:val="00DD4EAE"/>
    <w:rsid w:val="00DD7AB5"/>
    <w:rsid w:val="00DE22C3"/>
    <w:rsid w:val="00DE5C43"/>
    <w:rsid w:val="00DE636D"/>
    <w:rsid w:val="00DF0843"/>
    <w:rsid w:val="00DF1371"/>
    <w:rsid w:val="00DF5EE2"/>
    <w:rsid w:val="00DF718B"/>
    <w:rsid w:val="00E00B01"/>
    <w:rsid w:val="00E01CEE"/>
    <w:rsid w:val="00E01E90"/>
    <w:rsid w:val="00E11202"/>
    <w:rsid w:val="00E11CCF"/>
    <w:rsid w:val="00E122FB"/>
    <w:rsid w:val="00E12833"/>
    <w:rsid w:val="00E151BE"/>
    <w:rsid w:val="00E154FF"/>
    <w:rsid w:val="00E1663E"/>
    <w:rsid w:val="00E16755"/>
    <w:rsid w:val="00E16D91"/>
    <w:rsid w:val="00E170F7"/>
    <w:rsid w:val="00E22591"/>
    <w:rsid w:val="00E228BF"/>
    <w:rsid w:val="00E2303F"/>
    <w:rsid w:val="00E2364D"/>
    <w:rsid w:val="00E25BEB"/>
    <w:rsid w:val="00E30A0B"/>
    <w:rsid w:val="00E3298B"/>
    <w:rsid w:val="00E347C4"/>
    <w:rsid w:val="00E35181"/>
    <w:rsid w:val="00E35E62"/>
    <w:rsid w:val="00E37196"/>
    <w:rsid w:val="00E452C6"/>
    <w:rsid w:val="00E46396"/>
    <w:rsid w:val="00E47469"/>
    <w:rsid w:val="00E4798C"/>
    <w:rsid w:val="00E50038"/>
    <w:rsid w:val="00E5271F"/>
    <w:rsid w:val="00E5279A"/>
    <w:rsid w:val="00E54617"/>
    <w:rsid w:val="00E57B36"/>
    <w:rsid w:val="00E60FA7"/>
    <w:rsid w:val="00E61236"/>
    <w:rsid w:val="00E6592D"/>
    <w:rsid w:val="00E66D13"/>
    <w:rsid w:val="00E73098"/>
    <w:rsid w:val="00E7564E"/>
    <w:rsid w:val="00E76036"/>
    <w:rsid w:val="00E80D56"/>
    <w:rsid w:val="00E82BCD"/>
    <w:rsid w:val="00E839DE"/>
    <w:rsid w:val="00E83D8F"/>
    <w:rsid w:val="00E84685"/>
    <w:rsid w:val="00E84D5B"/>
    <w:rsid w:val="00E8512A"/>
    <w:rsid w:val="00E85C31"/>
    <w:rsid w:val="00E86019"/>
    <w:rsid w:val="00E87CD8"/>
    <w:rsid w:val="00E91C33"/>
    <w:rsid w:val="00E92153"/>
    <w:rsid w:val="00E95F15"/>
    <w:rsid w:val="00E964E0"/>
    <w:rsid w:val="00E96F0C"/>
    <w:rsid w:val="00E9753C"/>
    <w:rsid w:val="00EA0820"/>
    <w:rsid w:val="00EA2696"/>
    <w:rsid w:val="00EA49E8"/>
    <w:rsid w:val="00EA5594"/>
    <w:rsid w:val="00EA575D"/>
    <w:rsid w:val="00EB20C8"/>
    <w:rsid w:val="00EB216F"/>
    <w:rsid w:val="00EC08FD"/>
    <w:rsid w:val="00EC0C0D"/>
    <w:rsid w:val="00EC480E"/>
    <w:rsid w:val="00EC5C40"/>
    <w:rsid w:val="00EC6E25"/>
    <w:rsid w:val="00ED026F"/>
    <w:rsid w:val="00ED04FD"/>
    <w:rsid w:val="00ED2190"/>
    <w:rsid w:val="00ED3762"/>
    <w:rsid w:val="00EF0F56"/>
    <w:rsid w:val="00EF4757"/>
    <w:rsid w:val="00EF618A"/>
    <w:rsid w:val="00EF717C"/>
    <w:rsid w:val="00F01285"/>
    <w:rsid w:val="00F03F61"/>
    <w:rsid w:val="00F05473"/>
    <w:rsid w:val="00F07362"/>
    <w:rsid w:val="00F07B43"/>
    <w:rsid w:val="00F07E0D"/>
    <w:rsid w:val="00F1270E"/>
    <w:rsid w:val="00F12C3F"/>
    <w:rsid w:val="00F15689"/>
    <w:rsid w:val="00F15EAB"/>
    <w:rsid w:val="00F16379"/>
    <w:rsid w:val="00F17CC0"/>
    <w:rsid w:val="00F219E2"/>
    <w:rsid w:val="00F22F73"/>
    <w:rsid w:val="00F26C65"/>
    <w:rsid w:val="00F27081"/>
    <w:rsid w:val="00F33B8F"/>
    <w:rsid w:val="00F34B7C"/>
    <w:rsid w:val="00F36CD6"/>
    <w:rsid w:val="00F4133D"/>
    <w:rsid w:val="00F42AFF"/>
    <w:rsid w:val="00F44BC2"/>
    <w:rsid w:val="00F455A2"/>
    <w:rsid w:val="00F46EA9"/>
    <w:rsid w:val="00F500DA"/>
    <w:rsid w:val="00F531F0"/>
    <w:rsid w:val="00F57A11"/>
    <w:rsid w:val="00F64C1D"/>
    <w:rsid w:val="00F65440"/>
    <w:rsid w:val="00F654BE"/>
    <w:rsid w:val="00F718F3"/>
    <w:rsid w:val="00F74853"/>
    <w:rsid w:val="00F81B8D"/>
    <w:rsid w:val="00F82AA2"/>
    <w:rsid w:val="00F83ECA"/>
    <w:rsid w:val="00F85B5C"/>
    <w:rsid w:val="00F9410B"/>
    <w:rsid w:val="00F94A3D"/>
    <w:rsid w:val="00F97D08"/>
    <w:rsid w:val="00FA1022"/>
    <w:rsid w:val="00FA2413"/>
    <w:rsid w:val="00FA410D"/>
    <w:rsid w:val="00FA4465"/>
    <w:rsid w:val="00FA5682"/>
    <w:rsid w:val="00FA71F2"/>
    <w:rsid w:val="00FB31CA"/>
    <w:rsid w:val="00FB321D"/>
    <w:rsid w:val="00FB4873"/>
    <w:rsid w:val="00FC0273"/>
    <w:rsid w:val="00FC2588"/>
    <w:rsid w:val="00FC25C0"/>
    <w:rsid w:val="00FC40F8"/>
    <w:rsid w:val="00FC4813"/>
    <w:rsid w:val="00FD2553"/>
    <w:rsid w:val="00FD3F4C"/>
    <w:rsid w:val="00FD75DC"/>
    <w:rsid w:val="00FE0D23"/>
    <w:rsid w:val="00FE252E"/>
    <w:rsid w:val="00FE29EA"/>
    <w:rsid w:val="00FE433C"/>
    <w:rsid w:val="00FF186B"/>
    <w:rsid w:val="00FF1BD1"/>
    <w:rsid w:val="00FF34F6"/>
    <w:rsid w:val="00FF487B"/>
    <w:rsid w:val="00FF4DB3"/>
    <w:rsid w:val="00FF5738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E32EBF1B-3607-4D9B-9418-EE116A3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0D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A20896"/>
    <w:pPr>
      <w:keepLines/>
      <w:tabs>
        <w:tab w:val="left" w:pos="2160"/>
      </w:tabs>
      <w:jc w:val="center"/>
    </w:pPr>
    <w:rPr>
      <w:rFonts w:ascii="Avenir 45" w:hAnsi="Avenir 45"/>
      <w:b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A20896"/>
    <w:rPr>
      <w:rFonts w:ascii="Avenir 45" w:hAnsi="Avenir 45"/>
      <w:b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BodyTextIndent3">
    <w:name w:val="Body Text Indent 3"/>
    <w:basedOn w:val="Normal"/>
    <w:rsid w:val="000234CF"/>
    <w:pPr>
      <w:spacing w:after="120"/>
      <w:ind w:left="360"/>
    </w:pPr>
    <w:rPr>
      <w:sz w:val="16"/>
      <w:szCs w:val="16"/>
    </w:rPr>
  </w:style>
  <w:style w:type="paragraph" w:customStyle="1" w:styleId="PersonalInfo">
    <w:name w:val="Personal Info"/>
    <w:basedOn w:val="Normal"/>
    <w:next w:val="Normal"/>
    <w:rsid w:val="00B66B42"/>
    <w:pPr>
      <w:numPr>
        <w:numId w:val="5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paragraph" w:customStyle="1" w:styleId="BaseText">
    <w:name w:val="Base Text"/>
    <w:basedOn w:val="Normal"/>
    <w:link w:val="BaseTextChar1"/>
    <w:rsid w:val="002D73E4"/>
    <w:pPr>
      <w:spacing w:after="120"/>
      <w:ind w:left="720"/>
    </w:pPr>
    <w:rPr>
      <w:rFonts w:ascii="Arial" w:hAnsi="Arial"/>
      <w:sz w:val="22"/>
      <w:szCs w:val="20"/>
    </w:rPr>
  </w:style>
  <w:style w:type="character" w:customStyle="1" w:styleId="BaseTextChar1">
    <w:name w:val="Base Text Char1"/>
    <w:link w:val="BaseText"/>
    <w:rsid w:val="002D73E4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EB216F"/>
    <w:pPr>
      <w:ind w:left="720"/>
    </w:pPr>
  </w:style>
  <w:style w:type="character" w:customStyle="1" w:styleId="apple-converted-space">
    <w:name w:val="apple-converted-space"/>
    <w:rsid w:val="00214504"/>
  </w:style>
  <w:style w:type="paragraph" w:styleId="BodyTextIndent">
    <w:name w:val="Body Text Indent"/>
    <w:basedOn w:val="Normal"/>
    <w:link w:val="BodyTextIndentChar"/>
    <w:semiHidden/>
    <w:unhideWhenUsed/>
    <w:rsid w:val="008D353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D3531"/>
    <w:rPr>
      <w:rFonts w:ascii="Palatino Linotype" w:hAnsi="Palatino Linotype"/>
      <w:sz w:val="24"/>
      <w:szCs w:val="24"/>
    </w:rPr>
  </w:style>
  <w:style w:type="paragraph" w:customStyle="1" w:styleId="Achievement">
    <w:name w:val="Achievement"/>
    <w:basedOn w:val="BodyText"/>
    <w:rsid w:val="0041064E"/>
    <w:pPr>
      <w:numPr>
        <w:numId w:val="8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Address1">
    <w:name w:val="Address 1"/>
    <w:basedOn w:val="Normal"/>
    <w:rsid w:val="0041064E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projtabhd">
    <w:name w:val="projtabhd"/>
    <w:basedOn w:val="Normal"/>
    <w:rsid w:val="004701AE"/>
    <w:pPr>
      <w:widowControl w:val="0"/>
      <w:spacing w:before="60" w:after="60"/>
    </w:pPr>
    <w:rPr>
      <w:rFonts w:ascii="Arial" w:hAnsi="Arial"/>
      <w:b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68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0355">
                      <w:marLeft w:val="0"/>
                      <w:marRight w:val="-50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456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138</TotalTime>
  <Pages>7</Pages>
  <Words>3108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20789</CharactersWithSpaces>
  <SharedDoc>false</SharedDoc>
  <HLinks>
    <vt:vector size="6" baseType="variant">
      <vt:variant>
        <vt:i4>655401</vt:i4>
      </vt:variant>
      <vt:variant>
        <vt:i4>0</vt:i4>
      </vt:variant>
      <vt:variant>
        <vt:i4>0</vt:i4>
      </vt:variant>
      <vt:variant>
        <vt:i4>5</vt:i4>
      </vt:variant>
      <vt:variant>
        <vt:lpwstr>mailto:bharathkasturi@gmail.com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subject/>
  <dc:creator>ccaragher</dc:creator>
  <cp:keywords/>
  <dc:description/>
  <cp:lastModifiedBy>BUTCHI J</cp:lastModifiedBy>
  <cp:revision>54</cp:revision>
  <dcterms:created xsi:type="dcterms:W3CDTF">2016-02-05T22:52:00Z</dcterms:created>
  <dcterms:modified xsi:type="dcterms:W3CDTF">2016-12-13T08:04:00Z</dcterms:modified>
</cp:coreProperties>
</file>