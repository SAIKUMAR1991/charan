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94" w:rsidRPr="00D25B57" w:rsidRDefault="00D75B76" w:rsidP="00C56B4A">
      <w:pPr>
        <w:pStyle w:val="ResConsultantName"/>
      </w:pPr>
      <w:r>
        <w:t>Asim Tank</w:t>
      </w:r>
    </w:p>
    <w:p w:rsidR="008B17DD" w:rsidRDefault="00D75B76" w:rsidP="008E0F24">
      <w:pPr>
        <w:pStyle w:val="ResTitle"/>
      </w:pPr>
      <w:r>
        <w:t>Consultant/Developer</w:t>
      </w:r>
      <w:r w:rsidR="007B36E2">
        <w:t>/QA-Analyst</w:t>
      </w:r>
    </w:p>
    <w:p w:rsidR="00BD14AC" w:rsidRDefault="00BD14AC" w:rsidP="00BD14AC">
      <w:pPr>
        <w:pStyle w:val="ResH1"/>
      </w:pPr>
      <w:bookmarkStart w:id="0" w:name="_Ref353350151"/>
      <w:r>
        <w:t>Professional Expertise</w:t>
      </w:r>
      <w:bookmarkEnd w:id="0"/>
    </w:p>
    <w:p w:rsidR="008538A2" w:rsidRPr="00F808FE" w:rsidRDefault="008538A2" w:rsidP="008538A2">
      <w:pPr>
        <w:pStyle w:val="ResNormalFont"/>
        <w:rPr>
          <w:b/>
          <w:i/>
        </w:rPr>
      </w:pPr>
      <w:bookmarkStart w:id="1" w:name="OLE_LINK1"/>
      <w:bookmarkStart w:id="2" w:name="OLE_LINK2"/>
      <w:r>
        <w:t xml:space="preserve">Mainframe programmer turned Quality Analyst/Tester with very strong analytical and logical skill. Great team work and result oriented.  </w:t>
      </w:r>
    </w:p>
    <w:bookmarkEnd w:id="1"/>
    <w:bookmarkEnd w:id="2"/>
    <w:p w:rsidR="008538A2" w:rsidRPr="00A679F6" w:rsidRDefault="0022551B" w:rsidP="008538A2">
      <w:pPr>
        <w:pStyle w:val="ResProfileBullet"/>
        <w:rPr>
          <w:b w:val="0"/>
        </w:rPr>
      </w:pPr>
      <w:r>
        <w:t>Quality Analyst/Tester</w:t>
      </w:r>
      <w:r w:rsidR="008538A2" w:rsidRPr="00654F72">
        <w:t xml:space="preserve"> </w:t>
      </w:r>
      <w:r w:rsidR="008538A2">
        <w:t xml:space="preserve">– </w:t>
      </w:r>
      <w:r w:rsidR="008538A2">
        <w:rPr>
          <w:b w:val="0"/>
        </w:rPr>
        <w:t xml:space="preserve">Got hands on job training to become a </w:t>
      </w:r>
      <w:r>
        <w:rPr>
          <w:b w:val="0"/>
        </w:rPr>
        <w:t>Quality Analyst/Tester</w:t>
      </w:r>
      <w:r w:rsidR="008538A2">
        <w:rPr>
          <w:b w:val="0"/>
        </w:rPr>
        <w:t xml:space="preserve"> since Sep 201</w:t>
      </w:r>
      <w:r>
        <w:rPr>
          <w:b w:val="0"/>
        </w:rPr>
        <w:t>3</w:t>
      </w:r>
      <w:r w:rsidR="008538A2">
        <w:rPr>
          <w:b w:val="0"/>
        </w:rPr>
        <w:t xml:space="preserve">. Varied and extensive expertise in health and auto insurance. Work well with business SME and technical team to finalize and document the </w:t>
      </w:r>
      <w:r>
        <w:rPr>
          <w:b w:val="0"/>
        </w:rPr>
        <w:t>Test Cases</w:t>
      </w:r>
      <w:r w:rsidR="008538A2">
        <w:rPr>
          <w:b w:val="0"/>
        </w:rPr>
        <w:t>.</w:t>
      </w:r>
    </w:p>
    <w:p w:rsidR="008538A2" w:rsidRPr="00E91B09" w:rsidRDefault="008538A2" w:rsidP="008538A2">
      <w:pPr>
        <w:pStyle w:val="ResProfileBullet"/>
        <w:rPr>
          <w:sz w:val="16"/>
          <w:szCs w:val="16"/>
        </w:rPr>
      </w:pPr>
      <w:r>
        <w:t>Mainframe</w:t>
      </w:r>
      <w:r>
        <w:tab/>
      </w:r>
      <w:r w:rsidRPr="00654F72">
        <w:t xml:space="preserve"> </w:t>
      </w:r>
      <w:r>
        <w:t xml:space="preserve">– </w:t>
      </w:r>
      <w:r w:rsidRPr="00E91B09">
        <w:rPr>
          <w:b w:val="0"/>
        </w:rPr>
        <w:t xml:space="preserve">Over </w:t>
      </w:r>
      <w:r>
        <w:rPr>
          <w:b w:val="0"/>
        </w:rPr>
        <w:t>15</w:t>
      </w:r>
      <w:r w:rsidRPr="00E91B09">
        <w:rPr>
          <w:b w:val="0"/>
        </w:rPr>
        <w:t xml:space="preserve"> years of experience in mainframe domain. Excellent programing skills and managed</w:t>
      </w:r>
      <w:r>
        <w:rPr>
          <w:b w:val="0"/>
        </w:rPr>
        <w:t xml:space="preserve"> applications.</w:t>
      </w:r>
    </w:p>
    <w:p w:rsidR="008538A2" w:rsidRPr="008538A2" w:rsidRDefault="008538A2" w:rsidP="008538A2">
      <w:pPr>
        <w:pStyle w:val="ResBaseFont"/>
      </w:pPr>
      <w:r>
        <w:t xml:space="preserve"> </w:t>
      </w:r>
    </w:p>
    <w:p w:rsidR="00BD14AC" w:rsidRPr="00364EF1" w:rsidRDefault="00BD14AC" w:rsidP="00BD14AC">
      <w:pPr>
        <w:pStyle w:val="ResH2"/>
        <w:rPr>
          <w:sz w:val="24"/>
          <w:szCs w:val="24"/>
        </w:rPr>
      </w:pPr>
      <w:r w:rsidRPr="00364EF1">
        <w:rPr>
          <w:sz w:val="24"/>
          <w:szCs w:val="24"/>
        </w:rPr>
        <w:t>Program Designer and Developer</w:t>
      </w:r>
    </w:p>
    <w:p w:rsidR="00BD14AC" w:rsidRDefault="00BD14AC" w:rsidP="00BD14AC">
      <w:pPr>
        <w:pStyle w:val="ResExpertiseBullet"/>
      </w:pPr>
      <w:r>
        <w:t>Design and codes Mainframe programs to develop applications in various industries.</w:t>
      </w:r>
    </w:p>
    <w:p w:rsidR="00BD14AC" w:rsidRDefault="00BD14AC" w:rsidP="00BD14AC">
      <w:pPr>
        <w:pStyle w:val="ResExpertiseBullet"/>
      </w:pPr>
      <w:r>
        <w:t>Designs and programs FTP for transfer of data from Mainframe to UNIX, Mainframe, and other operating systems.</w:t>
      </w:r>
    </w:p>
    <w:p w:rsidR="00BD14AC" w:rsidRDefault="00BD14AC" w:rsidP="00BD14AC">
      <w:pPr>
        <w:pStyle w:val="ResExpertiseBullet"/>
      </w:pPr>
      <w:r>
        <w:t>Designs and programs using COBOL-Enterprise Cobol, DB2, CICS, MQ-Series to develop programs in various industries.</w:t>
      </w:r>
    </w:p>
    <w:p w:rsidR="00BD14AC" w:rsidRDefault="00BD14AC" w:rsidP="00BD14AC">
      <w:pPr>
        <w:pStyle w:val="ResExpertiseBullet"/>
      </w:pPr>
      <w:r>
        <w:t>Utilized SQL SPUFI QMF to code various queries to pull data efficiently from DB2 Database.</w:t>
      </w:r>
    </w:p>
    <w:p w:rsidR="00BD14AC" w:rsidRPr="000D0BAA" w:rsidRDefault="00BD14AC" w:rsidP="00BD14AC">
      <w:pPr>
        <w:pStyle w:val="ResExpertiseBullet"/>
      </w:pPr>
      <w:r>
        <w:t>Utilized MQ Series to develop programs that provides communication between applications between different platforms.</w:t>
      </w:r>
    </w:p>
    <w:p w:rsidR="00BD14AC" w:rsidRDefault="00BD14AC" w:rsidP="00BD14AC">
      <w:pPr>
        <w:pStyle w:val="ResH2"/>
      </w:pPr>
    </w:p>
    <w:p w:rsidR="00BD14AC" w:rsidRPr="00364EF1" w:rsidRDefault="00BD14AC" w:rsidP="00BD14AC">
      <w:pPr>
        <w:pStyle w:val="ResH2"/>
        <w:rPr>
          <w:sz w:val="24"/>
          <w:szCs w:val="24"/>
        </w:rPr>
      </w:pPr>
      <w:r w:rsidRPr="00364EF1">
        <w:rPr>
          <w:sz w:val="24"/>
          <w:szCs w:val="24"/>
        </w:rPr>
        <w:t>QA Analyst/Tester</w:t>
      </w:r>
    </w:p>
    <w:p w:rsidR="00BD14AC" w:rsidRDefault="00BD14AC" w:rsidP="00BD14AC">
      <w:pPr>
        <w:pStyle w:val="ResExpertiseBullet"/>
      </w:pPr>
      <w:r>
        <w:t>Developed test cases based on specific client requirements.</w:t>
      </w:r>
    </w:p>
    <w:p w:rsidR="00BD14AC" w:rsidRDefault="00BD14AC" w:rsidP="00BD14AC">
      <w:pPr>
        <w:pStyle w:val="ResExpertiseBullet"/>
      </w:pPr>
      <w:r>
        <w:t>Executed test case development using both of the following two methodologies: WATERFALL and AGILE.</w:t>
      </w:r>
    </w:p>
    <w:p w:rsidR="00BD14AC" w:rsidRDefault="00BD14AC" w:rsidP="00BD14AC">
      <w:pPr>
        <w:pStyle w:val="ResExpertiseBullet"/>
      </w:pPr>
      <w:r>
        <w:t xml:space="preserve">Wrote SQL, SPUFI, QMF Queries to test the application for data integrity and verify the contents. </w:t>
      </w:r>
    </w:p>
    <w:p w:rsidR="00BD14AC" w:rsidRPr="009412F6" w:rsidRDefault="00BD14AC" w:rsidP="00BD14AC">
      <w:pPr>
        <w:pStyle w:val="ResExpertiseBullet"/>
      </w:pPr>
      <w:r w:rsidRPr="009412F6">
        <w:t>Developed Test Cases and Test Scripts for System and UAT Testing.</w:t>
      </w:r>
    </w:p>
    <w:p w:rsidR="00BD14AC" w:rsidRDefault="00BD14AC" w:rsidP="00BD14AC">
      <w:pPr>
        <w:pStyle w:val="ResExpertiseBullet"/>
        <w:rPr>
          <w:rFonts w:eastAsia="Calibri"/>
        </w:rPr>
      </w:pPr>
      <w:r w:rsidRPr="009412F6">
        <w:rPr>
          <w:rFonts w:eastAsia="Calibri"/>
        </w:rPr>
        <w:t>Expertise in using Mainfra</w:t>
      </w:r>
      <w:r>
        <w:rPr>
          <w:rFonts w:eastAsia="Calibri"/>
        </w:rPr>
        <w:t>me utilities like DFSORT, SYNCSORT</w:t>
      </w:r>
      <w:r w:rsidRPr="009412F6">
        <w:rPr>
          <w:rFonts w:eastAsia="Calibri"/>
        </w:rPr>
        <w:t xml:space="preserve">, File-Aid etc. </w:t>
      </w:r>
    </w:p>
    <w:p w:rsidR="00BD14AC" w:rsidRPr="009412F6" w:rsidRDefault="00BD14AC" w:rsidP="00BD14AC">
      <w:pPr>
        <w:pStyle w:val="ResExpertiseBullet"/>
        <w:rPr>
          <w:rFonts w:eastAsia="Calibri"/>
        </w:rPr>
      </w:pPr>
      <w:r>
        <w:rPr>
          <w:rFonts w:eastAsia="Calibri"/>
        </w:rPr>
        <w:t>More than decade of experience in developing applications using Mainframe technologies like Cobol, CICS, DB2, JCL, VSAM and utilities like DFSORT and SYNCSORT.</w:t>
      </w:r>
    </w:p>
    <w:p w:rsidR="00BD14AC" w:rsidRPr="00BD14AC" w:rsidRDefault="00BD14AC" w:rsidP="00BD14AC">
      <w:pPr>
        <w:pStyle w:val="ResExperienceQuote"/>
      </w:pPr>
    </w:p>
    <w:p w:rsidR="009A028A" w:rsidRDefault="009A028A" w:rsidP="0002484C">
      <w:pPr>
        <w:pStyle w:val="ResBaseFon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2"/>
        <w:gridCol w:w="3337"/>
        <w:gridCol w:w="3381"/>
      </w:tblGrid>
      <w:tr w:rsidR="008E0F24" w:rsidTr="00EE3894">
        <w:tc>
          <w:tcPr>
            <w:tcW w:w="3672" w:type="dxa"/>
            <w:shd w:val="clear" w:color="auto" w:fill="auto"/>
          </w:tcPr>
          <w:p w:rsidR="009A028A" w:rsidRPr="00BD14AC" w:rsidRDefault="008E0F24" w:rsidP="00333ADC">
            <w:pPr>
              <w:pStyle w:val="ResTableHeading"/>
              <w:rPr>
                <w:sz w:val="24"/>
                <w:szCs w:val="24"/>
              </w:rPr>
            </w:pPr>
            <w:r w:rsidRPr="00BD14AC">
              <w:rPr>
                <w:sz w:val="24"/>
                <w:szCs w:val="24"/>
              </w:rPr>
              <w:t>Core Skills</w:t>
            </w:r>
          </w:p>
        </w:tc>
        <w:tc>
          <w:tcPr>
            <w:tcW w:w="3672" w:type="dxa"/>
            <w:shd w:val="clear" w:color="auto" w:fill="auto"/>
          </w:tcPr>
          <w:p w:rsidR="009A028A" w:rsidRPr="00C51335" w:rsidRDefault="009A028A" w:rsidP="00333ADC">
            <w:pPr>
              <w:pStyle w:val="ResTableHeading"/>
            </w:pPr>
          </w:p>
        </w:tc>
        <w:tc>
          <w:tcPr>
            <w:tcW w:w="3672" w:type="dxa"/>
            <w:shd w:val="clear" w:color="auto" w:fill="auto"/>
          </w:tcPr>
          <w:p w:rsidR="009A028A" w:rsidRPr="00C51335" w:rsidRDefault="008E0F24" w:rsidP="00333ADC">
            <w:pPr>
              <w:pStyle w:val="ResTableHeading"/>
            </w:pPr>
            <w:r>
              <w:t>Industries</w:t>
            </w:r>
          </w:p>
        </w:tc>
      </w:tr>
      <w:tr w:rsidR="008E0F24" w:rsidTr="00EE3894">
        <w:tc>
          <w:tcPr>
            <w:tcW w:w="3672" w:type="dxa"/>
            <w:shd w:val="clear" w:color="auto" w:fill="auto"/>
          </w:tcPr>
          <w:p w:rsidR="002253D6" w:rsidRDefault="008E0F24" w:rsidP="00333ADC">
            <w:pPr>
              <w:pStyle w:val="ResTableBullet"/>
            </w:pPr>
            <w:r>
              <w:t>MQ Series</w:t>
            </w:r>
          </w:p>
          <w:p w:rsidR="008E0F24" w:rsidRDefault="00795E79" w:rsidP="00333ADC">
            <w:pPr>
              <w:pStyle w:val="ResTableBullet"/>
            </w:pPr>
            <w:r>
              <w:t>CICS</w:t>
            </w:r>
          </w:p>
          <w:p w:rsidR="008E0F24" w:rsidRDefault="008E0F24" w:rsidP="00333ADC">
            <w:pPr>
              <w:pStyle w:val="ResTableBullet"/>
            </w:pPr>
            <w:r>
              <w:t>DB</w:t>
            </w:r>
            <w:r w:rsidR="00F009D6">
              <w:t>2</w:t>
            </w:r>
          </w:p>
          <w:p w:rsidR="008E0F24" w:rsidRDefault="008E0F24" w:rsidP="00333ADC">
            <w:pPr>
              <w:pStyle w:val="ResTableBullet"/>
            </w:pPr>
            <w:r>
              <w:t>SQL</w:t>
            </w:r>
          </w:p>
          <w:p w:rsidR="008E0F24" w:rsidRDefault="008E0F24" w:rsidP="00333ADC">
            <w:pPr>
              <w:pStyle w:val="ResTableBullet"/>
            </w:pPr>
            <w:r>
              <w:t>SPUFI</w:t>
            </w:r>
          </w:p>
          <w:p w:rsidR="008E0F24" w:rsidRDefault="008E0F24" w:rsidP="00333ADC">
            <w:pPr>
              <w:pStyle w:val="ResTableBullet"/>
            </w:pPr>
            <w:r>
              <w:t>QMF</w:t>
            </w:r>
          </w:p>
          <w:p w:rsidR="008E0F24" w:rsidRDefault="008E0F24" w:rsidP="00333ADC">
            <w:pPr>
              <w:pStyle w:val="ResTableBullet"/>
            </w:pPr>
            <w:r>
              <w:t>COBOL</w:t>
            </w:r>
          </w:p>
          <w:p w:rsidR="007B7696" w:rsidRDefault="007B7696" w:rsidP="00333ADC">
            <w:pPr>
              <w:pStyle w:val="ResTableBullet"/>
            </w:pPr>
            <w:r>
              <w:t>SYNCSORT</w:t>
            </w:r>
          </w:p>
          <w:p w:rsidR="008328DF" w:rsidRPr="006D63BD" w:rsidRDefault="008328DF" w:rsidP="00333ADC">
            <w:pPr>
              <w:pStyle w:val="ResTableBullet"/>
            </w:pPr>
            <w:r>
              <w:t xml:space="preserve">JCL </w:t>
            </w:r>
          </w:p>
        </w:tc>
        <w:tc>
          <w:tcPr>
            <w:tcW w:w="3672" w:type="dxa"/>
            <w:shd w:val="clear" w:color="auto" w:fill="auto"/>
          </w:tcPr>
          <w:p w:rsidR="008E0F24" w:rsidRDefault="00795E79" w:rsidP="00333ADC">
            <w:pPr>
              <w:pStyle w:val="ResTableBullet"/>
            </w:pPr>
            <w:r>
              <w:t>App Watch</w:t>
            </w:r>
          </w:p>
          <w:p w:rsidR="008E0F24" w:rsidRDefault="008E0F24" w:rsidP="008E0F24">
            <w:pPr>
              <w:pStyle w:val="ResTableBullet"/>
            </w:pPr>
            <w:r>
              <w:t>TSO/ISPF</w:t>
            </w:r>
          </w:p>
          <w:p w:rsidR="008E0F24" w:rsidRDefault="008E0F24" w:rsidP="008E0F24">
            <w:pPr>
              <w:pStyle w:val="ResTableBullet"/>
            </w:pPr>
            <w:r>
              <w:t>VSAM</w:t>
            </w:r>
          </w:p>
          <w:p w:rsidR="008E0F24" w:rsidRDefault="008E0F24" w:rsidP="008E0F24">
            <w:pPr>
              <w:pStyle w:val="ResTableBullet"/>
            </w:pPr>
            <w:r>
              <w:t>File-Aid/MVS</w:t>
            </w:r>
          </w:p>
          <w:p w:rsidR="008E0F24" w:rsidRDefault="008E0F24" w:rsidP="008E0F24">
            <w:pPr>
              <w:pStyle w:val="ResTableBullet"/>
            </w:pPr>
            <w:proofErr w:type="spellStart"/>
            <w:r>
              <w:t>Endevor</w:t>
            </w:r>
            <w:proofErr w:type="spellEnd"/>
          </w:p>
          <w:p w:rsidR="008E0F24" w:rsidRDefault="008E0F24" w:rsidP="008E0F24">
            <w:pPr>
              <w:pStyle w:val="ResTableBullet"/>
            </w:pPr>
            <w:proofErr w:type="spellStart"/>
            <w:r>
              <w:t>Xpediter</w:t>
            </w:r>
            <w:proofErr w:type="spellEnd"/>
          </w:p>
          <w:p w:rsidR="008E0F24" w:rsidRDefault="008E0F24" w:rsidP="008E0F24">
            <w:pPr>
              <w:pStyle w:val="ResTableBullet"/>
            </w:pPr>
            <w:r>
              <w:t>FTP</w:t>
            </w:r>
          </w:p>
          <w:p w:rsidR="008328DF" w:rsidRDefault="008328DF" w:rsidP="008328DF">
            <w:pPr>
              <w:pStyle w:val="ResTableBullet"/>
            </w:pPr>
            <w:r>
              <w:t>Abend-Aid</w:t>
            </w:r>
          </w:p>
          <w:p w:rsidR="008328DF" w:rsidRDefault="008328DF" w:rsidP="008328DF">
            <w:pPr>
              <w:pStyle w:val="ResTableBullet"/>
            </w:pPr>
            <w:r>
              <w:t>IDCAMS</w:t>
            </w:r>
          </w:p>
          <w:p w:rsidR="00B0404E" w:rsidRDefault="00B0404E" w:rsidP="008E0F24">
            <w:pPr>
              <w:pStyle w:val="ResTableBullet"/>
              <w:numPr>
                <w:ilvl w:val="0"/>
                <w:numId w:val="0"/>
              </w:numPr>
              <w:ind w:left="187"/>
            </w:pPr>
          </w:p>
        </w:tc>
        <w:tc>
          <w:tcPr>
            <w:tcW w:w="3672" w:type="dxa"/>
            <w:shd w:val="clear" w:color="auto" w:fill="auto"/>
          </w:tcPr>
          <w:p w:rsidR="00C81EA2" w:rsidRDefault="008E0F24" w:rsidP="00A16C81">
            <w:pPr>
              <w:pStyle w:val="ResTableBullet"/>
            </w:pPr>
            <w:r>
              <w:lastRenderedPageBreak/>
              <w:t>Automotive</w:t>
            </w:r>
          </w:p>
          <w:p w:rsidR="008E0F24" w:rsidRDefault="008E0F24" w:rsidP="00A16C81">
            <w:pPr>
              <w:pStyle w:val="ResTableBullet"/>
            </w:pPr>
            <w:r>
              <w:t>Banking</w:t>
            </w:r>
          </w:p>
          <w:p w:rsidR="008E0F24" w:rsidRDefault="008E0F24" w:rsidP="00A16C81">
            <w:pPr>
              <w:pStyle w:val="ResTableBullet"/>
            </w:pPr>
            <w:r>
              <w:t>Insurance</w:t>
            </w:r>
          </w:p>
          <w:p w:rsidR="008E0F24" w:rsidRDefault="008E0F24" w:rsidP="00A16C81">
            <w:pPr>
              <w:pStyle w:val="ResTableBullet"/>
            </w:pPr>
            <w:r>
              <w:t>Manufacturing</w:t>
            </w:r>
          </w:p>
          <w:p w:rsidR="008E0F24" w:rsidRDefault="008E0F24" w:rsidP="00A16C81">
            <w:pPr>
              <w:pStyle w:val="ResTableBullet"/>
            </w:pPr>
            <w:r>
              <w:t>Retail</w:t>
            </w:r>
          </w:p>
          <w:p w:rsidR="008E0F24" w:rsidRDefault="008E0F24" w:rsidP="00A16C81">
            <w:pPr>
              <w:pStyle w:val="ResTableBullet"/>
            </w:pPr>
            <w:r>
              <w:t>Travel Management</w:t>
            </w:r>
          </w:p>
          <w:p w:rsidR="008E0F24" w:rsidRDefault="008E0F24" w:rsidP="00A16C81">
            <w:pPr>
              <w:pStyle w:val="ResTableBullet"/>
            </w:pPr>
            <w:r>
              <w:t>Healthcare</w:t>
            </w:r>
          </w:p>
          <w:p w:rsidR="00AB0B6E" w:rsidRPr="006056BD" w:rsidRDefault="00AB0B6E" w:rsidP="00A16C81">
            <w:pPr>
              <w:pStyle w:val="ResTableBullet"/>
              <w:rPr>
                <w:b/>
              </w:rPr>
            </w:pPr>
            <w:r w:rsidRPr="006056BD">
              <w:rPr>
                <w:b/>
              </w:rPr>
              <w:t>CA7</w:t>
            </w:r>
          </w:p>
        </w:tc>
      </w:tr>
    </w:tbl>
    <w:p w:rsidR="009412F6" w:rsidRPr="009412F6" w:rsidRDefault="009412F6" w:rsidP="00EF2930">
      <w:pPr>
        <w:pStyle w:val="ResExpertiseBullet"/>
        <w:numPr>
          <w:ilvl w:val="0"/>
          <w:numId w:val="0"/>
        </w:numPr>
        <w:ind w:left="360"/>
      </w:pPr>
    </w:p>
    <w:p w:rsidR="009412F6" w:rsidRDefault="009412F6" w:rsidP="009412F6">
      <w:pPr>
        <w:pStyle w:val="ResExpertiseBullet"/>
        <w:numPr>
          <w:ilvl w:val="0"/>
          <w:numId w:val="0"/>
        </w:numPr>
        <w:ind w:left="360"/>
      </w:pPr>
    </w:p>
    <w:p w:rsidR="009412F6" w:rsidRDefault="009412F6" w:rsidP="009412F6">
      <w:pPr>
        <w:pStyle w:val="ResExpertiseBullet"/>
        <w:numPr>
          <w:ilvl w:val="0"/>
          <w:numId w:val="0"/>
        </w:numPr>
        <w:ind w:left="360"/>
      </w:pPr>
    </w:p>
    <w:p w:rsidR="004747FE" w:rsidRPr="006D3D05" w:rsidRDefault="004747FE" w:rsidP="004747FE">
      <w:pPr>
        <w:pStyle w:val="ResH1"/>
      </w:pPr>
      <w:r>
        <w:t>Work History</w:t>
      </w:r>
    </w:p>
    <w:p w:rsidR="00D75B76" w:rsidRDefault="00D75B76" w:rsidP="00D75B76">
      <w:pPr>
        <w:pStyle w:val="ExpDetails"/>
        <w:ind w:left="0" w:firstLine="0"/>
        <w:rPr>
          <w:b/>
          <w:lang w:val="en-US"/>
        </w:rPr>
      </w:pPr>
      <w:proofErr w:type="spellStart"/>
      <w:r>
        <w:rPr>
          <w:b/>
          <w:lang w:val="en-US"/>
        </w:rPr>
        <w:t>Lochbridge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  <w:t>April 2006 to Present</w:t>
      </w:r>
    </w:p>
    <w:p w:rsidR="00D75B76" w:rsidRDefault="00D75B76" w:rsidP="00D75B76">
      <w:pPr>
        <w:pStyle w:val="ExpDetails"/>
        <w:ind w:left="0" w:firstLine="0"/>
        <w:rPr>
          <w:b/>
          <w:lang w:val="en-US"/>
        </w:rPr>
      </w:pP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075EFC">
        <w:rPr>
          <w:lang w:val="en-US"/>
        </w:rPr>
        <w:tab/>
        <w:t xml:space="preserve">Insurance </w:t>
      </w:r>
      <w:r w:rsidRPr="001C33FE">
        <w:t>–</w:t>
      </w:r>
      <w:r>
        <w:rPr>
          <w:b/>
          <w:lang w:val="en-US"/>
        </w:rPr>
        <w:t xml:space="preserve"> </w:t>
      </w:r>
      <w:r w:rsidRPr="00BB6570">
        <w:rPr>
          <w:b/>
          <w:lang w:val="en-US"/>
        </w:rPr>
        <w:t>Blue Cross Blue Shield of Michigan</w:t>
      </w:r>
      <w:r>
        <w:rPr>
          <w:b/>
          <w:lang w:val="en-US"/>
        </w:rPr>
        <w:t xml:space="preserve"> </w:t>
      </w:r>
      <w:r w:rsidRPr="001C33FE">
        <w:rPr>
          <w:lang w:val="en-US"/>
        </w:rPr>
        <w:tab/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 w:rsidR="003B2A90">
        <w:rPr>
          <w:lang w:val="en-US"/>
        </w:rPr>
        <w:t>4+</w:t>
      </w:r>
      <w:r>
        <w:rPr>
          <w:lang w:val="en-US"/>
        </w:rPr>
        <w:t xml:space="preserve"> Years             </w:t>
      </w:r>
    </w:p>
    <w:p w:rsidR="00EF2930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</w:r>
      <w:r>
        <w:rPr>
          <w:lang w:val="en-US"/>
        </w:rPr>
        <w:t>Programmer Analyst</w:t>
      </w:r>
      <w:r w:rsidR="00F33623">
        <w:rPr>
          <w:lang w:val="en-US"/>
        </w:rPr>
        <w:t>/Quality Analyst</w:t>
      </w:r>
      <w:r w:rsidR="008C718D">
        <w:rPr>
          <w:lang w:val="en-US"/>
        </w:rPr>
        <w:t xml:space="preserve">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1C33FE">
        <w:rPr>
          <w:lang w:val="en-US"/>
        </w:rPr>
        <w:t xml:space="preserve">IBM Mainframe </w:t>
      </w:r>
    </w:p>
    <w:p w:rsidR="00387FC5" w:rsidRDefault="00EF2930" w:rsidP="00EF2930">
      <w:pPr>
        <w:pStyle w:val="ExpDetails"/>
        <w:rPr>
          <w:bCs/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r>
        <w:rPr>
          <w:lang w:val="en-US"/>
        </w:rPr>
        <w:t>COBOL II</w:t>
      </w:r>
      <w:r w:rsidRPr="001C33FE">
        <w:rPr>
          <w:bCs/>
          <w:lang w:val="en-US"/>
        </w:rPr>
        <w:t xml:space="preserve">, </w:t>
      </w:r>
      <w:r w:rsidR="00F34BD1">
        <w:rPr>
          <w:bCs/>
          <w:lang w:val="en-US"/>
        </w:rPr>
        <w:t>Enterprise C</w:t>
      </w:r>
      <w:r w:rsidR="00D9491C">
        <w:rPr>
          <w:bCs/>
          <w:lang w:val="en-US"/>
        </w:rPr>
        <w:t>OBOL</w:t>
      </w:r>
      <w:r w:rsidRPr="001C33FE">
        <w:rPr>
          <w:bCs/>
          <w:lang w:val="en-US"/>
        </w:rPr>
        <w:t xml:space="preserve">, DB2, SPUFI, QMF, TSO/ISPF, JCL, </w:t>
      </w:r>
      <w:proofErr w:type="spellStart"/>
      <w:r w:rsidRPr="001C33FE">
        <w:rPr>
          <w:bCs/>
          <w:lang w:val="en-US"/>
        </w:rPr>
        <w:t>Endevor</w:t>
      </w:r>
      <w:proofErr w:type="spellEnd"/>
      <w:r w:rsidRPr="001C33FE">
        <w:rPr>
          <w:bCs/>
          <w:lang w:val="en-US"/>
        </w:rPr>
        <w:t xml:space="preserve">, </w:t>
      </w:r>
      <w:proofErr w:type="spellStart"/>
      <w:r w:rsidRPr="001C33FE">
        <w:rPr>
          <w:lang w:val="en-US"/>
        </w:rPr>
        <w:t>Xpedit</w:t>
      </w:r>
      <w:r>
        <w:rPr>
          <w:lang w:val="en-US"/>
        </w:rPr>
        <w:t>e</w:t>
      </w:r>
      <w:r w:rsidRPr="001C33FE">
        <w:rPr>
          <w:lang w:val="en-US"/>
        </w:rPr>
        <w:t>r</w:t>
      </w:r>
      <w:proofErr w:type="spellEnd"/>
      <w:r w:rsidRPr="001C33FE">
        <w:rPr>
          <w:bCs/>
          <w:lang w:val="en-US"/>
        </w:rPr>
        <w:t xml:space="preserve">, </w:t>
      </w:r>
    </w:p>
    <w:p w:rsidR="00EF2930" w:rsidRPr="00434E51" w:rsidRDefault="00387FC5" w:rsidP="00EF2930">
      <w:pPr>
        <w:pStyle w:val="ExpDetails"/>
        <w:rPr>
          <w:lang w:val="en-US"/>
        </w:rPr>
      </w:pPr>
      <w:r>
        <w:rPr>
          <w:b/>
          <w:lang w:val="en-US"/>
        </w:rPr>
        <w:t xml:space="preserve">                           </w:t>
      </w:r>
      <w:r w:rsidR="00EF2930" w:rsidRPr="001C33FE">
        <w:rPr>
          <w:bCs/>
          <w:lang w:val="en-US"/>
        </w:rPr>
        <w:t>File-AID/MVS</w:t>
      </w:r>
      <w:r w:rsidR="00EF2930">
        <w:rPr>
          <w:bCs/>
          <w:lang w:val="en-US"/>
        </w:rPr>
        <w:t>, S</w:t>
      </w:r>
      <w:r w:rsidR="00FE00DB">
        <w:rPr>
          <w:bCs/>
          <w:lang w:val="en-US"/>
        </w:rPr>
        <w:t>YNCSORT</w:t>
      </w:r>
      <w:r w:rsidR="00AB0B6E">
        <w:rPr>
          <w:bCs/>
          <w:lang w:val="en-US"/>
        </w:rPr>
        <w:t>,</w:t>
      </w:r>
      <w:r w:rsidR="00A01E4E">
        <w:rPr>
          <w:bCs/>
          <w:lang w:val="en-US"/>
        </w:rPr>
        <w:t xml:space="preserve"> </w:t>
      </w:r>
      <w:r w:rsidR="00AB0B6E" w:rsidRPr="006056BD">
        <w:rPr>
          <w:b/>
          <w:bCs/>
          <w:lang w:val="en-US"/>
        </w:rPr>
        <w:t>CA7</w:t>
      </w:r>
    </w:p>
    <w:p w:rsidR="00721961" w:rsidRDefault="00EF2930" w:rsidP="00721961">
      <w:pPr>
        <w:pStyle w:val="ExpText"/>
      </w:pPr>
      <w:proofErr w:type="spellStart"/>
      <w:r>
        <w:t>Analyzed</w:t>
      </w:r>
      <w:proofErr w:type="spellEnd"/>
      <w:r>
        <w:t>,</w:t>
      </w:r>
      <w:r w:rsidR="00A47209">
        <w:t xml:space="preserve"> </w:t>
      </w:r>
      <w:proofErr w:type="spellStart"/>
      <w:r>
        <w:t>designed</w:t>
      </w:r>
      <w:proofErr w:type="spellEnd"/>
      <w:r>
        <w:t xml:space="preserve">, </w:t>
      </w:r>
      <w:proofErr w:type="spellStart"/>
      <w:r>
        <w:t>developed</w:t>
      </w:r>
      <w:proofErr w:type="spellEnd"/>
      <w:r>
        <w:t xml:space="preserve">, </w:t>
      </w:r>
      <w:proofErr w:type="spellStart"/>
      <w:r>
        <w:t>coded</w:t>
      </w:r>
      <w:proofErr w:type="spellEnd"/>
      <w:r>
        <w:t xml:space="preserve">, </w:t>
      </w:r>
      <w:proofErr w:type="spellStart"/>
      <w:r>
        <w:t>tested</w:t>
      </w:r>
      <w:proofErr w:type="spellEnd"/>
      <w:r>
        <w:t xml:space="preserve">, </w:t>
      </w:r>
      <w:proofErr w:type="spellStart"/>
      <w:r>
        <w:t>documented</w:t>
      </w:r>
      <w:proofErr w:type="spellEnd"/>
      <w:r>
        <w:t xml:space="preserve"> and </w:t>
      </w:r>
      <w:proofErr w:type="spellStart"/>
      <w:r>
        <w:t>supported</w:t>
      </w:r>
      <w:proofErr w:type="spellEnd"/>
      <w:r>
        <w:t xml:space="preserve"> IM </w:t>
      </w:r>
      <w:proofErr w:type="spellStart"/>
      <w:r>
        <w:t>Legacy</w:t>
      </w:r>
      <w:proofErr w:type="spellEnd"/>
      <w:r>
        <w:t xml:space="preserve"> applications. </w:t>
      </w:r>
      <w:proofErr w:type="spellStart"/>
      <w:r>
        <w:t>Created</w:t>
      </w:r>
      <w:proofErr w:type="spellEnd"/>
      <w:r>
        <w:t xml:space="preserve"> program </w:t>
      </w:r>
      <w:proofErr w:type="spellStart"/>
      <w:r>
        <w:t>specifications</w:t>
      </w:r>
      <w:proofErr w:type="spellEnd"/>
      <w:r>
        <w:t xml:space="preserve"> and </w:t>
      </w:r>
      <w:proofErr w:type="gramStart"/>
      <w:r>
        <w:t>test plans</w:t>
      </w:r>
      <w:proofErr w:type="gramEnd"/>
      <w:r>
        <w:t xml:space="preserve">. </w:t>
      </w:r>
      <w:proofErr w:type="spellStart"/>
      <w:r>
        <w:t>Wrote</w:t>
      </w:r>
      <w:proofErr w:type="spellEnd"/>
      <w:r>
        <w:t xml:space="preserve"> COBOL programs, SQL </w:t>
      </w:r>
      <w:proofErr w:type="spellStart"/>
      <w:r>
        <w:t>queries</w:t>
      </w:r>
      <w:proofErr w:type="spellEnd"/>
      <w:r>
        <w:t xml:space="preserve">, JCL and PARM files.  </w:t>
      </w:r>
      <w:proofErr w:type="spellStart"/>
      <w:r>
        <w:t>Participated</w:t>
      </w:r>
      <w:proofErr w:type="spellEnd"/>
      <w:r>
        <w:t xml:space="preserve"> in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. </w:t>
      </w:r>
      <w:proofErr w:type="spellStart"/>
      <w:r>
        <w:t>Developed</w:t>
      </w:r>
      <w:proofErr w:type="spellEnd"/>
      <w:r>
        <w:t xml:space="preserve"> and </w:t>
      </w:r>
      <w:proofErr w:type="spellStart"/>
      <w:r>
        <w:t>executed</w:t>
      </w:r>
      <w:proofErr w:type="spellEnd"/>
      <w:r>
        <w:t xml:space="preserve"> unit, </w:t>
      </w:r>
      <w:proofErr w:type="spellStart"/>
      <w:r>
        <w:t>functional</w:t>
      </w:r>
      <w:proofErr w:type="spellEnd"/>
      <w:r>
        <w:t xml:space="preserve">, and system tests.  </w:t>
      </w:r>
      <w:proofErr w:type="spellStart"/>
      <w:r>
        <w:t>Provided</w:t>
      </w:r>
      <w:proofErr w:type="spellEnd"/>
      <w:r>
        <w:t xml:space="preserve"> production migration support.  </w:t>
      </w:r>
      <w:proofErr w:type="spellStart"/>
      <w:r>
        <w:t>Conducted</w:t>
      </w:r>
      <w:proofErr w:type="spellEnd"/>
      <w:r>
        <w:t xml:space="preserve"> training for business </w:t>
      </w:r>
      <w:proofErr w:type="spellStart"/>
      <w:r>
        <w:t>partners</w:t>
      </w:r>
      <w:proofErr w:type="spellEnd"/>
      <w:r>
        <w:t xml:space="preserve"> in the use of the application. 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business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signoff</w:t>
      </w:r>
      <w:proofErr w:type="spellEnd"/>
      <w:r>
        <w:t xml:space="preserve"> and </w:t>
      </w:r>
      <w:proofErr w:type="spellStart"/>
      <w:r>
        <w:t>acceptance</w:t>
      </w:r>
      <w:proofErr w:type="spellEnd"/>
      <w:r>
        <w:t xml:space="preserve">. </w:t>
      </w:r>
      <w:r w:rsidR="00721961">
        <w:t xml:space="preserve">   </w:t>
      </w:r>
    </w:p>
    <w:p w:rsidR="00FE00DB" w:rsidRDefault="00FE00DB" w:rsidP="00FE00DB">
      <w:pPr>
        <w:pStyle w:val="ExpText"/>
        <w:spacing w:before="0" w:after="0"/>
        <w:rPr>
          <w:lang w:val="en-US"/>
        </w:rPr>
      </w:pPr>
    </w:p>
    <w:p w:rsidR="004E5B81" w:rsidRDefault="004E5B81" w:rsidP="00FE00DB">
      <w:pPr>
        <w:pStyle w:val="ExpText"/>
        <w:spacing w:before="0" w:after="0"/>
        <w:rPr>
          <w:lang w:val="en-US"/>
        </w:rPr>
      </w:pPr>
    </w:p>
    <w:p w:rsidR="00DD6F2D" w:rsidRDefault="00EF2930" w:rsidP="00DD6F2D">
      <w:pPr>
        <w:pStyle w:val="ExpText"/>
        <w:spacing w:before="0" w:after="0"/>
        <w:rPr>
          <w:lang w:val="en-US"/>
        </w:rPr>
      </w:pPr>
      <w:r w:rsidRPr="001C33FE">
        <w:rPr>
          <w:b/>
          <w:lang w:val="en-US"/>
        </w:rPr>
        <w:t>Industry:</w:t>
      </w:r>
      <w:r w:rsidR="00FE00DB">
        <w:rPr>
          <w:lang w:val="en-US"/>
        </w:rPr>
        <w:t xml:space="preserve"> </w:t>
      </w:r>
      <w:r>
        <w:rPr>
          <w:lang w:val="en-US"/>
        </w:rPr>
        <w:t>Government</w:t>
      </w:r>
      <w:r>
        <w:rPr>
          <w:bCs/>
          <w:lang w:val="en-US"/>
        </w:rPr>
        <w:t xml:space="preserve"> </w:t>
      </w:r>
      <w:r w:rsidRPr="001C33FE">
        <w:t>–</w:t>
      </w:r>
      <w:r>
        <w:rPr>
          <w:b/>
          <w:lang w:val="en-US"/>
        </w:rPr>
        <w:t xml:space="preserve"> City of Detroit</w:t>
      </w:r>
      <w:r>
        <w:rPr>
          <w:lang w:val="en-US"/>
        </w:rPr>
        <w:t xml:space="preserve"> </w:t>
      </w:r>
      <w:r w:rsidR="00FE00DB">
        <w:rPr>
          <w:lang w:val="en-US"/>
        </w:rPr>
        <w:t xml:space="preserve">                                            </w:t>
      </w:r>
      <w:r w:rsidR="00AC6836">
        <w:rPr>
          <w:lang w:val="en-US"/>
        </w:rPr>
        <w:t xml:space="preserve">                              </w:t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>
        <w:rPr>
          <w:lang w:val="en-US"/>
        </w:rPr>
        <w:t>6</w:t>
      </w:r>
      <w:r w:rsidR="00AC6836">
        <w:rPr>
          <w:lang w:val="en-US"/>
        </w:rPr>
        <w:t xml:space="preserve"> months</w:t>
      </w:r>
      <w:r>
        <w:rPr>
          <w:lang w:val="en-US"/>
        </w:rPr>
        <w:t xml:space="preserve"> </w:t>
      </w:r>
      <w:r w:rsidRPr="001C33FE">
        <w:rPr>
          <w:b/>
          <w:lang w:val="en-US"/>
        </w:rPr>
        <w:t>Position:</w:t>
      </w:r>
      <w:r w:rsidR="00AC6836">
        <w:rPr>
          <w:b/>
          <w:lang w:val="en-US"/>
        </w:rPr>
        <w:t xml:space="preserve"> </w:t>
      </w:r>
      <w:r>
        <w:rPr>
          <w:lang w:val="en-US"/>
        </w:rPr>
        <w:t>QA</w:t>
      </w:r>
      <w:r w:rsidRPr="001C33FE">
        <w:rPr>
          <w:lang w:val="en-US"/>
        </w:rPr>
        <w:t xml:space="preserve"> Analyst</w:t>
      </w:r>
      <w:r>
        <w:rPr>
          <w:lang w:val="en-US"/>
        </w:rPr>
        <w:t xml:space="preserve"> </w:t>
      </w:r>
    </w:p>
    <w:p w:rsidR="00DD6F2D" w:rsidRDefault="00EF2930" w:rsidP="00DD6F2D">
      <w:pPr>
        <w:pStyle w:val="ExpText"/>
        <w:spacing w:before="0" w:after="0"/>
        <w:rPr>
          <w:lang w:val="en-US"/>
        </w:rPr>
      </w:pPr>
      <w:r w:rsidRPr="001C33FE">
        <w:rPr>
          <w:b/>
          <w:lang w:val="en-US"/>
        </w:rPr>
        <w:t>Environment:</w:t>
      </w:r>
      <w:r w:rsidR="00DD6F2D">
        <w:rPr>
          <w:b/>
          <w:lang w:val="en-US"/>
        </w:rPr>
        <w:t xml:space="preserve"> </w:t>
      </w:r>
      <w:r w:rsidRPr="0068563F">
        <w:rPr>
          <w:lang w:val="en-US"/>
        </w:rPr>
        <w:t>Web</w:t>
      </w:r>
    </w:p>
    <w:p w:rsidR="004908D3" w:rsidRDefault="00EF2930" w:rsidP="004908D3">
      <w:pPr>
        <w:pStyle w:val="ExpText"/>
        <w:spacing w:before="0" w:after="0"/>
      </w:pPr>
      <w:r w:rsidRPr="001C33FE">
        <w:rPr>
          <w:b/>
          <w:lang w:val="en-US"/>
        </w:rPr>
        <w:t>Tools:</w:t>
      </w:r>
      <w:r w:rsidR="00DD6F2D">
        <w:rPr>
          <w:lang w:val="en-US"/>
        </w:rPr>
        <w:t xml:space="preserve"> </w:t>
      </w:r>
      <w:proofErr w:type="spellStart"/>
      <w:r>
        <w:rPr>
          <w:lang w:val="en-US"/>
        </w:rPr>
        <w:t>Greenshot</w:t>
      </w:r>
      <w:proofErr w:type="spellEnd"/>
      <w:r>
        <w:rPr>
          <w:lang w:val="en-US"/>
        </w:rPr>
        <w:t xml:space="preserve"> (web screen capture tool), </w:t>
      </w:r>
      <w:r>
        <w:t>MS Excel, MS Word 2007,</w:t>
      </w:r>
      <w:r w:rsidRPr="00AD1E00">
        <w:t xml:space="preserve"> </w:t>
      </w:r>
      <w:r>
        <w:t>MS Internet E</w:t>
      </w:r>
      <w:r w:rsidR="00DD6F2D">
        <w:t xml:space="preserve">xplorer 7, </w:t>
      </w:r>
      <w:r>
        <w:t xml:space="preserve">MS SharePoint, </w:t>
      </w:r>
      <w:proofErr w:type="spellStart"/>
      <w:r>
        <w:t>Eventum</w:t>
      </w:r>
      <w:proofErr w:type="spellEnd"/>
      <w:r>
        <w:t xml:space="preserve"> 2.3.1, Oracle SQL </w:t>
      </w:r>
      <w:proofErr w:type="spellStart"/>
      <w:r>
        <w:t>Developer</w:t>
      </w:r>
      <w:proofErr w:type="spellEnd"/>
      <w:r>
        <w:t xml:space="preserve">  </w:t>
      </w:r>
    </w:p>
    <w:p w:rsidR="00D206F2" w:rsidRDefault="00EF2930" w:rsidP="00D206F2">
      <w:pPr>
        <w:pStyle w:val="ExpText"/>
        <w:spacing w:before="0" w:after="0"/>
      </w:pPr>
      <w:r w:rsidRPr="00A05162">
        <w:rPr>
          <w:lang w:val="en-US"/>
        </w:rPr>
        <w:t xml:space="preserve">Collaborated on testing, performing the systems integration testing (SIT) for </w:t>
      </w:r>
      <w:r>
        <w:rPr>
          <w:lang w:val="en-US"/>
        </w:rPr>
        <w:t xml:space="preserve">City of Detroit’s Inspection, Permits, Business License’s and Income </w:t>
      </w:r>
      <w:proofErr w:type="gramStart"/>
      <w:r>
        <w:rPr>
          <w:lang w:val="en-US"/>
        </w:rPr>
        <w:t>tax</w:t>
      </w:r>
      <w:r w:rsidRPr="00A05162">
        <w:rPr>
          <w:bCs/>
          <w:iCs/>
          <w:lang w:val="en-US"/>
        </w:rPr>
        <w:t>,</w:t>
      </w:r>
      <w:r w:rsidRPr="00A05162">
        <w:rPr>
          <w:b/>
          <w:bCs/>
          <w:i/>
          <w:iCs/>
          <w:lang w:val="en-US"/>
        </w:rPr>
        <w:t xml:space="preserve"> </w:t>
      </w:r>
      <w:r w:rsidRPr="00A05162">
        <w:rPr>
          <w:lang w:val="en-US"/>
        </w:rPr>
        <w:t xml:space="preserve"> executing</w:t>
      </w:r>
      <w:proofErr w:type="gramEnd"/>
      <w:r w:rsidRPr="00A05162">
        <w:rPr>
          <w:lang w:val="en-US"/>
        </w:rPr>
        <w:t xml:space="preserve"> the test plans,</w:t>
      </w:r>
      <w:r>
        <w:rPr>
          <w:lang w:val="en-US"/>
        </w:rPr>
        <w:t xml:space="preserve"> i</w:t>
      </w:r>
      <w:r w:rsidRPr="00A05162">
        <w:rPr>
          <w:lang w:val="en-US"/>
        </w:rPr>
        <w:t>dentifying and reporting program bugs.</w:t>
      </w:r>
      <w:r>
        <w:rPr>
          <w:lang w:val="en-US"/>
        </w:rP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test cases.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proofErr w:type="gramStart"/>
      <w:r>
        <w:t>Eventum</w:t>
      </w:r>
      <w:proofErr w:type="spellEnd"/>
      <w:r>
        <w:t>(</w:t>
      </w:r>
      <w:proofErr w:type="gramEnd"/>
      <w:r>
        <w:t xml:space="preserve">2.3.1),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reports for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and test </w:t>
      </w:r>
      <w:proofErr w:type="spellStart"/>
      <w:r>
        <w:t>status</w:t>
      </w:r>
      <w:proofErr w:type="spellEnd"/>
      <w:r>
        <w:t>.</w:t>
      </w:r>
      <w:r w:rsidR="00D206F2">
        <w:t xml:space="preserve"> </w:t>
      </w:r>
    </w:p>
    <w:p w:rsidR="00D206F2" w:rsidRDefault="00D206F2" w:rsidP="00D206F2">
      <w:pPr>
        <w:pStyle w:val="ExpText"/>
        <w:spacing w:before="0" w:after="0"/>
      </w:pPr>
    </w:p>
    <w:p w:rsidR="00D206F2" w:rsidRDefault="00D206F2" w:rsidP="00D206F2">
      <w:pPr>
        <w:pStyle w:val="ExpText"/>
        <w:spacing w:before="0" w:after="0"/>
      </w:pPr>
    </w:p>
    <w:p w:rsidR="004E5B81" w:rsidRDefault="004E5B81" w:rsidP="00D206F2">
      <w:pPr>
        <w:pStyle w:val="ExpText"/>
        <w:spacing w:before="0" w:after="0"/>
      </w:pPr>
    </w:p>
    <w:p w:rsidR="00D206F2" w:rsidRDefault="00EF2930" w:rsidP="00D206F2">
      <w:pPr>
        <w:pStyle w:val="ExpText"/>
        <w:spacing w:before="0" w:after="0"/>
        <w:rPr>
          <w:lang w:val="en-US"/>
        </w:rPr>
      </w:pPr>
      <w:r w:rsidRPr="001C33FE">
        <w:rPr>
          <w:b/>
          <w:lang w:val="en-US"/>
        </w:rPr>
        <w:t>Industry:</w:t>
      </w:r>
      <w:r w:rsidR="00D206F2">
        <w:rPr>
          <w:b/>
          <w:lang w:val="en-US"/>
        </w:rPr>
        <w:t xml:space="preserve"> </w:t>
      </w:r>
      <w:r>
        <w:rPr>
          <w:bCs/>
          <w:lang w:val="en-US"/>
        </w:rPr>
        <w:t xml:space="preserve">Banking/Financial </w:t>
      </w:r>
      <w:r w:rsidRPr="001C33FE">
        <w:t>–</w:t>
      </w:r>
      <w:r>
        <w:rPr>
          <w:b/>
          <w:lang w:val="en-US"/>
        </w:rPr>
        <w:t xml:space="preserve"> Comerica Bank</w:t>
      </w:r>
      <w:r>
        <w:rPr>
          <w:lang w:val="en-US"/>
        </w:rPr>
        <w:t xml:space="preserve"> </w:t>
      </w:r>
      <w:r w:rsidR="00D206F2">
        <w:rPr>
          <w:lang w:val="en-US"/>
        </w:rPr>
        <w:t xml:space="preserve">                                                              </w:t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>
        <w:rPr>
          <w:lang w:val="en-US"/>
        </w:rPr>
        <w:t xml:space="preserve">6 months </w:t>
      </w:r>
      <w:r w:rsidRPr="001C33FE">
        <w:rPr>
          <w:b/>
          <w:lang w:val="en-US"/>
        </w:rPr>
        <w:t>Position:</w:t>
      </w:r>
      <w:r w:rsidR="00D206F2">
        <w:rPr>
          <w:lang w:val="en-US"/>
        </w:rPr>
        <w:t xml:space="preserve"> </w:t>
      </w:r>
      <w:r>
        <w:rPr>
          <w:lang w:val="en-US"/>
        </w:rPr>
        <w:t>Programmer</w:t>
      </w:r>
      <w:r w:rsidR="00712603">
        <w:rPr>
          <w:lang w:val="en-US"/>
        </w:rPr>
        <w:t xml:space="preserve"> Analyst</w:t>
      </w:r>
    </w:p>
    <w:p w:rsidR="00D206F2" w:rsidRDefault="00EF2930" w:rsidP="00D206F2">
      <w:pPr>
        <w:pStyle w:val="ExpText"/>
        <w:spacing w:before="0" w:after="0"/>
        <w:rPr>
          <w:lang w:val="en-US"/>
        </w:rPr>
      </w:pPr>
      <w:r w:rsidRPr="001C33FE">
        <w:rPr>
          <w:b/>
          <w:lang w:val="en-US"/>
        </w:rPr>
        <w:t>Environment:</w:t>
      </w:r>
      <w:r w:rsidR="00D206F2">
        <w:rPr>
          <w:b/>
          <w:lang w:val="en-US"/>
        </w:rPr>
        <w:t xml:space="preserve"> </w:t>
      </w:r>
      <w:r w:rsidRPr="00BB6570">
        <w:rPr>
          <w:lang w:val="en-US"/>
        </w:rPr>
        <w:t>Mainframe</w:t>
      </w:r>
    </w:p>
    <w:p w:rsidR="00D206F2" w:rsidRDefault="00EF2930" w:rsidP="00D206F2">
      <w:pPr>
        <w:pStyle w:val="ExpText"/>
        <w:spacing w:before="0" w:after="0"/>
        <w:rPr>
          <w:bCs/>
          <w:lang w:val="en-US"/>
        </w:rPr>
      </w:pPr>
      <w:r w:rsidRPr="001C33FE">
        <w:rPr>
          <w:b/>
          <w:lang w:val="en-US"/>
        </w:rPr>
        <w:t>Tools:</w:t>
      </w:r>
      <w:r w:rsidR="0039629D">
        <w:rPr>
          <w:b/>
          <w:lang w:val="en-US"/>
        </w:rPr>
        <w:t xml:space="preserve"> </w:t>
      </w:r>
      <w:r w:rsidRPr="001C33FE">
        <w:rPr>
          <w:bCs/>
          <w:lang w:val="en-US"/>
        </w:rPr>
        <w:t xml:space="preserve">COBOL IV, TSO/ISPF, JCL, </w:t>
      </w:r>
      <w:proofErr w:type="spellStart"/>
      <w:r w:rsidRPr="001C33FE">
        <w:rPr>
          <w:bCs/>
          <w:lang w:val="en-US"/>
        </w:rPr>
        <w:t>Endevor</w:t>
      </w:r>
      <w:proofErr w:type="spellEnd"/>
      <w:r w:rsidRPr="001C33FE">
        <w:rPr>
          <w:bCs/>
          <w:lang w:val="en-US"/>
        </w:rPr>
        <w:t>, File-AID/MVS</w:t>
      </w:r>
      <w:r>
        <w:rPr>
          <w:bCs/>
          <w:lang w:val="en-US"/>
        </w:rPr>
        <w:t>, D</w:t>
      </w:r>
      <w:r w:rsidR="00D206F2">
        <w:rPr>
          <w:bCs/>
          <w:lang w:val="en-US"/>
        </w:rPr>
        <w:t>FHSORT</w:t>
      </w:r>
      <w:r>
        <w:rPr>
          <w:bCs/>
          <w:lang w:val="en-US"/>
        </w:rPr>
        <w:t>, I</w:t>
      </w:r>
      <w:r w:rsidR="00D206F2">
        <w:rPr>
          <w:bCs/>
          <w:lang w:val="en-US"/>
        </w:rPr>
        <w:t>CETOOL</w:t>
      </w:r>
    </w:p>
    <w:p w:rsidR="00D206F2" w:rsidRDefault="00D206F2" w:rsidP="00D206F2">
      <w:pPr>
        <w:pStyle w:val="ExpText"/>
        <w:spacing w:before="0" w:after="0"/>
        <w:rPr>
          <w:lang w:val="en-US"/>
        </w:rPr>
      </w:pPr>
      <w:r>
        <w:rPr>
          <w:bCs/>
          <w:lang w:val="en-US"/>
        </w:rPr>
        <w:t xml:space="preserve"> </w:t>
      </w:r>
      <w:r w:rsidR="00EF2930" w:rsidRPr="001C33FE">
        <w:rPr>
          <w:lang w:val="en-US"/>
        </w:rPr>
        <w:t xml:space="preserve">Analyzed, designed, developed, coded, modified, tested, </w:t>
      </w:r>
      <w:r w:rsidR="00EF2930">
        <w:rPr>
          <w:lang w:val="en-US"/>
        </w:rPr>
        <w:t xml:space="preserve">batch </w:t>
      </w:r>
      <w:proofErr w:type="gramStart"/>
      <w:r w:rsidR="00EF2930">
        <w:rPr>
          <w:lang w:val="en-US"/>
        </w:rPr>
        <w:t>application</w:t>
      </w:r>
      <w:r w:rsidR="0024323B">
        <w:rPr>
          <w:lang w:val="en-US"/>
        </w:rPr>
        <w:t>’</w:t>
      </w:r>
      <w:r w:rsidR="00EF2930">
        <w:rPr>
          <w:lang w:val="en-US"/>
        </w:rPr>
        <w:t>s</w:t>
      </w:r>
      <w:proofErr w:type="gramEnd"/>
      <w:r w:rsidR="00EF2930">
        <w:rPr>
          <w:lang w:val="en-US"/>
        </w:rPr>
        <w:t xml:space="preserve"> for Comerica Banks Sterling conversion Project, Also </w:t>
      </w:r>
      <w:r w:rsidR="00EF2930" w:rsidRPr="00A05162">
        <w:rPr>
          <w:lang w:val="en-US"/>
        </w:rPr>
        <w:t>Collaborated on testing, performing the systems integration testing (SIT)</w:t>
      </w:r>
    </w:p>
    <w:p w:rsidR="00100205" w:rsidRDefault="00EF2930" w:rsidP="00100205">
      <w:pPr>
        <w:pStyle w:val="ExpText"/>
        <w:spacing w:before="0" w:after="0"/>
        <w:rPr>
          <w:lang w:val="en-US"/>
        </w:rPr>
      </w:pPr>
      <w:r w:rsidRPr="00A05162">
        <w:rPr>
          <w:lang w:val="en-US"/>
        </w:rPr>
        <w:t>executing the test plans,</w:t>
      </w:r>
      <w:r>
        <w:rPr>
          <w:lang w:val="en-US"/>
        </w:rPr>
        <w:t xml:space="preserve"> i</w:t>
      </w:r>
      <w:r w:rsidRPr="00A05162">
        <w:rPr>
          <w:lang w:val="en-US"/>
        </w:rPr>
        <w:t>dentifying and</w:t>
      </w:r>
      <w:r>
        <w:rPr>
          <w:lang w:val="en-US"/>
        </w:rPr>
        <w:t xml:space="preserve"> </w:t>
      </w:r>
      <w:r w:rsidRPr="00A05162">
        <w:rPr>
          <w:lang w:val="en-US"/>
        </w:rPr>
        <w:t>reporting program bugs.</w:t>
      </w:r>
    </w:p>
    <w:p w:rsidR="00100205" w:rsidRDefault="00100205" w:rsidP="00100205">
      <w:pPr>
        <w:pStyle w:val="ExpText"/>
        <w:spacing w:before="0" w:after="0"/>
        <w:rPr>
          <w:lang w:val="en-US"/>
        </w:rPr>
      </w:pPr>
    </w:p>
    <w:p w:rsidR="00100205" w:rsidRDefault="00100205" w:rsidP="00100205">
      <w:pPr>
        <w:pStyle w:val="ExpText"/>
        <w:spacing w:before="0" w:after="0"/>
        <w:rPr>
          <w:lang w:val="en-US"/>
        </w:rPr>
      </w:pPr>
    </w:p>
    <w:p w:rsidR="004E5B81" w:rsidRDefault="004E5B81" w:rsidP="00100205">
      <w:pPr>
        <w:pStyle w:val="ExpText"/>
        <w:spacing w:before="0" w:after="0"/>
        <w:rPr>
          <w:lang w:val="en-US"/>
        </w:rPr>
      </w:pPr>
    </w:p>
    <w:p w:rsidR="00100205" w:rsidRDefault="00EF2930" w:rsidP="00100205">
      <w:pPr>
        <w:pStyle w:val="ExpText"/>
        <w:spacing w:before="0" w:after="0"/>
        <w:rPr>
          <w:lang w:val="en-US"/>
        </w:rPr>
      </w:pPr>
      <w:r w:rsidRPr="001C33FE">
        <w:rPr>
          <w:b/>
          <w:lang w:val="en-US"/>
        </w:rPr>
        <w:t>Industry:</w:t>
      </w:r>
      <w:r w:rsidR="00B4056B">
        <w:rPr>
          <w:b/>
          <w:lang w:val="en-US"/>
        </w:rPr>
        <w:t xml:space="preserve"> </w:t>
      </w:r>
      <w:r>
        <w:rPr>
          <w:lang w:val="en-US"/>
        </w:rPr>
        <w:t>Travel Management</w:t>
      </w:r>
      <w:r>
        <w:rPr>
          <w:bCs/>
          <w:lang w:val="en-US"/>
        </w:rPr>
        <w:t xml:space="preserve"> </w:t>
      </w:r>
      <w:r w:rsidRPr="001C33FE">
        <w:t>–</w:t>
      </w:r>
      <w:r>
        <w:rPr>
          <w:b/>
          <w:lang w:val="en-US"/>
        </w:rPr>
        <w:t xml:space="preserve"> Carlson Wagonlit </w:t>
      </w:r>
      <w:r w:rsidRPr="00BB6570">
        <w:rPr>
          <w:b/>
          <w:lang w:val="en-US"/>
        </w:rPr>
        <w:t>Travels (</w:t>
      </w:r>
      <w:proofErr w:type="gramStart"/>
      <w:r w:rsidRPr="00BB6570">
        <w:rPr>
          <w:b/>
          <w:lang w:val="en-US"/>
        </w:rPr>
        <w:t>CWT)</w:t>
      </w:r>
      <w:r w:rsidR="00100205">
        <w:rPr>
          <w:lang w:val="en-US"/>
        </w:rPr>
        <w:t xml:space="preserve">   </w:t>
      </w:r>
      <w:proofErr w:type="gramEnd"/>
      <w:r w:rsidR="00100205">
        <w:rPr>
          <w:lang w:val="en-US"/>
        </w:rPr>
        <w:t xml:space="preserve">                            </w:t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>
        <w:rPr>
          <w:lang w:val="en-US"/>
        </w:rPr>
        <w:t xml:space="preserve">8 months </w:t>
      </w:r>
      <w:r w:rsidRPr="001C33FE">
        <w:rPr>
          <w:b/>
          <w:lang w:val="en-US"/>
        </w:rPr>
        <w:t>Position:</w:t>
      </w:r>
      <w:r w:rsidR="00100205">
        <w:rPr>
          <w:lang w:val="en-US"/>
        </w:rPr>
        <w:t xml:space="preserve"> </w:t>
      </w:r>
      <w:r>
        <w:rPr>
          <w:lang w:val="en-US"/>
        </w:rPr>
        <w:t>QA</w:t>
      </w:r>
      <w:r w:rsidRPr="001C33FE">
        <w:rPr>
          <w:lang w:val="en-US"/>
        </w:rPr>
        <w:t xml:space="preserve"> Analyst</w:t>
      </w:r>
      <w:r>
        <w:rPr>
          <w:lang w:val="en-US"/>
        </w:rPr>
        <w:t xml:space="preserve"> </w:t>
      </w:r>
    </w:p>
    <w:p w:rsidR="00100205" w:rsidRDefault="00EF2930" w:rsidP="00100205">
      <w:pPr>
        <w:pStyle w:val="ExpText"/>
        <w:spacing w:before="0" w:after="0"/>
      </w:pPr>
      <w:proofErr w:type="spellStart"/>
      <w:proofErr w:type="gramStart"/>
      <w:r>
        <w:rPr>
          <w:b/>
        </w:rPr>
        <w:t>Environment</w:t>
      </w:r>
      <w:proofErr w:type="spellEnd"/>
      <w:r>
        <w:rPr>
          <w:b/>
        </w:rPr>
        <w:t>:</w:t>
      </w:r>
      <w:proofErr w:type="gramEnd"/>
      <w:r w:rsidR="00100205">
        <w:rPr>
          <w:b/>
        </w:rPr>
        <w:t xml:space="preserve"> </w:t>
      </w:r>
      <w:proofErr w:type="spellStart"/>
      <w:r>
        <w:rPr>
          <w:szCs w:val="24"/>
        </w:rPr>
        <w:t>Liferay</w:t>
      </w:r>
      <w:proofErr w:type="spellEnd"/>
      <w:r>
        <w:rPr>
          <w:szCs w:val="24"/>
        </w:rPr>
        <w:t xml:space="preserve"> Portal 4.6</w:t>
      </w:r>
      <w:r>
        <w:t xml:space="preserve">,  </w:t>
      </w:r>
    </w:p>
    <w:p w:rsidR="00100205" w:rsidRDefault="00EF2930" w:rsidP="00100205">
      <w:pPr>
        <w:pStyle w:val="ExpText"/>
        <w:spacing w:before="0" w:after="0"/>
      </w:pPr>
      <w:proofErr w:type="gramStart"/>
      <w:r>
        <w:rPr>
          <w:b/>
        </w:rPr>
        <w:t>Tools:</w:t>
      </w:r>
      <w:proofErr w:type="gramEnd"/>
      <w:r>
        <w:tab/>
        <w:t xml:space="preserve">MS Excel 2007, MS Word 2007, MS Outlook 2003, </w:t>
      </w:r>
      <w:proofErr w:type="spellStart"/>
      <w:r>
        <w:t>QADirector</w:t>
      </w:r>
      <w:proofErr w:type="spellEnd"/>
      <w:r>
        <w:t xml:space="preserve"> 6.0, JIRA Enterprise 4.3.4, MS Internet Explorer 7, </w:t>
      </w:r>
    </w:p>
    <w:p w:rsidR="00100205" w:rsidRDefault="00EF2930" w:rsidP="00100205">
      <w:pPr>
        <w:pStyle w:val="ExpText"/>
        <w:spacing w:before="0" w:after="0"/>
      </w:pPr>
      <w:proofErr w:type="spellStart"/>
      <w:r>
        <w:t>FireFox</w:t>
      </w:r>
      <w:proofErr w:type="spellEnd"/>
      <w:r>
        <w:t xml:space="preserve"> 5.0, </w:t>
      </w:r>
      <w:proofErr w:type="spellStart"/>
      <w:r>
        <w:t>DBVislualizer</w:t>
      </w:r>
      <w:proofErr w:type="spellEnd"/>
      <w:r>
        <w:t xml:space="preserve"> 7.0.7, SOAPUI 3.6.1</w:t>
      </w:r>
    </w:p>
    <w:p w:rsidR="00EF2930" w:rsidRDefault="00EF2930" w:rsidP="00100205">
      <w:pPr>
        <w:pStyle w:val="ExpText"/>
        <w:spacing w:before="0" w:after="0"/>
      </w:pPr>
      <w:r>
        <w:t xml:space="preserve">For a portal web application, </w:t>
      </w:r>
      <w:proofErr w:type="spellStart"/>
      <w:r>
        <w:t>reviewed</w:t>
      </w:r>
      <w:proofErr w:type="spellEnd"/>
      <w:r>
        <w:t xml:space="preserve"> use cases,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documents. 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test cases.  </w:t>
      </w:r>
      <w:proofErr w:type="spellStart"/>
      <w:r>
        <w:t>Tested</w:t>
      </w:r>
      <w:proofErr w:type="spellEnd"/>
      <w:r>
        <w:t xml:space="preserve"> client/content migration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to new system.  </w:t>
      </w:r>
      <w:proofErr w:type="spellStart"/>
      <w:r>
        <w:t>Used</w:t>
      </w:r>
      <w:proofErr w:type="spellEnd"/>
      <w:r>
        <w:t xml:space="preserve"> JIRA for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and </w:t>
      </w:r>
      <w:proofErr w:type="spellStart"/>
      <w:r>
        <w:t>reporting</w:t>
      </w:r>
      <w:proofErr w:type="spellEnd"/>
      <w:r>
        <w:t xml:space="preserve">.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QADirector</w:t>
      </w:r>
      <w:proofErr w:type="spellEnd"/>
      <w:r>
        <w:t xml:space="preserve"> as test case </w:t>
      </w:r>
      <w:proofErr w:type="spellStart"/>
      <w:r>
        <w:t>repository</w:t>
      </w:r>
      <w:proofErr w:type="spellEnd"/>
      <w:r>
        <w:t xml:space="preserve"> and test case </w:t>
      </w:r>
      <w:proofErr w:type="spellStart"/>
      <w:r>
        <w:t>execution</w:t>
      </w:r>
      <w:proofErr w:type="spellEnd"/>
      <w:r>
        <w:t xml:space="preserve"> and </w:t>
      </w:r>
      <w:proofErr w:type="spellStart"/>
      <w:r>
        <w:t>reporting</w:t>
      </w:r>
      <w:proofErr w:type="spellEnd"/>
      <w:r>
        <w:t xml:space="preserve">. </w:t>
      </w:r>
      <w:proofErr w:type="spellStart"/>
      <w:r>
        <w:t>Used</w:t>
      </w:r>
      <w:proofErr w:type="spellEnd"/>
      <w:r>
        <w:t xml:space="preserve"> SOAPUI to </w:t>
      </w:r>
      <w:proofErr w:type="spellStart"/>
      <w:r>
        <w:t>create</w:t>
      </w:r>
      <w:proofErr w:type="spellEnd"/>
      <w:r>
        <w:t xml:space="preserve"> test data.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reports </w:t>
      </w:r>
      <w:proofErr w:type="spellStart"/>
      <w:r>
        <w:t>supported</w:t>
      </w:r>
      <w:proofErr w:type="spellEnd"/>
      <w:r>
        <w:t xml:space="preserve"> client </w:t>
      </w:r>
      <w:proofErr w:type="spellStart"/>
      <w:r>
        <w:t>through</w:t>
      </w:r>
      <w:proofErr w:type="spellEnd"/>
      <w:r>
        <w:t xml:space="preserve"> UAT phase</w:t>
      </w:r>
    </w:p>
    <w:p w:rsidR="00EF2930" w:rsidRDefault="00EF2930" w:rsidP="00EF2930">
      <w:pPr>
        <w:pStyle w:val="ExpDetails"/>
        <w:tabs>
          <w:tab w:val="clear" w:pos="1800"/>
          <w:tab w:val="left" w:pos="360"/>
        </w:tabs>
        <w:ind w:left="36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075EFC">
        <w:rPr>
          <w:lang w:val="en-US"/>
        </w:rPr>
        <w:tab/>
      </w:r>
      <w:r>
        <w:rPr>
          <w:lang w:val="en-US"/>
        </w:rPr>
        <w:t>Healthcare</w:t>
      </w:r>
      <w:r>
        <w:rPr>
          <w:bCs/>
          <w:lang w:val="en-US"/>
        </w:rPr>
        <w:t xml:space="preserve"> </w:t>
      </w:r>
      <w:r w:rsidRPr="001C33FE"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Caretech</w:t>
      </w:r>
      <w:proofErr w:type="spellEnd"/>
      <w:r>
        <w:rPr>
          <w:lang w:val="en-US"/>
        </w:rPr>
        <w:t xml:space="preserve"> </w:t>
      </w:r>
      <w:r w:rsidRPr="001C33FE">
        <w:rPr>
          <w:lang w:val="en-US"/>
        </w:rPr>
        <w:tab/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>
        <w:rPr>
          <w:lang w:val="en-US"/>
        </w:rPr>
        <w:t xml:space="preserve">3 months            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</w:r>
      <w:r>
        <w:rPr>
          <w:lang w:val="en-US"/>
        </w:rPr>
        <w:t>QA</w:t>
      </w:r>
      <w:r w:rsidRPr="001C33FE">
        <w:rPr>
          <w:lang w:val="en-US"/>
        </w:rPr>
        <w:t xml:space="preserve"> Analyst</w:t>
      </w:r>
      <w:r>
        <w:rPr>
          <w:lang w:val="en-US"/>
        </w:rPr>
        <w:t xml:space="preserve"> </w:t>
      </w:r>
    </w:p>
    <w:p w:rsidR="00EF2930" w:rsidRDefault="00EF2930" w:rsidP="00EF2930">
      <w:pPr>
        <w:pStyle w:val="ExpDetails"/>
        <w:rPr>
          <w:b/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68563F">
        <w:rPr>
          <w:lang w:val="en-US"/>
        </w:rPr>
        <w:t>Web</w:t>
      </w:r>
      <w:r>
        <w:rPr>
          <w:lang w:val="en-US"/>
        </w:rPr>
        <w:t xml:space="preserve"> </w:t>
      </w:r>
    </w:p>
    <w:p w:rsidR="00EF2930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r>
        <w:rPr>
          <w:lang w:val="en-US"/>
        </w:rPr>
        <w:t xml:space="preserve">Net Beans, </w:t>
      </w:r>
      <w:proofErr w:type="gramStart"/>
      <w:r>
        <w:rPr>
          <w:lang w:val="en-US"/>
        </w:rPr>
        <w:t>Selenium  (</w:t>
      </w:r>
      <w:proofErr w:type="gramEnd"/>
      <w:r>
        <w:rPr>
          <w:lang w:val="en-US"/>
        </w:rPr>
        <w:t xml:space="preserve">for screen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) </w:t>
      </w:r>
    </w:p>
    <w:p w:rsidR="00EF2930" w:rsidRPr="00A05162" w:rsidRDefault="00EF2930" w:rsidP="00EF2930">
      <w:pPr>
        <w:pStyle w:val="ExpDetails"/>
        <w:tabs>
          <w:tab w:val="clear" w:pos="1800"/>
          <w:tab w:val="left" w:pos="360"/>
        </w:tabs>
        <w:ind w:left="360" w:firstLine="0"/>
        <w:rPr>
          <w:lang w:val="en-US"/>
        </w:rPr>
      </w:pPr>
      <w:r w:rsidRPr="00A05162">
        <w:rPr>
          <w:lang w:val="en-US"/>
        </w:rPr>
        <w:t xml:space="preserve">Collaborated on testing, performing the systems integration testing (SIT) for </w:t>
      </w:r>
      <w:proofErr w:type="spellStart"/>
      <w:r>
        <w:rPr>
          <w:lang w:val="en-US"/>
        </w:rPr>
        <w:t>Caretech’s</w:t>
      </w:r>
      <w:proofErr w:type="spellEnd"/>
      <w:r>
        <w:rPr>
          <w:lang w:val="en-US"/>
        </w:rPr>
        <w:t xml:space="preserve"> Software upgrade for multiple </w:t>
      </w:r>
      <w:proofErr w:type="gramStart"/>
      <w:r>
        <w:rPr>
          <w:lang w:val="en-US"/>
        </w:rPr>
        <w:t>hospitals</w:t>
      </w:r>
      <w:r w:rsidRPr="00A05162">
        <w:rPr>
          <w:bCs/>
          <w:iCs/>
          <w:lang w:val="en-US"/>
        </w:rPr>
        <w:t>,</w:t>
      </w:r>
      <w:r w:rsidRPr="00A05162">
        <w:rPr>
          <w:b/>
          <w:bCs/>
          <w:i/>
          <w:iCs/>
          <w:lang w:val="en-US"/>
        </w:rPr>
        <w:t xml:space="preserve"> </w:t>
      </w:r>
      <w:r w:rsidRPr="00A05162">
        <w:rPr>
          <w:lang w:val="en-US"/>
        </w:rPr>
        <w:t xml:space="preserve"> executing</w:t>
      </w:r>
      <w:proofErr w:type="gramEnd"/>
      <w:r w:rsidRPr="00A05162">
        <w:rPr>
          <w:lang w:val="en-US"/>
        </w:rPr>
        <w:t xml:space="preserve"> the test plans,</w:t>
      </w:r>
      <w:r>
        <w:rPr>
          <w:lang w:val="en-US"/>
        </w:rPr>
        <w:t xml:space="preserve"> i</w:t>
      </w:r>
      <w:r w:rsidRPr="00A05162">
        <w:rPr>
          <w:lang w:val="en-US"/>
        </w:rPr>
        <w:t>dentifying and reporting program bugs.</w:t>
      </w:r>
    </w:p>
    <w:p w:rsidR="00EF2930" w:rsidRPr="001556A4" w:rsidRDefault="00EF2930" w:rsidP="00EF2930">
      <w:pPr>
        <w:pStyle w:val="ExpDetails"/>
        <w:tabs>
          <w:tab w:val="clear" w:pos="1800"/>
          <w:tab w:val="left" w:pos="360"/>
        </w:tabs>
        <w:ind w:left="360" w:firstLine="0"/>
        <w:rPr>
          <w:lang w:val="en-US"/>
        </w:rPr>
      </w:pPr>
      <w:r w:rsidRPr="001556A4">
        <w:rPr>
          <w:lang w:val="en-US"/>
        </w:rPr>
        <w:t xml:space="preserve">compared the </w:t>
      </w:r>
      <w:proofErr w:type="spellStart"/>
      <w:r w:rsidRPr="001556A4">
        <w:rPr>
          <w:lang w:val="en-US"/>
        </w:rPr>
        <w:t>Caretech</w:t>
      </w:r>
      <w:proofErr w:type="spellEnd"/>
      <w:r w:rsidRPr="001556A4">
        <w:rPr>
          <w:lang w:val="en-US"/>
        </w:rPr>
        <w:t xml:space="preserve"> screen before and after software upgrade</w:t>
      </w:r>
      <w:r>
        <w:rPr>
          <w:lang w:val="en-US"/>
        </w:rPr>
        <w:t xml:space="preserve"> and also </w:t>
      </w:r>
      <w:r w:rsidRPr="001556A4">
        <w:rPr>
          <w:lang w:val="en-US"/>
        </w:rPr>
        <w:t xml:space="preserve">verified that after the upgrade a) objects on the screen were not dropped or displayed </w:t>
      </w:r>
      <w:proofErr w:type="gramStart"/>
      <w:r w:rsidRPr="001556A4">
        <w:rPr>
          <w:lang w:val="en-US"/>
        </w:rPr>
        <w:t>incorrectly ,</w:t>
      </w:r>
      <w:proofErr w:type="gramEnd"/>
      <w:r w:rsidRPr="001556A4">
        <w:rPr>
          <w:lang w:val="en-US"/>
        </w:rPr>
        <w:t xml:space="preserve"> b) links were still valid, and c) the screens performed the same in Firefox, IE, etc.</w:t>
      </w:r>
    </w:p>
    <w:p w:rsidR="00EF2930" w:rsidRPr="00D611F6" w:rsidRDefault="00EF2930" w:rsidP="00EF2930">
      <w:pPr>
        <w:pStyle w:val="ExpDetails"/>
        <w:rPr>
          <w:lang w:val="en-US"/>
        </w:rPr>
      </w:pPr>
      <w:r>
        <w:rPr>
          <w:lang w:val="en-US"/>
        </w:rPr>
        <w:t xml:space="preserve"> </w:t>
      </w:r>
    </w:p>
    <w:p w:rsidR="00194B21" w:rsidRDefault="00194B21" w:rsidP="00EF2930">
      <w:pPr>
        <w:pStyle w:val="ExpDetails"/>
        <w:rPr>
          <w:b/>
          <w:lang w:val="en-US"/>
        </w:rPr>
      </w:pP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075EFC">
        <w:rPr>
          <w:lang w:val="en-US"/>
        </w:rPr>
        <w:tab/>
      </w:r>
      <w:r w:rsidRPr="001C33FE">
        <w:rPr>
          <w:bCs/>
          <w:lang w:val="en-US"/>
        </w:rPr>
        <w:t>Automotive</w:t>
      </w:r>
      <w:r>
        <w:rPr>
          <w:bCs/>
          <w:lang w:val="en-US"/>
        </w:rPr>
        <w:t xml:space="preserve"> </w:t>
      </w:r>
      <w:r w:rsidRPr="001C33FE">
        <w:t>–</w:t>
      </w:r>
      <w:r>
        <w:rPr>
          <w:b/>
          <w:lang w:val="en-US"/>
        </w:rPr>
        <w:t xml:space="preserve"> </w:t>
      </w:r>
      <w:r w:rsidRPr="00BB6570">
        <w:rPr>
          <w:b/>
          <w:lang w:val="en-US"/>
        </w:rPr>
        <w:t>General Motors</w:t>
      </w:r>
      <w:r>
        <w:rPr>
          <w:lang w:val="en-US"/>
        </w:rPr>
        <w:t xml:space="preserve"> </w:t>
      </w:r>
      <w:r w:rsidRPr="001C33FE">
        <w:rPr>
          <w:lang w:val="en-US"/>
        </w:rPr>
        <w:tab/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>
        <w:rPr>
          <w:lang w:val="en-US"/>
        </w:rPr>
        <w:t xml:space="preserve">6 months            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</w:r>
      <w:r>
        <w:rPr>
          <w:lang w:val="en-US"/>
        </w:rPr>
        <w:t>QA</w:t>
      </w:r>
      <w:r w:rsidRPr="001C33FE">
        <w:rPr>
          <w:lang w:val="en-US"/>
        </w:rPr>
        <w:t xml:space="preserve"> Analyst</w:t>
      </w:r>
      <w:r>
        <w:rPr>
          <w:lang w:val="en-US"/>
        </w:rPr>
        <w:t xml:space="preserve"> </w:t>
      </w:r>
    </w:p>
    <w:p w:rsidR="00EF2930" w:rsidRDefault="00EF2930" w:rsidP="00EF2930">
      <w:pPr>
        <w:pStyle w:val="ExpDetails"/>
        <w:rPr>
          <w:b/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68563F">
        <w:rPr>
          <w:lang w:val="en-US"/>
        </w:rPr>
        <w:t>Web</w:t>
      </w:r>
    </w:p>
    <w:p w:rsidR="00EF2930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proofErr w:type="spellStart"/>
      <w:r>
        <w:t>Badboy</w:t>
      </w:r>
      <w:proofErr w:type="spellEnd"/>
      <w:r>
        <w:t xml:space="preserve"> v2.0.7 </w:t>
      </w:r>
      <w:r>
        <w:rPr>
          <w:lang w:val="en-US"/>
        </w:rPr>
        <w:t xml:space="preserve">(web screen capture tool) </w:t>
      </w:r>
      <w:r>
        <w:t>MS Excel, MS Word 2003,</w:t>
      </w:r>
      <w:r w:rsidRPr="00AD1E00">
        <w:t xml:space="preserve"> </w:t>
      </w:r>
      <w:r>
        <w:t xml:space="preserve">MS Internet Explorer </w:t>
      </w:r>
      <w:proofErr w:type="gramStart"/>
      <w:r>
        <w:t xml:space="preserve">7,   </w:t>
      </w:r>
      <w:proofErr w:type="gramEnd"/>
      <w:r>
        <w:t xml:space="preserve">                   MS SharePoint, </w:t>
      </w:r>
      <w:proofErr w:type="spellStart"/>
      <w:r>
        <w:t>WebEx</w:t>
      </w:r>
      <w:proofErr w:type="spellEnd"/>
      <w:r>
        <w:t xml:space="preserve">, </w:t>
      </w:r>
      <w:proofErr w:type="spellStart"/>
      <w:r>
        <w:t>BugTracker</w:t>
      </w:r>
      <w:proofErr w:type="spellEnd"/>
      <w:r>
        <w:t xml:space="preserve">, </w:t>
      </w:r>
    </w:p>
    <w:p w:rsidR="00EF2930" w:rsidRPr="00A05162" w:rsidRDefault="00EF2930" w:rsidP="00EF2930">
      <w:pPr>
        <w:pStyle w:val="ExpDetails"/>
        <w:tabs>
          <w:tab w:val="clear" w:pos="1800"/>
          <w:tab w:val="left" w:pos="360"/>
        </w:tabs>
        <w:ind w:left="360" w:firstLine="0"/>
        <w:rPr>
          <w:lang w:val="en-US"/>
        </w:rPr>
      </w:pPr>
      <w:r w:rsidRPr="00A05162">
        <w:rPr>
          <w:lang w:val="en-US"/>
        </w:rPr>
        <w:t>Collaborated on testing, performing the systems integration testing (SIT) for GM-</w:t>
      </w:r>
      <w:r w:rsidRPr="00A05162">
        <w:rPr>
          <w:bCs/>
          <w:iCs/>
          <w:lang w:val="en-US"/>
        </w:rPr>
        <w:t xml:space="preserve">CPS </w:t>
      </w:r>
      <w:proofErr w:type="gramStart"/>
      <w:r w:rsidRPr="00A05162">
        <w:rPr>
          <w:bCs/>
          <w:iCs/>
          <w:lang w:val="en-US"/>
        </w:rPr>
        <w:t>Rewrite,</w:t>
      </w:r>
      <w:r w:rsidRPr="00A05162">
        <w:rPr>
          <w:b/>
          <w:bCs/>
          <w:i/>
          <w:iCs/>
          <w:lang w:val="en-US"/>
        </w:rPr>
        <w:t xml:space="preserve"> </w:t>
      </w:r>
      <w:r w:rsidRPr="00A05162">
        <w:rPr>
          <w:lang w:val="en-US"/>
        </w:rPr>
        <w:t xml:space="preserve"> executing</w:t>
      </w:r>
      <w:proofErr w:type="gramEnd"/>
      <w:r w:rsidRPr="00A05162">
        <w:rPr>
          <w:lang w:val="en-US"/>
        </w:rPr>
        <w:t xml:space="preserve"> the test plans,</w:t>
      </w:r>
      <w:r>
        <w:rPr>
          <w:lang w:val="en-US"/>
        </w:rPr>
        <w:t xml:space="preserve"> i</w:t>
      </w:r>
      <w:r w:rsidRPr="00A05162">
        <w:rPr>
          <w:lang w:val="en-US"/>
        </w:rPr>
        <w:t>dentifying and reporting program bugs.</w:t>
      </w:r>
      <w:r>
        <w:rPr>
          <w:lang w:val="en-US"/>
        </w:rP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test cases. 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BugTracker</w:t>
      </w:r>
      <w:proofErr w:type="spellEnd"/>
      <w:r>
        <w:t xml:space="preserve">. 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reports for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and test </w:t>
      </w:r>
      <w:proofErr w:type="spellStart"/>
      <w:r>
        <w:t>status</w:t>
      </w:r>
      <w:proofErr w:type="spellEnd"/>
      <w:r>
        <w:t>.</w:t>
      </w:r>
    </w:p>
    <w:p w:rsidR="00EF2930" w:rsidRDefault="00EF2930" w:rsidP="00EF2930">
      <w:pPr>
        <w:pStyle w:val="ExpDetails"/>
        <w:ind w:left="360" w:firstLine="0"/>
        <w:rPr>
          <w:b/>
        </w:rPr>
      </w:pPr>
      <w:r>
        <w:t xml:space="preserve"> </w:t>
      </w:r>
    </w:p>
    <w:p w:rsidR="00EF2930" w:rsidRDefault="00EF2930" w:rsidP="00EF2930">
      <w:pPr>
        <w:pStyle w:val="ExpDetails"/>
        <w:ind w:left="1440"/>
        <w:rPr>
          <w:b/>
        </w:rPr>
      </w:pPr>
    </w:p>
    <w:p w:rsidR="00EF2930" w:rsidRDefault="00EF2930" w:rsidP="00EF2930">
      <w:pPr>
        <w:pStyle w:val="ExpDetails"/>
        <w:rPr>
          <w:b/>
          <w:lang w:val="en-US"/>
        </w:rPr>
      </w:pP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075EFC">
        <w:rPr>
          <w:lang w:val="en-US"/>
        </w:rPr>
        <w:tab/>
      </w:r>
      <w:r w:rsidRPr="001C33FE">
        <w:rPr>
          <w:bCs/>
          <w:lang w:val="en-US"/>
        </w:rPr>
        <w:t>Automotive</w:t>
      </w:r>
      <w:r>
        <w:rPr>
          <w:bCs/>
          <w:lang w:val="en-US"/>
        </w:rPr>
        <w:t xml:space="preserve"> </w:t>
      </w:r>
      <w:r w:rsidRPr="001C33FE">
        <w:t>–</w:t>
      </w:r>
      <w:r>
        <w:rPr>
          <w:b/>
          <w:lang w:val="en-US"/>
        </w:rPr>
        <w:t xml:space="preserve"> </w:t>
      </w:r>
      <w:r w:rsidRPr="00BB6570">
        <w:rPr>
          <w:b/>
          <w:lang w:val="en-US"/>
        </w:rPr>
        <w:t>General Motors</w:t>
      </w:r>
      <w:r>
        <w:rPr>
          <w:lang w:val="en-US"/>
        </w:rPr>
        <w:t xml:space="preserve"> </w:t>
      </w:r>
      <w:r w:rsidRPr="001C33FE">
        <w:rPr>
          <w:lang w:val="en-US"/>
        </w:rPr>
        <w:tab/>
      </w:r>
      <w:r w:rsidRPr="001C33FE">
        <w:rPr>
          <w:b/>
          <w:lang w:val="en-US"/>
        </w:rPr>
        <w:t>Duration:</w:t>
      </w:r>
      <w:r>
        <w:rPr>
          <w:b/>
          <w:lang w:val="en-US"/>
        </w:rPr>
        <w:t xml:space="preserve"> </w:t>
      </w:r>
      <w:r w:rsidRPr="00A05162">
        <w:rPr>
          <w:lang w:val="en-US"/>
        </w:rPr>
        <w:t>3 months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</w:r>
      <w:r>
        <w:rPr>
          <w:lang w:val="en-US"/>
        </w:rPr>
        <w:t>QA</w:t>
      </w:r>
      <w:r w:rsidRPr="001C33FE">
        <w:rPr>
          <w:lang w:val="en-US"/>
        </w:rPr>
        <w:t xml:space="preserve"> Analyst</w:t>
      </w:r>
      <w:r>
        <w:rPr>
          <w:lang w:val="en-US"/>
        </w:rPr>
        <w:t xml:space="preserve"> </w:t>
      </w:r>
    </w:p>
    <w:p w:rsidR="00EF2930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>
        <w:rPr>
          <w:lang w:val="en-US"/>
        </w:rPr>
        <w:t>Web</w:t>
      </w:r>
      <w:r w:rsidRPr="001C33FE">
        <w:rPr>
          <w:lang w:val="en-US"/>
        </w:rPr>
        <w:t xml:space="preserve"> </w:t>
      </w:r>
    </w:p>
    <w:p w:rsidR="00EF2930" w:rsidRDefault="00EF2930" w:rsidP="00EF2930">
      <w:pPr>
        <w:pStyle w:val="ExpDetails"/>
        <w:tabs>
          <w:tab w:val="clear" w:pos="1800"/>
          <w:tab w:val="left" w:pos="360"/>
        </w:tabs>
        <w:ind w:left="360" w:hanging="360"/>
        <w:rPr>
          <w:b/>
        </w:rPr>
      </w:pPr>
      <w:r>
        <w:rPr>
          <w:lang w:val="en-US"/>
        </w:rPr>
        <w:t xml:space="preserve">      Collaborated on</w:t>
      </w:r>
      <w:r w:rsidRPr="001C33FE">
        <w:rPr>
          <w:lang w:val="en-US"/>
        </w:rPr>
        <w:t xml:space="preserve"> the </w:t>
      </w:r>
      <w:r>
        <w:t xml:space="preserve">test case </w:t>
      </w:r>
      <w:r>
        <w:rPr>
          <w:bCs/>
          <w:szCs w:val="22"/>
          <w:lang w:val="en-US"/>
        </w:rPr>
        <w:t>development</w:t>
      </w:r>
      <w:r>
        <w:t xml:space="preserve"> of 740 pages of test cases and </w:t>
      </w:r>
      <w:r>
        <w:rPr>
          <w:lang w:val="en-US"/>
        </w:rPr>
        <w:t>created additional labels, documenting the GUI screens, in a flat-file database</w:t>
      </w:r>
      <w:r>
        <w:t xml:space="preserve"> for </w:t>
      </w:r>
      <w:r w:rsidRPr="00A05162">
        <w:t>MGO Lean Web UI</w:t>
      </w:r>
      <w:r>
        <w:rPr>
          <w:b/>
        </w:rPr>
        <w:t>.</w:t>
      </w:r>
    </w:p>
    <w:p w:rsidR="00EF2930" w:rsidRPr="009D6FD5" w:rsidRDefault="00EF2930" w:rsidP="00EF2930">
      <w:pPr>
        <w:pStyle w:val="ExpDetails"/>
        <w:rPr>
          <w:lang w:val="en-US"/>
        </w:rPr>
      </w:pPr>
      <w:r>
        <w:rPr>
          <w:lang w:val="en-US"/>
        </w:rPr>
        <w:t xml:space="preserve"> </w:t>
      </w:r>
    </w:p>
    <w:p w:rsidR="00194B21" w:rsidRDefault="00194B21" w:rsidP="00EF2930">
      <w:pPr>
        <w:pStyle w:val="ExpDetails"/>
        <w:rPr>
          <w:b/>
          <w:lang w:val="en-US"/>
        </w:rPr>
      </w:pP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075EFC">
        <w:rPr>
          <w:lang w:val="en-US"/>
        </w:rPr>
        <w:tab/>
        <w:t xml:space="preserve">Insurance </w:t>
      </w:r>
      <w:r w:rsidRPr="001C33FE">
        <w:t>–</w:t>
      </w:r>
      <w:r>
        <w:rPr>
          <w:b/>
          <w:lang w:val="en-US"/>
        </w:rPr>
        <w:t xml:space="preserve"> </w:t>
      </w:r>
      <w:r w:rsidRPr="00BB6570">
        <w:rPr>
          <w:b/>
          <w:lang w:val="en-US"/>
        </w:rPr>
        <w:t>Blue Cross Blue Shield of Michigan</w:t>
      </w:r>
      <w:r w:rsidRPr="001C33FE">
        <w:rPr>
          <w:lang w:val="en-US"/>
        </w:rPr>
        <w:tab/>
      </w:r>
      <w:r w:rsidRPr="001C33FE">
        <w:rPr>
          <w:b/>
          <w:lang w:val="en-US"/>
        </w:rPr>
        <w:t>Duration:</w:t>
      </w:r>
      <w:r w:rsidRPr="001C33FE">
        <w:rPr>
          <w:lang w:val="en-US"/>
        </w:rPr>
        <w:t xml:space="preserve"> </w:t>
      </w:r>
      <w:r>
        <w:rPr>
          <w:lang w:val="en-US"/>
        </w:rPr>
        <w:t>3</w:t>
      </w:r>
      <w:r w:rsidRPr="001C33FE">
        <w:rPr>
          <w:lang w:val="en-US"/>
        </w:rPr>
        <w:t xml:space="preserve"> Years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  <w:t xml:space="preserve">Programmer Analyst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1C33FE">
        <w:rPr>
          <w:lang w:val="en-US"/>
        </w:rPr>
        <w:t xml:space="preserve">IBM Mainframe </w:t>
      </w:r>
    </w:p>
    <w:p w:rsidR="00EF2930" w:rsidRPr="00434E51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r w:rsidRPr="001C33FE">
        <w:rPr>
          <w:bCs/>
          <w:lang w:val="en-US"/>
        </w:rPr>
        <w:t xml:space="preserve">MQ Series, App-Watch, COBOL IV, CICS, DB2, SPUFI, QMF, TSO/ISPF, JCL, </w:t>
      </w:r>
      <w:proofErr w:type="spellStart"/>
      <w:r w:rsidRPr="001C33FE">
        <w:rPr>
          <w:bCs/>
          <w:lang w:val="en-US"/>
        </w:rPr>
        <w:t>Endevor</w:t>
      </w:r>
      <w:proofErr w:type="spellEnd"/>
      <w:r w:rsidRPr="001C33FE">
        <w:rPr>
          <w:bCs/>
          <w:lang w:val="en-US"/>
        </w:rPr>
        <w:t xml:space="preserve">, </w:t>
      </w:r>
      <w:r w:rsidRPr="001C33FE">
        <w:rPr>
          <w:lang w:val="en-US"/>
        </w:rPr>
        <w:t>Xpeditor</w:t>
      </w:r>
      <w:r w:rsidRPr="001C33FE">
        <w:rPr>
          <w:bCs/>
          <w:lang w:val="en-US"/>
        </w:rPr>
        <w:t>, File-AID/MVS</w:t>
      </w:r>
    </w:p>
    <w:p w:rsidR="00EF2930" w:rsidRDefault="00EF2930" w:rsidP="00EF2930">
      <w:pPr>
        <w:pStyle w:val="ExpText"/>
        <w:rPr>
          <w:lang w:val="en-US"/>
        </w:rPr>
      </w:pPr>
      <w:r w:rsidRPr="001C33FE">
        <w:rPr>
          <w:lang w:val="en-US"/>
        </w:rPr>
        <w:t xml:space="preserve">Analyzed, designed, developed, coded, modified, tested, documented and supported the Provider Tools-Eligibility and Enhanced Eligibility Iteration-4 (EEI4), Local Eligibility (270/271) Medicaid and Blue Exchange 6.1 projects for the EDI Systems. </w:t>
      </w:r>
      <w:r>
        <w:rPr>
          <w:lang w:val="en-US"/>
        </w:rPr>
        <w:t xml:space="preserve"> </w:t>
      </w:r>
      <w:r w:rsidRPr="001C33FE">
        <w:rPr>
          <w:lang w:val="en-US"/>
        </w:rPr>
        <w:t xml:space="preserve">Implemented new jobs, JCL, and VSAM Files. </w:t>
      </w:r>
      <w:r>
        <w:rPr>
          <w:lang w:val="en-US"/>
        </w:rPr>
        <w:t>Collaborated on</w:t>
      </w:r>
      <w:r w:rsidRPr="001C33FE">
        <w:rPr>
          <w:lang w:val="en-US"/>
        </w:rPr>
        <w:t xml:space="preserve"> the 270/271 Eligibility Inquiry/Response for real time system.  </w:t>
      </w:r>
    </w:p>
    <w:p w:rsidR="00D75B76" w:rsidRDefault="00D75B76" w:rsidP="00D75B76">
      <w:pPr>
        <w:pStyle w:val="ExpDetails"/>
        <w:ind w:left="0" w:firstLine="0"/>
        <w:rPr>
          <w:b/>
          <w:lang w:val="en-US"/>
        </w:rPr>
      </w:pPr>
      <w:proofErr w:type="spellStart"/>
      <w:r>
        <w:rPr>
          <w:b/>
          <w:lang w:val="en-US"/>
        </w:rPr>
        <w:t>Diamler</w:t>
      </w:r>
      <w:proofErr w:type="spellEnd"/>
      <w:r>
        <w:rPr>
          <w:b/>
          <w:lang w:val="en-US"/>
        </w:rPr>
        <w:t xml:space="preserve"> Chrysler Financial Services</w:t>
      </w:r>
      <w:r>
        <w:rPr>
          <w:b/>
          <w:lang w:val="en-US"/>
        </w:rPr>
        <w:tab/>
        <w:t>April 2000 to April 2006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1C33FE">
        <w:rPr>
          <w:b/>
          <w:lang w:val="en-US"/>
        </w:rPr>
        <w:tab/>
      </w:r>
      <w:r w:rsidRPr="001C33FE">
        <w:rPr>
          <w:bCs/>
          <w:lang w:val="en-US"/>
        </w:rPr>
        <w:t>Automotive</w:t>
      </w:r>
      <w:r w:rsidRPr="001C33FE">
        <w:rPr>
          <w:lang w:val="en-US"/>
        </w:rPr>
        <w:t xml:space="preserve"> </w:t>
      </w:r>
      <w:r w:rsidRPr="001C33FE">
        <w:rPr>
          <w:lang w:val="en-US"/>
        </w:rPr>
        <w:tab/>
      </w:r>
      <w:r w:rsidRPr="00434E51">
        <w:rPr>
          <w:b/>
          <w:lang w:val="en-US"/>
        </w:rPr>
        <w:t>Duration:</w:t>
      </w:r>
      <w:r>
        <w:rPr>
          <w:lang w:val="en-US"/>
        </w:rPr>
        <w:t xml:space="preserve"> 6 Years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  <w:t>Programmer Analyst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1C33FE">
        <w:rPr>
          <w:lang w:val="en-US"/>
        </w:rPr>
        <w:t>IBM Mainframe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r w:rsidRPr="001C33FE">
        <w:rPr>
          <w:bCs/>
          <w:lang w:val="en-US"/>
        </w:rPr>
        <w:t xml:space="preserve">COBOL, COBOL-II, CICS, DB2, SPUFI, QMF, JCL, MQ Series, FTP, File-AID/MVS, </w:t>
      </w:r>
      <w:proofErr w:type="spellStart"/>
      <w:r w:rsidRPr="001C33FE">
        <w:rPr>
          <w:lang w:val="en-US"/>
        </w:rPr>
        <w:t>Xpedit</w:t>
      </w:r>
      <w:r>
        <w:rPr>
          <w:lang w:val="en-US"/>
        </w:rPr>
        <w:t>e</w:t>
      </w:r>
      <w:r w:rsidRPr="001C33FE">
        <w:rPr>
          <w:lang w:val="en-US"/>
        </w:rPr>
        <w:t>r</w:t>
      </w:r>
      <w:proofErr w:type="spellEnd"/>
      <w:r w:rsidRPr="001C33FE">
        <w:rPr>
          <w:bCs/>
          <w:lang w:val="en-US"/>
        </w:rPr>
        <w:t>, PANVALET, TSO/ISPF</w:t>
      </w:r>
    </w:p>
    <w:p w:rsidR="00EF2930" w:rsidRPr="001C33FE" w:rsidRDefault="00EF2930" w:rsidP="00EF2930">
      <w:pPr>
        <w:pStyle w:val="ExpText"/>
        <w:rPr>
          <w:lang w:val="en-US"/>
        </w:rPr>
      </w:pPr>
      <w:r>
        <w:rPr>
          <w:bCs/>
          <w:szCs w:val="22"/>
          <w:lang w:val="en-US"/>
        </w:rPr>
        <w:t>Collaborated on development and support of</w:t>
      </w:r>
      <w:r w:rsidRPr="001C33FE">
        <w:rPr>
          <w:bCs/>
          <w:szCs w:val="22"/>
          <w:lang w:val="en-US"/>
        </w:rPr>
        <w:t xml:space="preserve"> the </w:t>
      </w:r>
      <w:r w:rsidRPr="001C33FE">
        <w:rPr>
          <w:lang w:val="en-US"/>
        </w:rPr>
        <w:t>ACE (Automated Credit Evaluation) and SPOC (Single Point of Contact)</w:t>
      </w:r>
      <w:r w:rsidRPr="001C33FE">
        <w:rPr>
          <w:bCs/>
          <w:szCs w:val="22"/>
          <w:lang w:val="en-US"/>
        </w:rPr>
        <w:t xml:space="preserve"> projects. </w:t>
      </w:r>
      <w:r>
        <w:rPr>
          <w:bCs/>
          <w:szCs w:val="22"/>
          <w:lang w:val="en-US"/>
        </w:rPr>
        <w:t xml:space="preserve"> </w:t>
      </w:r>
      <w:r w:rsidRPr="001C33FE">
        <w:rPr>
          <w:bCs/>
          <w:szCs w:val="22"/>
          <w:lang w:val="en-US"/>
        </w:rPr>
        <w:t>P</w:t>
      </w:r>
      <w:r w:rsidRPr="001C33FE">
        <w:rPr>
          <w:lang w:val="en-US"/>
        </w:rPr>
        <w:t>repared expanded test beds, converted JCL procedures, created and executed test plan</w:t>
      </w:r>
      <w:r>
        <w:rPr>
          <w:lang w:val="en-US"/>
        </w:rPr>
        <w:t>s</w:t>
      </w:r>
      <w:r w:rsidRPr="001C33FE">
        <w:rPr>
          <w:lang w:val="en-US"/>
        </w:rPr>
        <w:t xml:space="preserve">. </w:t>
      </w:r>
      <w:r>
        <w:rPr>
          <w:lang w:val="en-US"/>
        </w:rPr>
        <w:t xml:space="preserve"> Prepared ISO documentation.  I</w:t>
      </w:r>
      <w:r w:rsidRPr="001C33FE">
        <w:rPr>
          <w:lang w:val="en-US"/>
        </w:rPr>
        <w:t>dentif</w:t>
      </w:r>
      <w:r>
        <w:rPr>
          <w:lang w:val="en-US"/>
        </w:rPr>
        <w:t>ied and resolved program bugs</w:t>
      </w:r>
      <w:r w:rsidRPr="001C33FE">
        <w:rPr>
          <w:lang w:val="en-US"/>
        </w:rPr>
        <w:t xml:space="preserve">. </w:t>
      </w:r>
      <w:r>
        <w:rPr>
          <w:lang w:val="en-US"/>
        </w:rPr>
        <w:t xml:space="preserve"> Supported and enhanced</w:t>
      </w:r>
      <w:r w:rsidRPr="001C33FE">
        <w:rPr>
          <w:lang w:val="en-US"/>
        </w:rPr>
        <w:t xml:space="preserve"> the </w:t>
      </w:r>
      <w:r w:rsidRPr="001C33FE">
        <w:rPr>
          <w:bCs/>
          <w:lang w:val="en-US"/>
        </w:rPr>
        <w:t>Automated Lease Accounting</w:t>
      </w:r>
      <w:r>
        <w:rPr>
          <w:bCs/>
          <w:lang w:val="en-US"/>
        </w:rPr>
        <w:t xml:space="preserve"> (ALAS_</w:t>
      </w:r>
      <w:r w:rsidRPr="001C33FE">
        <w:rPr>
          <w:bCs/>
          <w:lang w:val="en-US"/>
        </w:rPr>
        <w:t>, Portfolio Management Archives</w:t>
      </w:r>
      <w:r>
        <w:rPr>
          <w:bCs/>
          <w:lang w:val="en-US"/>
        </w:rPr>
        <w:t xml:space="preserve"> (PMAS</w:t>
      </w:r>
      <w:r w:rsidRPr="001C33FE">
        <w:rPr>
          <w:bCs/>
          <w:lang w:val="en-US"/>
        </w:rPr>
        <w:t xml:space="preserve"> and Recovery Management Systems. </w:t>
      </w:r>
      <w:r>
        <w:rPr>
          <w:bCs/>
          <w:lang w:val="en-US"/>
        </w:rPr>
        <w:t xml:space="preserve"> Supported </w:t>
      </w:r>
      <w:r>
        <w:rPr>
          <w:lang w:val="en-US"/>
        </w:rPr>
        <w:t>production 24x7</w:t>
      </w:r>
      <w:r w:rsidRPr="001C33FE">
        <w:rPr>
          <w:lang w:val="en-US"/>
        </w:rPr>
        <w:t xml:space="preserve">.  </w:t>
      </w:r>
      <w:r>
        <w:rPr>
          <w:lang w:val="en-US"/>
        </w:rPr>
        <w:t>Collaborated on the</w:t>
      </w:r>
      <w:r w:rsidRPr="001C33FE">
        <w:rPr>
          <w:lang w:val="en-US"/>
        </w:rPr>
        <w:t xml:space="preserve"> proof of concept that led to a quality implementation for PMAS.  Migrated application programs for </w:t>
      </w:r>
      <w:r>
        <w:rPr>
          <w:lang w:val="en-US"/>
        </w:rPr>
        <w:t>the ALAS and MIARS</w:t>
      </w:r>
      <w:r w:rsidRPr="001C33FE">
        <w:rPr>
          <w:lang w:val="en-US"/>
        </w:rPr>
        <w:t xml:space="preserve"> systems from one host to another. </w:t>
      </w:r>
      <w:r>
        <w:rPr>
          <w:lang w:val="en-US"/>
        </w:rPr>
        <w:t xml:space="preserve"> </w:t>
      </w:r>
      <w:r w:rsidRPr="001C33FE">
        <w:rPr>
          <w:lang w:val="en-US"/>
        </w:rPr>
        <w:t>Converted ALAS and MIARS systems to PMAS (Portfolio Management System).  Worked directly with the users for the invoicing module to provide, data mapping, analysis, design, coding, and testing.</w:t>
      </w:r>
    </w:p>
    <w:p w:rsidR="00EF2930" w:rsidRPr="00D75B76" w:rsidRDefault="00D75B76" w:rsidP="00D75B76">
      <w:pPr>
        <w:pStyle w:val="ExpText"/>
        <w:ind w:left="0"/>
        <w:rPr>
          <w:b/>
          <w:lang w:val="en-US"/>
        </w:rPr>
      </w:pPr>
      <w:r w:rsidRPr="00D75B76">
        <w:rPr>
          <w:b/>
          <w:lang w:val="en-US"/>
        </w:rPr>
        <w:lastRenderedPageBreak/>
        <w:t>AON-CICA (Combined Insurance Company of America)</w:t>
      </w:r>
      <w:r w:rsidRPr="00D75B76">
        <w:rPr>
          <w:b/>
          <w:lang w:val="en-US"/>
        </w:rPr>
        <w:tab/>
        <w:t>June 1999 to February 2000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1C33FE">
        <w:rPr>
          <w:b/>
          <w:lang w:val="en-US"/>
        </w:rPr>
        <w:tab/>
      </w:r>
      <w:r w:rsidRPr="001C33FE">
        <w:rPr>
          <w:bCs/>
          <w:lang w:val="en-US"/>
        </w:rPr>
        <w:t>Insurance</w:t>
      </w:r>
      <w:r w:rsidRPr="001C33FE">
        <w:rPr>
          <w:lang w:val="en-US"/>
        </w:rPr>
        <w:tab/>
      </w:r>
      <w:r w:rsidRPr="00434E51">
        <w:rPr>
          <w:b/>
          <w:lang w:val="en-US"/>
        </w:rPr>
        <w:t>Duration:</w:t>
      </w:r>
      <w:r>
        <w:rPr>
          <w:lang w:val="en-US"/>
        </w:rPr>
        <w:t xml:space="preserve"> 9 Months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b/>
          <w:lang w:val="en-US"/>
        </w:rPr>
        <w:tab/>
      </w:r>
      <w:r w:rsidRPr="001C33FE">
        <w:rPr>
          <w:lang w:val="en-US"/>
        </w:rPr>
        <w:t>Programmer Analyst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1C33FE">
        <w:rPr>
          <w:lang w:val="en-US"/>
        </w:rPr>
        <w:t xml:space="preserve">IBM Mainframe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b/>
          <w:lang w:val="en-US"/>
        </w:rPr>
        <w:tab/>
      </w:r>
      <w:r w:rsidRPr="001C33FE">
        <w:rPr>
          <w:bCs/>
          <w:lang w:val="en-US"/>
        </w:rPr>
        <w:t>COBOL, COBOL-II, DB2, JCL, VSAM, IDMS, ELIPS.</w:t>
      </w:r>
      <w:r w:rsidRPr="001C33FE">
        <w:rPr>
          <w:lang w:val="en-US"/>
        </w:rPr>
        <w:t xml:space="preserve"> </w:t>
      </w:r>
    </w:p>
    <w:p w:rsidR="00EF2930" w:rsidRDefault="00EF2930" w:rsidP="00EF2930">
      <w:pPr>
        <w:pStyle w:val="ExpText"/>
        <w:rPr>
          <w:lang w:val="en-US"/>
        </w:rPr>
      </w:pPr>
      <w:r>
        <w:rPr>
          <w:lang w:val="en-US"/>
        </w:rPr>
        <w:t>Supported the Healthcare and Accident systems.</w:t>
      </w:r>
      <w:r w:rsidRPr="001C33FE">
        <w:rPr>
          <w:lang w:val="en-US"/>
        </w:rPr>
        <w:t xml:space="preserve"> Executed unit regression, and function test</w:t>
      </w:r>
      <w:r>
        <w:rPr>
          <w:lang w:val="en-US"/>
        </w:rPr>
        <w:t>s for enhancements and Y2K remediation of both systems.</w:t>
      </w:r>
    </w:p>
    <w:p w:rsidR="00050BD5" w:rsidRDefault="00050BD5" w:rsidP="00D75B76">
      <w:pPr>
        <w:pStyle w:val="ExpText"/>
        <w:ind w:left="0"/>
        <w:rPr>
          <w:b/>
          <w:lang w:val="en-US"/>
        </w:rPr>
      </w:pPr>
    </w:p>
    <w:p w:rsidR="00D75B76" w:rsidRPr="00D75B76" w:rsidRDefault="00D75B76" w:rsidP="00D75B76">
      <w:pPr>
        <w:pStyle w:val="ExpText"/>
        <w:ind w:left="0"/>
        <w:rPr>
          <w:b/>
          <w:szCs w:val="22"/>
          <w:lang w:val="en-US"/>
        </w:rPr>
      </w:pPr>
      <w:r w:rsidRPr="00D75B76">
        <w:rPr>
          <w:b/>
          <w:lang w:val="en-US"/>
        </w:rPr>
        <w:t>Sears Roebuck and Company</w:t>
      </w:r>
      <w:r w:rsidRPr="00D75B76">
        <w:rPr>
          <w:b/>
          <w:lang w:val="en-US"/>
        </w:rPr>
        <w:tab/>
        <w:t>October 1998 to May 1999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1C33FE">
        <w:rPr>
          <w:bCs/>
          <w:lang w:val="en-US"/>
        </w:rPr>
        <w:t xml:space="preserve"> </w:t>
      </w:r>
      <w:r w:rsidRPr="001C33FE">
        <w:rPr>
          <w:bCs/>
          <w:lang w:val="en-US"/>
        </w:rPr>
        <w:tab/>
        <w:t xml:space="preserve">Retail </w:t>
      </w:r>
      <w:r w:rsidRPr="001C33FE">
        <w:rPr>
          <w:bCs/>
          <w:lang w:val="en-US"/>
        </w:rPr>
        <w:tab/>
      </w:r>
      <w:r w:rsidRPr="001C33FE">
        <w:rPr>
          <w:b/>
          <w:lang w:val="en-US"/>
        </w:rPr>
        <w:t>Duration:</w:t>
      </w:r>
      <w:r>
        <w:rPr>
          <w:lang w:val="en-US"/>
        </w:rPr>
        <w:t xml:space="preserve"> </w:t>
      </w:r>
      <w:r w:rsidRPr="001C33FE">
        <w:rPr>
          <w:lang w:val="en-US"/>
        </w:rPr>
        <w:t xml:space="preserve">8 Months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  <w:t xml:space="preserve">Programmer Analyst 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 w:rsidRPr="001C33FE">
        <w:rPr>
          <w:b/>
          <w:lang w:val="en-US"/>
        </w:rPr>
        <w:tab/>
      </w:r>
      <w:r w:rsidRPr="001C33FE">
        <w:rPr>
          <w:lang w:val="en-US"/>
        </w:rPr>
        <w:t xml:space="preserve">IBM Mainframe </w:t>
      </w:r>
    </w:p>
    <w:p w:rsidR="00EF2930" w:rsidRPr="001C33FE" w:rsidRDefault="00EF2930" w:rsidP="00EF2930">
      <w:pPr>
        <w:pStyle w:val="ExpDetails"/>
        <w:rPr>
          <w:bCs/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r w:rsidRPr="001C33FE">
        <w:rPr>
          <w:bCs/>
          <w:lang w:val="en-US"/>
        </w:rPr>
        <w:t xml:space="preserve">COBOL, COBOL-II, CICS, DB2, JCL, File-Aid/MVS, </w:t>
      </w:r>
      <w:proofErr w:type="spellStart"/>
      <w:r w:rsidRPr="001C33FE">
        <w:rPr>
          <w:bCs/>
          <w:lang w:val="en-US"/>
        </w:rPr>
        <w:t>ViaSoft</w:t>
      </w:r>
      <w:proofErr w:type="spellEnd"/>
      <w:r w:rsidRPr="001C33FE">
        <w:rPr>
          <w:bCs/>
          <w:lang w:val="en-US"/>
        </w:rPr>
        <w:t xml:space="preserve">, </w:t>
      </w:r>
      <w:proofErr w:type="spellStart"/>
      <w:r w:rsidRPr="001C33FE">
        <w:rPr>
          <w:bCs/>
          <w:lang w:val="en-US"/>
        </w:rPr>
        <w:t>SmartTest</w:t>
      </w:r>
      <w:proofErr w:type="spellEnd"/>
      <w:r w:rsidRPr="001C33FE">
        <w:rPr>
          <w:bCs/>
          <w:lang w:val="en-US"/>
        </w:rPr>
        <w:t xml:space="preserve">, ELIPS </w:t>
      </w:r>
    </w:p>
    <w:p w:rsidR="00EF2930" w:rsidRDefault="00EF2930" w:rsidP="00EF2930">
      <w:pPr>
        <w:pStyle w:val="BodyText"/>
        <w:ind w:left="360"/>
        <w:rPr>
          <w:rFonts w:cs="Arial"/>
          <w:lang w:val="en-US"/>
        </w:rPr>
      </w:pPr>
      <w:r>
        <w:rPr>
          <w:rFonts w:cs="Arial"/>
          <w:bCs/>
          <w:lang w:val="en-US"/>
        </w:rPr>
        <w:t xml:space="preserve">Supported </w:t>
      </w:r>
      <w:r w:rsidRPr="001C33FE">
        <w:rPr>
          <w:rFonts w:cs="Arial"/>
          <w:bCs/>
          <w:lang w:val="en-US"/>
        </w:rPr>
        <w:t xml:space="preserve">the </w:t>
      </w:r>
      <w:r w:rsidRPr="001C33FE">
        <w:rPr>
          <w:rFonts w:cs="Arial"/>
          <w:lang w:val="en-US"/>
        </w:rPr>
        <w:t>Payroll and Human Resources systems</w:t>
      </w:r>
      <w:r>
        <w:rPr>
          <w:rFonts w:cs="Arial"/>
          <w:lang w:val="en-US"/>
        </w:rPr>
        <w:t>.</w:t>
      </w:r>
      <w:r w:rsidRPr="001C33FE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Analyzed bugs, coded and tested and implemented fixes.  Developed, tested and documented enhancements.  Collaborated on</w:t>
      </w:r>
      <w:r w:rsidRPr="001C33FE">
        <w:rPr>
          <w:rFonts w:cs="Arial"/>
          <w:lang w:val="en-US"/>
        </w:rPr>
        <w:t xml:space="preserve"> Y2K remediation. Migrated</w:t>
      </w:r>
      <w:r>
        <w:rPr>
          <w:rFonts w:cs="Arial"/>
          <w:lang w:val="en-US"/>
        </w:rPr>
        <w:t xml:space="preserve"> application</w:t>
      </w:r>
      <w:r w:rsidRPr="001C33FE">
        <w:rPr>
          <w:rFonts w:cs="Arial"/>
          <w:lang w:val="en-US"/>
        </w:rPr>
        <w:t xml:space="preserve"> programs and</w:t>
      </w:r>
      <w:r>
        <w:rPr>
          <w:rFonts w:cs="Arial"/>
          <w:lang w:val="en-US"/>
        </w:rPr>
        <w:t xml:space="preserve"> JCL procedures </w:t>
      </w:r>
      <w:r w:rsidRPr="001C33FE">
        <w:rPr>
          <w:rFonts w:cs="Arial"/>
          <w:lang w:val="en-US"/>
        </w:rPr>
        <w:t>from one host to another.</w:t>
      </w:r>
    </w:p>
    <w:p w:rsidR="00050BD5" w:rsidRDefault="00050BD5" w:rsidP="00D75B76">
      <w:pPr>
        <w:pStyle w:val="BodyText"/>
        <w:rPr>
          <w:rFonts w:cs="Arial"/>
          <w:b/>
          <w:lang w:val="en-US"/>
        </w:rPr>
      </w:pPr>
    </w:p>
    <w:p w:rsidR="00D75B76" w:rsidRPr="00D75B76" w:rsidRDefault="00D75B76" w:rsidP="00D75B76">
      <w:pPr>
        <w:pStyle w:val="BodyText"/>
        <w:rPr>
          <w:rFonts w:cs="Arial"/>
          <w:b/>
          <w:lang w:val="en-US"/>
        </w:rPr>
      </w:pPr>
      <w:r w:rsidRPr="00D75B76">
        <w:rPr>
          <w:rFonts w:cs="Arial"/>
          <w:b/>
          <w:lang w:val="en-US"/>
        </w:rPr>
        <w:t>Matsushita Electric Corporation of America</w:t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  <w:t xml:space="preserve">       February 1998 to September 1998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Industry:</w:t>
      </w:r>
      <w:r w:rsidRPr="001C33FE">
        <w:rPr>
          <w:lang w:val="en-US"/>
        </w:rPr>
        <w:tab/>
      </w:r>
      <w:r>
        <w:rPr>
          <w:lang w:val="en-US"/>
        </w:rPr>
        <w:t>Manufacturing</w:t>
      </w:r>
      <w:r w:rsidRPr="001C33FE">
        <w:rPr>
          <w:lang w:val="en-US"/>
        </w:rPr>
        <w:tab/>
      </w:r>
      <w:r w:rsidRPr="00434E51">
        <w:rPr>
          <w:b/>
          <w:lang w:val="en-US"/>
        </w:rPr>
        <w:t>Duration:</w:t>
      </w:r>
      <w:r>
        <w:rPr>
          <w:lang w:val="en-US"/>
        </w:rPr>
        <w:t xml:space="preserve"> 8 Months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Position:</w:t>
      </w:r>
      <w:r w:rsidRPr="001C33FE">
        <w:rPr>
          <w:lang w:val="en-US"/>
        </w:rPr>
        <w:tab/>
        <w:t>Programmer Analyst</w:t>
      </w:r>
    </w:p>
    <w:p w:rsidR="00EF2930" w:rsidRPr="001C33FE" w:rsidRDefault="00EF2930" w:rsidP="00EF2930">
      <w:pPr>
        <w:pStyle w:val="ExpDetails"/>
        <w:rPr>
          <w:lang w:val="en-US"/>
        </w:rPr>
      </w:pPr>
      <w:r w:rsidRPr="001C33FE">
        <w:rPr>
          <w:b/>
          <w:lang w:val="en-US"/>
        </w:rPr>
        <w:t>Environment:</w:t>
      </w:r>
      <w:r>
        <w:rPr>
          <w:lang w:val="en-US"/>
        </w:rPr>
        <w:tab/>
        <w:t>IBM Mainframe</w:t>
      </w:r>
    </w:p>
    <w:p w:rsidR="00EF2930" w:rsidRPr="001C33FE" w:rsidRDefault="00EF2930" w:rsidP="00EF2930">
      <w:pPr>
        <w:pStyle w:val="ExpDetails"/>
        <w:rPr>
          <w:bCs/>
          <w:lang w:val="en-US"/>
        </w:rPr>
      </w:pPr>
      <w:r w:rsidRPr="001C33FE">
        <w:rPr>
          <w:b/>
          <w:lang w:val="en-US"/>
        </w:rPr>
        <w:t>Tools:</w:t>
      </w:r>
      <w:r w:rsidRPr="001C33FE">
        <w:rPr>
          <w:lang w:val="en-US"/>
        </w:rPr>
        <w:tab/>
      </w:r>
      <w:r w:rsidRPr="001C33FE">
        <w:rPr>
          <w:bCs/>
          <w:lang w:val="en-US"/>
        </w:rPr>
        <w:t xml:space="preserve">COBOL, COBOL-II, DB2, CICS, JCL, VSAM, SCLM, SQL, Playback, File-AID/MVS, </w:t>
      </w:r>
      <w:proofErr w:type="spellStart"/>
      <w:r w:rsidRPr="001C33FE">
        <w:rPr>
          <w:bCs/>
          <w:lang w:val="en-US"/>
        </w:rPr>
        <w:t>SmartTest</w:t>
      </w:r>
      <w:proofErr w:type="spellEnd"/>
    </w:p>
    <w:p w:rsidR="00EF2930" w:rsidRPr="001C33FE" w:rsidRDefault="00EF2930" w:rsidP="00EF2930">
      <w:pPr>
        <w:pStyle w:val="BodyText"/>
        <w:ind w:left="360"/>
        <w:rPr>
          <w:rFonts w:cs="Arial"/>
          <w:lang w:val="en-US"/>
        </w:rPr>
      </w:pPr>
      <w:r w:rsidRPr="001C33FE">
        <w:rPr>
          <w:rFonts w:cs="Arial"/>
          <w:bCs/>
          <w:lang w:val="en-US"/>
        </w:rPr>
        <w:t xml:space="preserve">Analyzed, designed, </w:t>
      </w:r>
      <w:r>
        <w:rPr>
          <w:rFonts w:cs="Arial"/>
          <w:bCs/>
          <w:lang w:val="en-US"/>
        </w:rPr>
        <w:t xml:space="preserve">coded, </w:t>
      </w:r>
      <w:r w:rsidRPr="001C33FE">
        <w:rPr>
          <w:rFonts w:cs="Arial"/>
          <w:bCs/>
          <w:lang w:val="en-US"/>
        </w:rPr>
        <w:t xml:space="preserve">tested, </w:t>
      </w:r>
      <w:r>
        <w:rPr>
          <w:rFonts w:cs="Arial"/>
          <w:bCs/>
          <w:lang w:val="en-US"/>
        </w:rPr>
        <w:t xml:space="preserve">and </w:t>
      </w:r>
      <w:r w:rsidRPr="001C33FE">
        <w:rPr>
          <w:rFonts w:cs="Arial"/>
          <w:bCs/>
          <w:lang w:val="en-US"/>
        </w:rPr>
        <w:t xml:space="preserve">documented </w:t>
      </w:r>
      <w:r>
        <w:rPr>
          <w:rFonts w:cs="Arial"/>
          <w:bCs/>
          <w:lang w:val="en-US"/>
        </w:rPr>
        <w:t>enhancements and Y2K remediation changes to</w:t>
      </w:r>
      <w:r w:rsidRPr="001C33FE">
        <w:rPr>
          <w:rFonts w:cs="Arial"/>
          <w:bCs/>
          <w:lang w:val="en-US"/>
        </w:rPr>
        <w:t xml:space="preserve"> the </w:t>
      </w:r>
      <w:r>
        <w:rPr>
          <w:rFonts w:cs="Arial"/>
          <w:bCs/>
          <w:lang w:val="en-US"/>
        </w:rPr>
        <w:t xml:space="preserve">online </w:t>
      </w:r>
      <w:r>
        <w:rPr>
          <w:rFonts w:cs="Arial"/>
          <w:lang w:val="en-US"/>
        </w:rPr>
        <w:t>Purchase Billing</w:t>
      </w:r>
      <w:r w:rsidRPr="001C33FE">
        <w:rPr>
          <w:rFonts w:cs="Arial"/>
          <w:lang w:val="en-US"/>
        </w:rPr>
        <w:t>, Import, I</w:t>
      </w:r>
      <w:r>
        <w:rPr>
          <w:rFonts w:cs="Arial"/>
          <w:lang w:val="en-US"/>
        </w:rPr>
        <w:t>n-Out and Cargo Tracking systems</w:t>
      </w:r>
      <w:r w:rsidRPr="001C33FE">
        <w:rPr>
          <w:rFonts w:cs="Arial"/>
          <w:lang w:val="en-US"/>
        </w:rPr>
        <w:t xml:space="preserve">.  Migrated </w:t>
      </w:r>
      <w:r>
        <w:rPr>
          <w:rFonts w:cs="Arial"/>
          <w:lang w:val="en-US"/>
        </w:rPr>
        <w:t>application</w:t>
      </w:r>
      <w:r w:rsidRPr="001C33FE">
        <w:rPr>
          <w:rFonts w:cs="Arial"/>
          <w:lang w:val="en-US"/>
        </w:rPr>
        <w:t xml:space="preserve"> programs and</w:t>
      </w:r>
      <w:r>
        <w:rPr>
          <w:rFonts w:cs="Arial"/>
          <w:lang w:val="en-US"/>
        </w:rPr>
        <w:t xml:space="preserve"> JCL </w:t>
      </w:r>
      <w:r w:rsidRPr="001C33FE">
        <w:rPr>
          <w:rFonts w:cs="Arial"/>
          <w:lang w:val="en-US"/>
        </w:rPr>
        <w:t>from one host to another.</w:t>
      </w:r>
    </w:p>
    <w:p w:rsidR="004747FE" w:rsidRDefault="004747FE" w:rsidP="004747FE">
      <w:pPr>
        <w:pStyle w:val="ResH1"/>
      </w:pPr>
      <w:r>
        <w:t>Certifications</w:t>
      </w:r>
      <w:r w:rsidRPr="00E654BF">
        <w:t xml:space="preserve"> </w:t>
      </w:r>
      <w:r>
        <w:t>and Education</w:t>
      </w:r>
    </w:p>
    <w:p w:rsidR="00EF2930" w:rsidRDefault="00EF2930" w:rsidP="00EF2930">
      <w:pPr>
        <w:pStyle w:val="ResBaseFont"/>
      </w:pPr>
      <w:r>
        <w:t>EDP</w:t>
      </w:r>
      <w:r>
        <w:tab/>
      </w:r>
      <w:r>
        <w:tab/>
      </w:r>
      <w:r>
        <w:tab/>
      </w:r>
      <w:r w:rsidR="00973F0E">
        <w:t xml:space="preserve"> </w:t>
      </w:r>
    </w:p>
    <w:p w:rsidR="00EF2930" w:rsidRDefault="00EF2930" w:rsidP="00EF2930">
      <w:pPr>
        <w:pStyle w:val="ResBaseFont"/>
      </w:pPr>
      <w:r>
        <w:t>COBOL</w:t>
      </w:r>
      <w:r>
        <w:tab/>
      </w:r>
      <w:r>
        <w:tab/>
      </w:r>
      <w:r>
        <w:tab/>
      </w:r>
      <w:r w:rsidR="00973F0E">
        <w:t xml:space="preserve"> </w:t>
      </w:r>
    </w:p>
    <w:p w:rsidR="00EF2930" w:rsidRDefault="00EF2930" w:rsidP="00EF2930">
      <w:pPr>
        <w:pStyle w:val="ResBaseFont"/>
      </w:pPr>
      <w:r>
        <w:t>CICS</w:t>
      </w:r>
      <w:r>
        <w:tab/>
      </w:r>
      <w:r>
        <w:tab/>
      </w:r>
      <w:r>
        <w:tab/>
      </w:r>
      <w:r w:rsidR="008328DF">
        <w:t xml:space="preserve"> </w:t>
      </w:r>
    </w:p>
    <w:p w:rsidR="00EF2930" w:rsidRDefault="00EF2930" w:rsidP="00EF2930">
      <w:pPr>
        <w:pStyle w:val="ResBaseFont"/>
      </w:pPr>
      <w:r>
        <w:t>SQ</w:t>
      </w:r>
      <w:r w:rsidR="008328DF">
        <w:t>L</w:t>
      </w:r>
      <w:r>
        <w:tab/>
      </w:r>
      <w:r>
        <w:tab/>
      </w:r>
      <w:r>
        <w:tab/>
      </w:r>
      <w:r w:rsidR="008328DF">
        <w:t xml:space="preserve"> </w:t>
      </w:r>
    </w:p>
    <w:p w:rsidR="00EF2930" w:rsidRDefault="00EF2930" w:rsidP="00EF2930">
      <w:pPr>
        <w:pStyle w:val="ResBaseFont"/>
      </w:pPr>
      <w:r>
        <w:t>CSP</w:t>
      </w:r>
      <w:r>
        <w:tab/>
      </w:r>
      <w:r>
        <w:tab/>
      </w:r>
      <w:r>
        <w:tab/>
      </w:r>
      <w:r w:rsidR="008328DF">
        <w:t xml:space="preserve"> </w:t>
      </w:r>
    </w:p>
    <w:p w:rsidR="004747FE" w:rsidRDefault="008328DF" w:rsidP="004747FE">
      <w:pPr>
        <w:pStyle w:val="ResBaseFont"/>
      </w:pPr>
      <w:r>
        <w:t xml:space="preserve"> </w:t>
      </w:r>
    </w:p>
    <w:p w:rsidR="0036705F" w:rsidRDefault="00EF2930" w:rsidP="004747FE">
      <w:pPr>
        <w:pStyle w:val="ResBaseFont"/>
      </w:pPr>
      <w:r>
        <w:t>Bachelor of Commerce – University of Karachi, Pakistan</w:t>
      </w:r>
      <w:r w:rsidR="004747FE">
        <w:t>, full name of college or university</w:t>
      </w:r>
    </w:p>
    <w:p w:rsidR="00EF2930" w:rsidRDefault="00EF2930" w:rsidP="004747FE">
      <w:pPr>
        <w:pStyle w:val="ResBaseFont"/>
      </w:pPr>
      <w:r>
        <w:t>EDP COBOL, Sindh Board of Technical Education, Karachi, Pakistan -1984</w:t>
      </w:r>
    </w:p>
    <w:sectPr w:rsidR="00EF2930" w:rsidSect="00452F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1E3" w:rsidRDefault="00EB11E3">
      <w:pPr>
        <w:spacing w:before="0" w:after="0"/>
      </w:pPr>
      <w:r>
        <w:separator/>
      </w:r>
    </w:p>
  </w:endnote>
  <w:endnote w:type="continuationSeparator" w:id="0">
    <w:p w:rsidR="00EB11E3" w:rsidRDefault="00EB11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421" w:rsidRDefault="009F7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88" w:rsidRDefault="004F0D88" w:rsidP="00F41462">
    <w:pPr>
      <w:pStyle w:val="ResFooter"/>
      <w:tabs>
        <w:tab w:val="clear" w:pos="10800"/>
        <w:tab w:val="right" w:pos="10080"/>
      </w:tabs>
    </w:pPr>
    <w:r>
      <w:t xml:space="preserve">Page </w:t>
    </w:r>
    <w:r w:rsidR="00D475D8">
      <w:fldChar w:fldCharType="begin"/>
    </w:r>
    <w:r>
      <w:instrText xml:space="preserve"> PAGE </w:instrText>
    </w:r>
    <w:r w:rsidR="00D475D8">
      <w:fldChar w:fldCharType="separate"/>
    </w:r>
    <w:r w:rsidR="007A0EB1">
      <w:t>4</w:t>
    </w:r>
    <w:r w:rsidR="00D475D8">
      <w:fldChar w:fldCharType="end"/>
    </w:r>
    <w:r>
      <w:t xml:space="preserve"> of </w:t>
    </w:r>
    <w:r w:rsidR="00D475D8">
      <w:fldChar w:fldCharType="begin"/>
    </w:r>
    <w:r w:rsidR="00FF3CC2">
      <w:instrText xml:space="preserve"> NUMPAGES </w:instrText>
    </w:r>
    <w:r w:rsidR="00D475D8">
      <w:fldChar w:fldCharType="separate"/>
    </w:r>
    <w:r w:rsidR="007A0EB1">
      <w:t>4</w:t>
    </w:r>
    <w:r w:rsidR="00D475D8"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3B" w:rsidRPr="00FD6913" w:rsidRDefault="0042143B" w:rsidP="0042143B">
    <w:pPr>
      <w:pStyle w:val="Footer"/>
      <w:pBdr>
        <w:top w:val="single" w:sz="4" w:space="1" w:color="auto"/>
      </w:pBdr>
      <w:tabs>
        <w:tab w:val="center" w:pos="7920"/>
      </w:tabs>
      <w:ind w:left="1260" w:hanging="1260"/>
      <w:rPr>
        <w:sz w:val="17"/>
        <w:szCs w:val="17"/>
      </w:rPr>
    </w:pPr>
    <w:r>
      <w:rPr>
        <w:sz w:val="17"/>
        <w:szCs w:val="17"/>
      </w:rPr>
      <w:t xml:space="preserve">                           </w:t>
    </w:r>
  </w:p>
  <w:p w:rsidR="004F0D88" w:rsidRDefault="004F0D88">
    <w:pPr>
      <w:pStyle w:val="Footer"/>
      <w:tabs>
        <w:tab w:val="center" w:pos="5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1E3" w:rsidRDefault="00EB11E3">
      <w:pPr>
        <w:spacing w:before="0" w:after="0"/>
      </w:pPr>
      <w:r>
        <w:separator/>
      </w:r>
    </w:p>
  </w:footnote>
  <w:footnote w:type="continuationSeparator" w:id="0">
    <w:p w:rsidR="00EB11E3" w:rsidRDefault="00EB11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421" w:rsidRDefault="009F7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88" w:rsidRPr="00FF2484" w:rsidRDefault="004F0D88" w:rsidP="00AE6439">
    <w:pPr>
      <w:pStyle w:val="ResBaseFont"/>
      <w:tabs>
        <w:tab w:val="right" w:pos="10080"/>
      </w:tabs>
      <w:rPr>
        <w:rFonts w:ascii="Helvetica" w:hAnsi="Helvetica"/>
        <w:color w:val="333399"/>
      </w:rPr>
    </w:pPr>
    <w:r>
      <w:tab/>
    </w:r>
    <w:r w:rsidR="00EF2930">
      <w:t>Asim Tank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421" w:rsidRDefault="00ED6CDA" w:rsidP="007A0EB1">
    <w:pPr>
      <w:pStyle w:val="ResBaseFont"/>
      <w:pBdr>
        <w:bottom w:val="single" w:sz="4" w:space="1" w:color="auto"/>
      </w:pBdr>
      <w:tabs>
        <w:tab w:val="left" w:pos="4335"/>
        <w:tab w:val="left" w:pos="7080"/>
      </w:tabs>
    </w:pPr>
    <w:r>
      <w:tab/>
    </w:r>
    <w:r>
      <w:tab/>
    </w:r>
    <w:bookmarkStart w:id="3" w:name="_GoBack"/>
    <w:bookmarkEnd w:id="3"/>
    <w:r w:rsidR="007A0EB1">
      <w:tab/>
    </w:r>
    <w:proofErr w:type="spellStart"/>
    <w:r>
      <w:t>Assim</w:t>
    </w:r>
    <w:proofErr w:type="spellEnd"/>
    <w:r>
      <w:t xml:space="preserve"> Tank</w:t>
    </w:r>
  </w:p>
  <w:p w:rsidR="00ED6CDA" w:rsidRDefault="00ED6CDA" w:rsidP="009F7421">
    <w:pPr>
      <w:pStyle w:val="ResBaseFont"/>
      <w:pBdr>
        <w:bottom w:val="single" w:sz="4" w:space="1" w:color="auto"/>
      </w:pBdr>
      <w:tabs>
        <w:tab w:val="left" w:pos="4335"/>
      </w:tabs>
    </w:pPr>
    <w:r>
      <w:tab/>
    </w:r>
    <w:r>
      <w:tab/>
    </w:r>
    <w:r>
      <w:tab/>
    </w:r>
    <w:r>
      <w:tab/>
    </w:r>
    <w:r>
      <w:tab/>
      <w:t>34675 Farmington Hills 48331</w:t>
    </w:r>
  </w:p>
  <w:p w:rsidR="00ED6CDA" w:rsidRDefault="00ED6CDA" w:rsidP="009F7421">
    <w:pPr>
      <w:pStyle w:val="ResBaseFont"/>
      <w:pBdr>
        <w:bottom w:val="single" w:sz="4" w:space="1" w:color="auto"/>
      </w:pBdr>
      <w:tabs>
        <w:tab w:val="left" w:pos="4335"/>
      </w:tabs>
    </w:pPr>
    <w:r>
      <w:tab/>
    </w:r>
    <w:r>
      <w:tab/>
    </w:r>
    <w:r>
      <w:tab/>
    </w:r>
    <w:r>
      <w:tab/>
    </w:r>
    <w:r>
      <w:tab/>
    </w:r>
    <w:hyperlink r:id="rId1" w:history="1">
      <w:r w:rsidRPr="00571150">
        <w:rPr>
          <w:rStyle w:val="Hyperlink"/>
        </w:rPr>
        <w:t>Asim_Tank@yahoo.com</w:t>
      </w:r>
    </w:hyperlink>
  </w:p>
  <w:p w:rsidR="00ED6CDA" w:rsidRDefault="00ED6CDA" w:rsidP="009F7421">
    <w:pPr>
      <w:pStyle w:val="ResBaseFont"/>
      <w:pBdr>
        <w:bottom w:val="single" w:sz="4" w:space="1" w:color="auto"/>
      </w:pBdr>
      <w:tabs>
        <w:tab w:val="left" w:pos="4335"/>
      </w:tabs>
    </w:pPr>
    <w:r>
      <w:tab/>
    </w:r>
    <w:r>
      <w:tab/>
    </w:r>
    <w:r>
      <w:tab/>
    </w:r>
    <w:r>
      <w:tab/>
    </w:r>
    <w:r>
      <w:tab/>
      <w:t>248-802-2781</w:t>
    </w:r>
  </w:p>
  <w:p w:rsidR="00034997" w:rsidRDefault="00034997" w:rsidP="009F7421">
    <w:pPr>
      <w:pStyle w:val="ResBaseFont"/>
      <w:pBdr>
        <w:bottom w:val="single" w:sz="4" w:space="1" w:color="auto"/>
      </w:pBdr>
      <w:tabs>
        <w:tab w:val="left" w:pos="43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B0F9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0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5EF6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5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0CB2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E4A5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32D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E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D02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98E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7698E"/>
    <w:multiLevelType w:val="hybridMultilevel"/>
    <w:tmpl w:val="8E969FA4"/>
    <w:lvl w:ilvl="0" w:tplc="B2DAE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33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604D1"/>
    <w:multiLevelType w:val="hybridMultilevel"/>
    <w:tmpl w:val="C83AD87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B73FC9"/>
    <w:multiLevelType w:val="hybridMultilevel"/>
    <w:tmpl w:val="B022AE1C"/>
    <w:lvl w:ilvl="0" w:tplc="E8E08348">
      <w:start w:val="1"/>
      <w:numFmt w:val="bullet"/>
      <w:pStyle w:val="ExecSummary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E29C3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2E2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C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F2F0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0E0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40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EE8F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665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61A52"/>
    <w:multiLevelType w:val="multilevel"/>
    <w:tmpl w:val="C79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35904"/>
    <w:multiLevelType w:val="hybridMultilevel"/>
    <w:tmpl w:val="BEF07B70"/>
    <w:lvl w:ilvl="0" w:tplc="FFEA7032">
      <w:start w:val="1"/>
      <w:numFmt w:val="bullet"/>
      <w:pStyle w:val="ResExpertise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F4002A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F87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69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8FA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10A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2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0E4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F04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66663"/>
    <w:multiLevelType w:val="hybridMultilevel"/>
    <w:tmpl w:val="ABFA332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07FB"/>
    <w:multiLevelType w:val="hybridMultilevel"/>
    <w:tmpl w:val="CE4E0834"/>
    <w:lvl w:ilvl="0" w:tplc="F2180C8C">
      <w:start w:val="1"/>
      <w:numFmt w:val="bullet"/>
      <w:lvlText w:val="-"/>
      <w:lvlJc w:val="left"/>
      <w:pPr>
        <w:tabs>
          <w:tab w:val="num" w:pos="1008"/>
        </w:tabs>
        <w:ind w:left="1008" w:hanging="360"/>
      </w:pPr>
      <w:rPr>
        <w:rFonts w:ascii="Arial" w:hAnsi="Arial" w:hint="default"/>
        <w:b/>
        <w:i w:val="0"/>
        <w:color w:val="333399"/>
        <w:sz w:val="20"/>
      </w:rPr>
    </w:lvl>
    <w:lvl w:ilvl="1" w:tplc="AA3069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C4D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65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8C13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084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2BB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24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1C8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23BB4"/>
    <w:multiLevelType w:val="hybridMultilevel"/>
    <w:tmpl w:val="74E2631C"/>
    <w:lvl w:ilvl="0" w:tplc="121C348E">
      <w:start w:val="1"/>
      <w:numFmt w:val="bullet"/>
      <w:pStyle w:val="ResTable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111B3"/>
    <w:multiLevelType w:val="hybridMultilevel"/>
    <w:tmpl w:val="F2FA080A"/>
    <w:lvl w:ilvl="0" w:tplc="8C3A05AC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96CDF"/>
    <w:multiLevelType w:val="hybridMultilevel"/>
    <w:tmpl w:val="BB621B26"/>
    <w:lvl w:ilvl="0" w:tplc="C59685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8"/>
  </w:num>
  <w:num w:numId="16">
    <w:abstractNumId w:val="17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02484C"/>
    <w:rsid w:val="00027E48"/>
    <w:rsid w:val="00034997"/>
    <w:rsid w:val="0003518D"/>
    <w:rsid w:val="00042DB1"/>
    <w:rsid w:val="00050BD5"/>
    <w:rsid w:val="000A4314"/>
    <w:rsid w:val="000B216F"/>
    <w:rsid w:val="000C23DF"/>
    <w:rsid w:val="000D0BAA"/>
    <w:rsid w:val="000D2EDB"/>
    <w:rsid w:val="000E597A"/>
    <w:rsid w:val="000E5B0A"/>
    <w:rsid w:val="000F265F"/>
    <w:rsid w:val="000F36FF"/>
    <w:rsid w:val="00100205"/>
    <w:rsid w:val="00101FF9"/>
    <w:rsid w:val="00106151"/>
    <w:rsid w:val="00112EE6"/>
    <w:rsid w:val="0012383A"/>
    <w:rsid w:val="001260AF"/>
    <w:rsid w:val="00126194"/>
    <w:rsid w:val="00147D44"/>
    <w:rsid w:val="00152EAF"/>
    <w:rsid w:val="00176275"/>
    <w:rsid w:val="00177E5E"/>
    <w:rsid w:val="00184419"/>
    <w:rsid w:val="0018686D"/>
    <w:rsid w:val="00192BE5"/>
    <w:rsid w:val="00194B21"/>
    <w:rsid w:val="001A4AC2"/>
    <w:rsid w:val="001C5F0A"/>
    <w:rsid w:val="001D00D8"/>
    <w:rsid w:val="001D2450"/>
    <w:rsid w:val="001D5CA2"/>
    <w:rsid w:val="001E3A2F"/>
    <w:rsid w:val="001F01EF"/>
    <w:rsid w:val="001F1485"/>
    <w:rsid w:val="001F64E2"/>
    <w:rsid w:val="00201CB8"/>
    <w:rsid w:val="00204510"/>
    <w:rsid w:val="002116A5"/>
    <w:rsid w:val="00213D5E"/>
    <w:rsid w:val="002253D6"/>
    <w:rsid w:val="0022551B"/>
    <w:rsid w:val="00240D0E"/>
    <w:rsid w:val="0024293B"/>
    <w:rsid w:val="0024323B"/>
    <w:rsid w:val="00246E32"/>
    <w:rsid w:val="00247BA6"/>
    <w:rsid w:val="0025017A"/>
    <w:rsid w:val="002509C7"/>
    <w:rsid w:val="0025275B"/>
    <w:rsid w:val="002B35E6"/>
    <w:rsid w:val="002D0874"/>
    <w:rsid w:val="002E7406"/>
    <w:rsid w:val="002F69EC"/>
    <w:rsid w:val="00313094"/>
    <w:rsid w:val="00326FFD"/>
    <w:rsid w:val="00327961"/>
    <w:rsid w:val="00330219"/>
    <w:rsid w:val="00333ADC"/>
    <w:rsid w:val="003347EF"/>
    <w:rsid w:val="00334E32"/>
    <w:rsid w:val="003354A8"/>
    <w:rsid w:val="003374EB"/>
    <w:rsid w:val="003411DE"/>
    <w:rsid w:val="00351169"/>
    <w:rsid w:val="00355F67"/>
    <w:rsid w:val="00363DF2"/>
    <w:rsid w:val="00364EF1"/>
    <w:rsid w:val="0036705F"/>
    <w:rsid w:val="00387FC5"/>
    <w:rsid w:val="00390672"/>
    <w:rsid w:val="00393A4C"/>
    <w:rsid w:val="00394BB3"/>
    <w:rsid w:val="0039629D"/>
    <w:rsid w:val="003A23CA"/>
    <w:rsid w:val="003A6F24"/>
    <w:rsid w:val="003B2A90"/>
    <w:rsid w:val="003B382C"/>
    <w:rsid w:val="003C2A71"/>
    <w:rsid w:val="003C6867"/>
    <w:rsid w:val="003D351C"/>
    <w:rsid w:val="003D666D"/>
    <w:rsid w:val="003F11A1"/>
    <w:rsid w:val="003F121D"/>
    <w:rsid w:val="0040231A"/>
    <w:rsid w:val="0041736F"/>
    <w:rsid w:val="0042143B"/>
    <w:rsid w:val="00430867"/>
    <w:rsid w:val="00443D5B"/>
    <w:rsid w:val="00452FE3"/>
    <w:rsid w:val="00455DBB"/>
    <w:rsid w:val="0045691B"/>
    <w:rsid w:val="0046482E"/>
    <w:rsid w:val="004664D8"/>
    <w:rsid w:val="004747FE"/>
    <w:rsid w:val="00482F02"/>
    <w:rsid w:val="004908D3"/>
    <w:rsid w:val="00490B88"/>
    <w:rsid w:val="00496563"/>
    <w:rsid w:val="004A24C3"/>
    <w:rsid w:val="004B21B1"/>
    <w:rsid w:val="004E5B81"/>
    <w:rsid w:val="004F0D88"/>
    <w:rsid w:val="004F6D2D"/>
    <w:rsid w:val="0050324D"/>
    <w:rsid w:val="00512699"/>
    <w:rsid w:val="00512AD5"/>
    <w:rsid w:val="00515E48"/>
    <w:rsid w:val="0052113C"/>
    <w:rsid w:val="005304F6"/>
    <w:rsid w:val="00531DE2"/>
    <w:rsid w:val="0053572F"/>
    <w:rsid w:val="005571E9"/>
    <w:rsid w:val="0055762D"/>
    <w:rsid w:val="00564233"/>
    <w:rsid w:val="005B1B88"/>
    <w:rsid w:val="005C1F26"/>
    <w:rsid w:val="005C2F7B"/>
    <w:rsid w:val="005C46F3"/>
    <w:rsid w:val="005C4D9D"/>
    <w:rsid w:val="005D015D"/>
    <w:rsid w:val="005D1C0C"/>
    <w:rsid w:val="005D2B17"/>
    <w:rsid w:val="005D6DA0"/>
    <w:rsid w:val="006056BD"/>
    <w:rsid w:val="006131D7"/>
    <w:rsid w:val="0064064A"/>
    <w:rsid w:val="00651529"/>
    <w:rsid w:val="0065735E"/>
    <w:rsid w:val="00682B40"/>
    <w:rsid w:val="00683362"/>
    <w:rsid w:val="00686A24"/>
    <w:rsid w:val="00693E63"/>
    <w:rsid w:val="00694846"/>
    <w:rsid w:val="006B0FAE"/>
    <w:rsid w:val="006B39E8"/>
    <w:rsid w:val="006B47D4"/>
    <w:rsid w:val="006C4F3C"/>
    <w:rsid w:val="006C58C3"/>
    <w:rsid w:val="006C65E1"/>
    <w:rsid w:val="006D1FCD"/>
    <w:rsid w:val="006D3D05"/>
    <w:rsid w:val="006D7944"/>
    <w:rsid w:val="006E21B8"/>
    <w:rsid w:val="006E7C81"/>
    <w:rsid w:val="006F1065"/>
    <w:rsid w:val="00712603"/>
    <w:rsid w:val="00714D8D"/>
    <w:rsid w:val="007216E4"/>
    <w:rsid w:val="00721961"/>
    <w:rsid w:val="00730874"/>
    <w:rsid w:val="0073097A"/>
    <w:rsid w:val="00733DE3"/>
    <w:rsid w:val="0073457B"/>
    <w:rsid w:val="007349B4"/>
    <w:rsid w:val="00734D4F"/>
    <w:rsid w:val="00754CE9"/>
    <w:rsid w:val="00756EB1"/>
    <w:rsid w:val="00757E5C"/>
    <w:rsid w:val="00761185"/>
    <w:rsid w:val="00775DBB"/>
    <w:rsid w:val="00776C09"/>
    <w:rsid w:val="00795E79"/>
    <w:rsid w:val="007A0EB1"/>
    <w:rsid w:val="007B36E2"/>
    <w:rsid w:val="007B4C2F"/>
    <w:rsid w:val="007B7696"/>
    <w:rsid w:val="007D0B19"/>
    <w:rsid w:val="007D34BE"/>
    <w:rsid w:val="00805DC6"/>
    <w:rsid w:val="008063B4"/>
    <w:rsid w:val="00822841"/>
    <w:rsid w:val="008328DF"/>
    <w:rsid w:val="00843FA7"/>
    <w:rsid w:val="00847C91"/>
    <w:rsid w:val="008538A2"/>
    <w:rsid w:val="008549FD"/>
    <w:rsid w:val="00855632"/>
    <w:rsid w:val="00860157"/>
    <w:rsid w:val="008610CD"/>
    <w:rsid w:val="00864290"/>
    <w:rsid w:val="008727DB"/>
    <w:rsid w:val="00887A1A"/>
    <w:rsid w:val="008A068A"/>
    <w:rsid w:val="008B17DD"/>
    <w:rsid w:val="008B3A7B"/>
    <w:rsid w:val="008C6326"/>
    <w:rsid w:val="008C718D"/>
    <w:rsid w:val="008E0F24"/>
    <w:rsid w:val="0091598E"/>
    <w:rsid w:val="009412F6"/>
    <w:rsid w:val="0094371A"/>
    <w:rsid w:val="00950200"/>
    <w:rsid w:val="00951D36"/>
    <w:rsid w:val="00955D61"/>
    <w:rsid w:val="00963249"/>
    <w:rsid w:val="0096719C"/>
    <w:rsid w:val="00973F0E"/>
    <w:rsid w:val="0098641A"/>
    <w:rsid w:val="00994A00"/>
    <w:rsid w:val="00994D58"/>
    <w:rsid w:val="009A028A"/>
    <w:rsid w:val="009A6AEF"/>
    <w:rsid w:val="009D03CF"/>
    <w:rsid w:val="009D260D"/>
    <w:rsid w:val="009D5907"/>
    <w:rsid w:val="009D5F11"/>
    <w:rsid w:val="009F7421"/>
    <w:rsid w:val="00A01E4E"/>
    <w:rsid w:val="00A05C86"/>
    <w:rsid w:val="00A1654E"/>
    <w:rsid w:val="00A16C81"/>
    <w:rsid w:val="00A171A1"/>
    <w:rsid w:val="00A41BCD"/>
    <w:rsid w:val="00A448D7"/>
    <w:rsid w:val="00A47209"/>
    <w:rsid w:val="00A4776A"/>
    <w:rsid w:val="00A62DE3"/>
    <w:rsid w:val="00A77207"/>
    <w:rsid w:val="00A84A08"/>
    <w:rsid w:val="00A90008"/>
    <w:rsid w:val="00A900E2"/>
    <w:rsid w:val="00A97667"/>
    <w:rsid w:val="00AA3B75"/>
    <w:rsid w:val="00AB0B6E"/>
    <w:rsid w:val="00AC504A"/>
    <w:rsid w:val="00AC6836"/>
    <w:rsid w:val="00AE6439"/>
    <w:rsid w:val="00AF746C"/>
    <w:rsid w:val="00B0404E"/>
    <w:rsid w:val="00B2449D"/>
    <w:rsid w:val="00B4056B"/>
    <w:rsid w:val="00B42B42"/>
    <w:rsid w:val="00B46A49"/>
    <w:rsid w:val="00B610FF"/>
    <w:rsid w:val="00B63CAA"/>
    <w:rsid w:val="00B6677A"/>
    <w:rsid w:val="00B66F23"/>
    <w:rsid w:val="00B854BD"/>
    <w:rsid w:val="00B85F59"/>
    <w:rsid w:val="00B967B9"/>
    <w:rsid w:val="00BA1B90"/>
    <w:rsid w:val="00BA394B"/>
    <w:rsid w:val="00BB3ACF"/>
    <w:rsid w:val="00BC1FED"/>
    <w:rsid w:val="00BC46F6"/>
    <w:rsid w:val="00BD14AC"/>
    <w:rsid w:val="00BD3E64"/>
    <w:rsid w:val="00BE3D7A"/>
    <w:rsid w:val="00BE6A00"/>
    <w:rsid w:val="00C01839"/>
    <w:rsid w:val="00C03373"/>
    <w:rsid w:val="00C31921"/>
    <w:rsid w:val="00C331D2"/>
    <w:rsid w:val="00C56B4A"/>
    <w:rsid w:val="00C66CB3"/>
    <w:rsid w:val="00C67451"/>
    <w:rsid w:val="00C81EA2"/>
    <w:rsid w:val="00C8561F"/>
    <w:rsid w:val="00C91227"/>
    <w:rsid w:val="00C918E6"/>
    <w:rsid w:val="00C950E0"/>
    <w:rsid w:val="00CA2B8F"/>
    <w:rsid w:val="00CB5788"/>
    <w:rsid w:val="00CB7A02"/>
    <w:rsid w:val="00CC3D98"/>
    <w:rsid w:val="00CE35BC"/>
    <w:rsid w:val="00CE424F"/>
    <w:rsid w:val="00D16534"/>
    <w:rsid w:val="00D206F2"/>
    <w:rsid w:val="00D24590"/>
    <w:rsid w:val="00D25B57"/>
    <w:rsid w:val="00D34A06"/>
    <w:rsid w:val="00D36B0A"/>
    <w:rsid w:val="00D475D8"/>
    <w:rsid w:val="00D53E66"/>
    <w:rsid w:val="00D549B7"/>
    <w:rsid w:val="00D655D9"/>
    <w:rsid w:val="00D75B76"/>
    <w:rsid w:val="00D84F73"/>
    <w:rsid w:val="00D9159B"/>
    <w:rsid w:val="00D9491C"/>
    <w:rsid w:val="00DB640F"/>
    <w:rsid w:val="00DC0439"/>
    <w:rsid w:val="00DC41F1"/>
    <w:rsid w:val="00DD6F2D"/>
    <w:rsid w:val="00DE4965"/>
    <w:rsid w:val="00E01DCE"/>
    <w:rsid w:val="00E053DB"/>
    <w:rsid w:val="00E101F3"/>
    <w:rsid w:val="00E22CC1"/>
    <w:rsid w:val="00E242D9"/>
    <w:rsid w:val="00E264F8"/>
    <w:rsid w:val="00E27C3F"/>
    <w:rsid w:val="00E359AD"/>
    <w:rsid w:val="00E46F32"/>
    <w:rsid w:val="00E67E4F"/>
    <w:rsid w:val="00E74991"/>
    <w:rsid w:val="00E75CAA"/>
    <w:rsid w:val="00E813AE"/>
    <w:rsid w:val="00E87A8A"/>
    <w:rsid w:val="00E91F29"/>
    <w:rsid w:val="00E938D0"/>
    <w:rsid w:val="00EA1D21"/>
    <w:rsid w:val="00EA7BE2"/>
    <w:rsid w:val="00EB0C9F"/>
    <w:rsid w:val="00EB11E3"/>
    <w:rsid w:val="00EC3EEA"/>
    <w:rsid w:val="00EC7A49"/>
    <w:rsid w:val="00ED4D3B"/>
    <w:rsid w:val="00ED4DAB"/>
    <w:rsid w:val="00ED6CDA"/>
    <w:rsid w:val="00EE2843"/>
    <w:rsid w:val="00EE3894"/>
    <w:rsid w:val="00EE459B"/>
    <w:rsid w:val="00EF2930"/>
    <w:rsid w:val="00EF6F95"/>
    <w:rsid w:val="00F009D6"/>
    <w:rsid w:val="00F02F0F"/>
    <w:rsid w:val="00F07B30"/>
    <w:rsid w:val="00F114E3"/>
    <w:rsid w:val="00F11978"/>
    <w:rsid w:val="00F12A41"/>
    <w:rsid w:val="00F33623"/>
    <w:rsid w:val="00F34BD1"/>
    <w:rsid w:val="00F36923"/>
    <w:rsid w:val="00F41462"/>
    <w:rsid w:val="00F4370F"/>
    <w:rsid w:val="00F545AE"/>
    <w:rsid w:val="00F73A15"/>
    <w:rsid w:val="00F7615A"/>
    <w:rsid w:val="00F860E5"/>
    <w:rsid w:val="00F90C6B"/>
    <w:rsid w:val="00F94255"/>
    <w:rsid w:val="00FA31B4"/>
    <w:rsid w:val="00FC7E77"/>
    <w:rsid w:val="00FD1AC6"/>
    <w:rsid w:val="00FD4C1E"/>
    <w:rsid w:val="00FE00DB"/>
    <w:rsid w:val="00FE4319"/>
    <w:rsid w:val="00FE50C5"/>
    <w:rsid w:val="00FE6718"/>
    <w:rsid w:val="00FF248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3E3C"/>
  <w15:docId w15:val="{65A148DF-CFDB-459B-94BF-F8D1DFD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6534"/>
    <w:pPr>
      <w:spacing w:before="60" w:after="60"/>
    </w:pPr>
    <w:rPr>
      <w:rFonts w:ascii="Arial" w:eastAsia="Times New Roman" w:hAnsi="Arial"/>
      <w:sz w:val="18"/>
    </w:rPr>
  </w:style>
  <w:style w:type="paragraph" w:styleId="Heading1">
    <w:name w:val="heading 1"/>
    <w:basedOn w:val="Normal"/>
    <w:next w:val="Normal"/>
    <w:link w:val="Heading1Char"/>
    <w:qFormat/>
    <w:rsid w:val="008610CD"/>
    <w:pPr>
      <w:keepNext/>
      <w:pBdr>
        <w:top w:val="single" w:sz="4" w:space="1" w:color="D9D9D9"/>
      </w:pBdr>
      <w:spacing w:before="240"/>
      <w:outlineLvl w:val="0"/>
    </w:pPr>
    <w:rPr>
      <w:b/>
      <w:bC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25B57"/>
    <w:pPr>
      <w:keepNext/>
      <w:tabs>
        <w:tab w:val="right" w:pos="10800"/>
      </w:tabs>
      <w:spacing w:before="240"/>
      <w:outlineLvl w:val="1"/>
    </w:pPr>
    <w:rPr>
      <w:b/>
      <w:bCs/>
      <w:iCs/>
      <w:color w:val="00000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610CD"/>
    <w:rPr>
      <w:rFonts w:ascii="Arial" w:eastAsia="Times New Roman" w:hAnsi="Arial" w:cs="Arial"/>
      <w:b/>
      <w:bCs/>
      <w:color w:val="000000"/>
      <w:kern w:val="32"/>
      <w:sz w:val="24"/>
      <w:szCs w:val="32"/>
    </w:rPr>
  </w:style>
  <w:style w:type="character" w:customStyle="1" w:styleId="Heading2Char">
    <w:name w:val="Heading 2 Char"/>
    <w:link w:val="Heading2"/>
    <w:rsid w:val="00D25B57"/>
    <w:rPr>
      <w:rFonts w:ascii="Arial" w:eastAsia="Times New Roman" w:hAnsi="Arial" w:cs="Arial"/>
      <w:b/>
      <w:bCs/>
      <w:iCs/>
      <w:color w:val="000000"/>
      <w:szCs w:val="28"/>
    </w:rPr>
  </w:style>
  <w:style w:type="paragraph" w:styleId="Header">
    <w:name w:val="header"/>
    <w:basedOn w:val="Normal"/>
    <w:link w:val="HeaderChar"/>
    <w:rsid w:val="00126194"/>
    <w:pPr>
      <w:tabs>
        <w:tab w:val="center" w:pos="4320"/>
        <w:tab w:val="right" w:pos="8640"/>
      </w:tabs>
    </w:pPr>
    <w:rPr>
      <w:sz w:val="16"/>
    </w:rPr>
  </w:style>
  <w:style w:type="character" w:customStyle="1" w:styleId="HeaderChar">
    <w:name w:val="Header Char"/>
    <w:link w:val="Header"/>
    <w:rsid w:val="00126194"/>
    <w:rPr>
      <w:rFonts w:ascii="Arial" w:eastAsia="Times New Roman" w:hAnsi="Arial" w:cs="Arial"/>
      <w:sz w:val="16"/>
      <w:szCs w:val="20"/>
    </w:rPr>
  </w:style>
  <w:style w:type="paragraph" w:styleId="Footer">
    <w:name w:val="footer"/>
    <w:basedOn w:val="Normal"/>
    <w:link w:val="FooterChar"/>
    <w:rsid w:val="00126194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rsid w:val="00126194"/>
    <w:rPr>
      <w:rFonts w:ascii="Arial" w:eastAsia="Times New Roman" w:hAnsi="Arial" w:cs="Times New Roman"/>
      <w:sz w:val="20"/>
      <w:szCs w:val="20"/>
    </w:rPr>
  </w:style>
  <w:style w:type="paragraph" w:customStyle="1" w:styleId="ResExperienceQuote">
    <w:name w:val="ResExperienceQuote"/>
    <w:basedOn w:val="Normal"/>
    <w:next w:val="ResBaseFont"/>
    <w:qFormat/>
    <w:rsid w:val="00390672"/>
    <w:pPr>
      <w:spacing w:before="240" w:after="0"/>
    </w:pPr>
    <w:rPr>
      <w:i/>
    </w:rPr>
  </w:style>
  <w:style w:type="paragraph" w:customStyle="1" w:styleId="ResConsultantName">
    <w:name w:val="ResConsultantName"/>
    <w:basedOn w:val="ResBaseFont"/>
    <w:next w:val="ResTitle"/>
    <w:qFormat/>
    <w:rsid w:val="00F90C6B"/>
    <w:rPr>
      <w:rFonts w:ascii="Arial Black" w:hAnsi="Arial Black" w:cs="Arial"/>
      <w:sz w:val="32"/>
    </w:rPr>
  </w:style>
  <w:style w:type="paragraph" w:customStyle="1" w:styleId="ResExpertiseBullet">
    <w:name w:val="ResExpertiseBullet"/>
    <w:basedOn w:val="ResBaseFont"/>
    <w:qFormat/>
    <w:rsid w:val="00AE6439"/>
    <w:pPr>
      <w:numPr>
        <w:numId w:val="1"/>
      </w:numPr>
    </w:pPr>
  </w:style>
  <w:style w:type="paragraph" w:customStyle="1" w:styleId="ResCompanyAssigned">
    <w:name w:val="ResCompanyAssigned"/>
    <w:basedOn w:val="ResBaseFont"/>
    <w:next w:val="ResJobTitle"/>
    <w:qFormat/>
    <w:rsid w:val="0053572F"/>
    <w:pPr>
      <w:keepNext/>
      <w:spacing w:before="320" w:after="0"/>
    </w:pPr>
    <w:rPr>
      <w:i/>
    </w:rPr>
  </w:style>
  <w:style w:type="paragraph" w:customStyle="1" w:styleId="ResJobTitle">
    <w:name w:val="ResJobTitle"/>
    <w:basedOn w:val="ResBaseFont"/>
    <w:next w:val="ResBaseFont"/>
    <w:qFormat/>
    <w:rsid w:val="00126194"/>
    <w:pPr>
      <w:keepNext/>
      <w:spacing w:before="0" w:after="0"/>
    </w:pPr>
  </w:style>
  <w:style w:type="paragraph" w:customStyle="1" w:styleId="ResTitle">
    <w:name w:val="ResTitle"/>
    <w:basedOn w:val="ResConsultantName"/>
    <w:next w:val="ResExperienceQuote"/>
    <w:qFormat/>
    <w:rsid w:val="006131D7"/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94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6194"/>
    <w:rPr>
      <w:rFonts w:ascii="Tahoma" w:eastAsia="Times New Roman" w:hAnsi="Tahoma" w:cs="Tahoma"/>
      <w:sz w:val="16"/>
      <w:szCs w:val="16"/>
    </w:rPr>
  </w:style>
  <w:style w:type="paragraph" w:customStyle="1" w:styleId="ResBaseFont">
    <w:name w:val="ResBaseFont"/>
    <w:qFormat/>
    <w:rsid w:val="00F7615A"/>
    <w:pPr>
      <w:spacing w:before="60" w:after="60"/>
    </w:pPr>
    <w:rPr>
      <w:rFonts w:ascii="Arial" w:eastAsia="Times New Roman" w:hAnsi="Arial"/>
      <w:sz w:val="18"/>
    </w:rPr>
  </w:style>
  <w:style w:type="paragraph" w:customStyle="1" w:styleId="ResTableBullet">
    <w:name w:val="ResTableBullet"/>
    <w:qFormat/>
    <w:rsid w:val="00333ADC"/>
    <w:pPr>
      <w:numPr>
        <w:numId w:val="16"/>
      </w:numPr>
      <w:tabs>
        <w:tab w:val="left" w:pos="187"/>
      </w:tabs>
      <w:spacing w:after="20"/>
      <w:ind w:left="187" w:hanging="187"/>
    </w:pPr>
    <w:rPr>
      <w:rFonts w:ascii="Arial" w:eastAsia="Times New Roman" w:hAnsi="Arial"/>
      <w:sz w:val="18"/>
    </w:rPr>
  </w:style>
  <w:style w:type="paragraph" w:customStyle="1" w:styleId="ResTableHeading">
    <w:name w:val="ResTableHeading"/>
    <w:basedOn w:val="ResBaseFont"/>
    <w:qFormat/>
    <w:rsid w:val="00177E5E"/>
    <w:rPr>
      <w:b/>
    </w:rPr>
  </w:style>
  <w:style w:type="paragraph" w:customStyle="1" w:styleId="ResEmployer">
    <w:name w:val="ResEmployer"/>
    <w:basedOn w:val="ResBaseFont"/>
    <w:next w:val="ResCompanyAssigned"/>
    <w:qFormat/>
    <w:rsid w:val="00452FE3"/>
    <w:pPr>
      <w:keepNext/>
      <w:tabs>
        <w:tab w:val="right" w:pos="10080"/>
      </w:tabs>
      <w:spacing w:before="240"/>
    </w:pPr>
    <w:rPr>
      <w:b/>
      <w:sz w:val="20"/>
    </w:rPr>
  </w:style>
  <w:style w:type="paragraph" w:customStyle="1" w:styleId="ResHeader">
    <w:name w:val="ResHeader"/>
    <w:basedOn w:val="ResBaseFont"/>
    <w:qFormat/>
    <w:rsid w:val="000E5B0A"/>
    <w:pPr>
      <w:ind w:left="3600"/>
    </w:pPr>
    <w:rPr>
      <w:sz w:val="17"/>
    </w:rPr>
  </w:style>
  <w:style w:type="paragraph" w:customStyle="1" w:styleId="ResFooter">
    <w:name w:val="ResFooter"/>
    <w:basedOn w:val="ResBaseFont"/>
    <w:qFormat/>
    <w:rsid w:val="003D666D"/>
    <w:pPr>
      <w:tabs>
        <w:tab w:val="right" w:pos="10800"/>
      </w:tabs>
    </w:pPr>
    <w:rPr>
      <w:noProof/>
      <w:sz w:val="20"/>
    </w:rPr>
  </w:style>
  <w:style w:type="paragraph" w:customStyle="1" w:styleId="ResH1">
    <w:name w:val="ResH1"/>
    <w:basedOn w:val="ResBaseFont"/>
    <w:next w:val="ResBaseFont"/>
    <w:qFormat/>
    <w:rsid w:val="003D666D"/>
    <w:pPr>
      <w:keepNext/>
      <w:pBdr>
        <w:top w:val="single" w:sz="4" w:space="0" w:color="D9D9D9"/>
      </w:pBdr>
      <w:spacing w:before="240"/>
    </w:pPr>
    <w:rPr>
      <w:b/>
      <w:sz w:val="24"/>
    </w:rPr>
  </w:style>
  <w:style w:type="paragraph" w:customStyle="1" w:styleId="ResH2">
    <w:name w:val="ResH2"/>
    <w:basedOn w:val="ResBaseFont"/>
    <w:next w:val="ResCompanyAssigned"/>
    <w:qFormat/>
    <w:rsid w:val="0036705F"/>
    <w:pPr>
      <w:tabs>
        <w:tab w:val="right" w:pos="10800"/>
      </w:tabs>
      <w:spacing w:before="240"/>
    </w:pPr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rsid w:val="009412F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customStyle="1" w:styleId="ExpDetails">
    <w:name w:val="ExpDetails"/>
    <w:basedOn w:val="Normal"/>
    <w:rsid w:val="00EF2930"/>
    <w:pPr>
      <w:keepNext/>
      <w:tabs>
        <w:tab w:val="left" w:pos="1800"/>
        <w:tab w:val="right" w:pos="10800"/>
      </w:tabs>
      <w:spacing w:before="0" w:after="0"/>
      <w:ind w:left="1800" w:hanging="1440"/>
    </w:pPr>
    <w:rPr>
      <w:rFonts w:cs="Arial"/>
      <w:sz w:val="20"/>
      <w:lang w:val="fr-CI"/>
    </w:rPr>
  </w:style>
  <w:style w:type="paragraph" w:customStyle="1" w:styleId="ExpText">
    <w:name w:val="ExpText"/>
    <w:basedOn w:val="ExpDetails"/>
    <w:rsid w:val="00EF2930"/>
    <w:pPr>
      <w:keepNext w:val="0"/>
      <w:keepLines/>
      <w:tabs>
        <w:tab w:val="clear" w:pos="1800"/>
      </w:tabs>
      <w:spacing w:before="60" w:after="240"/>
      <w:ind w:left="360" w:firstLine="0"/>
    </w:pPr>
  </w:style>
  <w:style w:type="paragraph" w:customStyle="1" w:styleId="Company">
    <w:name w:val="Company"/>
    <w:basedOn w:val="Normal"/>
    <w:next w:val="ExpDetails"/>
    <w:rsid w:val="00EF2930"/>
    <w:pPr>
      <w:keepNext/>
      <w:pBdr>
        <w:top w:val="double" w:sz="4" w:space="6" w:color="auto"/>
      </w:pBdr>
      <w:tabs>
        <w:tab w:val="right" w:pos="10800"/>
      </w:tabs>
      <w:spacing w:before="0" w:after="240"/>
    </w:pPr>
    <w:rPr>
      <w:rFonts w:cs="Arial"/>
      <w:b/>
      <w:sz w:val="20"/>
      <w:lang w:val="fr-CI"/>
    </w:rPr>
  </w:style>
  <w:style w:type="paragraph" w:styleId="BodyText">
    <w:name w:val="Body Text"/>
    <w:basedOn w:val="Normal"/>
    <w:link w:val="BodyTextChar"/>
    <w:rsid w:val="00EF2930"/>
    <w:pPr>
      <w:suppressAutoHyphens/>
      <w:spacing w:before="0" w:after="120"/>
      <w:jc w:val="both"/>
    </w:pPr>
    <w:rPr>
      <w:sz w:val="20"/>
      <w:lang w:val="fr-CI"/>
    </w:rPr>
  </w:style>
  <w:style w:type="character" w:customStyle="1" w:styleId="BodyTextChar">
    <w:name w:val="Body Text Char"/>
    <w:basedOn w:val="DefaultParagraphFont"/>
    <w:link w:val="BodyText"/>
    <w:rsid w:val="00EF2930"/>
    <w:rPr>
      <w:rFonts w:ascii="Arial" w:eastAsia="Times New Roman" w:hAnsi="Arial"/>
      <w:lang w:val="fr-CI"/>
    </w:rPr>
  </w:style>
  <w:style w:type="paragraph" w:customStyle="1" w:styleId="kickerbullet">
    <w:name w:val="kicker bullet"/>
    <w:basedOn w:val="Normal"/>
    <w:rsid w:val="00EF2930"/>
    <w:pPr>
      <w:numPr>
        <w:numId w:val="18"/>
      </w:numPr>
      <w:spacing w:before="0" w:after="40"/>
    </w:pPr>
    <w:rPr>
      <w:noProof/>
      <w:sz w:val="20"/>
      <w:lang w:val="fr-CI"/>
    </w:rPr>
  </w:style>
  <w:style w:type="paragraph" w:customStyle="1" w:styleId="KickerHeader">
    <w:name w:val="Kicker_Header"/>
    <w:basedOn w:val="Normal"/>
    <w:next w:val="kickerbullet"/>
    <w:rsid w:val="00EF2930"/>
    <w:pPr>
      <w:spacing w:before="240" w:after="240"/>
    </w:pPr>
    <w:rPr>
      <w:rFonts w:cs="Arial"/>
      <w:b/>
      <w:bCs/>
      <w:color w:val="333399"/>
      <w:spacing w:val="80"/>
      <w:sz w:val="24"/>
      <w:lang w:val="fr-CI"/>
    </w:rPr>
  </w:style>
  <w:style w:type="paragraph" w:customStyle="1" w:styleId="LastUpdate">
    <w:name w:val="Last_Update"/>
    <w:basedOn w:val="Footer"/>
    <w:rsid w:val="00EF2930"/>
    <w:pPr>
      <w:tabs>
        <w:tab w:val="clear" w:pos="4320"/>
        <w:tab w:val="clear" w:pos="8640"/>
        <w:tab w:val="right" w:pos="10800"/>
      </w:tabs>
      <w:spacing w:before="0" w:after="0"/>
    </w:pPr>
    <w:rPr>
      <w:rFonts w:cs="Arial"/>
      <w:color w:val="0000FF"/>
      <w:spacing w:val="80"/>
      <w:sz w:val="16"/>
      <w:lang w:val="fr-CI"/>
    </w:rPr>
  </w:style>
  <w:style w:type="paragraph" w:customStyle="1" w:styleId="TemplateHeaderNpage">
    <w:name w:val="Template_Header_Npage"/>
    <w:basedOn w:val="Normal"/>
    <w:rsid w:val="00EF2930"/>
    <w:pPr>
      <w:numPr>
        <w:ilvl w:val="12"/>
      </w:numPr>
      <w:tabs>
        <w:tab w:val="right" w:pos="10800"/>
      </w:tabs>
      <w:spacing w:before="0" w:after="240"/>
    </w:pPr>
    <w:rPr>
      <w:b/>
      <w:bCs/>
      <w:color w:val="0000FF"/>
      <w:spacing w:val="80"/>
      <w:sz w:val="20"/>
      <w:lang w:val="fr-CI"/>
    </w:rPr>
  </w:style>
  <w:style w:type="paragraph" w:customStyle="1" w:styleId="ExecSumIntro">
    <w:name w:val="Exec_Sum_Intro"/>
    <w:basedOn w:val="Normal"/>
    <w:next w:val="Normal"/>
    <w:rsid w:val="00EF2930"/>
    <w:pPr>
      <w:spacing w:before="240" w:after="240"/>
      <w:jc w:val="both"/>
    </w:pPr>
    <w:rPr>
      <w:rFonts w:ascii="Helvetica" w:hAnsi="Helvetica" w:cs="Arial"/>
      <w:b/>
      <w:bCs/>
      <w:i/>
      <w:iCs/>
      <w:sz w:val="20"/>
      <w:lang w:val="fr-CI"/>
    </w:rPr>
  </w:style>
  <w:style w:type="paragraph" w:customStyle="1" w:styleId="Bullet">
    <w:name w:val="Bullet"/>
    <w:autoRedefine/>
    <w:rsid w:val="00EF2930"/>
    <w:pPr>
      <w:suppressAutoHyphens/>
      <w:spacing w:after="120"/>
    </w:pPr>
    <w:rPr>
      <w:rFonts w:ascii="Arial" w:eastAsia="Times New Roman" w:hAnsi="Arial" w:cs="Arial"/>
      <w:noProof/>
    </w:rPr>
  </w:style>
  <w:style w:type="paragraph" w:customStyle="1" w:styleId="ChronologyExperience">
    <w:name w:val="Chronology Experience"/>
    <w:basedOn w:val="Normal"/>
    <w:next w:val="Company"/>
    <w:rsid w:val="00EF2930"/>
    <w:pPr>
      <w:pageBreakBefore/>
      <w:spacing w:before="144" w:after="240"/>
    </w:pPr>
    <w:rPr>
      <w:rFonts w:cs="Arial"/>
      <w:b/>
      <w:bCs/>
      <w:color w:val="333399"/>
      <w:spacing w:val="80"/>
      <w:sz w:val="32"/>
    </w:rPr>
  </w:style>
  <w:style w:type="paragraph" w:customStyle="1" w:styleId="ExecSummaryBullet">
    <w:name w:val="Exec_Summary_Bullet"/>
    <w:basedOn w:val="Normal"/>
    <w:rsid w:val="008538A2"/>
    <w:pPr>
      <w:numPr>
        <w:numId w:val="20"/>
      </w:numPr>
      <w:spacing w:after="200"/>
      <w:jc w:val="both"/>
    </w:pPr>
    <w:rPr>
      <w:rFonts w:cs="Arial"/>
      <w:sz w:val="20"/>
    </w:rPr>
  </w:style>
  <w:style w:type="paragraph" w:customStyle="1" w:styleId="ResNormalFont">
    <w:name w:val="ResNormalFont"/>
    <w:basedOn w:val="ExecSumIntro"/>
    <w:link w:val="ResNormalFontChar"/>
    <w:qFormat/>
    <w:rsid w:val="008538A2"/>
    <w:rPr>
      <w:rFonts w:ascii="Arial" w:hAnsi="Arial"/>
      <w:b w:val="0"/>
      <w:i w:val="0"/>
      <w:lang w:val="en-US"/>
    </w:rPr>
  </w:style>
  <w:style w:type="paragraph" w:customStyle="1" w:styleId="ResProfileBullet">
    <w:name w:val="ResProfileBullet"/>
    <w:basedOn w:val="ExecSummaryBullet"/>
    <w:link w:val="ResProfileBulletChar"/>
    <w:qFormat/>
    <w:rsid w:val="008538A2"/>
    <w:rPr>
      <w:b/>
    </w:rPr>
  </w:style>
  <w:style w:type="character" w:customStyle="1" w:styleId="ResNormalFontChar">
    <w:name w:val="ResNormalFont Char"/>
    <w:basedOn w:val="DefaultParagraphFont"/>
    <w:link w:val="ResNormalFont"/>
    <w:rsid w:val="008538A2"/>
    <w:rPr>
      <w:rFonts w:ascii="Arial" w:eastAsia="Times New Roman" w:hAnsi="Arial" w:cs="Arial"/>
      <w:bCs/>
      <w:iCs/>
    </w:rPr>
  </w:style>
  <w:style w:type="character" w:customStyle="1" w:styleId="ResProfileBulletChar">
    <w:name w:val="ResProfileBullet Char"/>
    <w:basedOn w:val="DefaultParagraphFont"/>
    <w:link w:val="ResProfileBullet"/>
    <w:rsid w:val="008538A2"/>
    <w:rPr>
      <w:rFonts w:ascii="Arial" w:eastAsia="Times New Roman" w:hAnsi="Arial" w:cs="Arial"/>
      <w:b/>
    </w:rPr>
  </w:style>
  <w:style w:type="character" w:styleId="Hyperlink">
    <w:name w:val="Hyperlink"/>
    <w:basedOn w:val="DefaultParagraphFont"/>
    <w:uiPriority w:val="99"/>
    <w:unhideWhenUsed/>
    <w:rsid w:val="00ED6C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sim_Tank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MKEJDB.NASA\Documents\resumes%20to%20review\Resume%20Packet\Doc%205%20CW%20Professional%20Services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a3aeef-55a9-44ab-b5cb-c3b9f67d6593">PSDDLV-197-6</_dlc_DocId>
    <_dlc_DocIdUrl xmlns="41a3aeef-55a9-44ab-b5cb-c3b9f67d6593">
      <Url>https://prosvcs.sharepoint.com/sites/Delivery/Workforce/_layouts/15/DocIdRedir.aspx?ID=PSDDLV-197-6</Url>
      <Description>PSDDLV-197-6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C78210745348B919CDA0F1EF967E" ma:contentTypeVersion="17" ma:contentTypeDescription="Create a new document." ma:contentTypeScope="" ma:versionID="1fdf9ce244fa690f75ee0684b72753d9">
  <xsd:schema xmlns:xsd="http://www.w3.org/2001/XMLSchema" xmlns:xs="http://www.w3.org/2001/XMLSchema" xmlns:p="http://schemas.microsoft.com/office/2006/metadata/properties" xmlns:ns2="41a3aeef-55a9-44ab-b5cb-c3b9f67d6593" xmlns:ns3="8d024f5d-70a2-4a7e-86e5-371ffd35e604" targetNamespace="http://schemas.microsoft.com/office/2006/metadata/properties" ma:root="true" ma:fieldsID="0a5769fe9997662ac522c2840042d158" ns2:_="" ns3:_="">
    <xsd:import namespace="41a3aeef-55a9-44ab-b5cb-c3b9f67d6593"/>
    <xsd:import namespace="8d024f5d-70a2-4a7e-86e5-371ffd35e6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3aeef-55a9-44ab-b5cb-c3b9f67d65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24f5d-70a2-4a7e-86e5-371ffd35e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AB14-A0C8-4B8F-AF1B-1F197E1C1735}">
  <ds:schemaRefs>
    <ds:schemaRef ds:uri="http://schemas.microsoft.com/office/2006/metadata/properties"/>
    <ds:schemaRef ds:uri="http://schemas.microsoft.com/office/infopath/2007/PartnerControls"/>
    <ds:schemaRef ds:uri="41a3aeef-55a9-44ab-b5cb-c3b9f67d6593"/>
  </ds:schemaRefs>
</ds:datastoreItem>
</file>

<file path=customXml/itemProps2.xml><?xml version="1.0" encoding="utf-8"?>
<ds:datastoreItem xmlns:ds="http://schemas.openxmlformats.org/officeDocument/2006/customXml" ds:itemID="{DE452A6A-0A44-4CEA-AFC5-0AD09B4B1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3aeef-55a9-44ab-b5cb-c3b9f67d6593"/>
    <ds:schemaRef ds:uri="8d024f5d-70a2-4a7e-86e5-371ffd35e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571B7-0F46-48D4-BB60-09208B6CF6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3AB05E-0E02-427A-94B8-0BE6727C3E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847139D-09A6-4B05-879D-E1A52D99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5 CW Professional Services Resume Template</Template>
  <TotalTime>2</TotalTime>
  <Pages>4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Compuware Corporation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Burfeind, John</dc:creator>
  <cp:lastModifiedBy>Tank, Asim</cp:lastModifiedBy>
  <cp:revision>5</cp:revision>
  <cp:lastPrinted>2013-05-01T15:40:00Z</cp:lastPrinted>
  <dcterms:created xsi:type="dcterms:W3CDTF">2017-01-24T16:20:00Z</dcterms:created>
  <dcterms:modified xsi:type="dcterms:W3CDTF">2017-01-24T16:22:00Z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0x010100DEE3C78210745348B919CDA0F1EF967E</vt:lpwstr>
  </property>
  <property fmtid="{D5CDD505-2E9C-101B-9397-08002B2CF9AE}" pid="3" name="_dlc_DocIdItemGuid">
    <vt:lpwstr>7880051f-ae71-406f-add3-e84a33f751f0</vt:lpwstr>
  </property>
</Properties>
</file>