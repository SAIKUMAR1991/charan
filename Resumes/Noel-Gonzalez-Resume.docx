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5FEC5" w14:textId="1B1C7770" w:rsidR="002C42BC" w:rsidRDefault="00EB711D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D0E11D15949A7047837CD4C3CE3472F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9051E0">
            <w:t>1011 Michigan Ave.</w:t>
          </w:r>
        </w:sdtContent>
      </w:sdt>
    </w:p>
    <w:sdt>
      <w:sdtPr>
        <w:alias w:val="Category"/>
        <w:tag w:val=""/>
        <w:id w:val="1543715586"/>
        <w:placeholder>
          <w:docPart w:val="426A3502E336D949AD400F59CC979DE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223BA45C" w14:textId="47285E2A" w:rsidR="002C42BC" w:rsidRDefault="00EB2A66">
          <w:pPr>
            <w:pStyle w:val="ContactInfo"/>
          </w:pPr>
          <w:r>
            <w:t>Miami</w:t>
          </w:r>
          <w:r w:rsidR="00734424">
            <w:t xml:space="preserve"> Beach</w:t>
          </w:r>
          <w:r>
            <w:t>, FL 331</w:t>
          </w:r>
          <w:r w:rsidR="00734424">
            <w:t>39</w:t>
          </w:r>
        </w:p>
      </w:sdtContent>
    </w:sdt>
    <w:p w14:paraId="28856910" w14:textId="30CD5CE4" w:rsidR="002C42BC" w:rsidRDefault="00EB711D" w:rsidP="00D14B96">
      <w:pPr>
        <w:pStyle w:val="ContactInfo"/>
      </w:pPr>
      <w:sdt>
        <w:sdtPr>
          <w:alias w:val="Telephone"/>
          <w:tag w:val="Telephone"/>
          <w:id w:val="599758962"/>
          <w:placeholder>
            <w:docPart w:val="F6B8AAE677C57D46A0E80415F78587A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B2A66">
            <w:t>305-632-7189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A624A728CDD7A849A463F0558762CDA5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211C53CB" w14:textId="2125F73F" w:rsidR="002C42BC" w:rsidRDefault="00EB2A66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noel@</w:t>
          </w:r>
          <w:r w:rsidR="009051E0">
            <w:rPr>
              <w:rStyle w:val="Emphasis"/>
            </w:rPr>
            <w:t>live</w:t>
          </w:r>
          <w:r>
            <w:rPr>
              <w:rStyle w:val="Emphasis"/>
            </w:rPr>
            <w:t>.com</w:t>
          </w:r>
        </w:p>
      </w:sdtContent>
    </w:sdt>
    <w:p w14:paraId="56C76970" w14:textId="77777777" w:rsidR="002C42BC" w:rsidRDefault="00EB711D">
      <w:pPr>
        <w:pStyle w:val="Name"/>
      </w:pPr>
      <w:sdt>
        <w:sdtPr>
          <w:alias w:val="Your Name"/>
          <w:tag w:val=""/>
          <w:id w:val="1197042864"/>
          <w:placeholder>
            <w:docPart w:val="352A45BD627E034B93C6FA709A223B2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B2A66">
            <w:t>Noel Gonzalez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 w14:paraId="0D30F9AA" w14:textId="77777777">
        <w:tc>
          <w:tcPr>
            <w:tcW w:w="1778" w:type="dxa"/>
          </w:tcPr>
          <w:p w14:paraId="3B24CD99" w14:textId="77777777"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0DF02D3E" w14:textId="77777777" w:rsidR="002C42BC" w:rsidRDefault="002C42BC"/>
        </w:tc>
        <w:tc>
          <w:tcPr>
            <w:tcW w:w="7830" w:type="dxa"/>
          </w:tcPr>
          <w:p w14:paraId="52046203" w14:textId="64680046" w:rsidR="002C42BC" w:rsidRDefault="00D14B96" w:rsidP="00495F6D">
            <w:pPr>
              <w:pStyle w:val="ResumeText"/>
              <w:ind w:right="720"/>
            </w:pPr>
            <w:r w:rsidRPr="00D14B96">
              <w:t xml:space="preserve">A UX/UI designer </w:t>
            </w:r>
            <w:r>
              <w:t xml:space="preserve">and </w:t>
            </w:r>
            <w:r w:rsidR="00C671A1">
              <w:t xml:space="preserve">UI </w:t>
            </w:r>
            <w:r>
              <w:t xml:space="preserve">developer </w:t>
            </w:r>
            <w:r w:rsidRPr="00D14B96">
              <w:t>with 1</w:t>
            </w:r>
            <w:r w:rsidR="00495F6D">
              <w:t>9</w:t>
            </w:r>
            <w:r w:rsidRPr="00D14B96">
              <w:t xml:space="preserve"> years of experience with an advanced and adaptive skill range. Exceptional skills in design, rapid prototyping, front-end development, user testing, technical specifications, marketing and branding.</w:t>
            </w:r>
          </w:p>
        </w:tc>
      </w:tr>
      <w:tr w:rsidR="002C42BC" w14:paraId="61B186E2" w14:textId="77777777">
        <w:tc>
          <w:tcPr>
            <w:tcW w:w="1778" w:type="dxa"/>
          </w:tcPr>
          <w:p w14:paraId="2AE6A9CE" w14:textId="04D645E8"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14:paraId="6E0CFC68" w14:textId="77777777" w:rsidR="002C42BC" w:rsidRDefault="002C42BC"/>
        </w:tc>
        <w:tc>
          <w:tcPr>
            <w:tcW w:w="7830" w:type="dxa"/>
          </w:tcPr>
          <w:p w14:paraId="72E6A30E" w14:textId="71E2F7C5" w:rsidR="00907340" w:rsidRDefault="004B3495" w:rsidP="004B3495">
            <w:pPr>
              <w:pStyle w:val="ResumeText"/>
            </w:pPr>
            <w:proofErr w:type="spellStart"/>
            <w:r>
              <w:t>Wireframing</w:t>
            </w:r>
            <w:proofErr w:type="spellEnd"/>
            <w:r>
              <w:t xml:space="preserve">, Prototyping, Agile UX, Lean UX, UX Documentation and Project Specifications, User Research, A / B Testing, </w:t>
            </w:r>
            <w:r w:rsidR="00CB3560">
              <w:t xml:space="preserve">Google Analytics, </w:t>
            </w:r>
            <w:r w:rsidR="009051E0">
              <w:t>HTML, CSS</w:t>
            </w:r>
            <w:r w:rsidR="000463FB">
              <w:t xml:space="preserve">, </w:t>
            </w:r>
            <w:r w:rsidR="00495F6D">
              <w:t xml:space="preserve">CSS GRID, </w:t>
            </w:r>
            <w:r w:rsidR="00907340">
              <w:t xml:space="preserve">JavaScript, jQuery, </w:t>
            </w:r>
            <w:r w:rsidR="0051545A">
              <w:t>Material Design</w:t>
            </w:r>
            <w:r w:rsidR="00907340">
              <w:t>, Bootstrap</w:t>
            </w:r>
            <w:r w:rsidR="00495F6D">
              <w:t xml:space="preserve"> 3/4</w:t>
            </w:r>
            <w:r w:rsidR="00907340">
              <w:t>, Responsive Web Design (RWD) and Adaptive Web Design (AWD)</w:t>
            </w:r>
            <w:r w:rsidR="00CB3560">
              <w:t>.</w:t>
            </w:r>
            <w:bookmarkStart w:id="0" w:name="_GoBack"/>
            <w:bookmarkEnd w:id="0"/>
            <w:r w:rsidR="00D14B96">
              <w:br/>
            </w:r>
          </w:p>
          <w:p w14:paraId="14DF9DB3" w14:textId="5E7267B7" w:rsidR="00641A44" w:rsidRDefault="00907340" w:rsidP="00907340">
            <w:pPr>
              <w:pStyle w:val="ResumeText"/>
            </w:pPr>
            <w:r w:rsidRPr="00907340">
              <w:rPr>
                <w:b/>
              </w:rPr>
              <w:t>Applications:</w:t>
            </w:r>
            <w:r>
              <w:t xml:space="preserve"> Ph</w:t>
            </w:r>
            <w:r w:rsidR="00D14B96">
              <w:t xml:space="preserve">otoshop CC, Illustrator CC, </w:t>
            </w:r>
            <w:r w:rsidR="00D14B96" w:rsidRPr="00D14B96">
              <w:t>Experience Design CC</w:t>
            </w:r>
            <w:r w:rsidR="00D14B96">
              <w:t>,</w:t>
            </w:r>
            <w:r w:rsidR="004B3495">
              <w:t xml:space="preserve"> InDesign</w:t>
            </w:r>
            <w:r w:rsidR="00AB3EE5">
              <w:t xml:space="preserve"> CC</w:t>
            </w:r>
            <w:r w:rsidR="004B3495">
              <w:t xml:space="preserve">, </w:t>
            </w:r>
            <w:proofErr w:type="spellStart"/>
            <w:r w:rsidR="00D14B96">
              <w:t>Axure</w:t>
            </w:r>
            <w:proofErr w:type="spellEnd"/>
            <w:r w:rsidR="00D14B96">
              <w:t xml:space="preserve"> RP</w:t>
            </w:r>
            <w:r w:rsidR="004B3495">
              <w:t>, Atom Editor</w:t>
            </w:r>
            <w:r w:rsidR="009116BB">
              <w:t xml:space="preserve">, </w:t>
            </w:r>
            <w:proofErr w:type="spellStart"/>
            <w:r w:rsidR="009116BB">
              <w:t>PhpStorm</w:t>
            </w:r>
            <w:proofErr w:type="spellEnd"/>
            <w:r w:rsidR="00D14B96">
              <w:t xml:space="preserve"> </w:t>
            </w:r>
            <w:r>
              <w:t>and JIRA</w:t>
            </w:r>
          </w:p>
        </w:tc>
      </w:tr>
      <w:tr w:rsidR="002C42BC" w14:paraId="4CF61914" w14:textId="77777777">
        <w:tc>
          <w:tcPr>
            <w:tcW w:w="1778" w:type="dxa"/>
          </w:tcPr>
          <w:p w14:paraId="72908868" w14:textId="1E513CD8" w:rsidR="002C42BC" w:rsidRDefault="00414819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14:paraId="2DCDE4BC" w14:textId="77777777"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040866575"/>
              <w:placeholder>
                <w:docPart w:val="BC9632814C1F72499708DE517B92FD31"/>
              </w:placeholder>
            </w:sdtPr>
            <w:sdtEndPr>
              <w:rPr>
                <w:rFonts w:eastAsiaTheme="minorHAnsi"/>
              </w:rPr>
            </w:sdtEndPr>
            <w:sdtContent>
              <w:p w14:paraId="295E4D02" w14:textId="3385FC5E" w:rsidR="002274E4" w:rsidRDefault="005C2DCA" w:rsidP="002274E4">
                <w:pPr>
                  <w:pStyle w:val="Heading2"/>
                </w:pPr>
                <w:r>
                  <w:t xml:space="preserve">UX/ui Designer &amp; ui </w:t>
                </w:r>
                <w:r w:rsidR="002274E4">
                  <w:t xml:space="preserve">developer – </w:t>
                </w:r>
                <w:r>
                  <w:t>Kipu Systems</w:t>
                </w:r>
              </w:p>
              <w:p w14:paraId="21BCFC20" w14:textId="3304D00A" w:rsidR="002274E4" w:rsidRDefault="005C2DCA" w:rsidP="002274E4">
                <w:pPr>
                  <w:pStyle w:val="ResumeText"/>
                </w:pPr>
                <w:r>
                  <w:t>January</w:t>
                </w:r>
                <w:r w:rsidR="002274E4">
                  <w:t xml:space="preserve"> 201</w:t>
                </w:r>
                <w:r>
                  <w:t>7</w:t>
                </w:r>
                <w:r w:rsidR="002274E4">
                  <w:t xml:space="preserve"> – </w:t>
                </w:r>
                <w:r w:rsidR="00AD63A1">
                  <w:t>Current</w:t>
                </w:r>
              </w:p>
              <w:p w14:paraId="6A212C84" w14:textId="5DF28966" w:rsidR="002274E4" w:rsidRDefault="005C2DCA" w:rsidP="002274E4">
                <w:r>
                  <w:t>Current r</w:t>
                </w:r>
                <w:r w:rsidR="002274E4" w:rsidRPr="00407E74">
                  <w:t xml:space="preserve">esponsibilities at </w:t>
                </w:r>
                <w:proofErr w:type="spellStart"/>
                <w:r>
                  <w:t>Kipu</w:t>
                </w:r>
                <w:proofErr w:type="spellEnd"/>
                <w:r>
                  <w:t xml:space="preserve"> Systems</w:t>
                </w:r>
                <w:r w:rsidR="002274E4" w:rsidRPr="00407E74">
                  <w:t xml:space="preserve"> include </w:t>
                </w:r>
                <w:r w:rsidR="002274E4">
                  <w:t>UX/UI d</w:t>
                </w:r>
                <w:r w:rsidR="002274E4" w:rsidRPr="00407E74">
                  <w:t>es</w:t>
                </w:r>
                <w:r w:rsidR="002274E4">
                  <w:t>ign for And</w:t>
                </w:r>
                <w:r w:rsidR="0079713D">
                  <w:t xml:space="preserve">roid </w:t>
                </w:r>
                <w:r w:rsidR="0079713D" w:rsidRPr="0079713D">
                  <w:t>app’s</w:t>
                </w:r>
                <w:r w:rsidR="0079713D">
                  <w:t>, iOS app’</w:t>
                </w:r>
                <w:r w:rsidR="002274E4">
                  <w:t>s</w:t>
                </w:r>
                <w:r w:rsidR="0079713D">
                  <w:t xml:space="preserve">, </w:t>
                </w:r>
                <w:r w:rsidR="00AD63A1">
                  <w:t xml:space="preserve">responsive </w:t>
                </w:r>
                <w:r w:rsidR="0079713D">
                  <w:t>website</w:t>
                </w:r>
                <w:r w:rsidR="00AD63A1">
                  <w:t>s</w:t>
                </w:r>
                <w:r w:rsidR="00E26470">
                  <w:t xml:space="preserve">, </w:t>
                </w:r>
                <w:r w:rsidR="00AD63A1">
                  <w:t xml:space="preserve">system dashboard app, </w:t>
                </w:r>
                <w:r w:rsidR="0079713D">
                  <w:t>p</w:t>
                </w:r>
                <w:r>
                  <w:t>rototype and</w:t>
                </w:r>
                <w:r w:rsidR="00123255">
                  <w:t xml:space="preserve"> </w:t>
                </w:r>
                <w:r>
                  <w:t>wireframe creation.</w:t>
                </w:r>
              </w:p>
              <w:p w14:paraId="2C427201" w14:textId="7446A447" w:rsidR="002274E4" w:rsidRPr="002274E4" w:rsidRDefault="00A737CA" w:rsidP="0079713D">
                <w:pPr>
                  <w:pStyle w:val="ListParagraph"/>
                  <w:numPr>
                    <w:ilvl w:val="0"/>
                    <w:numId w:val="5"/>
                  </w:numPr>
                </w:pPr>
                <w:r>
                  <w:t xml:space="preserve">Photoshop, Illustrator, </w:t>
                </w:r>
                <w:r w:rsidR="005C2DCA">
                  <w:t>Experience Design CC, UI Development and WordPress Development</w:t>
                </w:r>
              </w:p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964346143"/>
              <w:placeholder>
                <w:docPart w:val="86DCF77218F8E5498B1936700A697C84"/>
              </w:placeholder>
            </w:sdtPr>
            <w:sdtEndPr>
              <w:rPr>
                <w:rFonts w:eastAsiaTheme="minorHAnsi"/>
              </w:rPr>
            </w:sdtEndPr>
            <w:sdtContent>
              <w:p w14:paraId="4440423E" w14:textId="0EFCFAAD" w:rsidR="005C2DCA" w:rsidRDefault="005C2DCA" w:rsidP="005C2DCA">
                <w:pPr>
                  <w:pStyle w:val="Heading2"/>
                </w:pPr>
                <w:r>
                  <w:t xml:space="preserve">UX/ui Designer &amp; </w:t>
                </w:r>
                <w:r w:rsidR="00E41673">
                  <w:t>UI</w:t>
                </w:r>
                <w:r>
                  <w:t xml:space="preserve"> developer – macate group</w:t>
                </w:r>
              </w:p>
              <w:p w14:paraId="703A258E" w14:textId="77777777" w:rsidR="005C2DCA" w:rsidRDefault="005C2DCA" w:rsidP="005C2DCA">
                <w:pPr>
                  <w:pStyle w:val="ResumeText"/>
                </w:pPr>
                <w:r>
                  <w:t>May 2015 – December 2016</w:t>
                </w:r>
              </w:p>
              <w:p w14:paraId="01BF9B0C" w14:textId="77777777" w:rsidR="005C2DCA" w:rsidRDefault="005C2DCA" w:rsidP="005C2DCA">
                <w:r>
                  <w:t>R</w:t>
                </w:r>
                <w:r w:rsidRPr="00407E74">
                  <w:t xml:space="preserve">esponsibilities at </w:t>
                </w:r>
                <w:proofErr w:type="spellStart"/>
                <w:r>
                  <w:t>Macate</w:t>
                </w:r>
                <w:proofErr w:type="spellEnd"/>
                <w:r>
                  <w:t xml:space="preserve"> Group</w:t>
                </w:r>
                <w:r w:rsidRPr="00407E74">
                  <w:t xml:space="preserve"> include </w:t>
                </w:r>
                <w:r>
                  <w:t>UX/UI d</w:t>
                </w:r>
                <w:r w:rsidRPr="00407E74">
                  <w:t>es</w:t>
                </w:r>
                <w:r>
                  <w:t xml:space="preserve">ign for Android </w:t>
                </w:r>
                <w:r w:rsidRPr="0079713D">
                  <w:t>app’s</w:t>
                </w:r>
                <w:r>
                  <w:t xml:space="preserve">, iOS app’s, websites, biometrics applications, prototype, wireframes, user flow and </w:t>
                </w:r>
                <w:r w:rsidRPr="0079713D">
                  <w:t>storyboards</w:t>
                </w:r>
              </w:p>
              <w:p w14:paraId="0A225C7E" w14:textId="5279AB31" w:rsidR="005C2DCA" w:rsidRPr="005C2DCA" w:rsidRDefault="005C2DCA" w:rsidP="008207ED">
                <w:pPr>
                  <w:pStyle w:val="ListParagraph"/>
                  <w:numPr>
                    <w:ilvl w:val="0"/>
                    <w:numId w:val="5"/>
                  </w:numPr>
                </w:pPr>
                <w:r>
                  <w:t xml:space="preserve">Photoshop, Illustrator, Experience Design CC and </w:t>
                </w:r>
                <w:proofErr w:type="spellStart"/>
                <w:r>
                  <w:t>Axure</w:t>
                </w:r>
                <w:proofErr w:type="spellEnd"/>
                <w:r>
                  <w:t xml:space="preserve"> RP</w:t>
                </w:r>
              </w:p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585841995"/>
              <w:placeholder>
                <w:docPart w:val="D6DEC1BF2F89EB46BCF0A6E2D364456F"/>
              </w:placeholder>
            </w:sdtPr>
            <w:sdtEndPr>
              <w:rPr>
                <w:rFonts w:eastAsiaTheme="minorHAnsi"/>
              </w:rPr>
            </w:sdtEndPr>
            <w:sdtContent>
              <w:p w14:paraId="78B897EB" w14:textId="146F3B6F" w:rsidR="008207ED" w:rsidRDefault="000463FB" w:rsidP="008207ED">
                <w:pPr>
                  <w:pStyle w:val="Heading2"/>
                </w:pPr>
                <w:r>
                  <w:t>UX/ui Design</w:t>
                </w:r>
                <w:r w:rsidR="00D14B96">
                  <w:t>er</w:t>
                </w:r>
                <w:r>
                  <w:t xml:space="preserve"> &amp; </w:t>
                </w:r>
                <w:r w:rsidR="00D14B96">
                  <w:t>Web design manager</w:t>
                </w:r>
                <w:r w:rsidR="008207ED">
                  <w:t xml:space="preserve"> – e-commerce, aeropost international</w:t>
                </w:r>
              </w:p>
              <w:p w14:paraId="5CA90071" w14:textId="42BD9734" w:rsidR="008207ED" w:rsidRDefault="008207ED" w:rsidP="008207ED">
                <w:pPr>
                  <w:pStyle w:val="ResumeText"/>
                </w:pPr>
                <w:r>
                  <w:t xml:space="preserve">March 2014 – </w:t>
                </w:r>
                <w:r w:rsidR="00D14B96">
                  <w:t>May 2015</w:t>
                </w:r>
              </w:p>
              <w:p w14:paraId="5A82D95F" w14:textId="3BB4A8FE" w:rsidR="008207ED" w:rsidRDefault="008334A7" w:rsidP="008207ED">
                <w:r>
                  <w:t>R</w:t>
                </w:r>
                <w:r w:rsidR="00407E74" w:rsidRPr="00407E74">
                  <w:t xml:space="preserve">esponsibilities at </w:t>
                </w:r>
                <w:proofErr w:type="spellStart"/>
                <w:r w:rsidR="00407E74" w:rsidRPr="00407E74">
                  <w:t>Aeropost</w:t>
                </w:r>
                <w:proofErr w:type="spellEnd"/>
                <w:r w:rsidR="00407E74" w:rsidRPr="00407E74">
                  <w:t xml:space="preserve"> include</w:t>
                </w:r>
                <w:r>
                  <w:t>d</w:t>
                </w:r>
                <w:r w:rsidR="00407E74" w:rsidRPr="00407E74">
                  <w:t xml:space="preserve"> </w:t>
                </w:r>
                <w:r>
                  <w:t>UX/UI d</w:t>
                </w:r>
                <w:r w:rsidR="00407E74" w:rsidRPr="00407E74">
                  <w:t xml:space="preserve">esign and </w:t>
                </w:r>
                <w:r>
                  <w:t>web team production management</w:t>
                </w:r>
                <w:r w:rsidR="00407E74" w:rsidRPr="00407E74">
                  <w:t>.</w:t>
                </w:r>
                <w:r w:rsidR="008207ED">
                  <w:t xml:space="preserve"> </w:t>
                </w:r>
              </w:p>
            </w:sdtContent>
          </w:sdt>
          <w:p w14:paraId="32266958" w14:textId="0B2C08AD" w:rsidR="00320AC8" w:rsidRPr="00320AC8" w:rsidRDefault="00320AC8" w:rsidP="00320AC8">
            <w:pPr>
              <w:pStyle w:val="ListParagraph"/>
              <w:numPr>
                <w:ilvl w:val="0"/>
                <w:numId w:val="5"/>
              </w:numPr>
            </w:pPr>
            <w:r>
              <w:t xml:space="preserve">Photoshop, Illustrator, </w:t>
            </w:r>
            <w:proofErr w:type="spellStart"/>
            <w:r>
              <w:t>Axure</w:t>
            </w:r>
            <w:proofErr w:type="spellEnd"/>
            <w:r>
              <w:t xml:space="preserve"> RP and Google Analytics</w:t>
            </w:r>
          </w:p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667629504"/>
              <w:placeholder>
                <w:docPart w:val="8339D124A7033E45803BF58838AF09F2"/>
              </w:placeholder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051648948"/>
                  <w:placeholder>
                    <w:docPart w:val="9E5A0D1A1F7854408590E95FE0CEC15D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p w14:paraId="1912069E" w14:textId="597D2CA4" w:rsidR="006F6A8A" w:rsidRDefault="006F6A8A" w:rsidP="00320AC8">
                    <w:pPr>
                      <w:pStyle w:val="Heading2"/>
                    </w:pPr>
                    <w:r>
                      <w:t>front-end developer, City of miami</w:t>
                    </w:r>
                  </w:p>
                  <w:p w14:paraId="6394898D" w14:textId="7B4EEEE0" w:rsidR="006F6A8A" w:rsidRDefault="006F6A8A" w:rsidP="006F6A8A">
                    <w:pPr>
                      <w:pStyle w:val="ResumeText"/>
                    </w:pPr>
                    <w:r>
                      <w:t xml:space="preserve">December 2013 – </w:t>
                    </w:r>
                    <w:r w:rsidR="008C543F">
                      <w:t>March 2014</w:t>
                    </w:r>
                    <w:r>
                      <w:t xml:space="preserve"> (Contract Work)</w:t>
                    </w:r>
                  </w:p>
                  <w:p w14:paraId="546DE23A" w14:textId="314A15C7" w:rsidR="006F6A8A" w:rsidRDefault="008334A7" w:rsidP="006F6A8A">
                    <w:r>
                      <w:t>R</w:t>
                    </w:r>
                    <w:r w:rsidR="006F6A8A">
                      <w:t>esponsi</w:t>
                    </w:r>
                    <w:r>
                      <w:t>bilities at the City</w:t>
                    </w:r>
                    <w:r w:rsidR="002274E4">
                      <w:t xml:space="preserve"> of Miami were</w:t>
                    </w:r>
                    <w:r w:rsidR="006F6A8A">
                      <w:t xml:space="preserve"> to implement the new website design </w:t>
                    </w:r>
                    <w:r w:rsidR="002D0EE1">
                      <w:t>thru every department</w:t>
                    </w:r>
                    <w:r w:rsidR="002A64AC">
                      <w:t xml:space="preserve"> website</w:t>
                    </w:r>
                    <w:r w:rsidR="006F6A8A">
                      <w:t>.</w:t>
                    </w:r>
                    <w:r w:rsidR="002A64AC">
                      <w:t xml:space="preserve"> Creating pixel p</w:t>
                    </w:r>
                    <w:r>
                      <w:t>erfect and adaptable websites was</w:t>
                    </w:r>
                    <w:r w:rsidR="002A64AC">
                      <w:t xml:space="preserve"> the main objective. </w:t>
                    </w:r>
                  </w:p>
                  <w:p w14:paraId="168CBC84" w14:textId="662C0EBB" w:rsidR="006F6A8A" w:rsidRPr="00025A07" w:rsidRDefault="00C578F5" w:rsidP="006F6A8A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HTML, HTML5, CSS3, JavaScript and jQuery</w:t>
                    </w:r>
                  </w:p>
                  <w:p w14:paraId="043D0EAC" w14:textId="6EF55CAB" w:rsidR="006F6A8A" w:rsidRPr="006F6A8A" w:rsidRDefault="00FE671C" w:rsidP="006F6A8A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Adobe Photoshop, SharePoint, Sublime Text</w:t>
                    </w:r>
                  </w:p>
                </w:sdtContent>
              </w:sdt>
              <w:p w14:paraId="31421C3B" w14:textId="67413012" w:rsidR="00641A44" w:rsidRDefault="00641A44" w:rsidP="00641A44">
                <w:pPr>
                  <w:pStyle w:val="Heading2"/>
                </w:pPr>
                <w:r>
                  <w:lastRenderedPageBreak/>
                  <w:t>d</w:t>
                </w:r>
                <w:r w:rsidR="00BC718E">
                  <w:t>igital strategist, SAFARI LTD</w:t>
                </w:r>
              </w:p>
              <w:p w14:paraId="5041D7A7" w14:textId="5316D4CB" w:rsidR="00641A44" w:rsidRDefault="00641A44" w:rsidP="00641A44">
                <w:pPr>
                  <w:pStyle w:val="ResumeText"/>
                </w:pPr>
                <w:r>
                  <w:t xml:space="preserve">August 2013 </w:t>
                </w:r>
                <w:r w:rsidR="00CC1756">
                  <w:t>–</w:t>
                </w:r>
                <w:r>
                  <w:t xml:space="preserve"> </w:t>
                </w:r>
                <w:r w:rsidR="00CC1756">
                  <w:t>December 2013</w:t>
                </w:r>
                <w:r>
                  <w:t xml:space="preserve"> (Contract Work)</w:t>
                </w:r>
              </w:p>
              <w:p w14:paraId="08FB01CE" w14:textId="712320C8" w:rsidR="00641A44" w:rsidRDefault="008334A7" w:rsidP="00641A44">
                <w:r>
                  <w:t>R</w:t>
                </w:r>
                <w:r w:rsidR="00641A44">
                  <w:t>esponsibilities at Safari Ltd include</w:t>
                </w:r>
                <w:r w:rsidR="00232235">
                  <w:t>d</w:t>
                </w:r>
                <w:r w:rsidR="00641A44">
                  <w:t xml:space="preserve"> SEO, PPC </w:t>
                </w:r>
                <w:r w:rsidR="00A12ED2">
                  <w:t xml:space="preserve">and the overall </w:t>
                </w:r>
                <w:r>
                  <w:t>UX design for the</w:t>
                </w:r>
                <w:r>
                  <w:br/>
                </w:r>
                <w:r w:rsidR="00641A44">
                  <w:t>E-Commerce and Mobile</w:t>
                </w:r>
                <w:r>
                  <w:t xml:space="preserve"> website</w:t>
                </w:r>
                <w:r w:rsidR="00641A44">
                  <w:t>.</w:t>
                </w:r>
              </w:p>
              <w:p w14:paraId="75F10E94" w14:textId="77777777" w:rsidR="008334A7" w:rsidRDefault="008334A7" w:rsidP="00641A44">
                <w:pPr>
                  <w:pStyle w:val="ListParagraph"/>
                  <w:numPr>
                    <w:ilvl w:val="0"/>
                    <w:numId w:val="5"/>
                  </w:numPr>
                </w:pPr>
                <w:r>
                  <w:t>UX Design and Prototyping</w:t>
                </w:r>
              </w:p>
              <w:p w14:paraId="2080F10A" w14:textId="3BC94C10" w:rsidR="00641A44" w:rsidRPr="00025A07" w:rsidRDefault="00641A44" w:rsidP="00641A44">
                <w:pPr>
                  <w:pStyle w:val="ListParagraph"/>
                  <w:numPr>
                    <w:ilvl w:val="0"/>
                    <w:numId w:val="5"/>
                  </w:numPr>
                </w:pPr>
                <w:r>
                  <w:t xml:space="preserve">SEO and PPC </w:t>
                </w:r>
                <w:r w:rsidR="005B792C">
                  <w:t xml:space="preserve">Budget </w:t>
                </w:r>
                <w:r>
                  <w:t>Management</w:t>
                </w:r>
              </w:p>
              <w:p w14:paraId="67E4E514" w14:textId="767E90C9" w:rsidR="00641A44" w:rsidRPr="00641A44" w:rsidRDefault="00641A44" w:rsidP="00DF7879">
                <w:pPr>
                  <w:pStyle w:val="ListParagraph"/>
                  <w:numPr>
                    <w:ilvl w:val="0"/>
                    <w:numId w:val="5"/>
                  </w:numPr>
                </w:pPr>
                <w:r>
                  <w:t xml:space="preserve">Google Analytics </w:t>
                </w:r>
                <w:r w:rsidR="00CC3D9D">
                  <w:t>Reporting</w:t>
                </w:r>
              </w:p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84890191"/>
              <w:placeholder>
                <w:docPart w:val="EEC6FFAAD754FB48AAD41ECC122C69FE"/>
              </w:placeholder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053121357"/>
                  <w:placeholder>
                    <w:docPart w:val="0750F6C691E1B040B1479184A591F8F3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p w14:paraId="737BB5B5" w14:textId="555A268E" w:rsidR="0047469D" w:rsidRDefault="008C543F" w:rsidP="0047469D">
                    <w:pPr>
                      <w:pStyle w:val="Heading2"/>
                    </w:pPr>
                    <w:r>
                      <w:t>senior m</w:t>
                    </w:r>
                    <w:r w:rsidR="00306857">
                      <w:t xml:space="preserve">obile </w:t>
                    </w:r>
                    <w:r w:rsidR="00F66958">
                      <w:t>UI developer</w:t>
                    </w:r>
                    <w:r w:rsidR="0047469D">
                      <w:t>,</w:t>
                    </w:r>
                    <w:r w:rsidR="0048517B">
                      <w:t xml:space="preserve"> </w:t>
                    </w:r>
                    <w:r w:rsidR="0048517B" w:rsidRPr="0048517B">
                      <w:t>intervalworld</w:t>
                    </w:r>
                    <w:r w:rsidR="0047469D">
                      <w:t>.com</w:t>
                    </w:r>
                  </w:p>
                  <w:p w14:paraId="6BF6E839" w14:textId="613160D1" w:rsidR="0047469D" w:rsidRDefault="0048517B" w:rsidP="0047469D">
                    <w:pPr>
                      <w:pStyle w:val="ResumeText"/>
                    </w:pPr>
                    <w:r>
                      <w:t>January</w:t>
                    </w:r>
                    <w:r w:rsidR="0047469D">
                      <w:t xml:space="preserve"> 201</w:t>
                    </w:r>
                    <w:r>
                      <w:t>3</w:t>
                    </w:r>
                    <w:r w:rsidR="00F54147">
                      <w:t xml:space="preserve"> </w:t>
                    </w:r>
                    <w:r w:rsidR="0047469D">
                      <w:t xml:space="preserve">- </w:t>
                    </w:r>
                    <w:r w:rsidR="00F54147">
                      <w:t>July 2013</w:t>
                    </w:r>
                    <w:r>
                      <w:t xml:space="preserve"> (Contract Work)</w:t>
                    </w:r>
                  </w:p>
                  <w:p w14:paraId="7A37BC21" w14:textId="148EDE01" w:rsidR="0047469D" w:rsidRDefault="00C602DA" w:rsidP="0047469D">
                    <w:r>
                      <w:t>Responsibility</w:t>
                    </w:r>
                    <w:r w:rsidR="0047469D" w:rsidRPr="00AE1110">
                      <w:t xml:space="preserve"> at </w:t>
                    </w:r>
                    <w:r w:rsidR="00CB2D3F">
                      <w:t xml:space="preserve">Interval International </w:t>
                    </w:r>
                    <w:r>
                      <w:t>was</w:t>
                    </w:r>
                    <w:r w:rsidR="00CB2D3F">
                      <w:t xml:space="preserve"> the Front-End De</w:t>
                    </w:r>
                    <w:r w:rsidR="00DD2F34">
                      <w:t xml:space="preserve">velopment of the Mobile website </w:t>
                    </w:r>
                    <w:r w:rsidR="008334A7">
                      <w:t>development</w:t>
                    </w:r>
                    <w:r w:rsidR="0047469D" w:rsidRPr="00D725C9">
                      <w:t>.</w:t>
                    </w:r>
                  </w:p>
                  <w:p w14:paraId="19F637FE" w14:textId="1F1A80D5" w:rsidR="0047469D" w:rsidRDefault="002F0580" w:rsidP="005C2DCA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HTML, CSS3, JavaScript and</w:t>
                    </w:r>
                    <w:r w:rsidR="0047469D">
                      <w:t xml:space="preserve"> </w:t>
                    </w:r>
                    <w:proofErr w:type="spellStart"/>
                    <w:r w:rsidR="0047469D">
                      <w:t>jQuery</w:t>
                    </w:r>
                    <w:r w:rsidR="00CB2D3F">
                      <w:t>Mobile</w:t>
                    </w:r>
                    <w:proofErr w:type="spellEnd"/>
                  </w:p>
                  <w:p w14:paraId="710BDD61" w14:textId="7AF29EA5" w:rsidR="00A7173F" w:rsidRDefault="002F0580" w:rsidP="000B14DF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Adobe Photoshop</w:t>
                    </w:r>
                    <w:r w:rsidR="003F0E94">
                      <w:t xml:space="preserve"> and JIRA Project Management Tool</w:t>
                    </w:r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</w:sdtPr>
                <w:sdtEndPr/>
                <w:sdtContent>
                  <w:p w14:paraId="4ECCC9F3" w14:textId="4BC30B1A" w:rsidR="002C42BC" w:rsidRDefault="00423118">
                    <w:pPr>
                      <w:pStyle w:val="Heading2"/>
                    </w:pPr>
                    <w:r>
                      <w:t>lead</w:t>
                    </w:r>
                    <w:r w:rsidR="008C543F">
                      <w:t xml:space="preserve"> UI designer and </w:t>
                    </w:r>
                    <w:r w:rsidR="00774822">
                      <w:t xml:space="preserve">front-end </w:t>
                    </w:r>
                    <w:r w:rsidR="008C543F">
                      <w:t xml:space="preserve">developer </w:t>
                    </w:r>
                    <w:r w:rsidR="00B46880">
                      <w:t>donald j pliner</w:t>
                    </w:r>
                  </w:p>
                  <w:p w14:paraId="216C5E53" w14:textId="0351A7FD" w:rsidR="002C42BC" w:rsidRDefault="00427FD6">
                    <w:pPr>
                      <w:pStyle w:val="ResumeText"/>
                    </w:pPr>
                    <w:r>
                      <w:t xml:space="preserve">October </w:t>
                    </w:r>
                    <w:r w:rsidR="00F65BD5">
                      <w:t>2010</w:t>
                    </w:r>
                    <w:r>
                      <w:t xml:space="preserve"> – </w:t>
                    </w:r>
                    <w:r w:rsidR="008C543F">
                      <w:t>November</w:t>
                    </w:r>
                    <w:r>
                      <w:t xml:space="preserve"> </w:t>
                    </w:r>
                    <w:r w:rsidR="00F65BD5">
                      <w:t>2012</w:t>
                    </w:r>
                  </w:p>
                  <w:p w14:paraId="556B50F8" w14:textId="2ADB0488" w:rsidR="002C42BC" w:rsidRDefault="00774822">
                    <w:pPr>
                      <w:rPr>
                        <w:rFonts w:eastAsiaTheme="minorEastAsia"/>
                      </w:rPr>
                    </w:pPr>
                    <w:r>
                      <w:t>Responsibilities</w:t>
                    </w:r>
                    <w:r w:rsidR="00C602DA">
                      <w:t xml:space="preserve"> at Donald J </w:t>
                    </w:r>
                    <w:proofErr w:type="spellStart"/>
                    <w:r w:rsidR="00C602DA">
                      <w:t>Pliner</w:t>
                    </w:r>
                    <w:proofErr w:type="spellEnd"/>
                    <w:r w:rsidR="00C602DA">
                      <w:t xml:space="preserve"> included</w:t>
                    </w:r>
                    <w:r>
                      <w:t xml:space="preserve"> </w:t>
                    </w:r>
                    <w:r w:rsidR="00E64D02">
                      <w:t>SEO</w:t>
                    </w:r>
                    <w:r w:rsidR="00D725C9" w:rsidRPr="00D725C9">
                      <w:t>, Front-End Development, E-Mail Marketing and Google Analytics Reporting.</w:t>
                    </w:r>
                  </w:p>
                </w:sdtContent>
              </w:sdt>
              <w:p w14:paraId="28B7C666" w14:textId="6B468D73" w:rsidR="00791745" w:rsidRDefault="00791745" w:rsidP="00E56A11">
                <w:pPr>
                  <w:pStyle w:val="ListParagraph"/>
                  <w:numPr>
                    <w:ilvl w:val="0"/>
                    <w:numId w:val="5"/>
                  </w:numPr>
                </w:pPr>
                <w:proofErr w:type="spellStart"/>
                <w:r>
                  <w:t>ExactTarget</w:t>
                </w:r>
                <w:proofErr w:type="spellEnd"/>
                <w:r>
                  <w:t xml:space="preserve"> E-Mail </w:t>
                </w:r>
                <w:r w:rsidR="0063311F">
                  <w:t xml:space="preserve">List </w:t>
                </w:r>
                <w:r>
                  <w:t>Management</w:t>
                </w:r>
              </w:p>
              <w:p w14:paraId="21D08D4C" w14:textId="6E72B1E1" w:rsidR="0063311F" w:rsidRDefault="0063311F" w:rsidP="0063311F">
                <w:pPr>
                  <w:pStyle w:val="ListParagraph"/>
                  <w:numPr>
                    <w:ilvl w:val="0"/>
                    <w:numId w:val="5"/>
                  </w:numPr>
                </w:pPr>
                <w:r>
                  <w:t>SEO Link Building Strategy</w:t>
                </w:r>
              </w:p>
              <w:p w14:paraId="2D430CED" w14:textId="1D7C8B7C" w:rsidR="00791745" w:rsidRDefault="00791745" w:rsidP="00E56A11">
                <w:pPr>
                  <w:pStyle w:val="ListParagraph"/>
                  <w:numPr>
                    <w:ilvl w:val="0"/>
                    <w:numId w:val="5"/>
                  </w:numPr>
                </w:pPr>
                <w:r>
                  <w:t>Adobe Photoshop, Adobe InDesign</w:t>
                </w:r>
                <w:r w:rsidR="00336841">
                  <w:t xml:space="preserve"> and Adobe Illustrator</w:t>
                </w:r>
              </w:p>
              <w:p w14:paraId="751AEF58" w14:textId="3D19CFE5" w:rsidR="00791745" w:rsidRDefault="00791745" w:rsidP="00E56A11">
                <w:pPr>
                  <w:pStyle w:val="ListParagraph"/>
                  <w:numPr>
                    <w:ilvl w:val="0"/>
                    <w:numId w:val="5"/>
                  </w:numPr>
                </w:pPr>
                <w:r>
                  <w:t>Google Analytics</w:t>
                </w:r>
                <w:r w:rsidR="00E64D02">
                  <w:t xml:space="preserve"> Reporting</w:t>
                </w:r>
              </w:p>
              <w:p w14:paraId="46CA4840" w14:textId="28A8E546" w:rsidR="00E872BE" w:rsidRDefault="00E872BE" w:rsidP="00E56A11">
                <w:pPr>
                  <w:pStyle w:val="ListParagraph"/>
                  <w:numPr>
                    <w:ilvl w:val="0"/>
                    <w:numId w:val="5"/>
                  </w:numPr>
                </w:pPr>
                <w:r>
                  <w:t>Moz</w:t>
                </w:r>
                <w:r w:rsidR="00E64D02">
                  <w:t>.com</w:t>
                </w:r>
                <w:r>
                  <w:t xml:space="preserve"> </w:t>
                </w:r>
                <w:r w:rsidR="0063311F">
                  <w:t xml:space="preserve">Keyword Research </w:t>
                </w:r>
                <w:r>
                  <w:t>Tools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</w:sdtPr>
                <w:sdtEndPr>
                  <w:rPr>
                    <w:rFonts w:eastAsiaTheme="minorHAnsi"/>
                  </w:rPr>
                </w:sdtEndPr>
                <w:sdtContent>
                  <w:p w14:paraId="110E2A7D" w14:textId="5CE23B8F" w:rsidR="002C42BC" w:rsidRDefault="00423118">
                    <w:pPr>
                      <w:pStyle w:val="Heading2"/>
                    </w:pPr>
                    <w:r>
                      <w:t>lead</w:t>
                    </w:r>
                    <w:r w:rsidR="0063311F">
                      <w:t xml:space="preserve"> </w:t>
                    </w:r>
                    <w:r>
                      <w:t xml:space="preserve">UI </w:t>
                    </w:r>
                    <w:r w:rsidR="004A0748">
                      <w:t xml:space="preserve">designer and </w:t>
                    </w:r>
                    <w:r w:rsidR="00774822">
                      <w:t xml:space="preserve">front-end </w:t>
                    </w:r>
                    <w:r w:rsidR="003A21B9">
                      <w:t>developer</w:t>
                    </w:r>
                    <w:r>
                      <w:t>, Random Source</w:t>
                    </w:r>
                  </w:p>
                  <w:p w14:paraId="6780C291" w14:textId="70D952F0" w:rsidR="002C42BC" w:rsidRDefault="00427FD6">
                    <w:pPr>
                      <w:pStyle w:val="ResumeText"/>
                    </w:pPr>
                    <w:r>
                      <w:t xml:space="preserve">October </w:t>
                    </w:r>
                    <w:r w:rsidR="0094665B">
                      <w:t>2008</w:t>
                    </w:r>
                    <w:r>
                      <w:t xml:space="preserve"> – October </w:t>
                    </w:r>
                    <w:r w:rsidR="0094665B">
                      <w:t>201</w:t>
                    </w:r>
                    <w:r w:rsidR="00F65BD5">
                      <w:t>0</w:t>
                    </w:r>
                  </w:p>
                  <w:p w14:paraId="6B6BC50E" w14:textId="4B8C3ADF" w:rsidR="00791745" w:rsidRDefault="00774822" w:rsidP="00791745">
                    <w:r>
                      <w:t>Responsibilities</w:t>
                    </w:r>
                    <w:r w:rsidR="00F64F46">
                      <w:t xml:space="preserve"> at Random Source</w:t>
                    </w:r>
                    <w:r>
                      <w:t xml:space="preserve"> </w:t>
                    </w:r>
                    <w:r w:rsidR="00C602DA">
                      <w:t>included</w:t>
                    </w:r>
                    <w:r>
                      <w:t xml:space="preserve"> UI design and front-end d</w:t>
                    </w:r>
                    <w:r w:rsidR="00527284" w:rsidRPr="00527284">
                      <w:t>evelopment.</w:t>
                    </w:r>
                  </w:p>
                  <w:p w14:paraId="653A0716" w14:textId="6AF471C7" w:rsidR="0063311F" w:rsidRDefault="00F64F46" w:rsidP="0063311F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UX/UI Design and Development</w:t>
                    </w:r>
                  </w:p>
                  <w:p w14:paraId="15AA63C2" w14:textId="00FE0C6A" w:rsidR="00694E6B" w:rsidRDefault="00694E6B" w:rsidP="00694E6B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HTML, CSS3, JavaScript and jQuery</w:t>
                    </w:r>
                  </w:p>
                  <w:p w14:paraId="51B5279D" w14:textId="643F4860" w:rsidR="00EB2A66" w:rsidRPr="00694E6B" w:rsidRDefault="00774822" w:rsidP="00694E6B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Adobe Photoshop and </w:t>
                    </w:r>
                    <w:r w:rsidR="00C66535">
                      <w:t>Adobe Illustrator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748503817"/>
                </w:sdtPr>
                <w:sdtEndPr>
                  <w:rPr>
                    <w:rFonts w:eastAsiaTheme="minorHAnsi"/>
                  </w:rPr>
                </w:sdtEndPr>
                <w:sdtContent>
                  <w:p w14:paraId="2DBDA44D" w14:textId="1284F308" w:rsidR="00EB2A66" w:rsidRDefault="00423118" w:rsidP="00EB2A66">
                    <w:pPr>
                      <w:pStyle w:val="Heading2"/>
                    </w:pPr>
                    <w:r>
                      <w:t>lead</w:t>
                    </w:r>
                    <w:r w:rsidR="002C5D44">
                      <w:t xml:space="preserve"> </w:t>
                    </w:r>
                    <w:r>
                      <w:t xml:space="preserve">ui </w:t>
                    </w:r>
                    <w:r w:rsidR="00E50B05">
                      <w:t>designer and</w:t>
                    </w:r>
                    <w:r w:rsidR="00EB2A66">
                      <w:t xml:space="preserve"> </w:t>
                    </w:r>
                    <w:r>
                      <w:t xml:space="preserve">web </w:t>
                    </w:r>
                    <w:r w:rsidR="00AB3B5E">
                      <w:t>design</w:t>
                    </w:r>
                    <w:r w:rsidR="00EB2A66">
                      <w:t xml:space="preserve"> Manager, Tigerdirect.com</w:t>
                    </w:r>
                  </w:p>
                  <w:p w14:paraId="5F54F7E3" w14:textId="67C8CFB3" w:rsidR="00EB2A66" w:rsidRDefault="00427FD6" w:rsidP="00EB2A66">
                    <w:pPr>
                      <w:pStyle w:val="ResumeText"/>
                    </w:pPr>
                    <w:r>
                      <w:t xml:space="preserve">December </w:t>
                    </w:r>
                    <w:r w:rsidR="00EB2A66">
                      <w:t xml:space="preserve">1999 </w:t>
                    </w:r>
                    <w:r>
                      <w:t>–</w:t>
                    </w:r>
                    <w:r w:rsidR="00EB2A66">
                      <w:t xml:space="preserve"> </w:t>
                    </w:r>
                    <w:r>
                      <w:t xml:space="preserve">October </w:t>
                    </w:r>
                    <w:r w:rsidR="00EB2A66">
                      <w:t>2008</w:t>
                    </w:r>
                  </w:p>
                  <w:p w14:paraId="23586BB6" w14:textId="0B45B0A6" w:rsidR="00E56A11" w:rsidRDefault="00774822" w:rsidP="00385385">
                    <w:r>
                      <w:t xml:space="preserve">Responsibilities </w:t>
                    </w:r>
                    <w:r w:rsidR="00C602DA">
                      <w:t xml:space="preserve">at TigerDirect.com </w:t>
                    </w:r>
                    <w:r>
                      <w:t xml:space="preserve">included wireframes, </w:t>
                    </w:r>
                    <w:r w:rsidR="00025A07" w:rsidRPr="00025A07">
                      <w:t xml:space="preserve">UI </w:t>
                    </w:r>
                    <w:r>
                      <w:t>design, and front-end d</w:t>
                    </w:r>
                    <w:r w:rsidR="00025A07" w:rsidRPr="00025A07">
                      <w:t xml:space="preserve">evelopment. </w:t>
                    </w:r>
                    <w:r>
                      <w:t>In addition to the</w:t>
                    </w:r>
                    <w:r w:rsidR="00E50B05">
                      <w:t xml:space="preserve"> production </w:t>
                    </w:r>
                    <w:r w:rsidR="00C602DA">
                      <w:t xml:space="preserve">management </w:t>
                    </w:r>
                    <w:r w:rsidR="00025A07" w:rsidRPr="00025A07">
                      <w:t>of the web design team.</w:t>
                    </w:r>
                  </w:p>
                  <w:p w14:paraId="10DA2829" w14:textId="385444C3" w:rsidR="002C5D44" w:rsidRDefault="002C5D44" w:rsidP="002C5D44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HTML, CSS, JavaScript and jQuery</w:t>
                    </w:r>
                  </w:p>
                  <w:p w14:paraId="59B6981B" w14:textId="593C0B66" w:rsidR="002C42BC" w:rsidRDefault="00E56A11" w:rsidP="00C1496F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Adobe Photoshop, Adobe </w:t>
                    </w:r>
                    <w:proofErr w:type="spellStart"/>
                    <w:r>
                      <w:t>DreamWeaver</w:t>
                    </w:r>
                    <w:proofErr w:type="spellEnd"/>
                    <w:r>
                      <w:t>, and Adobe Illustrator</w:t>
                    </w:r>
                  </w:p>
                </w:sdtContent>
              </w:sdt>
            </w:sdtContent>
          </w:sdt>
        </w:tc>
      </w:tr>
      <w:tr w:rsidR="002C42BC" w14:paraId="67715E64" w14:textId="77777777" w:rsidTr="005C2DCA">
        <w:trPr>
          <w:trHeight w:val="953"/>
        </w:trPr>
        <w:tc>
          <w:tcPr>
            <w:tcW w:w="1778" w:type="dxa"/>
          </w:tcPr>
          <w:p w14:paraId="182CE2DE" w14:textId="6E510694" w:rsidR="002C42BC" w:rsidRDefault="00414819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14:paraId="0D0826E2" w14:textId="77777777"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</w:sdtPr>
                <w:sdtEndPr/>
                <w:sdtContent>
                  <w:p w14:paraId="0CC8637A" w14:textId="60EAA58F" w:rsidR="002C42BC" w:rsidRDefault="00EB2A66">
                    <w:pPr>
                      <w:pStyle w:val="Heading2"/>
                    </w:pPr>
                    <w:r>
                      <w:t>Miami Dade College</w:t>
                    </w:r>
                    <w:r w:rsidR="009F2C22">
                      <w:t xml:space="preserve"> 2008</w:t>
                    </w:r>
                  </w:p>
                  <w:p w14:paraId="7E9CFBB6" w14:textId="083B0F88" w:rsidR="002C42BC" w:rsidRDefault="00EB2A66" w:rsidP="00FF48CA">
                    <w:r>
                      <w:t>Computer Information Syste</w:t>
                    </w:r>
                    <w:r w:rsidR="00FF48CA">
                      <w:t>m</w:t>
                    </w:r>
                  </w:p>
                </w:sdtContent>
              </w:sdt>
            </w:sdtContent>
          </w:sdt>
        </w:tc>
      </w:tr>
    </w:tbl>
    <w:p w14:paraId="24F0F1C5" w14:textId="77777777" w:rsidR="002C42BC" w:rsidRDefault="002C42BC"/>
    <w:sectPr w:rsidR="002C42BC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B8617" w14:textId="77777777" w:rsidR="00EB711D" w:rsidRDefault="00EB711D">
      <w:pPr>
        <w:spacing w:before="0" w:after="0" w:line="240" w:lineRule="auto"/>
      </w:pPr>
      <w:r>
        <w:separator/>
      </w:r>
    </w:p>
  </w:endnote>
  <w:endnote w:type="continuationSeparator" w:id="0">
    <w:p w14:paraId="0C486A43" w14:textId="77777777" w:rsidR="00EB711D" w:rsidRDefault="00EB71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HG明朝B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F6BF9" w14:textId="77777777" w:rsidR="00646888" w:rsidRDefault="0064688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95F6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6502D" w14:textId="77777777" w:rsidR="00EB711D" w:rsidRDefault="00EB711D">
      <w:pPr>
        <w:spacing w:before="0" w:after="0" w:line="240" w:lineRule="auto"/>
      </w:pPr>
      <w:r>
        <w:separator/>
      </w:r>
    </w:p>
  </w:footnote>
  <w:footnote w:type="continuationSeparator" w:id="0">
    <w:p w14:paraId="0E21B2F2" w14:textId="77777777" w:rsidR="00EB711D" w:rsidRDefault="00EB71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8014A"/>
    <w:multiLevelType w:val="hybridMultilevel"/>
    <w:tmpl w:val="4FEE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36FEF"/>
    <w:multiLevelType w:val="hybridMultilevel"/>
    <w:tmpl w:val="044C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C24C2"/>
    <w:multiLevelType w:val="hybridMultilevel"/>
    <w:tmpl w:val="8E6A25C8"/>
    <w:lvl w:ilvl="0" w:tplc="9F981E9C">
      <w:start w:val="201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02568"/>
    <w:multiLevelType w:val="hybridMultilevel"/>
    <w:tmpl w:val="81EA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5832C2"/>
    <w:multiLevelType w:val="hybridMultilevel"/>
    <w:tmpl w:val="E968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A66"/>
    <w:rsid w:val="00012A98"/>
    <w:rsid w:val="00025A07"/>
    <w:rsid w:val="00040DB3"/>
    <w:rsid w:val="000463FB"/>
    <w:rsid w:val="00055C88"/>
    <w:rsid w:val="000842AC"/>
    <w:rsid w:val="000B14DF"/>
    <w:rsid w:val="000C44A5"/>
    <w:rsid w:val="000E4A8E"/>
    <w:rsid w:val="00123255"/>
    <w:rsid w:val="00126C4F"/>
    <w:rsid w:val="00163F9B"/>
    <w:rsid w:val="0016502F"/>
    <w:rsid w:val="0017709C"/>
    <w:rsid w:val="00186002"/>
    <w:rsid w:val="00193880"/>
    <w:rsid w:val="001C71C4"/>
    <w:rsid w:val="001E0A08"/>
    <w:rsid w:val="002274E4"/>
    <w:rsid w:val="00232235"/>
    <w:rsid w:val="00277ADC"/>
    <w:rsid w:val="00295DD7"/>
    <w:rsid w:val="002A64AC"/>
    <w:rsid w:val="002C42BC"/>
    <w:rsid w:val="002C5D44"/>
    <w:rsid w:val="002D0EE1"/>
    <w:rsid w:val="002F0580"/>
    <w:rsid w:val="002F66AE"/>
    <w:rsid w:val="0030260A"/>
    <w:rsid w:val="00306857"/>
    <w:rsid w:val="003131B3"/>
    <w:rsid w:val="00320AC8"/>
    <w:rsid w:val="00325437"/>
    <w:rsid w:val="00336841"/>
    <w:rsid w:val="003605F1"/>
    <w:rsid w:val="00377DEC"/>
    <w:rsid w:val="00385385"/>
    <w:rsid w:val="003A21B9"/>
    <w:rsid w:val="003B261E"/>
    <w:rsid w:val="003B508F"/>
    <w:rsid w:val="003D5504"/>
    <w:rsid w:val="003E66E0"/>
    <w:rsid w:val="003F0E94"/>
    <w:rsid w:val="00407E74"/>
    <w:rsid w:val="00414819"/>
    <w:rsid w:val="00416C23"/>
    <w:rsid w:val="00423118"/>
    <w:rsid w:val="00427FD6"/>
    <w:rsid w:val="00446FA9"/>
    <w:rsid w:val="0047469D"/>
    <w:rsid w:val="0048517B"/>
    <w:rsid w:val="00495F6D"/>
    <w:rsid w:val="004A0748"/>
    <w:rsid w:val="004A657E"/>
    <w:rsid w:val="004A72EE"/>
    <w:rsid w:val="004B3495"/>
    <w:rsid w:val="004C1603"/>
    <w:rsid w:val="004C1DFF"/>
    <w:rsid w:val="005055C3"/>
    <w:rsid w:val="0051545A"/>
    <w:rsid w:val="00527284"/>
    <w:rsid w:val="00546FE6"/>
    <w:rsid w:val="005628B5"/>
    <w:rsid w:val="00571EB6"/>
    <w:rsid w:val="00587FD8"/>
    <w:rsid w:val="005B792C"/>
    <w:rsid w:val="005C2DCA"/>
    <w:rsid w:val="00622DC7"/>
    <w:rsid w:val="00632730"/>
    <w:rsid w:val="0063311F"/>
    <w:rsid w:val="00641A44"/>
    <w:rsid w:val="00643DAD"/>
    <w:rsid w:val="00646888"/>
    <w:rsid w:val="00673E1B"/>
    <w:rsid w:val="00694E6B"/>
    <w:rsid w:val="006A715F"/>
    <w:rsid w:val="006B6FDF"/>
    <w:rsid w:val="006D2440"/>
    <w:rsid w:val="006F6A8A"/>
    <w:rsid w:val="007236CA"/>
    <w:rsid w:val="00734424"/>
    <w:rsid w:val="00750E99"/>
    <w:rsid w:val="00774822"/>
    <w:rsid w:val="00791745"/>
    <w:rsid w:val="0079713D"/>
    <w:rsid w:val="008207ED"/>
    <w:rsid w:val="00821866"/>
    <w:rsid w:val="008334A7"/>
    <w:rsid w:val="008C543F"/>
    <w:rsid w:val="009051E0"/>
    <w:rsid w:val="00907340"/>
    <w:rsid w:val="009116BB"/>
    <w:rsid w:val="0093202B"/>
    <w:rsid w:val="0094665B"/>
    <w:rsid w:val="00974F51"/>
    <w:rsid w:val="009805FF"/>
    <w:rsid w:val="009913DA"/>
    <w:rsid w:val="009B084E"/>
    <w:rsid w:val="009F2C22"/>
    <w:rsid w:val="00A12ED2"/>
    <w:rsid w:val="00A425AE"/>
    <w:rsid w:val="00A4263C"/>
    <w:rsid w:val="00A7173F"/>
    <w:rsid w:val="00A737CA"/>
    <w:rsid w:val="00A818B7"/>
    <w:rsid w:val="00A97347"/>
    <w:rsid w:val="00AB3B5E"/>
    <w:rsid w:val="00AB3EE5"/>
    <w:rsid w:val="00AD5ED3"/>
    <w:rsid w:val="00AD63A1"/>
    <w:rsid w:val="00AE1110"/>
    <w:rsid w:val="00AF530C"/>
    <w:rsid w:val="00B46880"/>
    <w:rsid w:val="00B60F29"/>
    <w:rsid w:val="00BC718E"/>
    <w:rsid w:val="00C04FC9"/>
    <w:rsid w:val="00C1496F"/>
    <w:rsid w:val="00C429B4"/>
    <w:rsid w:val="00C54755"/>
    <w:rsid w:val="00C578F5"/>
    <w:rsid w:val="00C602DA"/>
    <w:rsid w:val="00C66535"/>
    <w:rsid w:val="00C671A1"/>
    <w:rsid w:val="00C910A5"/>
    <w:rsid w:val="00C9382E"/>
    <w:rsid w:val="00C97D88"/>
    <w:rsid w:val="00CB2D3F"/>
    <w:rsid w:val="00CB3560"/>
    <w:rsid w:val="00CB6B5F"/>
    <w:rsid w:val="00CC1756"/>
    <w:rsid w:val="00CC3D9D"/>
    <w:rsid w:val="00CD1872"/>
    <w:rsid w:val="00D14B96"/>
    <w:rsid w:val="00D41CB1"/>
    <w:rsid w:val="00D45A20"/>
    <w:rsid w:val="00D725C9"/>
    <w:rsid w:val="00DD2F34"/>
    <w:rsid w:val="00DF0794"/>
    <w:rsid w:val="00DF608F"/>
    <w:rsid w:val="00DF7879"/>
    <w:rsid w:val="00E26470"/>
    <w:rsid w:val="00E41673"/>
    <w:rsid w:val="00E50B05"/>
    <w:rsid w:val="00E56A11"/>
    <w:rsid w:val="00E64D02"/>
    <w:rsid w:val="00E872BE"/>
    <w:rsid w:val="00EB18DF"/>
    <w:rsid w:val="00EB2A66"/>
    <w:rsid w:val="00EB711D"/>
    <w:rsid w:val="00EC2EB8"/>
    <w:rsid w:val="00ED4EA8"/>
    <w:rsid w:val="00EF3E00"/>
    <w:rsid w:val="00F5089D"/>
    <w:rsid w:val="00F509C8"/>
    <w:rsid w:val="00F54147"/>
    <w:rsid w:val="00F64F46"/>
    <w:rsid w:val="00F65BD5"/>
    <w:rsid w:val="00F66958"/>
    <w:rsid w:val="00F74901"/>
    <w:rsid w:val="00F777E6"/>
    <w:rsid w:val="00F817A6"/>
    <w:rsid w:val="00F84336"/>
    <w:rsid w:val="00FA678E"/>
    <w:rsid w:val="00FD1651"/>
    <w:rsid w:val="00FE671C"/>
    <w:rsid w:val="00F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CF2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7917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A20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D:Users:InStudio:Desktop: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E11D15949A7047837CD4C3CE347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C68B4-3288-F849-A46E-BB8B86512C9F}"/>
      </w:docPartPr>
      <w:docPartBody>
        <w:p w:rsidR="00D06D74" w:rsidRDefault="00D06D74">
          <w:pPr>
            <w:pStyle w:val="D0E11D15949A7047837CD4C3CE3472F5"/>
          </w:pPr>
          <w:r>
            <w:t>[Street Address]</w:t>
          </w:r>
        </w:p>
      </w:docPartBody>
    </w:docPart>
    <w:docPart>
      <w:docPartPr>
        <w:name w:val="426A3502E336D949AD400F59CC979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B4FFA-F924-3C4C-85DC-0ECA5F76850C}"/>
      </w:docPartPr>
      <w:docPartBody>
        <w:p w:rsidR="00D06D74" w:rsidRDefault="00D06D74">
          <w:pPr>
            <w:pStyle w:val="426A3502E336D949AD400F59CC979DE5"/>
          </w:pPr>
          <w:r>
            <w:t>[City, ST ZIP Code]</w:t>
          </w:r>
        </w:p>
      </w:docPartBody>
    </w:docPart>
    <w:docPart>
      <w:docPartPr>
        <w:name w:val="F6B8AAE677C57D46A0E80415F785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617DE-96E1-5F48-9F4F-F050C411D073}"/>
      </w:docPartPr>
      <w:docPartBody>
        <w:p w:rsidR="00D06D74" w:rsidRDefault="00D06D74">
          <w:pPr>
            <w:pStyle w:val="F6B8AAE677C57D46A0E80415F78587A2"/>
          </w:pPr>
          <w:r>
            <w:t>[Telephone]</w:t>
          </w:r>
        </w:p>
      </w:docPartBody>
    </w:docPart>
    <w:docPart>
      <w:docPartPr>
        <w:name w:val="A624A728CDD7A849A463F0558762C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9780B-7E88-5D43-8A81-6856306ED763}"/>
      </w:docPartPr>
      <w:docPartBody>
        <w:p w:rsidR="00D06D74" w:rsidRDefault="00D06D74">
          <w:pPr>
            <w:pStyle w:val="A624A728CDD7A849A463F0558762CDA5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352A45BD627E034B93C6FA709A223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D0BC0-2254-6F44-915A-F448387FF1A6}"/>
      </w:docPartPr>
      <w:docPartBody>
        <w:p w:rsidR="00D06D74" w:rsidRDefault="00D06D74">
          <w:pPr>
            <w:pStyle w:val="352A45BD627E034B93C6FA709A223B2F"/>
          </w:pPr>
          <w:r>
            <w:t>[Your Name]</w:t>
          </w:r>
        </w:p>
      </w:docPartBody>
    </w:docPart>
    <w:docPart>
      <w:docPartPr>
        <w:name w:val="EEC6FFAAD754FB48AAD41ECC122C6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F2FB9-0136-E346-8E71-39BBB3361AB6}"/>
      </w:docPartPr>
      <w:docPartBody>
        <w:p w:rsidR="00D81A0B" w:rsidRDefault="00D81A0B" w:rsidP="00D81A0B">
          <w:pPr>
            <w:pStyle w:val="EEC6FFAAD754FB48AAD41ECC122C69F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750F6C691E1B040B1479184A591F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2EF3D-E0C6-5B42-B2F9-CD615B4F7F9C}"/>
      </w:docPartPr>
      <w:docPartBody>
        <w:p w:rsidR="00C859A3" w:rsidRDefault="00C859A3" w:rsidP="00C859A3">
          <w:pPr>
            <w:pStyle w:val="0750F6C691E1B040B1479184A591F8F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39D124A7033E45803BF58838AF0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3576F-1E0E-7A4D-AECF-C209EBDDF815}"/>
      </w:docPartPr>
      <w:docPartBody>
        <w:p w:rsidR="00195013" w:rsidRDefault="009A7297" w:rsidP="009A7297">
          <w:pPr>
            <w:pStyle w:val="8339D124A7033E45803BF58838AF09F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5A0D1A1F7854408590E95FE0CEC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ECD52-28A5-0246-B190-F04F4922DDC9}"/>
      </w:docPartPr>
      <w:docPartBody>
        <w:p w:rsidR="00864D12" w:rsidRDefault="00864D12" w:rsidP="00864D12">
          <w:pPr>
            <w:pStyle w:val="9E5A0D1A1F7854408590E95FE0CEC15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6DEC1BF2F89EB46BCF0A6E2D3644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7FA02-5D1D-A44F-8765-142A4A339885}"/>
      </w:docPartPr>
      <w:docPartBody>
        <w:p w:rsidR="00E468F0" w:rsidRDefault="00E468F0" w:rsidP="00E468F0">
          <w:pPr>
            <w:pStyle w:val="D6DEC1BF2F89EB46BCF0A6E2D364456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C9632814C1F72499708DE517B92F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018F7-740C-E441-9D26-C4618A6669CB}"/>
      </w:docPartPr>
      <w:docPartBody>
        <w:p w:rsidR="00A144B9" w:rsidRDefault="00E046C9" w:rsidP="00E046C9">
          <w:pPr>
            <w:pStyle w:val="BC9632814C1F72499708DE517B92FD3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6DCF77218F8E5498B1936700A697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470D3-E662-0345-BE68-1AE00F7F55C5}"/>
      </w:docPartPr>
      <w:docPartBody>
        <w:p w:rsidR="00832B28" w:rsidRDefault="006C2073" w:rsidP="006C2073">
          <w:pPr>
            <w:pStyle w:val="86DCF77218F8E5498B1936700A697C8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HG明朝B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D74"/>
    <w:rsid w:val="00195013"/>
    <w:rsid w:val="0020046E"/>
    <w:rsid w:val="0035423E"/>
    <w:rsid w:val="005B20AD"/>
    <w:rsid w:val="0066448F"/>
    <w:rsid w:val="006C2073"/>
    <w:rsid w:val="00711F27"/>
    <w:rsid w:val="00797EED"/>
    <w:rsid w:val="00832B28"/>
    <w:rsid w:val="00864D12"/>
    <w:rsid w:val="009A7297"/>
    <w:rsid w:val="00A144B9"/>
    <w:rsid w:val="00A4470C"/>
    <w:rsid w:val="00AF0E8E"/>
    <w:rsid w:val="00C1218F"/>
    <w:rsid w:val="00C513B5"/>
    <w:rsid w:val="00C859A3"/>
    <w:rsid w:val="00CD7263"/>
    <w:rsid w:val="00D06D74"/>
    <w:rsid w:val="00D81A0B"/>
    <w:rsid w:val="00E046C9"/>
    <w:rsid w:val="00E4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E11D15949A7047837CD4C3CE3472F5">
    <w:name w:val="D0E11D15949A7047837CD4C3CE3472F5"/>
  </w:style>
  <w:style w:type="paragraph" w:customStyle="1" w:styleId="426A3502E336D949AD400F59CC979DE5">
    <w:name w:val="426A3502E336D949AD400F59CC979DE5"/>
  </w:style>
  <w:style w:type="paragraph" w:customStyle="1" w:styleId="F6B8AAE677C57D46A0E80415F78587A2">
    <w:name w:val="F6B8AAE677C57D46A0E80415F78587A2"/>
  </w:style>
  <w:style w:type="paragraph" w:customStyle="1" w:styleId="E90E749116E0A245903552AC23E51B97">
    <w:name w:val="E90E749116E0A245903552AC23E51B97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A624A728CDD7A849A463F0558762CDA5">
    <w:name w:val="A624A728CDD7A849A463F0558762CDA5"/>
  </w:style>
  <w:style w:type="paragraph" w:customStyle="1" w:styleId="352A45BD627E034B93C6FA709A223B2F">
    <w:name w:val="352A45BD627E034B93C6FA709A223B2F"/>
  </w:style>
  <w:style w:type="paragraph" w:customStyle="1" w:styleId="9FECB6CE37C93546B109B3F01BE0F9A7">
    <w:name w:val="9FECB6CE37C93546B109B3F01BE0F9A7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2"/>
      <w:lang w:eastAsia="en-US"/>
    </w:rPr>
  </w:style>
  <w:style w:type="paragraph" w:customStyle="1" w:styleId="9192D69B9FB1B146B60DA56D042670E5">
    <w:name w:val="9192D69B9FB1B146B60DA56D042670E5"/>
  </w:style>
  <w:style w:type="character" w:styleId="PlaceholderText">
    <w:name w:val="Placeholder Text"/>
    <w:basedOn w:val="DefaultParagraphFont"/>
    <w:uiPriority w:val="99"/>
    <w:semiHidden/>
    <w:rsid w:val="006C2073"/>
    <w:rPr>
      <w:color w:val="808080"/>
    </w:rPr>
  </w:style>
  <w:style w:type="paragraph" w:customStyle="1" w:styleId="2FF09C9362271A4786CE63B475FEBF2D">
    <w:name w:val="2FF09C9362271A4786CE63B475FEBF2D"/>
  </w:style>
  <w:style w:type="paragraph" w:customStyle="1" w:styleId="E7BE4B66D80A5D45912583ED9E948407">
    <w:name w:val="E7BE4B66D80A5D45912583ED9E948407"/>
  </w:style>
  <w:style w:type="paragraph" w:customStyle="1" w:styleId="B418742546379E4A97DDB0C29702D488">
    <w:name w:val="B418742546379E4A97DDB0C29702D488"/>
  </w:style>
  <w:style w:type="paragraph" w:customStyle="1" w:styleId="6DBA37438A15DD46BAF2B6B9826ADE5B">
    <w:name w:val="6DBA37438A15DD46BAF2B6B9826ADE5B"/>
  </w:style>
  <w:style w:type="paragraph" w:customStyle="1" w:styleId="4F70FC1AEAFE5144BB74261E63ADC355">
    <w:name w:val="4F70FC1AEAFE5144BB74261E63ADC355"/>
  </w:style>
  <w:style w:type="paragraph" w:customStyle="1" w:styleId="222F135664049D439A87BC7994EBD25C">
    <w:name w:val="222F135664049D439A87BC7994EBD25C"/>
  </w:style>
  <w:style w:type="paragraph" w:customStyle="1" w:styleId="23C4EDEA9F3CFB49952598E1E490EF02">
    <w:name w:val="23C4EDEA9F3CFB49952598E1E490EF02"/>
  </w:style>
  <w:style w:type="paragraph" w:customStyle="1" w:styleId="6BBB3145E3228441A501A786FDD45B91">
    <w:name w:val="6BBB3145E3228441A501A786FDD45B91"/>
  </w:style>
  <w:style w:type="paragraph" w:customStyle="1" w:styleId="142E5E2215CEBD438B37B55CAC233D74">
    <w:name w:val="142E5E2215CEBD438B37B55CAC233D74"/>
  </w:style>
  <w:style w:type="paragraph" w:customStyle="1" w:styleId="2FDBC63B6B876E4B82537970AB1CEA90">
    <w:name w:val="2FDBC63B6B876E4B82537970AB1CEA90"/>
  </w:style>
  <w:style w:type="paragraph" w:customStyle="1" w:styleId="461EDC5AE32A8548849C8E75273D7183">
    <w:name w:val="461EDC5AE32A8548849C8E75273D7183"/>
  </w:style>
  <w:style w:type="paragraph" w:customStyle="1" w:styleId="CE2BE3677ABCE845A454E8425DC425D6">
    <w:name w:val="CE2BE3677ABCE845A454E8425DC425D6"/>
    <w:rsid w:val="00D06D74"/>
  </w:style>
  <w:style w:type="paragraph" w:customStyle="1" w:styleId="C205B5902E6C5448974C766B2E026867">
    <w:name w:val="C205B5902E6C5448974C766B2E026867"/>
    <w:rsid w:val="00D06D74"/>
  </w:style>
  <w:style w:type="paragraph" w:customStyle="1" w:styleId="285EE52FC961744D8F43C0A9347F1604">
    <w:name w:val="285EE52FC961744D8F43C0A9347F1604"/>
    <w:rsid w:val="00D06D74"/>
  </w:style>
  <w:style w:type="paragraph" w:customStyle="1" w:styleId="89AE19BB580A104A8D47C527085680E5">
    <w:name w:val="89AE19BB580A104A8D47C527085680E5"/>
    <w:rsid w:val="00D06D74"/>
  </w:style>
  <w:style w:type="paragraph" w:customStyle="1" w:styleId="F9C4113E9230524585C1F1C4B8035A7F">
    <w:name w:val="F9C4113E9230524585C1F1C4B8035A7F"/>
    <w:rsid w:val="00D06D74"/>
  </w:style>
  <w:style w:type="paragraph" w:customStyle="1" w:styleId="EEC6FFAAD754FB48AAD41ECC122C69FE">
    <w:name w:val="EEC6FFAAD754FB48AAD41ECC122C69FE"/>
    <w:rsid w:val="00D81A0B"/>
  </w:style>
  <w:style w:type="paragraph" w:customStyle="1" w:styleId="0750F6C691E1B040B1479184A591F8F3">
    <w:name w:val="0750F6C691E1B040B1479184A591F8F3"/>
    <w:rsid w:val="00C859A3"/>
  </w:style>
  <w:style w:type="paragraph" w:customStyle="1" w:styleId="8339D124A7033E45803BF58838AF09F2">
    <w:name w:val="8339D124A7033E45803BF58838AF09F2"/>
    <w:rsid w:val="009A7297"/>
  </w:style>
  <w:style w:type="paragraph" w:customStyle="1" w:styleId="9E5A0D1A1F7854408590E95FE0CEC15D">
    <w:name w:val="9E5A0D1A1F7854408590E95FE0CEC15D"/>
    <w:rsid w:val="00864D12"/>
  </w:style>
  <w:style w:type="paragraph" w:customStyle="1" w:styleId="D6DEC1BF2F89EB46BCF0A6E2D364456F">
    <w:name w:val="D6DEC1BF2F89EB46BCF0A6E2D364456F"/>
    <w:rsid w:val="00E468F0"/>
  </w:style>
  <w:style w:type="paragraph" w:customStyle="1" w:styleId="BC9632814C1F72499708DE517B92FD31">
    <w:name w:val="BC9632814C1F72499708DE517B92FD31"/>
    <w:rsid w:val="00E046C9"/>
    <w:rPr>
      <w:lang w:eastAsia="en-US"/>
    </w:rPr>
  </w:style>
  <w:style w:type="paragraph" w:customStyle="1" w:styleId="86DCF77218F8E5498B1936700A697C84">
    <w:name w:val="86DCF77218F8E5498B1936700A697C84"/>
    <w:rsid w:val="006C2073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1011 Michigan Ave.</CompanyAddress>
  <CompanyPhone>305-632-7189</CompanyPhone>
  <CompanyFax/>
  <CompanyEmail>noel@live.com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 HDD:Users:InStudio:Desktop:TS102835057.dotx</Template>
  <TotalTime>344</TotalTime>
  <Pages>2</Pages>
  <Words>537</Words>
  <Characters>3061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Noel Gonzalez</dc:creator>
  <cp:keywords>Online Portfolio: noelg.com</cp:keywords>
  <cp:lastModifiedBy>Noel Gonzalez</cp:lastModifiedBy>
  <cp:revision>132</cp:revision>
  <cp:lastPrinted>2017-06-18T17:24:00Z</cp:lastPrinted>
  <dcterms:created xsi:type="dcterms:W3CDTF">2012-08-20T22:12:00Z</dcterms:created>
  <dcterms:modified xsi:type="dcterms:W3CDTF">2018-01-10T14:32:00Z</dcterms:modified>
  <cp:category>Miami Beach, FL 33139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