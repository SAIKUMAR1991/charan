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2848"/>
        <w:gridCol w:w="682"/>
        <w:gridCol w:w="5830"/>
      </w:tblGrid>
      <w:tr w:rsidR="00B93310" w:rsidRPr="005152F2" w:rsidTr="00E941EF">
        <w:tc>
          <w:tcPr>
            <w:tcW w:w="3023" w:type="dxa"/>
          </w:tcPr>
          <w:bookmarkStart w:id="0" w:name="_GoBack" w:displacedByCustomXml="next"/>
          <w:bookmarkEnd w:id="0" w:displacedByCustomXml="next"/>
          <w:sdt>
            <w:sdtPr>
              <w:alias w:val="Your Name:"/>
              <w:tag w:val="Your Name:"/>
              <w:id w:val="-1220516334"/>
              <w:placeholder>
                <w:docPart w:val="C1FFBE175D044728825EADF64D6DFF3E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p w:rsidR="00B93310" w:rsidRPr="005152F2" w:rsidRDefault="00AF70D3" w:rsidP="003856C9">
                <w:pPr>
                  <w:pStyle w:val="Heading1"/>
                </w:pPr>
                <w:r>
                  <w:t>Sceverenia Kubota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2848"/>
            </w:tblGrid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43A65B63" wp14:editId="600CB3FA">
                            <wp:extent cx="329184" cy="329184"/>
                            <wp:effectExtent l="0" t="0" r="13970" b="13970"/>
                            <wp:docPr id="49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reeform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reeform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56D70082" id="Group 43" o:spid="_x0000_s1026" alt="Email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">
      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Default="00AF70D3" w:rsidP="00441EB9">
                  <w:pPr>
                    <w:pStyle w:val="Heading3"/>
                  </w:pPr>
                  <w:r>
                    <w:t>1kauai102311@gmail.com</w: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0E94870A" wp14:editId="730D448D">
                            <wp:extent cx="329184" cy="329184"/>
                            <wp:effectExtent l="0" t="0" r="13970" b="13970"/>
                            <wp:docPr id="80" name="Group 37" descr="Telephone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reeform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reeform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1F728787" id="Group 37" o:spid="_x0000_s1026" alt="Telephone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">
      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Default="00AF70D3" w:rsidP="00441EB9">
                  <w:pPr>
                    <w:pStyle w:val="Heading3"/>
                  </w:pPr>
                  <w:r>
                    <w:t>(385) 321-2309</w: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531E49" w:rsidRDefault="00531E49" w:rsidP="009D2663">
                  <w:pPr>
                    <w:pStyle w:val="Heading3"/>
                    <w:spacing w:after="100" w:afterAutospacing="1"/>
                    <w:ind w:left="720"/>
                    <w:jc w:val="both"/>
                  </w:pPr>
                  <w:r>
                    <w:t>Scrum certified</w: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Default="00441EB9" w:rsidP="009D2663"/>
              </w:tc>
            </w:tr>
            <w:tr w:rsidR="005A7E57" w:rsidRPr="005152F2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:rsidR="002C77B9" w:rsidRDefault="00B04630" w:rsidP="002C77B9">
                  <w:pPr>
                    <w:pStyle w:val="Heading3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5D3790CE70924795A2BAB7B13DC5092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2B7747" w:rsidRPr="009D2663">
                        <w:rPr>
                          <w:b/>
                        </w:rPr>
                        <w:t>Objective</w:t>
                      </w:r>
                    </w:sdtContent>
                  </w:sdt>
                </w:p>
                <w:p w:rsidR="005A7E57" w:rsidRDefault="00616FF4" w:rsidP="00616FF4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0AAC4397" wp14:editId="0DA9A14B">
                            <wp:extent cx="221615" cy="0"/>
                            <wp:effectExtent l="0" t="0" r="26035" b="19050"/>
                            <wp:docPr id="83" name="Straight Connector 83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4557AC53" id="Straight Connector 83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+52ywEAAOoDAAAOAAAAZHJzL2Uyb0RvYy54bWysU9uO0zAQfUfiHyy/01wQ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DhAlOfegHbDFsWzfFGJHLHt3wOUUwwGzF7NCm7+kks3F8vNqOcyJSbps2+am&#10;eceZvIaqZ1zAmD6Ctyxvem6ocPFYnB5iolqUek3JZYxjE41g+74uz1rlxi6tlF06G7ikfQFFiql4&#10;U+jKrMHeIDsJmhIhJbjUZGlUwDjKzjCljVmB9Z+BS36GQpnDvwGviFLZu7SCrXYef1c9zdeW1SWf&#10;2n+hO2+f/HAuj1QCNFBF4fKUeWJfngv8+Rfd/Q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yc/uds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5A7E57" w:rsidRDefault="00531E49" w:rsidP="00D11C4D">
                  <w:r>
                    <w:t>To work in a team environment on a goal based project.</w:t>
                  </w:r>
                </w:p>
                <w:p w:rsidR="00523891" w:rsidRDefault="00523891" w:rsidP="00D11C4D"/>
                <w:p w:rsidR="00523891" w:rsidRDefault="00523891" w:rsidP="00D11C4D"/>
                <w:p w:rsidR="00523891" w:rsidRPr="003F2D23" w:rsidRDefault="00523891" w:rsidP="00523891">
                  <w:pPr>
                    <w:pStyle w:val="ListParagraph"/>
                    <w:ind w:left="0"/>
                    <w:jc w:val="both"/>
                    <w:rPr>
                      <w:rFonts w:asciiTheme="majorHAnsi" w:hAnsiTheme="majorHAnsi" w:cs="Arial"/>
                    </w:rPr>
                  </w:pPr>
                  <w:r w:rsidRPr="009D2663">
                    <w:rPr>
                      <w:rFonts w:ascii="Arial" w:hAnsi="Arial" w:cs="Arial"/>
                      <w:b/>
                    </w:rPr>
                    <w:t>Skills</w:t>
                  </w:r>
                  <w:r>
                    <w:rPr>
                      <w:rFonts w:ascii="Arial" w:hAnsi="Arial" w:cs="Arial"/>
                    </w:rPr>
                    <w:t xml:space="preserve">:  </w:t>
                  </w:r>
                  <w:proofErr w:type="spellStart"/>
                  <w:r w:rsidRPr="003F2D23">
                    <w:rPr>
                      <w:rFonts w:asciiTheme="majorHAnsi" w:hAnsiTheme="majorHAnsi" w:cs="Arial"/>
                    </w:rPr>
                    <w:t>Curam</w:t>
                  </w:r>
                  <w:proofErr w:type="spellEnd"/>
                  <w:r w:rsidRPr="003F2D23">
                    <w:rPr>
                      <w:rFonts w:asciiTheme="majorHAnsi" w:hAnsiTheme="majorHAnsi" w:cs="Arial"/>
                    </w:rPr>
                    <w:t xml:space="preserve"> (10+yrs), Drools, </w:t>
                  </w:r>
                  <w:proofErr w:type="spellStart"/>
                  <w:r w:rsidRPr="003F2D23">
                    <w:rPr>
                      <w:rFonts w:asciiTheme="majorHAnsi" w:hAnsiTheme="majorHAnsi" w:cs="Arial"/>
                    </w:rPr>
                    <w:t>Greenshot</w:t>
                  </w:r>
                  <w:proofErr w:type="spellEnd"/>
                  <w:r w:rsidRPr="003F2D23">
                    <w:rPr>
                      <w:rFonts w:asciiTheme="majorHAnsi" w:hAnsiTheme="majorHAnsi" w:cs="Arial"/>
                    </w:rPr>
                    <w:t xml:space="preserve">, Mongo </w:t>
                  </w:r>
                  <w:proofErr w:type="spellStart"/>
                  <w:r w:rsidRPr="003F2D23">
                    <w:rPr>
                      <w:rFonts w:asciiTheme="majorHAnsi" w:hAnsiTheme="majorHAnsi" w:cs="Arial"/>
                    </w:rPr>
                    <w:t>Vue</w:t>
                  </w:r>
                  <w:proofErr w:type="spellEnd"/>
                  <w:r w:rsidRPr="003F2D23">
                    <w:rPr>
                      <w:rFonts w:asciiTheme="majorHAnsi" w:hAnsiTheme="majorHAnsi" w:cs="Arial"/>
                    </w:rPr>
                    <w:t xml:space="preserve">, SQL, ClearQuest, MMIS, SQA, </w:t>
                  </w:r>
                  <w:r>
                    <w:rPr>
                      <w:rFonts w:asciiTheme="majorHAnsi" w:hAnsiTheme="majorHAnsi" w:cs="Arial"/>
                    </w:rPr>
                    <w:t xml:space="preserve">Strong </w:t>
                  </w:r>
                  <w:r w:rsidRPr="003F2D23">
                    <w:rPr>
                      <w:rFonts w:asciiTheme="majorHAnsi" w:hAnsiTheme="majorHAnsi" w:cs="Arial"/>
                    </w:rPr>
                    <w:t>Agile Methodology</w:t>
                  </w:r>
                  <w:r>
                    <w:rPr>
                      <w:rFonts w:asciiTheme="majorHAnsi" w:hAnsiTheme="majorHAnsi" w:cs="Arial"/>
                    </w:rPr>
                    <w:t xml:space="preserve"> and some Waterfall Methodology</w:t>
                  </w:r>
                  <w:r w:rsidRPr="003F2D23">
                    <w:rPr>
                      <w:rFonts w:asciiTheme="majorHAnsi" w:hAnsiTheme="majorHAnsi" w:cs="Arial"/>
                    </w:rPr>
                    <w:t>, Open-Source Automation Tools (Selenium, SoapUI, QTP).</w:t>
                  </w:r>
                </w:p>
                <w:p w:rsidR="00523891" w:rsidRDefault="00523891" w:rsidP="00D11C4D"/>
              </w:tc>
            </w:tr>
            <w:tr w:rsidR="00463463" w:rsidRPr="005152F2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:rsidR="009D2663" w:rsidRPr="005152F2" w:rsidRDefault="009D2663" w:rsidP="009D2663">
                  <w:pPr>
                    <w:pStyle w:val="Heading2"/>
                  </w:pPr>
                  <w:r>
                    <w:t>eDUCATION</w:t>
                  </w:r>
                </w:p>
                <w:p w:rsidR="009D2663" w:rsidRPr="0043426C" w:rsidRDefault="009D2663" w:rsidP="009D2663">
                  <w:pPr>
                    <w:pStyle w:val="Heading4"/>
                  </w:pPr>
                  <w:r>
                    <w:t>Bachelors Degree in BUSINESS MANAGEMENT - 2010</w:t>
                  </w:r>
                </w:p>
                <w:p w:rsidR="009D2663" w:rsidRPr="00531E49" w:rsidRDefault="009D2663" w:rsidP="009D2663">
                  <w:pPr>
                    <w:pStyle w:val="Heading5"/>
                  </w:pPr>
                  <w:r>
                    <w:t>Western Governor’s University</w:t>
                  </w:r>
                </w:p>
                <w:p w:rsidR="009D2663" w:rsidRDefault="009D2663" w:rsidP="009D2663">
                  <w:r w:rsidRPr="009D2663">
                    <w:rPr>
                      <w:rStyle w:val="Heading5Char"/>
                    </w:rPr>
                    <w:lastRenderedPageBreak/>
                    <w:t>Paralegal and Associates degree</w:t>
                  </w:r>
                  <w:r w:rsidRPr="00531E49">
                    <w:rPr>
                      <w:rStyle w:val="Heading4Char"/>
                    </w:rPr>
                    <w:t xml:space="preserve"> </w:t>
                  </w:r>
                  <w:r>
                    <w:t xml:space="preserve">– </w:t>
                  </w:r>
                  <w:r w:rsidRPr="00531E49">
                    <w:rPr>
                      <w:rStyle w:val="Heading4Char"/>
                    </w:rPr>
                    <w:t>200</w:t>
                  </w:r>
                  <w:r>
                    <w:rPr>
                      <w:rStyle w:val="Heading4Char"/>
                    </w:rPr>
                    <w:t>5</w:t>
                  </w:r>
                </w:p>
                <w:p w:rsidR="009D2663" w:rsidRDefault="009D2663" w:rsidP="009D2663">
                  <w:r>
                    <w:t>Snow College and Salt Lake Community College</w:t>
                  </w:r>
                </w:p>
                <w:p w:rsidR="009D2663" w:rsidRPr="0094005F" w:rsidRDefault="009D2663" w:rsidP="009D2663">
                  <w:r>
                    <w:t>(Phi Theta Kappa)</w:t>
                  </w:r>
                </w:p>
                <w:p w:rsidR="00463463" w:rsidRPr="005152F2" w:rsidRDefault="00463463" w:rsidP="009D2663"/>
              </w:tc>
            </w:tr>
          </w:tbl>
          <w:p w:rsidR="00B93310" w:rsidRPr="005152F2" w:rsidRDefault="00B93310" w:rsidP="003856C9"/>
        </w:tc>
        <w:tc>
          <w:tcPr>
            <w:tcW w:w="723" w:type="dxa"/>
          </w:tcPr>
          <w:p w:rsidR="00B93310" w:rsidRPr="005152F2" w:rsidRDefault="00B93310" w:rsidP="00463463"/>
        </w:tc>
        <w:tc>
          <w:tcPr>
            <w:tcW w:w="6190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5830"/>
            </w:tblGrid>
            <w:tr w:rsidR="008F6337" w:rsidTr="00396369">
              <w:trPr>
                <w:trHeight w:val="4104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F6337" w:rsidRPr="005152F2" w:rsidRDefault="00B04630" w:rsidP="008F6337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557378AA50C3455AB46129CBB048D1A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t>Experience</w:t>
                      </w:r>
                    </w:sdtContent>
                  </w:sdt>
                </w:p>
                <w:p w:rsidR="008F6337" w:rsidRDefault="00BD18FD" w:rsidP="002B3890">
                  <w:pPr>
                    <w:pStyle w:val="Heading4"/>
                  </w:pPr>
                  <w:r>
                    <w:t xml:space="preserve">Lead </w:t>
                  </w:r>
                  <w:r w:rsidR="00AF70D3">
                    <w:t>s</w:t>
                  </w:r>
                  <w:r w:rsidR="005874C1">
                    <w:t>enior</w:t>
                  </w:r>
                  <w:r w:rsidR="00AF70D3">
                    <w:t xml:space="preserve"> Curam design specialist</w:t>
                  </w:r>
                </w:p>
                <w:p w:rsidR="00CF28C2" w:rsidRDefault="00CF28C2" w:rsidP="002B3890">
                  <w:pPr>
                    <w:pStyle w:val="Heading4"/>
                  </w:pPr>
                </w:p>
                <w:p w:rsidR="00AF70D3" w:rsidRPr="009D2663" w:rsidRDefault="009D2663" w:rsidP="002B3890">
                  <w:pPr>
                    <w:pStyle w:val="Heading4"/>
                    <w:rPr>
                      <w:b w:val="0"/>
                    </w:rPr>
                  </w:pPr>
                  <w:r>
                    <w:rPr>
                      <w:b w:val="0"/>
                    </w:rPr>
                    <w:t>Nc fast</w:t>
                  </w:r>
                  <w:r w:rsidR="00531E49" w:rsidRPr="009D2663">
                    <w:rPr>
                      <w:b w:val="0"/>
                    </w:rPr>
                    <w:t xml:space="preserve"> </w:t>
                  </w:r>
                  <w:r w:rsidR="00774CEF">
                    <w:rPr>
                      <w:b w:val="0"/>
                    </w:rPr>
                    <w:t>System</w:t>
                  </w:r>
                  <w:r>
                    <w:rPr>
                      <w:b w:val="0"/>
                    </w:rPr>
                    <w:t xml:space="preserve">- </w:t>
                  </w:r>
                  <w:r w:rsidR="00531E49" w:rsidRPr="009D2663">
                    <w:rPr>
                      <w:b w:val="0"/>
                    </w:rPr>
                    <w:t>North c</w:t>
                  </w:r>
                  <w:r w:rsidR="00AF70D3" w:rsidRPr="009D2663">
                    <w:rPr>
                      <w:b w:val="0"/>
                    </w:rPr>
                    <w:t>arolina</w:t>
                  </w:r>
                </w:p>
                <w:p w:rsidR="008F6337" w:rsidRDefault="009B35DC" w:rsidP="008F6337">
                  <w:pPr>
                    <w:pStyle w:val="Heading5"/>
                  </w:pPr>
                  <w:r>
                    <w:t>April 2016</w:t>
                  </w:r>
                  <w:r w:rsidR="00531E49">
                    <w:t xml:space="preserve"> </w:t>
                  </w:r>
                  <w:r w:rsidR="00CF28C2">
                    <w:t>–</w:t>
                  </w:r>
                  <w:r w:rsidR="00531E49">
                    <w:t xml:space="preserve"> CURRENT</w:t>
                  </w:r>
                </w:p>
                <w:p w:rsidR="00CF28C2" w:rsidRPr="00CF28C2" w:rsidRDefault="00CF28C2" w:rsidP="00CF28C2"/>
                <w:p w:rsidR="0094005F" w:rsidRDefault="005874C1" w:rsidP="008F6337">
                  <w:r>
                    <w:t xml:space="preserve">Dedicated resource </w:t>
                  </w:r>
                  <w:r w:rsidR="00644817">
                    <w:t xml:space="preserve">with </w:t>
                  </w:r>
                  <w:proofErr w:type="spellStart"/>
                  <w:r w:rsidR="00644817">
                    <w:t>Curam</w:t>
                  </w:r>
                  <w:proofErr w:type="spellEnd"/>
                  <w:r w:rsidR="00644817">
                    <w:t xml:space="preserve"> </w:t>
                  </w:r>
                  <w:r w:rsidR="003F2D23">
                    <w:t>using</w:t>
                  </w:r>
                  <w:r w:rsidR="00644817">
                    <w:t xml:space="preserve"> NC FAST </w:t>
                  </w:r>
                  <w:r>
                    <w:t>to</w:t>
                  </w:r>
                  <w:r w:rsidR="00644817">
                    <w:t xml:space="preserve"> meet</w:t>
                  </w:r>
                  <w:r>
                    <w:t xml:space="preserve"> business members</w:t>
                  </w:r>
                  <w:r w:rsidR="00644817">
                    <w:t xml:space="preserve"> requirements by</w:t>
                  </w:r>
                  <w:r>
                    <w:t xml:space="preserve"> interact</w:t>
                  </w:r>
                  <w:r w:rsidR="00644817">
                    <w:t>ing</w:t>
                  </w:r>
                  <w:r>
                    <w:t xml:space="preserve"> both directly and via webinar, f</w:t>
                  </w:r>
                  <w:r w:rsidR="00531E49">
                    <w:t>acilitat</w:t>
                  </w:r>
                  <w:r w:rsidR="00644817">
                    <w:t>ing</w:t>
                  </w:r>
                  <w:r w:rsidR="00531E49">
                    <w:t xml:space="preserve"> </w:t>
                  </w:r>
                  <w:r w:rsidR="00774CEF">
                    <w:t>meetings, perform</w:t>
                  </w:r>
                  <w:r w:rsidR="00644817">
                    <w:t>ing</w:t>
                  </w:r>
                  <w:r w:rsidR="00774CEF">
                    <w:t xml:space="preserve"> </w:t>
                  </w:r>
                  <w:r w:rsidR="00C82CDE">
                    <w:t>demos</w:t>
                  </w:r>
                  <w:r w:rsidR="00531E49">
                    <w:t>,</w:t>
                  </w:r>
                  <w:r w:rsidR="003F2D23">
                    <w:t xml:space="preserve"> and</w:t>
                  </w:r>
                  <w:r w:rsidR="00C82CDE">
                    <w:t xml:space="preserve"> </w:t>
                  </w:r>
                  <w:r w:rsidR="00774CEF">
                    <w:t>lead</w:t>
                  </w:r>
                  <w:r w:rsidR="00644817">
                    <w:t>ing</w:t>
                  </w:r>
                  <w:r w:rsidR="00774CEF">
                    <w:t xml:space="preserve"> </w:t>
                  </w:r>
                  <w:r w:rsidR="00531E49">
                    <w:t>JAD sessions</w:t>
                  </w:r>
                  <w:r w:rsidR="00644817">
                    <w:t>.  A</w:t>
                  </w:r>
                  <w:r w:rsidR="00774CEF">
                    <w:t xml:space="preserve">ttend </w:t>
                  </w:r>
                  <w:r>
                    <w:t>change control</w:t>
                  </w:r>
                  <w:r w:rsidR="00644817">
                    <w:t xml:space="preserve"> to add </w:t>
                  </w:r>
                  <w:r w:rsidR="003F2D23">
                    <w:t>enhancements</w:t>
                  </w:r>
                  <w:r w:rsidR="00774CEF">
                    <w:t xml:space="preserve"> and</w:t>
                  </w:r>
                  <w:r>
                    <w:t xml:space="preserve"> sprint planning</w:t>
                  </w:r>
                  <w:r w:rsidR="00644817">
                    <w:t xml:space="preserve"> to keep deadlines</w:t>
                  </w:r>
                  <w:r w:rsidR="00774CEF">
                    <w:t>.</w:t>
                  </w:r>
                  <w:r w:rsidR="00C82CDE">
                    <w:t xml:space="preserve">  </w:t>
                  </w:r>
                  <w:r w:rsidR="009B35DC">
                    <w:t>Work side by side with developers and t</w:t>
                  </w:r>
                  <w:r w:rsidR="00C82CDE">
                    <w:t>rain junior business analysts</w:t>
                  </w:r>
                  <w:r w:rsidR="009B35DC">
                    <w:t>, c</w:t>
                  </w:r>
                  <w:r w:rsidR="00C82CDE">
                    <w:t xml:space="preserve">ommunicate with </w:t>
                  </w:r>
                  <w:r w:rsidR="00531E49">
                    <w:t xml:space="preserve">stakeholders to </w:t>
                  </w:r>
                  <w:r w:rsidR="00472A88">
                    <w:t>mold</w:t>
                  </w:r>
                  <w:r w:rsidR="00531E49">
                    <w:t xml:space="preserve"> business </w:t>
                  </w:r>
                  <w:r w:rsidR="00C82CDE">
                    <w:t xml:space="preserve">processes that flow from a paper source into a </w:t>
                  </w:r>
                  <w:r w:rsidR="003F2D23">
                    <w:t xml:space="preserve">state </w:t>
                  </w:r>
                  <w:r w:rsidR="00C82CDE">
                    <w:t>system</w:t>
                  </w:r>
                  <w:r w:rsidR="00774CEF">
                    <w:t>-</w:t>
                  </w:r>
                  <w:r w:rsidR="00C82CDE">
                    <w:t xml:space="preserve">wide </w:t>
                  </w:r>
                  <w:r w:rsidR="00774CEF">
                    <w:t xml:space="preserve">and </w:t>
                  </w:r>
                  <w:r w:rsidR="00C82CDE">
                    <w:t>standardized method</w:t>
                  </w:r>
                  <w:r w:rsidR="00E01776">
                    <w:t xml:space="preserve"> by analyzing situations which involve taking </w:t>
                  </w:r>
                  <w:r w:rsidR="00E01776" w:rsidRPr="00E01776">
                    <w:rPr>
                      <w:rFonts w:asciiTheme="majorHAnsi" w:hAnsiTheme="majorHAnsi"/>
                    </w:rPr>
                    <w:t xml:space="preserve">complex issues and utilizing problem solving experience to evaluate business needs by using policy and remapping the procedures into </w:t>
                  </w:r>
                  <w:r w:rsidR="00E01776" w:rsidRPr="00E01776">
                    <w:rPr>
                      <w:rFonts w:asciiTheme="majorHAnsi" w:hAnsiTheme="majorHAnsi" w:cs="Arial"/>
                      <w:color w:val="222222"/>
                      <w:shd w:val="clear" w:color="auto" w:fill="FFFFFF"/>
                    </w:rPr>
                    <w:t>an electronic system for storing and processing data</w:t>
                  </w:r>
                  <w:r w:rsidR="00523891">
                    <w:rPr>
                      <w:rFonts w:asciiTheme="majorHAnsi" w:hAnsiTheme="majorHAnsi" w:cs="Arial"/>
                      <w:color w:val="222222"/>
                      <w:shd w:val="clear" w:color="auto" w:fill="FFFFFF"/>
                    </w:rPr>
                    <w:t xml:space="preserve">. </w:t>
                  </w:r>
                  <w:r w:rsidR="00E01776">
                    <w:rPr>
                      <w:rFonts w:asciiTheme="majorHAnsi" w:hAnsiTheme="majorHAnsi" w:cs="Arial"/>
                      <w:color w:val="222222"/>
                      <w:shd w:val="clear" w:color="auto" w:fill="FFFFFF"/>
                    </w:rPr>
                    <w:t xml:space="preserve"> </w:t>
                  </w:r>
                  <w:r w:rsidR="00774CEF" w:rsidRPr="00E01776">
                    <w:rPr>
                      <w:rFonts w:asciiTheme="majorHAnsi" w:hAnsiTheme="majorHAnsi"/>
                    </w:rPr>
                    <w:t>Assist in t</w:t>
                  </w:r>
                  <w:r w:rsidR="00C82CDE" w:rsidRPr="00E01776">
                    <w:rPr>
                      <w:rFonts w:asciiTheme="majorHAnsi" w:hAnsiTheme="majorHAnsi"/>
                    </w:rPr>
                    <w:t>roubleshoot</w:t>
                  </w:r>
                  <w:r w:rsidR="00774CEF" w:rsidRPr="00E01776">
                    <w:rPr>
                      <w:rFonts w:asciiTheme="majorHAnsi" w:hAnsiTheme="majorHAnsi"/>
                    </w:rPr>
                    <w:t>ing</w:t>
                  </w:r>
                  <w:r w:rsidR="00C82CDE" w:rsidRPr="00E01776">
                    <w:rPr>
                      <w:rFonts w:asciiTheme="majorHAnsi" w:hAnsiTheme="majorHAnsi"/>
                    </w:rPr>
                    <w:t>, modif</w:t>
                  </w:r>
                  <w:r w:rsidR="00774CEF" w:rsidRPr="00E01776">
                    <w:rPr>
                      <w:rFonts w:asciiTheme="majorHAnsi" w:hAnsiTheme="majorHAnsi"/>
                    </w:rPr>
                    <w:t>ying</w:t>
                  </w:r>
                  <w:r w:rsidR="00C82CDE" w:rsidRPr="00E01776">
                    <w:rPr>
                      <w:rFonts w:asciiTheme="majorHAnsi" w:hAnsiTheme="majorHAnsi"/>
                    </w:rPr>
                    <w:t>, and enhanc</w:t>
                  </w:r>
                  <w:r w:rsidR="00774CEF" w:rsidRPr="00E01776">
                    <w:rPr>
                      <w:rFonts w:asciiTheme="majorHAnsi" w:hAnsiTheme="majorHAnsi"/>
                    </w:rPr>
                    <w:t>ing</w:t>
                  </w:r>
                  <w:r w:rsidR="00C82CDE" w:rsidRPr="00E01776">
                    <w:rPr>
                      <w:rFonts w:asciiTheme="majorHAnsi" w:hAnsiTheme="majorHAnsi"/>
                    </w:rPr>
                    <w:t xml:space="preserve"> capabilities within the NC FAST System</w:t>
                  </w:r>
                  <w:r w:rsidR="006C3E1C" w:rsidRPr="00E01776">
                    <w:rPr>
                      <w:rFonts w:asciiTheme="majorHAnsi" w:hAnsiTheme="majorHAnsi"/>
                    </w:rPr>
                    <w:t xml:space="preserve"> for Child Welfare Intakes, Investigation,</w:t>
                  </w:r>
                  <w:r w:rsidR="006C3E1C">
                    <w:t xml:space="preserve"> and Adoption services</w:t>
                  </w:r>
                  <w:r w:rsidR="00531E49">
                    <w:t>.  U</w:t>
                  </w:r>
                  <w:r w:rsidR="00472A88">
                    <w:t>tilize</w:t>
                  </w:r>
                  <w:r w:rsidR="00531E49">
                    <w:t xml:space="preserve"> OOTB functionality </w:t>
                  </w:r>
                  <w:r w:rsidR="006C3E1C">
                    <w:t>along with</w:t>
                  </w:r>
                  <w:r>
                    <w:t xml:space="preserve"> </w:t>
                  </w:r>
                  <w:r w:rsidR="00531E49">
                    <w:t>custom</w:t>
                  </w:r>
                  <w:r>
                    <w:t>iz</w:t>
                  </w:r>
                  <w:r w:rsidR="006C3E1C">
                    <w:t>ing</w:t>
                  </w:r>
                  <w:r>
                    <w:t xml:space="preserve"> </w:t>
                  </w:r>
                  <w:r w:rsidR="006C3E1C">
                    <w:t>screens</w:t>
                  </w:r>
                  <w:r w:rsidR="00531E49">
                    <w:t xml:space="preserve"> to </w:t>
                  </w:r>
                  <w:r>
                    <w:t xml:space="preserve">meet </w:t>
                  </w:r>
                  <w:r w:rsidR="00531E49">
                    <w:t xml:space="preserve">design </w:t>
                  </w:r>
                  <w:r>
                    <w:t>needs in functional design</w:t>
                  </w:r>
                  <w:r w:rsidR="00531E49">
                    <w:t xml:space="preserve"> documents</w:t>
                  </w:r>
                  <w:r w:rsidR="009B35DC">
                    <w:t xml:space="preserve">, which include the functionality, scope, process flows, screen flows, mock-ups, rate tables, data tables, open items, and the business service requirements </w:t>
                  </w:r>
                  <w:r w:rsidR="006C3E1C">
                    <w:t xml:space="preserve">regarding </w:t>
                  </w:r>
                  <w:r w:rsidR="009B35DC">
                    <w:t xml:space="preserve">the subject of the epic design.  </w:t>
                  </w:r>
                  <w:r w:rsidR="00531E49">
                    <w:t xml:space="preserve">Attend daily stand-ups, collaboration, </w:t>
                  </w:r>
                  <w:r w:rsidR="00774CEF">
                    <w:t xml:space="preserve">cross track, </w:t>
                  </w:r>
                  <w:r>
                    <w:t xml:space="preserve">and </w:t>
                  </w:r>
                  <w:r w:rsidR="00531E49">
                    <w:t>retrospective meetings.</w:t>
                  </w:r>
                  <w:r w:rsidR="00472A88">
                    <w:t xml:space="preserve">  Assist testing team with </w:t>
                  </w:r>
                  <w:r w:rsidR="00F127B6">
                    <w:t>user stories lin</w:t>
                  </w:r>
                  <w:r w:rsidR="00472A88">
                    <w:t>k</w:t>
                  </w:r>
                  <w:r w:rsidR="00F127B6">
                    <w:t>ing</w:t>
                  </w:r>
                  <w:r w:rsidR="00472A88">
                    <w:t xml:space="preserve"> BSF’s to tasks within the Jira System for tracking and auditing </w:t>
                  </w:r>
                  <w:r w:rsidR="00DC2345">
                    <w:t>purposes</w:t>
                  </w:r>
                  <w:r w:rsidR="00472A88">
                    <w:t>.</w:t>
                  </w:r>
                  <w:r>
                    <w:t xml:space="preserve"> Experience in QA Testing within </w:t>
                  </w:r>
                  <w:r w:rsidR="003F2D23">
                    <w:t xml:space="preserve">both </w:t>
                  </w:r>
                  <w:r>
                    <w:t xml:space="preserve">NC FAST and </w:t>
                  </w:r>
                  <w:proofErr w:type="spellStart"/>
                  <w:r>
                    <w:t>eREP</w:t>
                  </w:r>
                  <w:proofErr w:type="spellEnd"/>
                  <w:r>
                    <w:t>.</w:t>
                  </w:r>
                  <w:r w:rsidR="00774CEF">
                    <w:t xml:space="preserve">  Join members in User Checkpoints and UAT to assist with </w:t>
                  </w:r>
                  <w:r w:rsidR="003F2D23">
                    <w:t>the implementation the finished product</w:t>
                  </w:r>
                  <w:r w:rsidR="00774CEF">
                    <w:t>.</w:t>
                  </w:r>
                </w:p>
                <w:p w:rsidR="00531E49" w:rsidRDefault="00472A88" w:rsidP="008F6337">
                  <w:r>
                    <w:t xml:space="preserve">  </w:t>
                  </w:r>
                </w:p>
                <w:p w:rsidR="0094005F" w:rsidRDefault="0094005F" w:rsidP="0094005F">
                  <w:pPr>
                    <w:pStyle w:val="ListParagraph"/>
                    <w:jc w:val="both"/>
                  </w:pPr>
                </w:p>
                <w:p w:rsidR="0094005F" w:rsidRPr="00E23EC1" w:rsidRDefault="0094005F" w:rsidP="0094005F">
                  <w:pPr>
                    <w:pStyle w:val="ListParagraph"/>
                    <w:rPr>
                      <w:b/>
                    </w:rPr>
                  </w:pPr>
                </w:p>
                <w:p w:rsidR="007B2F5C" w:rsidRPr="00E23EC1" w:rsidRDefault="0094005F" w:rsidP="00E23EC1">
                  <w:pPr>
                    <w:pStyle w:val="Heading4"/>
                  </w:pPr>
                  <w:r w:rsidRPr="00E23EC1">
                    <w:t>PR</w:t>
                  </w:r>
                  <w:r w:rsidR="00531E49" w:rsidRPr="00E23EC1">
                    <w:t>OGRAM INFORMATION SPECIALIST SUPERVISOR</w:t>
                  </w:r>
                </w:p>
                <w:p w:rsidR="00CF28C2" w:rsidRPr="00E23EC1" w:rsidRDefault="00CF28C2" w:rsidP="00E23EC1">
                  <w:pPr>
                    <w:pStyle w:val="Heading4"/>
                    <w:rPr>
                      <w:b w:val="0"/>
                    </w:rPr>
                  </w:pPr>
                </w:p>
                <w:p w:rsidR="00CF28C2" w:rsidRPr="00E23EC1" w:rsidRDefault="00E23EC1" w:rsidP="00E23EC1">
                  <w:pPr>
                    <w:pStyle w:val="Heading4"/>
                    <w:rPr>
                      <w:b w:val="0"/>
                    </w:rPr>
                  </w:pPr>
                  <w:proofErr w:type="spellStart"/>
                  <w:r w:rsidRPr="00E23EC1">
                    <w:rPr>
                      <w:rStyle w:val="Heading3Char"/>
                      <w:b w:val="0"/>
                    </w:rPr>
                    <w:t>eR</w:t>
                  </w:r>
                  <w:r>
                    <w:rPr>
                      <w:rStyle w:val="Heading3Char"/>
                      <w:b w:val="0"/>
                    </w:rPr>
                    <w:t>EP</w:t>
                  </w:r>
                  <w:proofErr w:type="spellEnd"/>
                  <w:r w:rsidRPr="00E23EC1">
                    <w:rPr>
                      <w:b w:val="0"/>
                    </w:rPr>
                    <w:t xml:space="preserve"> System - Utah</w:t>
                  </w:r>
                </w:p>
                <w:p w:rsidR="007B2F5C" w:rsidRDefault="009B35DC" w:rsidP="007B2F5C">
                  <w:pPr>
                    <w:pStyle w:val="Heading5"/>
                  </w:pPr>
                  <w:r>
                    <w:t>Feb 2006</w:t>
                  </w:r>
                  <w:r w:rsidR="00531E49">
                    <w:t xml:space="preserve"> – </w:t>
                  </w:r>
                  <w:r>
                    <w:t>April 2016</w:t>
                  </w:r>
                </w:p>
                <w:p w:rsidR="00E23EC1" w:rsidRPr="00E23EC1" w:rsidRDefault="00E23EC1" w:rsidP="00E23EC1"/>
                <w:p w:rsidR="0094005F" w:rsidRDefault="008E7BEF" w:rsidP="00832F81">
                  <w:r>
                    <w:t>Implemented</w:t>
                  </w:r>
                  <w:r w:rsidR="00531E49">
                    <w:t xml:space="preserve"> </w:t>
                  </w:r>
                  <w:r>
                    <w:t xml:space="preserve">the use of </w:t>
                  </w:r>
                  <w:r w:rsidR="00531E49">
                    <w:t xml:space="preserve">ACA </w:t>
                  </w:r>
                  <w:r>
                    <w:t xml:space="preserve">in Utah’s </w:t>
                  </w:r>
                  <w:proofErr w:type="spellStart"/>
                  <w:r>
                    <w:t>eREP</w:t>
                  </w:r>
                  <w:proofErr w:type="spellEnd"/>
                  <w:r>
                    <w:t xml:space="preserve"> System by </w:t>
                  </w:r>
                  <w:r w:rsidR="006C3E1C">
                    <w:t>doing</w:t>
                  </w:r>
                  <w:r w:rsidR="00531E49">
                    <w:t xml:space="preserve"> </w:t>
                  </w:r>
                  <w:r w:rsidR="009B35DC">
                    <w:t xml:space="preserve">manual and automated regression </w:t>
                  </w:r>
                  <w:r w:rsidR="00531E49">
                    <w:t>testing, present</w:t>
                  </w:r>
                  <w:r w:rsidR="00472A88">
                    <w:t>ed</w:t>
                  </w:r>
                  <w:r w:rsidR="00531E49">
                    <w:t xml:space="preserve"> a demo for </w:t>
                  </w:r>
                  <w:r w:rsidR="00472A88">
                    <w:t xml:space="preserve">the Federal Government, </w:t>
                  </w:r>
                  <w:r>
                    <w:t>converted</w:t>
                  </w:r>
                  <w:r w:rsidR="00472A88">
                    <w:t xml:space="preserve"> M</w:t>
                  </w:r>
                  <w:r w:rsidR="00531E49">
                    <w:t xml:space="preserve">edicaid (including MAGI), TANF, Food Stamps, and Child Care from a </w:t>
                  </w:r>
                  <w:proofErr w:type="spellStart"/>
                  <w:r w:rsidR="00531E49">
                    <w:t>Curam</w:t>
                  </w:r>
                  <w:proofErr w:type="spellEnd"/>
                  <w:r w:rsidR="00531E49">
                    <w:t xml:space="preserve"> based system to a Drools based system all within a 6-month timeframe.</w:t>
                  </w:r>
                  <w:r w:rsidR="006C3E1C">
                    <w:t xml:space="preserve">  Resolved both </w:t>
                  </w:r>
                  <w:r w:rsidR="006C3E1C">
                    <w:lastRenderedPageBreak/>
                    <w:t>program and technical issues with integrated cases by reading log files and performing data fixes.</w:t>
                  </w:r>
                  <w:r>
                    <w:t xml:space="preserve">  Hands on experience processing and determining eligibility using criteria based on policy and procedure.  </w:t>
                  </w:r>
                  <w:r w:rsidR="00226296">
                    <w:t>Interfaced with an</w:t>
                  </w:r>
                  <w:r>
                    <w:t xml:space="preserve"> OVS to incorporate validation of information used for multi-programs.  Assisted in Program Management to lead and organize business meetings, testing plans, and </w:t>
                  </w:r>
                  <w:r w:rsidR="009D2663">
                    <w:t>reporting.</w:t>
                  </w:r>
                  <w:r>
                    <w:t xml:space="preserve"> </w:t>
                  </w:r>
                </w:p>
                <w:p w:rsidR="00531E49" w:rsidRDefault="00531E49" w:rsidP="00531E49"/>
              </w:tc>
            </w:tr>
            <w:tr w:rsidR="008F6337" w:rsidTr="00396369">
              <w:trPr>
                <w:trHeight w:val="3672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F6337" w:rsidRDefault="008F6337" w:rsidP="00487C30">
                  <w:pPr>
                    <w:pStyle w:val="Heading5"/>
                    <w:jc w:val="both"/>
                  </w:pPr>
                </w:p>
              </w:tc>
            </w:tr>
            <w:tr w:rsidR="008F6337" w:rsidTr="00B85871">
              <w:tc>
                <w:tcPr>
                  <w:tcW w:w="5191" w:type="dxa"/>
                </w:tcPr>
                <w:p w:rsidR="008F6337" w:rsidRDefault="008F6337" w:rsidP="008F6337"/>
              </w:tc>
            </w:tr>
          </w:tbl>
          <w:p w:rsidR="008F6337" w:rsidRPr="005152F2" w:rsidRDefault="008F6337" w:rsidP="003856C9"/>
        </w:tc>
      </w:tr>
    </w:tbl>
    <w:p w:rsidR="00E941EF" w:rsidRDefault="00E941EF" w:rsidP="00487C30">
      <w:pPr>
        <w:pStyle w:val="NoSpacing"/>
        <w:jc w:val="both"/>
      </w:pPr>
    </w:p>
    <w:sectPr w:rsidR="00E941EF" w:rsidSect="003F2D23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4630" w:rsidRDefault="00B04630" w:rsidP="003856C9">
      <w:pPr>
        <w:spacing w:after="0" w:line="240" w:lineRule="auto"/>
      </w:pPr>
      <w:r>
        <w:separator/>
      </w:r>
    </w:p>
  </w:endnote>
  <w:endnote w:type="continuationSeparator" w:id="0">
    <w:p w:rsidR="00B04630" w:rsidRDefault="00B04630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8A92FB9" id="Group 4" o:spid="_x0000_s1026" alt="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7D542A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6494A70" wp14:editId="74B9B1E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4331D6F" id="Group 4" o:spid="_x0000_s1026" alt="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4630" w:rsidRDefault="00B04630" w:rsidP="003856C9">
      <w:pPr>
        <w:spacing w:after="0" w:line="240" w:lineRule="auto"/>
      </w:pPr>
      <w:r>
        <w:separator/>
      </w:r>
    </w:p>
  </w:footnote>
  <w:footnote w:type="continuationSeparator" w:id="0">
    <w:p w:rsidR="00B04630" w:rsidRDefault="00B04630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D5A909B" wp14:editId="366A49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BF7A09C" id="Group 17" o:spid="_x0000_s1026" alt="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D479137" wp14:editId="0D9AA62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EEC7A2C" id="Group 17" o:spid="_x0000_s1026" alt="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96007A"/>
    <w:multiLevelType w:val="hybridMultilevel"/>
    <w:tmpl w:val="EC5E6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0D3"/>
    <w:rsid w:val="00052BE1"/>
    <w:rsid w:val="0007412A"/>
    <w:rsid w:val="000A37D7"/>
    <w:rsid w:val="0010199E"/>
    <w:rsid w:val="001765FE"/>
    <w:rsid w:val="0019561F"/>
    <w:rsid w:val="001B32D2"/>
    <w:rsid w:val="00226296"/>
    <w:rsid w:val="00293B83"/>
    <w:rsid w:val="002A3621"/>
    <w:rsid w:val="002B3890"/>
    <w:rsid w:val="002B7747"/>
    <w:rsid w:val="002C77B9"/>
    <w:rsid w:val="002F485A"/>
    <w:rsid w:val="003053D9"/>
    <w:rsid w:val="003856C9"/>
    <w:rsid w:val="00396369"/>
    <w:rsid w:val="003F2D23"/>
    <w:rsid w:val="003F4D31"/>
    <w:rsid w:val="004109AF"/>
    <w:rsid w:val="0043426C"/>
    <w:rsid w:val="00441EB9"/>
    <w:rsid w:val="00463463"/>
    <w:rsid w:val="00472A88"/>
    <w:rsid w:val="00473EF8"/>
    <w:rsid w:val="004760E5"/>
    <w:rsid w:val="00487C30"/>
    <w:rsid w:val="0049636C"/>
    <w:rsid w:val="004C0F63"/>
    <w:rsid w:val="004D22BB"/>
    <w:rsid w:val="005152F2"/>
    <w:rsid w:val="00523891"/>
    <w:rsid w:val="00531E49"/>
    <w:rsid w:val="00534E4E"/>
    <w:rsid w:val="00551D35"/>
    <w:rsid w:val="00557019"/>
    <w:rsid w:val="005674AC"/>
    <w:rsid w:val="005874C1"/>
    <w:rsid w:val="005A1E51"/>
    <w:rsid w:val="005A7E57"/>
    <w:rsid w:val="005E73F1"/>
    <w:rsid w:val="00616FF4"/>
    <w:rsid w:val="00644817"/>
    <w:rsid w:val="006A3CE7"/>
    <w:rsid w:val="006C3E1C"/>
    <w:rsid w:val="00743379"/>
    <w:rsid w:val="00774CEF"/>
    <w:rsid w:val="007803B7"/>
    <w:rsid w:val="007B2F5C"/>
    <w:rsid w:val="007C5F05"/>
    <w:rsid w:val="007D542A"/>
    <w:rsid w:val="00832043"/>
    <w:rsid w:val="00832F81"/>
    <w:rsid w:val="008C7CA2"/>
    <w:rsid w:val="008E7BEF"/>
    <w:rsid w:val="008F6337"/>
    <w:rsid w:val="0094005F"/>
    <w:rsid w:val="00945615"/>
    <w:rsid w:val="009B35DC"/>
    <w:rsid w:val="009D2663"/>
    <w:rsid w:val="00A42F91"/>
    <w:rsid w:val="00AF1258"/>
    <w:rsid w:val="00AF70D3"/>
    <w:rsid w:val="00B01E52"/>
    <w:rsid w:val="00B04630"/>
    <w:rsid w:val="00B550FC"/>
    <w:rsid w:val="00B85871"/>
    <w:rsid w:val="00B93310"/>
    <w:rsid w:val="00BC1F18"/>
    <w:rsid w:val="00BD18FD"/>
    <w:rsid w:val="00BD2E58"/>
    <w:rsid w:val="00BF6BAB"/>
    <w:rsid w:val="00C007A5"/>
    <w:rsid w:val="00C4403A"/>
    <w:rsid w:val="00C82CDE"/>
    <w:rsid w:val="00CA22B6"/>
    <w:rsid w:val="00CE6306"/>
    <w:rsid w:val="00CF28C2"/>
    <w:rsid w:val="00D11C4D"/>
    <w:rsid w:val="00D5067A"/>
    <w:rsid w:val="00DC2345"/>
    <w:rsid w:val="00DC79BB"/>
    <w:rsid w:val="00E01776"/>
    <w:rsid w:val="00E23EC1"/>
    <w:rsid w:val="00E34D58"/>
    <w:rsid w:val="00E941EF"/>
    <w:rsid w:val="00EB1C1B"/>
    <w:rsid w:val="00F127B6"/>
    <w:rsid w:val="00F56435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CD584E-D3CB-4CDF-9C95-19E47B54D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3890"/>
  </w:style>
  <w:style w:type="paragraph" w:styleId="Heading1">
    <w:name w:val="heading 1"/>
    <w:basedOn w:val="Normal"/>
    <w:link w:val="Heading1Ch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0"/>
    <w:qFormat/>
    <w:rsid w:val="005A7E57"/>
    <w:pPr>
      <w:spacing w:after="0" w:line="240" w:lineRule="auto"/>
    </w:pPr>
  </w:style>
  <w:style w:type="paragraph" w:customStyle="1" w:styleId="GraphicElement">
    <w:name w:val="Graphic Element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ListParagraph">
    <w:name w:val="List Paragraph"/>
    <w:basedOn w:val="Normal"/>
    <w:uiPriority w:val="34"/>
    <w:unhideWhenUsed/>
    <w:qFormat/>
    <w:rsid w:val="00531E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everenia\AppData\Roaming\Microsoft\Templates\Creative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1FFBE175D044728825EADF64D6DFF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0D8497-6DCA-4A61-B67D-B8CE4A8E37D6}"/>
      </w:docPartPr>
      <w:docPartBody>
        <w:p w:rsidR="00AE0E37" w:rsidRDefault="00142BD8">
          <w:pPr>
            <w:pStyle w:val="C1FFBE175D044728825EADF64D6DFF3E"/>
          </w:pPr>
          <w:r w:rsidRPr="005152F2">
            <w:t>Your Name</w:t>
          </w:r>
        </w:p>
      </w:docPartBody>
    </w:docPart>
    <w:docPart>
      <w:docPartPr>
        <w:name w:val="5D3790CE70924795A2BAB7B13DC509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58015A-17A5-4ED2-8EED-F1B05FF3FDE3}"/>
      </w:docPartPr>
      <w:docPartBody>
        <w:p w:rsidR="00AE0E37" w:rsidRDefault="00142BD8">
          <w:pPr>
            <w:pStyle w:val="5D3790CE70924795A2BAB7B13DC5092F"/>
          </w:pPr>
          <w:r>
            <w:t>Objective</w:t>
          </w:r>
        </w:p>
      </w:docPartBody>
    </w:docPart>
    <w:docPart>
      <w:docPartPr>
        <w:name w:val="557378AA50C3455AB46129CBB048D1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444E4D-E221-40D9-B5D6-2A4768D2BF13}"/>
      </w:docPartPr>
      <w:docPartBody>
        <w:p w:rsidR="00AE0E37" w:rsidRDefault="00142BD8">
          <w:pPr>
            <w:pStyle w:val="557378AA50C3455AB46129CBB048D1A4"/>
          </w:pPr>
          <w:r w:rsidRPr="005152F2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D34"/>
    <w:rsid w:val="00081152"/>
    <w:rsid w:val="00142BD8"/>
    <w:rsid w:val="007C26A8"/>
    <w:rsid w:val="00AE0E37"/>
    <w:rsid w:val="00D85A8D"/>
    <w:rsid w:val="00D93C6A"/>
    <w:rsid w:val="00E85D34"/>
    <w:rsid w:val="00FF1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FFBE175D044728825EADF64D6DFF3E">
    <w:name w:val="C1FFBE175D044728825EADF64D6DFF3E"/>
  </w:style>
  <w:style w:type="paragraph" w:customStyle="1" w:styleId="6124895408F3415BADC3E59D197F925A">
    <w:name w:val="6124895408F3415BADC3E59D197F925A"/>
  </w:style>
  <w:style w:type="paragraph" w:customStyle="1" w:styleId="C37386A9AC2A42198D168A8FA0E4B51B">
    <w:name w:val="C37386A9AC2A42198D168A8FA0E4B51B"/>
  </w:style>
  <w:style w:type="paragraph" w:customStyle="1" w:styleId="9C79251E6EEB4F30B375673166BCB922">
    <w:name w:val="9C79251E6EEB4F30B375673166BCB922"/>
  </w:style>
  <w:style w:type="paragraph" w:customStyle="1" w:styleId="79DF748BDE8E4E9595440F9497297592">
    <w:name w:val="79DF748BDE8E4E9595440F9497297592"/>
  </w:style>
  <w:style w:type="paragraph" w:customStyle="1" w:styleId="5D3790CE70924795A2BAB7B13DC5092F">
    <w:name w:val="5D3790CE70924795A2BAB7B13DC5092F"/>
  </w:style>
  <w:style w:type="paragraph" w:customStyle="1" w:styleId="AF9A53F3D7B748AD9E320BF39F2488F5">
    <w:name w:val="AF9A53F3D7B748AD9E320BF39F2488F5"/>
  </w:style>
  <w:style w:type="paragraph" w:customStyle="1" w:styleId="73281ABDC18546F9BF0B91B3A6A9C728">
    <w:name w:val="73281ABDC18546F9BF0B91B3A6A9C728"/>
  </w:style>
  <w:style w:type="paragraph" w:customStyle="1" w:styleId="3F5E344E21A44BA18A5988CBC2E08476">
    <w:name w:val="3F5E344E21A44BA18A5988CBC2E08476"/>
  </w:style>
  <w:style w:type="paragraph" w:customStyle="1" w:styleId="557378AA50C3455AB46129CBB048D1A4">
    <w:name w:val="557378AA50C3455AB46129CBB048D1A4"/>
  </w:style>
  <w:style w:type="paragraph" w:customStyle="1" w:styleId="D1BB7651A1F9495DA9CDF1DBFE9DEA38">
    <w:name w:val="D1BB7651A1F9495DA9CDF1DBFE9DEA38"/>
  </w:style>
  <w:style w:type="paragraph" w:customStyle="1" w:styleId="DCFE7BE613A44DDB879833875CD2FB9C">
    <w:name w:val="DCFE7BE613A44DDB879833875CD2FB9C"/>
  </w:style>
  <w:style w:type="paragraph" w:customStyle="1" w:styleId="C727D5A9C90A40A0AF21DB1653EE5E99">
    <w:name w:val="C727D5A9C90A40A0AF21DB1653EE5E99"/>
  </w:style>
  <w:style w:type="paragraph" w:customStyle="1" w:styleId="C61F2BCD131646C48B59A334280CCF03">
    <w:name w:val="C61F2BCD131646C48B59A334280CCF03"/>
  </w:style>
  <w:style w:type="paragraph" w:customStyle="1" w:styleId="1FC29E9F91124DB892DCB03031BD5847">
    <w:name w:val="1FC29E9F91124DB892DCB03031BD5847"/>
  </w:style>
  <w:style w:type="paragraph" w:customStyle="1" w:styleId="52A355D89FB9405A945D58C4A6C52371">
    <w:name w:val="52A355D89FB9405A945D58C4A6C52371"/>
  </w:style>
  <w:style w:type="paragraph" w:customStyle="1" w:styleId="26686DA142894D56AAC152AC2B367EEE">
    <w:name w:val="26686DA142894D56AAC152AC2B367EEE"/>
  </w:style>
  <w:style w:type="paragraph" w:customStyle="1" w:styleId="A45D5D9D7B5F4C9692118CADE00615C5">
    <w:name w:val="A45D5D9D7B5F4C9692118CADE00615C5"/>
  </w:style>
  <w:style w:type="paragraph" w:customStyle="1" w:styleId="848EA98013EA45C8AC06E373D8948796">
    <w:name w:val="848EA98013EA45C8AC06E373D8948796"/>
  </w:style>
  <w:style w:type="paragraph" w:customStyle="1" w:styleId="0B2F91D30964465C95A86B7FAD2D7AA3">
    <w:name w:val="0B2F91D30964465C95A86B7FAD2D7AA3"/>
  </w:style>
  <w:style w:type="paragraph" w:customStyle="1" w:styleId="D8BC1925DB1B4DE693E88AF48A9961F6">
    <w:name w:val="D8BC1925DB1B4DE693E88AF48A9961F6"/>
  </w:style>
  <w:style w:type="paragraph" w:customStyle="1" w:styleId="A00C3B73FE2C426CB1D4E05BF095AAA5">
    <w:name w:val="A00C3B73FE2C426CB1D4E05BF095AAA5"/>
  </w:style>
  <w:style w:type="paragraph" w:customStyle="1" w:styleId="6F61010D037C457FA885001B8B8ABD75">
    <w:name w:val="6F61010D037C457FA885001B8B8ABD75"/>
    <w:rsid w:val="00E85D34"/>
  </w:style>
  <w:style w:type="paragraph" w:customStyle="1" w:styleId="75775D81513544A5BCBF99E3028F5518">
    <w:name w:val="75775D81513544A5BCBF99E3028F5518"/>
    <w:rsid w:val="00E85D34"/>
  </w:style>
  <w:style w:type="paragraph" w:customStyle="1" w:styleId="75D8045AF14344A99EB2D6F385C23456">
    <w:name w:val="75D8045AF14344A99EB2D6F385C23456"/>
    <w:rsid w:val="00E85D34"/>
  </w:style>
  <w:style w:type="paragraph" w:customStyle="1" w:styleId="EC042594CF484D5988EE9B10336BAC1D">
    <w:name w:val="EC042594CF484D5988EE9B10336BAC1D"/>
    <w:rsid w:val="00E85D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</Template>
  <TotalTime>2</TotalTime>
  <Pages>2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Sceverenia Kubota</dc:creator>
  <cp:keywords/>
  <dc:description/>
  <cp:lastModifiedBy>Sceverenia Kubota</cp:lastModifiedBy>
  <cp:revision>2</cp:revision>
  <dcterms:created xsi:type="dcterms:W3CDTF">2017-12-22T05:16:00Z</dcterms:created>
  <dcterms:modified xsi:type="dcterms:W3CDTF">2017-12-22T05:16:00Z</dcterms:modified>
</cp:coreProperties>
</file>